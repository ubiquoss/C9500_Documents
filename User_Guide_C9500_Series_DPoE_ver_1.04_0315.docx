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94800227"/>
    <w:bookmarkStart w:id="1" w:name="_Toc294800417"/>
    <w:bookmarkStart w:id="2" w:name="_Toc294800741"/>
    <w:bookmarkStart w:id="3" w:name="_GoBack"/>
    <w:bookmarkEnd w:id="3"/>
    <w:p w14:paraId="0E1C9FBE" w14:textId="77777777" w:rsidR="004B4000" w:rsidRPr="002F5F3A" w:rsidRDefault="004F5D20" w:rsidP="0021019A">
      <w:pPr>
        <w:wordWrap/>
        <w:ind w:right="20"/>
        <w:rPr>
          <w:b/>
        </w:rPr>
      </w:pPr>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FF3D30" w:rsidP="0021019A">
      <w:pPr>
        <w:wordWrap/>
        <w:ind w:right="20"/>
        <w:jc w:val="right"/>
        <w:rPr>
          <w:b/>
          <w:sz w:val="48"/>
        </w:rPr>
      </w:pPr>
      <w:r>
        <w:fldChar w:fldCharType="begin"/>
      </w:r>
      <w:r>
        <w:instrText xml:space="preserve"> SUBJECT   \* MERGEFORMAT </w:instrText>
      </w:r>
      <w:r>
        <w:fldChar w:fldCharType="separate"/>
      </w:r>
      <w:r w:rsidR="00BF78B4">
        <w:rPr>
          <w:b/>
          <w:sz w:val="48"/>
        </w:rPr>
        <w:t>U</w:t>
      </w:r>
      <w:r w:rsidR="006055FD" w:rsidRPr="006055FD">
        <w:rPr>
          <w:b/>
          <w:sz w:val="48"/>
        </w:rPr>
        <w:t>ser Guide</w:t>
      </w:r>
      <w:r>
        <w:rPr>
          <w:b/>
          <w:sz w:val="48"/>
        </w:rPr>
        <w:fldChar w:fldCharType="end"/>
      </w:r>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4" w:name="_Toc337198260"/>
      <w:bookmarkStart w:id="5" w:name="_Toc363747383"/>
      <w:bookmarkStart w:id="6" w:name="_Toc445313087"/>
      <w:r w:rsidRPr="00677940">
        <w:rPr>
          <w:rFonts w:ascii="Calibri" w:hAnsi="Calibri"/>
        </w:rPr>
        <w:lastRenderedPageBreak/>
        <w:t>Preface</w:t>
      </w:r>
      <w:bookmarkEnd w:id="4"/>
      <w:bookmarkEnd w:id="5"/>
      <w:bookmarkEnd w:id="6"/>
    </w:p>
    <w:p w14:paraId="0EEF9891" w14:textId="6D82002C"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21056C" w:rsidRPr="00677940">
        <w:rPr>
          <w:rFonts w:ascii="Calibri" w:hAnsi="Calibri" w:cs="Arial"/>
          <w:kern w:val="0"/>
        </w:rPr>
        <w:t xml:space="preserve"> </w:t>
      </w:r>
      <w:r w:rsidR="00A16C11">
        <w:rPr>
          <w:rFonts w:ascii="Calibri" w:hAnsi="Calibri" w:cs="Arial"/>
          <w:kern w:val="0"/>
        </w:rPr>
        <w:t xml:space="preserve">following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4163FA">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7" w:name="_Toc292809726"/>
      <w:bookmarkStart w:id="8" w:name="_Toc337198261"/>
      <w:bookmarkStart w:id="9" w:name="_Toc363747384"/>
      <w:bookmarkStart w:id="10" w:name="_Toc445313088"/>
      <w:r w:rsidRPr="00677940">
        <w:rPr>
          <w:rFonts w:ascii="Calibri" w:hAnsi="Calibri"/>
        </w:rPr>
        <w:t>Audience</w:t>
      </w:r>
      <w:bookmarkEnd w:id="7"/>
      <w:bookmarkEnd w:id="8"/>
      <w:bookmarkEnd w:id="9"/>
      <w:bookmarkEnd w:id="10"/>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1" w:name="_Toc292809727"/>
      <w:bookmarkStart w:id="12" w:name="_Toc337198262"/>
      <w:bookmarkStart w:id="13" w:name="_Toc363747385"/>
      <w:bookmarkStart w:id="14" w:name="_Toc445313089"/>
      <w:r w:rsidRPr="00677940">
        <w:rPr>
          <w:rFonts w:ascii="Calibri" w:hAnsi="Calibri"/>
        </w:rPr>
        <w:t>Conventions</w:t>
      </w:r>
      <w:bookmarkEnd w:id="11"/>
      <w:bookmarkEnd w:id="12"/>
      <w:bookmarkEnd w:id="13"/>
      <w:bookmarkEnd w:id="14"/>
    </w:p>
    <w:p w14:paraId="22275025" w14:textId="77F4271B"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Pr="00677940">
        <w:rPr>
          <w:rFonts w:ascii="Calibri" w:hAnsi="Calibri" w:cs="Arial"/>
        </w:rPr>
        <w:t xml:space="preserve"> following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5" w:name="_Toc292810173"/>
    </w:p>
    <w:p w14:paraId="1AE5C1AD" w14:textId="126F1E69" w:rsidR="0018546F" w:rsidRPr="00677940" w:rsidRDefault="0018546F" w:rsidP="009D741B">
      <w:pPr>
        <w:pStyle w:val="3"/>
        <w:ind w:left="0" w:right="20"/>
        <w:rPr>
          <w:rFonts w:ascii="Calibri" w:hAnsi="Calibri"/>
        </w:rPr>
      </w:pPr>
      <w:bookmarkStart w:id="16" w:name="_Toc337198263"/>
      <w:bookmarkStart w:id="17" w:name="_Toc363747386"/>
      <w:bookmarkStart w:id="18" w:name="_Toc445313090"/>
      <w:r w:rsidRPr="00677940">
        <w:rPr>
          <w:rFonts w:ascii="Calibri" w:hAnsi="Calibri"/>
        </w:rPr>
        <w:t>Icons</w:t>
      </w:r>
      <w:bookmarkEnd w:id="15"/>
      <w:bookmarkEnd w:id="16"/>
      <w:bookmarkEnd w:id="17"/>
      <w:bookmarkEnd w:id="1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9" w:name="_Toc292809728"/>
      <w:bookmarkStart w:id="20" w:name="_Toc337198264"/>
      <w:bookmarkStart w:id="21" w:name="_Toc363747387"/>
      <w:bookmarkStart w:id="22" w:name="_Toc445313091"/>
      <w:r w:rsidRPr="00677940">
        <w:rPr>
          <w:rFonts w:ascii="Calibri" w:hAnsi="Calibri"/>
        </w:rPr>
        <w:t>Related Documents</w:t>
      </w:r>
      <w:bookmarkEnd w:id="19"/>
      <w:bookmarkEnd w:id="20"/>
      <w:bookmarkEnd w:id="21"/>
      <w:bookmarkEnd w:id="22"/>
    </w:p>
    <w:p w14:paraId="627DC489" w14:textId="063D7CAD"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refer to the following manual</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3" w:name="_Toc445313092"/>
      <w:r w:rsidRPr="00677940">
        <w:rPr>
          <w:rFonts w:ascii="Calibri" w:hAnsi="Calibri"/>
        </w:rPr>
        <w:lastRenderedPageBreak/>
        <w:t>Table of Contents</w:t>
      </w:r>
      <w:bookmarkEnd w:id="23"/>
    </w:p>
    <w:p w14:paraId="37398095" w14:textId="77777777" w:rsidR="00855D1C" w:rsidRDefault="005832B8">
      <w:pPr>
        <w:pStyle w:val="20"/>
        <w:rPr>
          <w:rFonts w:asciiTheme="minorHAnsi" w:eastAsiaTheme="minorEastAsia" w:hAnsiTheme="minorHAnsi" w:cstheme="minorBidi"/>
          <w:noProof/>
          <w:snapToGrid/>
          <w:kern w:val="0"/>
          <w:sz w:val="22"/>
          <w:szCs w:val="22"/>
        </w:rPr>
      </w:pPr>
      <w:r w:rsidRPr="00677940">
        <w:rPr>
          <w:rFonts w:ascii="Calibri" w:hAnsi="Calibri"/>
        </w:rPr>
        <w:fldChar w:fldCharType="begin"/>
      </w:r>
      <w:r w:rsidR="00CB2F07" w:rsidRPr="00677940">
        <w:rPr>
          <w:rFonts w:ascii="Calibri" w:hAnsi="Calibri"/>
        </w:rPr>
        <w:instrText xml:space="preserve"> TOC \o "1-3" \f \h \z </w:instrText>
      </w:r>
      <w:r w:rsidRPr="00677940">
        <w:rPr>
          <w:rFonts w:ascii="Calibri" w:hAnsi="Calibri"/>
        </w:rPr>
        <w:fldChar w:fldCharType="separate"/>
      </w:r>
      <w:hyperlink w:anchor="_Toc445313087" w:history="1">
        <w:r w:rsidR="00855D1C" w:rsidRPr="000872BC">
          <w:rPr>
            <w:rStyle w:val="afffff2"/>
            <w:rFonts w:ascii="Calibri" w:hAnsi="Calibri"/>
            <w:noProof/>
          </w:rPr>
          <w:t>Preface</w:t>
        </w:r>
        <w:r w:rsidR="00855D1C">
          <w:rPr>
            <w:noProof/>
            <w:webHidden/>
          </w:rPr>
          <w:tab/>
        </w:r>
        <w:r w:rsidR="00855D1C">
          <w:rPr>
            <w:noProof/>
            <w:webHidden/>
          </w:rPr>
          <w:fldChar w:fldCharType="begin"/>
        </w:r>
        <w:r w:rsidR="00855D1C">
          <w:rPr>
            <w:noProof/>
            <w:webHidden/>
          </w:rPr>
          <w:instrText xml:space="preserve"> PAGEREF _Toc445313087 \h </w:instrText>
        </w:r>
        <w:r w:rsidR="00855D1C">
          <w:rPr>
            <w:noProof/>
            <w:webHidden/>
          </w:rPr>
        </w:r>
        <w:r w:rsidR="00855D1C">
          <w:rPr>
            <w:noProof/>
            <w:webHidden/>
          </w:rPr>
          <w:fldChar w:fldCharType="separate"/>
        </w:r>
        <w:r w:rsidR="00855D1C">
          <w:rPr>
            <w:noProof/>
            <w:webHidden/>
          </w:rPr>
          <w:t>1</w:t>
        </w:r>
        <w:r w:rsidR="00855D1C">
          <w:rPr>
            <w:noProof/>
            <w:webHidden/>
          </w:rPr>
          <w:fldChar w:fldCharType="end"/>
        </w:r>
      </w:hyperlink>
    </w:p>
    <w:p w14:paraId="34069864" w14:textId="77777777" w:rsidR="00855D1C" w:rsidRDefault="00FF3D30">
      <w:pPr>
        <w:pStyle w:val="30"/>
        <w:rPr>
          <w:rFonts w:asciiTheme="minorHAnsi" w:eastAsiaTheme="minorEastAsia" w:hAnsiTheme="minorHAnsi" w:cstheme="minorBidi"/>
          <w:snapToGrid/>
          <w:kern w:val="0"/>
          <w:sz w:val="22"/>
          <w:szCs w:val="22"/>
        </w:rPr>
      </w:pPr>
      <w:hyperlink w:anchor="_Toc445313088" w:history="1">
        <w:r w:rsidR="00855D1C" w:rsidRPr="000872BC">
          <w:rPr>
            <w:rStyle w:val="afffff2"/>
            <w:rFonts w:ascii="Calibri" w:hAnsi="Calibri"/>
          </w:rPr>
          <w:t>Audience</w:t>
        </w:r>
        <w:r w:rsidR="00855D1C">
          <w:rPr>
            <w:webHidden/>
          </w:rPr>
          <w:tab/>
        </w:r>
        <w:r w:rsidR="00855D1C">
          <w:rPr>
            <w:webHidden/>
          </w:rPr>
          <w:fldChar w:fldCharType="begin"/>
        </w:r>
        <w:r w:rsidR="00855D1C">
          <w:rPr>
            <w:webHidden/>
          </w:rPr>
          <w:instrText xml:space="preserve"> PAGEREF _Toc445313088 \h </w:instrText>
        </w:r>
        <w:r w:rsidR="00855D1C">
          <w:rPr>
            <w:webHidden/>
          </w:rPr>
        </w:r>
        <w:r w:rsidR="00855D1C">
          <w:rPr>
            <w:webHidden/>
          </w:rPr>
          <w:fldChar w:fldCharType="separate"/>
        </w:r>
        <w:r w:rsidR="00855D1C">
          <w:rPr>
            <w:webHidden/>
          </w:rPr>
          <w:t>1</w:t>
        </w:r>
        <w:r w:rsidR="00855D1C">
          <w:rPr>
            <w:webHidden/>
          </w:rPr>
          <w:fldChar w:fldCharType="end"/>
        </w:r>
      </w:hyperlink>
    </w:p>
    <w:p w14:paraId="7C10FA02" w14:textId="77777777" w:rsidR="00855D1C" w:rsidRDefault="00FF3D30">
      <w:pPr>
        <w:pStyle w:val="30"/>
        <w:rPr>
          <w:rFonts w:asciiTheme="minorHAnsi" w:eastAsiaTheme="minorEastAsia" w:hAnsiTheme="minorHAnsi" w:cstheme="minorBidi"/>
          <w:snapToGrid/>
          <w:kern w:val="0"/>
          <w:sz w:val="22"/>
          <w:szCs w:val="22"/>
        </w:rPr>
      </w:pPr>
      <w:hyperlink w:anchor="_Toc445313089" w:history="1">
        <w:r w:rsidR="00855D1C" w:rsidRPr="000872BC">
          <w:rPr>
            <w:rStyle w:val="afffff2"/>
            <w:rFonts w:ascii="Calibri" w:hAnsi="Calibri"/>
          </w:rPr>
          <w:t>Conventions</w:t>
        </w:r>
        <w:r w:rsidR="00855D1C">
          <w:rPr>
            <w:webHidden/>
          </w:rPr>
          <w:tab/>
        </w:r>
        <w:r w:rsidR="00855D1C">
          <w:rPr>
            <w:webHidden/>
          </w:rPr>
          <w:fldChar w:fldCharType="begin"/>
        </w:r>
        <w:r w:rsidR="00855D1C">
          <w:rPr>
            <w:webHidden/>
          </w:rPr>
          <w:instrText xml:space="preserve"> PAGEREF _Toc445313089 \h </w:instrText>
        </w:r>
        <w:r w:rsidR="00855D1C">
          <w:rPr>
            <w:webHidden/>
          </w:rPr>
        </w:r>
        <w:r w:rsidR="00855D1C">
          <w:rPr>
            <w:webHidden/>
          </w:rPr>
          <w:fldChar w:fldCharType="separate"/>
        </w:r>
        <w:r w:rsidR="00855D1C">
          <w:rPr>
            <w:webHidden/>
          </w:rPr>
          <w:t>1</w:t>
        </w:r>
        <w:r w:rsidR="00855D1C">
          <w:rPr>
            <w:webHidden/>
          </w:rPr>
          <w:fldChar w:fldCharType="end"/>
        </w:r>
      </w:hyperlink>
    </w:p>
    <w:p w14:paraId="32541C15" w14:textId="77777777" w:rsidR="00855D1C" w:rsidRDefault="00FF3D30">
      <w:pPr>
        <w:pStyle w:val="30"/>
        <w:rPr>
          <w:rFonts w:asciiTheme="minorHAnsi" w:eastAsiaTheme="minorEastAsia" w:hAnsiTheme="minorHAnsi" w:cstheme="minorBidi"/>
          <w:snapToGrid/>
          <w:kern w:val="0"/>
          <w:sz w:val="22"/>
          <w:szCs w:val="22"/>
        </w:rPr>
      </w:pPr>
      <w:hyperlink w:anchor="_Toc445313090" w:history="1">
        <w:r w:rsidR="00855D1C" w:rsidRPr="000872BC">
          <w:rPr>
            <w:rStyle w:val="afffff2"/>
            <w:rFonts w:ascii="Calibri" w:hAnsi="Calibri"/>
          </w:rPr>
          <w:t>Icons</w:t>
        </w:r>
        <w:r w:rsidR="00855D1C">
          <w:rPr>
            <w:webHidden/>
          </w:rPr>
          <w:tab/>
        </w:r>
        <w:r w:rsidR="00855D1C">
          <w:rPr>
            <w:webHidden/>
          </w:rPr>
          <w:fldChar w:fldCharType="begin"/>
        </w:r>
        <w:r w:rsidR="00855D1C">
          <w:rPr>
            <w:webHidden/>
          </w:rPr>
          <w:instrText xml:space="preserve"> PAGEREF _Toc445313090 \h </w:instrText>
        </w:r>
        <w:r w:rsidR="00855D1C">
          <w:rPr>
            <w:webHidden/>
          </w:rPr>
        </w:r>
        <w:r w:rsidR="00855D1C">
          <w:rPr>
            <w:webHidden/>
          </w:rPr>
          <w:fldChar w:fldCharType="separate"/>
        </w:r>
        <w:r w:rsidR="00855D1C">
          <w:rPr>
            <w:webHidden/>
          </w:rPr>
          <w:t>1</w:t>
        </w:r>
        <w:r w:rsidR="00855D1C">
          <w:rPr>
            <w:webHidden/>
          </w:rPr>
          <w:fldChar w:fldCharType="end"/>
        </w:r>
      </w:hyperlink>
    </w:p>
    <w:p w14:paraId="5FC6271F" w14:textId="77777777" w:rsidR="00855D1C" w:rsidRDefault="00FF3D30">
      <w:pPr>
        <w:pStyle w:val="30"/>
        <w:rPr>
          <w:rFonts w:asciiTheme="minorHAnsi" w:eastAsiaTheme="minorEastAsia" w:hAnsiTheme="minorHAnsi" w:cstheme="minorBidi"/>
          <w:snapToGrid/>
          <w:kern w:val="0"/>
          <w:sz w:val="22"/>
          <w:szCs w:val="22"/>
        </w:rPr>
      </w:pPr>
      <w:hyperlink w:anchor="_Toc445313091" w:history="1">
        <w:r w:rsidR="00855D1C" w:rsidRPr="000872BC">
          <w:rPr>
            <w:rStyle w:val="afffff2"/>
            <w:rFonts w:ascii="Calibri" w:hAnsi="Calibri"/>
          </w:rPr>
          <w:t>Related Documents</w:t>
        </w:r>
        <w:r w:rsidR="00855D1C">
          <w:rPr>
            <w:webHidden/>
          </w:rPr>
          <w:tab/>
        </w:r>
        <w:r w:rsidR="00855D1C">
          <w:rPr>
            <w:webHidden/>
          </w:rPr>
          <w:fldChar w:fldCharType="begin"/>
        </w:r>
        <w:r w:rsidR="00855D1C">
          <w:rPr>
            <w:webHidden/>
          </w:rPr>
          <w:instrText xml:space="preserve"> PAGEREF _Toc445313091 \h </w:instrText>
        </w:r>
        <w:r w:rsidR="00855D1C">
          <w:rPr>
            <w:webHidden/>
          </w:rPr>
        </w:r>
        <w:r w:rsidR="00855D1C">
          <w:rPr>
            <w:webHidden/>
          </w:rPr>
          <w:fldChar w:fldCharType="separate"/>
        </w:r>
        <w:r w:rsidR="00855D1C">
          <w:rPr>
            <w:webHidden/>
          </w:rPr>
          <w:t>2</w:t>
        </w:r>
        <w:r w:rsidR="00855D1C">
          <w:rPr>
            <w:webHidden/>
          </w:rPr>
          <w:fldChar w:fldCharType="end"/>
        </w:r>
      </w:hyperlink>
    </w:p>
    <w:p w14:paraId="4FD7B3C4" w14:textId="77777777" w:rsidR="00855D1C" w:rsidRDefault="00FF3D30">
      <w:pPr>
        <w:pStyle w:val="20"/>
        <w:rPr>
          <w:rFonts w:asciiTheme="minorHAnsi" w:eastAsiaTheme="minorEastAsia" w:hAnsiTheme="minorHAnsi" w:cstheme="minorBidi"/>
          <w:noProof/>
          <w:snapToGrid/>
          <w:kern w:val="0"/>
          <w:sz w:val="22"/>
          <w:szCs w:val="22"/>
        </w:rPr>
      </w:pPr>
      <w:hyperlink w:anchor="_Toc445313092" w:history="1">
        <w:r w:rsidR="00855D1C" w:rsidRPr="000872BC">
          <w:rPr>
            <w:rStyle w:val="afffff2"/>
            <w:rFonts w:ascii="Calibri" w:hAnsi="Calibri"/>
            <w:noProof/>
          </w:rPr>
          <w:t>Table of Contents</w:t>
        </w:r>
        <w:r w:rsidR="00855D1C">
          <w:rPr>
            <w:noProof/>
            <w:webHidden/>
          </w:rPr>
          <w:tab/>
        </w:r>
        <w:r w:rsidR="00855D1C">
          <w:rPr>
            <w:noProof/>
            <w:webHidden/>
          </w:rPr>
          <w:fldChar w:fldCharType="begin"/>
        </w:r>
        <w:r w:rsidR="00855D1C">
          <w:rPr>
            <w:noProof/>
            <w:webHidden/>
          </w:rPr>
          <w:instrText xml:space="preserve"> PAGEREF _Toc445313092 \h </w:instrText>
        </w:r>
        <w:r w:rsidR="00855D1C">
          <w:rPr>
            <w:noProof/>
            <w:webHidden/>
          </w:rPr>
        </w:r>
        <w:r w:rsidR="00855D1C">
          <w:rPr>
            <w:noProof/>
            <w:webHidden/>
          </w:rPr>
          <w:fldChar w:fldCharType="separate"/>
        </w:r>
        <w:r w:rsidR="00855D1C">
          <w:rPr>
            <w:noProof/>
            <w:webHidden/>
          </w:rPr>
          <w:t>3</w:t>
        </w:r>
        <w:r w:rsidR="00855D1C">
          <w:rPr>
            <w:noProof/>
            <w:webHidden/>
          </w:rPr>
          <w:fldChar w:fldCharType="end"/>
        </w:r>
      </w:hyperlink>
    </w:p>
    <w:p w14:paraId="21184870"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093" w:history="1">
        <w:r w:rsidR="00855D1C" w:rsidRPr="000872BC">
          <w:rPr>
            <w:rStyle w:val="afffff2"/>
            <w:rFonts w:ascii="Calibri" w:hAnsi="Calibri"/>
            <w:noProof/>
            <w14:scene3d>
              <w14:camera w14:prst="orthographicFront"/>
              <w14:lightRig w14:rig="threePt" w14:dir="t">
                <w14:rot w14:lat="0" w14:lon="0" w14:rev="0"/>
              </w14:lightRig>
            </w14:scene3d>
          </w:rPr>
          <w:t>Chapter 1.</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Overview</w:t>
        </w:r>
        <w:r w:rsidR="00855D1C">
          <w:rPr>
            <w:noProof/>
            <w:webHidden/>
          </w:rPr>
          <w:tab/>
        </w:r>
        <w:r w:rsidR="00855D1C">
          <w:rPr>
            <w:noProof/>
            <w:webHidden/>
          </w:rPr>
          <w:fldChar w:fldCharType="begin"/>
        </w:r>
        <w:r w:rsidR="00855D1C">
          <w:rPr>
            <w:noProof/>
            <w:webHidden/>
          </w:rPr>
          <w:instrText xml:space="preserve"> PAGEREF _Toc445313093 \h </w:instrText>
        </w:r>
        <w:r w:rsidR="00855D1C">
          <w:rPr>
            <w:noProof/>
            <w:webHidden/>
          </w:rPr>
        </w:r>
        <w:r w:rsidR="00855D1C">
          <w:rPr>
            <w:noProof/>
            <w:webHidden/>
          </w:rPr>
          <w:fldChar w:fldCharType="separate"/>
        </w:r>
        <w:r w:rsidR="00855D1C">
          <w:rPr>
            <w:noProof/>
            <w:webHidden/>
          </w:rPr>
          <w:t>15</w:t>
        </w:r>
        <w:r w:rsidR="00855D1C">
          <w:rPr>
            <w:noProof/>
            <w:webHidden/>
          </w:rPr>
          <w:fldChar w:fldCharType="end"/>
        </w:r>
      </w:hyperlink>
    </w:p>
    <w:p w14:paraId="3B9FA92F" w14:textId="77777777" w:rsidR="00855D1C" w:rsidRDefault="00FF3D30">
      <w:pPr>
        <w:pStyle w:val="20"/>
        <w:rPr>
          <w:rFonts w:asciiTheme="minorHAnsi" w:eastAsiaTheme="minorEastAsia" w:hAnsiTheme="minorHAnsi" w:cstheme="minorBidi"/>
          <w:noProof/>
          <w:snapToGrid/>
          <w:kern w:val="0"/>
          <w:sz w:val="22"/>
          <w:szCs w:val="22"/>
        </w:rPr>
      </w:pPr>
      <w:hyperlink w:anchor="_Toc445313094" w:history="1">
        <w:r w:rsidR="00855D1C" w:rsidRPr="000872BC">
          <w:rPr>
            <w:rStyle w:val="afffff2"/>
            <w:rFonts w:ascii="Calibri" w:hAnsi="Calibri"/>
            <w:noProof/>
          </w:rPr>
          <w:t>Command Line Editor and Help</w:t>
        </w:r>
        <w:r w:rsidR="00855D1C">
          <w:rPr>
            <w:noProof/>
            <w:webHidden/>
          </w:rPr>
          <w:tab/>
        </w:r>
        <w:r w:rsidR="00855D1C">
          <w:rPr>
            <w:noProof/>
            <w:webHidden/>
          </w:rPr>
          <w:fldChar w:fldCharType="begin"/>
        </w:r>
        <w:r w:rsidR="00855D1C">
          <w:rPr>
            <w:noProof/>
            <w:webHidden/>
          </w:rPr>
          <w:instrText xml:space="preserve"> PAGEREF _Toc445313094 \h </w:instrText>
        </w:r>
        <w:r w:rsidR="00855D1C">
          <w:rPr>
            <w:noProof/>
            <w:webHidden/>
          </w:rPr>
        </w:r>
        <w:r w:rsidR="00855D1C">
          <w:rPr>
            <w:noProof/>
            <w:webHidden/>
          </w:rPr>
          <w:fldChar w:fldCharType="separate"/>
        </w:r>
        <w:r w:rsidR="00855D1C">
          <w:rPr>
            <w:noProof/>
            <w:webHidden/>
          </w:rPr>
          <w:t>16</w:t>
        </w:r>
        <w:r w:rsidR="00855D1C">
          <w:rPr>
            <w:noProof/>
            <w:webHidden/>
          </w:rPr>
          <w:fldChar w:fldCharType="end"/>
        </w:r>
      </w:hyperlink>
    </w:p>
    <w:p w14:paraId="772A4843" w14:textId="77777777" w:rsidR="00855D1C" w:rsidRDefault="00FF3D30">
      <w:pPr>
        <w:pStyle w:val="30"/>
        <w:rPr>
          <w:rFonts w:asciiTheme="minorHAnsi" w:eastAsiaTheme="minorEastAsia" w:hAnsiTheme="minorHAnsi" w:cstheme="minorBidi"/>
          <w:snapToGrid/>
          <w:kern w:val="0"/>
          <w:sz w:val="22"/>
          <w:szCs w:val="22"/>
        </w:rPr>
      </w:pPr>
      <w:hyperlink w:anchor="_Toc445313095" w:history="1">
        <w:r w:rsidR="00855D1C" w:rsidRPr="000872BC">
          <w:rPr>
            <w:rStyle w:val="afffff2"/>
            <w:rFonts w:ascii="Calibri" w:hAnsi="Calibri"/>
          </w:rPr>
          <w:t>Command Syntax</w:t>
        </w:r>
        <w:r w:rsidR="00855D1C">
          <w:rPr>
            <w:webHidden/>
          </w:rPr>
          <w:tab/>
        </w:r>
        <w:r w:rsidR="00855D1C">
          <w:rPr>
            <w:webHidden/>
          </w:rPr>
          <w:fldChar w:fldCharType="begin"/>
        </w:r>
        <w:r w:rsidR="00855D1C">
          <w:rPr>
            <w:webHidden/>
          </w:rPr>
          <w:instrText xml:space="preserve"> PAGEREF _Toc445313095 \h </w:instrText>
        </w:r>
        <w:r w:rsidR="00855D1C">
          <w:rPr>
            <w:webHidden/>
          </w:rPr>
        </w:r>
        <w:r w:rsidR="00855D1C">
          <w:rPr>
            <w:webHidden/>
          </w:rPr>
          <w:fldChar w:fldCharType="separate"/>
        </w:r>
        <w:r w:rsidR="00855D1C">
          <w:rPr>
            <w:webHidden/>
          </w:rPr>
          <w:t>16</w:t>
        </w:r>
        <w:r w:rsidR="00855D1C">
          <w:rPr>
            <w:webHidden/>
          </w:rPr>
          <w:fldChar w:fldCharType="end"/>
        </w:r>
      </w:hyperlink>
    </w:p>
    <w:p w14:paraId="2C232A87" w14:textId="77777777" w:rsidR="00855D1C" w:rsidRDefault="00FF3D30">
      <w:pPr>
        <w:pStyle w:val="30"/>
        <w:rPr>
          <w:rFonts w:asciiTheme="minorHAnsi" w:eastAsiaTheme="minorEastAsia" w:hAnsiTheme="minorHAnsi" w:cstheme="minorBidi"/>
          <w:snapToGrid/>
          <w:kern w:val="0"/>
          <w:sz w:val="22"/>
          <w:szCs w:val="22"/>
        </w:rPr>
      </w:pPr>
      <w:hyperlink w:anchor="_Toc445313096" w:history="1">
        <w:r w:rsidR="00855D1C" w:rsidRPr="000872BC">
          <w:rPr>
            <w:rStyle w:val="afffff2"/>
            <w:rFonts w:ascii="Calibri" w:hAnsi="Calibri"/>
          </w:rPr>
          <w:t>Command Syntax Helper</w:t>
        </w:r>
        <w:r w:rsidR="00855D1C">
          <w:rPr>
            <w:webHidden/>
          </w:rPr>
          <w:tab/>
        </w:r>
        <w:r w:rsidR="00855D1C">
          <w:rPr>
            <w:webHidden/>
          </w:rPr>
          <w:fldChar w:fldCharType="begin"/>
        </w:r>
        <w:r w:rsidR="00855D1C">
          <w:rPr>
            <w:webHidden/>
          </w:rPr>
          <w:instrText xml:space="preserve"> PAGEREF _Toc445313096 \h </w:instrText>
        </w:r>
        <w:r w:rsidR="00855D1C">
          <w:rPr>
            <w:webHidden/>
          </w:rPr>
        </w:r>
        <w:r w:rsidR="00855D1C">
          <w:rPr>
            <w:webHidden/>
          </w:rPr>
          <w:fldChar w:fldCharType="separate"/>
        </w:r>
        <w:r w:rsidR="00855D1C">
          <w:rPr>
            <w:webHidden/>
          </w:rPr>
          <w:t>16</w:t>
        </w:r>
        <w:r w:rsidR="00855D1C">
          <w:rPr>
            <w:webHidden/>
          </w:rPr>
          <w:fldChar w:fldCharType="end"/>
        </w:r>
      </w:hyperlink>
    </w:p>
    <w:p w14:paraId="5C233E01" w14:textId="77777777" w:rsidR="00855D1C" w:rsidRDefault="00FF3D30">
      <w:pPr>
        <w:pStyle w:val="30"/>
        <w:rPr>
          <w:rFonts w:asciiTheme="minorHAnsi" w:eastAsiaTheme="minorEastAsia" w:hAnsiTheme="minorHAnsi" w:cstheme="minorBidi"/>
          <w:snapToGrid/>
          <w:kern w:val="0"/>
          <w:sz w:val="22"/>
          <w:szCs w:val="22"/>
        </w:rPr>
      </w:pPr>
      <w:hyperlink w:anchor="_Toc445313097" w:history="1">
        <w:r w:rsidR="00855D1C" w:rsidRPr="000872BC">
          <w:rPr>
            <w:rStyle w:val="afffff2"/>
            <w:rFonts w:ascii="Calibri" w:hAnsi="Calibri"/>
          </w:rPr>
          <w:t>Abbreviated Syntax</w:t>
        </w:r>
        <w:r w:rsidR="00855D1C">
          <w:rPr>
            <w:webHidden/>
          </w:rPr>
          <w:tab/>
        </w:r>
        <w:r w:rsidR="00855D1C">
          <w:rPr>
            <w:webHidden/>
          </w:rPr>
          <w:fldChar w:fldCharType="begin"/>
        </w:r>
        <w:r w:rsidR="00855D1C">
          <w:rPr>
            <w:webHidden/>
          </w:rPr>
          <w:instrText xml:space="preserve"> PAGEREF _Toc445313097 \h </w:instrText>
        </w:r>
        <w:r w:rsidR="00855D1C">
          <w:rPr>
            <w:webHidden/>
          </w:rPr>
        </w:r>
        <w:r w:rsidR="00855D1C">
          <w:rPr>
            <w:webHidden/>
          </w:rPr>
          <w:fldChar w:fldCharType="separate"/>
        </w:r>
        <w:r w:rsidR="00855D1C">
          <w:rPr>
            <w:webHidden/>
          </w:rPr>
          <w:t>17</w:t>
        </w:r>
        <w:r w:rsidR="00855D1C">
          <w:rPr>
            <w:webHidden/>
          </w:rPr>
          <w:fldChar w:fldCharType="end"/>
        </w:r>
      </w:hyperlink>
    </w:p>
    <w:p w14:paraId="4F0E98B6" w14:textId="77777777" w:rsidR="00855D1C" w:rsidRDefault="00FF3D30">
      <w:pPr>
        <w:pStyle w:val="30"/>
        <w:rPr>
          <w:rFonts w:asciiTheme="minorHAnsi" w:eastAsiaTheme="minorEastAsia" w:hAnsiTheme="minorHAnsi" w:cstheme="minorBidi"/>
          <w:snapToGrid/>
          <w:kern w:val="0"/>
          <w:sz w:val="22"/>
          <w:szCs w:val="22"/>
        </w:rPr>
      </w:pPr>
      <w:hyperlink w:anchor="_Toc445313098" w:history="1">
        <w:r w:rsidR="00855D1C" w:rsidRPr="000872BC">
          <w:rPr>
            <w:rStyle w:val="afffff2"/>
            <w:rFonts w:ascii="Calibri" w:hAnsi="Calibri"/>
          </w:rPr>
          <w:t>Command Symbols</w:t>
        </w:r>
        <w:r w:rsidR="00855D1C">
          <w:rPr>
            <w:webHidden/>
          </w:rPr>
          <w:tab/>
        </w:r>
        <w:r w:rsidR="00855D1C">
          <w:rPr>
            <w:webHidden/>
          </w:rPr>
          <w:fldChar w:fldCharType="begin"/>
        </w:r>
        <w:r w:rsidR="00855D1C">
          <w:rPr>
            <w:webHidden/>
          </w:rPr>
          <w:instrText xml:space="preserve"> PAGEREF _Toc445313098 \h </w:instrText>
        </w:r>
        <w:r w:rsidR="00855D1C">
          <w:rPr>
            <w:webHidden/>
          </w:rPr>
        </w:r>
        <w:r w:rsidR="00855D1C">
          <w:rPr>
            <w:webHidden/>
          </w:rPr>
          <w:fldChar w:fldCharType="separate"/>
        </w:r>
        <w:r w:rsidR="00855D1C">
          <w:rPr>
            <w:webHidden/>
          </w:rPr>
          <w:t>18</w:t>
        </w:r>
        <w:r w:rsidR="00855D1C">
          <w:rPr>
            <w:webHidden/>
          </w:rPr>
          <w:fldChar w:fldCharType="end"/>
        </w:r>
      </w:hyperlink>
    </w:p>
    <w:p w14:paraId="7E054A9E" w14:textId="77777777" w:rsidR="00855D1C" w:rsidRDefault="00FF3D30">
      <w:pPr>
        <w:pStyle w:val="30"/>
        <w:rPr>
          <w:rFonts w:asciiTheme="minorHAnsi" w:eastAsiaTheme="minorEastAsia" w:hAnsiTheme="minorHAnsi" w:cstheme="minorBidi"/>
          <w:snapToGrid/>
          <w:kern w:val="0"/>
          <w:sz w:val="22"/>
          <w:szCs w:val="22"/>
        </w:rPr>
      </w:pPr>
      <w:hyperlink w:anchor="_Toc445313099" w:history="1">
        <w:r w:rsidR="00855D1C" w:rsidRPr="000872BC">
          <w:rPr>
            <w:rStyle w:val="afffff2"/>
            <w:rFonts w:ascii="Calibri" w:hAnsi="Calibri"/>
          </w:rPr>
          <w:t>Command Line Editing Key and Help Function</w:t>
        </w:r>
        <w:r w:rsidR="00855D1C">
          <w:rPr>
            <w:webHidden/>
          </w:rPr>
          <w:tab/>
        </w:r>
        <w:r w:rsidR="00855D1C">
          <w:rPr>
            <w:webHidden/>
          </w:rPr>
          <w:fldChar w:fldCharType="begin"/>
        </w:r>
        <w:r w:rsidR="00855D1C">
          <w:rPr>
            <w:webHidden/>
          </w:rPr>
          <w:instrText xml:space="preserve"> PAGEREF _Toc445313099 \h </w:instrText>
        </w:r>
        <w:r w:rsidR="00855D1C">
          <w:rPr>
            <w:webHidden/>
          </w:rPr>
        </w:r>
        <w:r w:rsidR="00855D1C">
          <w:rPr>
            <w:webHidden/>
          </w:rPr>
          <w:fldChar w:fldCharType="separate"/>
        </w:r>
        <w:r w:rsidR="00855D1C">
          <w:rPr>
            <w:webHidden/>
          </w:rPr>
          <w:t>19</w:t>
        </w:r>
        <w:r w:rsidR="00855D1C">
          <w:rPr>
            <w:webHidden/>
          </w:rPr>
          <w:fldChar w:fldCharType="end"/>
        </w:r>
      </w:hyperlink>
    </w:p>
    <w:p w14:paraId="2C0C7AB3" w14:textId="77777777" w:rsidR="00855D1C" w:rsidRDefault="00FF3D30">
      <w:pPr>
        <w:pStyle w:val="20"/>
        <w:rPr>
          <w:rFonts w:asciiTheme="minorHAnsi" w:eastAsiaTheme="minorEastAsia" w:hAnsiTheme="minorHAnsi" w:cstheme="minorBidi"/>
          <w:noProof/>
          <w:snapToGrid/>
          <w:kern w:val="0"/>
          <w:sz w:val="22"/>
          <w:szCs w:val="22"/>
        </w:rPr>
      </w:pPr>
      <w:hyperlink w:anchor="_Toc445313100" w:history="1">
        <w:r w:rsidR="00855D1C" w:rsidRPr="000872BC">
          <w:rPr>
            <w:rStyle w:val="afffff2"/>
            <w:rFonts w:ascii="Calibri" w:hAnsi="Calibri"/>
            <w:noProof/>
          </w:rPr>
          <w:t>Switch Command Mode</w:t>
        </w:r>
        <w:r w:rsidR="00855D1C">
          <w:rPr>
            <w:noProof/>
            <w:webHidden/>
          </w:rPr>
          <w:tab/>
        </w:r>
        <w:r w:rsidR="00855D1C">
          <w:rPr>
            <w:noProof/>
            <w:webHidden/>
          </w:rPr>
          <w:fldChar w:fldCharType="begin"/>
        </w:r>
        <w:r w:rsidR="00855D1C">
          <w:rPr>
            <w:noProof/>
            <w:webHidden/>
          </w:rPr>
          <w:instrText xml:space="preserve"> PAGEREF _Toc445313100 \h </w:instrText>
        </w:r>
        <w:r w:rsidR="00855D1C">
          <w:rPr>
            <w:noProof/>
            <w:webHidden/>
          </w:rPr>
        </w:r>
        <w:r w:rsidR="00855D1C">
          <w:rPr>
            <w:noProof/>
            <w:webHidden/>
          </w:rPr>
          <w:fldChar w:fldCharType="separate"/>
        </w:r>
        <w:r w:rsidR="00855D1C">
          <w:rPr>
            <w:noProof/>
            <w:webHidden/>
          </w:rPr>
          <w:t>20</w:t>
        </w:r>
        <w:r w:rsidR="00855D1C">
          <w:rPr>
            <w:noProof/>
            <w:webHidden/>
          </w:rPr>
          <w:fldChar w:fldCharType="end"/>
        </w:r>
      </w:hyperlink>
    </w:p>
    <w:p w14:paraId="75CBDCB2" w14:textId="77777777" w:rsidR="00855D1C" w:rsidRDefault="00FF3D30">
      <w:pPr>
        <w:pStyle w:val="20"/>
        <w:rPr>
          <w:rFonts w:asciiTheme="minorHAnsi" w:eastAsiaTheme="minorEastAsia" w:hAnsiTheme="minorHAnsi" w:cstheme="minorBidi"/>
          <w:noProof/>
          <w:snapToGrid/>
          <w:kern w:val="0"/>
          <w:sz w:val="22"/>
          <w:szCs w:val="22"/>
        </w:rPr>
      </w:pPr>
      <w:hyperlink w:anchor="_Toc445313101" w:history="1">
        <w:r w:rsidR="00855D1C" w:rsidRPr="000872BC">
          <w:rPr>
            <w:rStyle w:val="afffff2"/>
            <w:rFonts w:ascii="Calibri" w:hAnsi="Calibri"/>
            <w:noProof/>
          </w:rPr>
          <w:t>Starting Up the C9500 Series</w:t>
        </w:r>
        <w:r w:rsidR="00855D1C">
          <w:rPr>
            <w:noProof/>
            <w:webHidden/>
          </w:rPr>
          <w:tab/>
        </w:r>
        <w:r w:rsidR="00855D1C">
          <w:rPr>
            <w:noProof/>
            <w:webHidden/>
          </w:rPr>
          <w:fldChar w:fldCharType="begin"/>
        </w:r>
        <w:r w:rsidR="00855D1C">
          <w:rPr>
            <w:noProof/>
            <w:webHidden/>
          </w:rPr>
          <w:instrText xml:space="preserve"> PAGEREF _Toc445313101 \h </w:instrText>
        </w:r>
        <w:r w:rsidR="00855D1C">
          <w:rPr>
            <w:noProof/>
            <w:webHidden/>
          </w:rPr>
        </w:r>
        <w:r w:rsidR="00855D1C">
          <w:rPr>
            <w:noProof/>
            <w:webHidden/>
          </w:rPr>
          <w:fldChar w:fldCharType="separate"/>
        </w:r>
        <w:r w:rsidR="00855D1C">
          <w:rPr>
            <w:noProof/>
            <w:webHidden/>
          </w:rPr>
          <w:t>21</w:t>
        </w:r>
        <w:r w:rsidR="00855D1C">
          <w:rPr>
            <w:noProof/>
            <w:webHidden/>
          </w:rPr>
          <w:fldChar w:fldCharType="end"/>
        </w:r>
      </w:hyperlink>
    </w:p>
    <w:p w14:paraId="28DE974B" w14:textId="77777777" w:rsidR="00855D1C" w:rsidRDefault="00FF3D30">
      <w:pPr>
        <w:pStyle w:val="20"/>
        <w:rPr>
          <w:rFonts w:asciiTheme="minorHAnsi" w:eastAsiaTheme="minorEastAsia" w:hAnsiTheme="minorHAnsi" w:cstheme="minorBidi"/>
          <w:noProof/>
          <w:snapToGrid/>
          <w:kern w:val="0"/>
          <w:sz w:val="22"/>
          <w:szCs w:val="22"/>
        </w:rPr>
      </w:pPr>
      <w:hyperlink w:anchor="_Toc445313102" w:history="1">
        <w:r w:rsidR="00855D1C" w:rsidRPr="000872BC">
          <w:rPr>
            <w:rStyle w:val="afffff2"/>
            <w:rFonts w:ascii="Calibri" w:hAnsi="Calibri"/>
            <w:noProof/>
          </w:rPr>
          <w:t>User Interface</w:t>
        </w:r>
        <w:r w:rsidR="00855D1C">
          <w:rPr>
            <w:noProof/>
            <w:webHidden/>
          </w:rPr>
          <w:tab/>
        </w:r>
        <w:r w:rsidR="00855D1C">
          <w:rPr>
            <w:noProof/>
            <w:webHidden/>
          </w:rPr>
          <w:fldChar w:fldCharType="begin"/>
        </w:r>
        <w:r w:rsidR="00855D1C">
          <w:rPr>
            <w:noProof/>
            <w:webHidden/>
          </w:rPr>
          <w:instrText xml:space="preserve"> PAGEREF _Toc445313102 \h </w:instrText>
        </w:r>
        <w:r w:rsidR="00855D1C">
          <w:rPr>
            <w:noProof/>
            <w:webHidden/>
          </w:rPr>
        </w:r>
        <w:r w:rsidR="00855D1C">
          <w:rPr>
            <w:noProof/>
            <w:webHidden/>
          </w:rPr>
          <w:fldChar w:fldCharType="separate"/>
        </w:r>
        <w:r w:rsidR="00855D1C">
          <w:rPr>
            <w:noProof/>
            <w:webHidden/>
          </w:rPr>
          <w:t>22</w:t>
        </w:r>
        <w:r w:rsidR="00855D1C">
          <w:rPr>
            <w:noProof/>
            <w:webHidden/>
          </w:rPr>
          <w:fldChar w:fldCharType="end"/>
        </w:r>
      </w:hyperlink>
    </w:p>
    <w:p w14:paraId="7E5EF12F" w14:textId="77777777" w:rsidR="00855D1C" w:rsidRDefault="00FF3D30">
      <w:pPr>
        <w:pStyle w:val="30"/>
        <w:rPr>
          <w:rFonts w:asciiTheme="minorHAnsi" w:eastAsiaTheme="minorEastAsia" w:hAnsiTheme="minorHAnsi" w:cstheme="minorBidi"/>
          <w:snapToGrid/>
          <w:kern w:val="0"/>
          <w:sz w:val="22"/>
          <w:szCs w:val="22"/>
        </w:rPr>
      </w:pPr>
      <w:hyperlink w:anchor="_Toc445313103" w:history="1">
        <w:r w:rsidR="00855D1C" w:rsidRPr="000872BC">
          <w:rPr>
            <w:rStyle w:val="afffff2"/>
            <w:rFonts w:ascii="Calibri" w:hAnsi="Calibri"/>
          </w:rPr>
          <w:t>Connection through Console Port</w:t>
        </w:r>
        <w:r w:rsidR="00855D1C">
          <w:rPr>
            <w:webHidden/>
          </w:rPr>
          <w:tab/>
        </w:r>
        <w:r w:rsidR="00855D1C">
          <w:rPr>
            <w:webHidden/>
          </w:rPr>
          <w:fldChar w:fldCharType="begin"/>
        </w:r>
        <w:r w:rsidR="00855D1C">
          <w:rPr>
            <w:webHidden/>
          </w:rPr>
          <w:instrText xml:space="preserve"> PAGEREF _Toc445313103 \h </w:instrText>
        </w:r>
        <w:r w:rsidR="00855D1C">
          <w:rPr>
            <w:webHidden/>
          </w:rPr>
        </w:r>
        <w:r w:rsidR="00855D1C">
          <w:rPr>
            <w:webHidden/>
          </w:rPr>
          <w:fldChar w:fldCharType="separate"/>
        </w:r>
        <w:r w:rsidR="00855D1C">
          <w:rPr>
            <w:webHidden/>
          </w:rPr>
          <w:t>22</w:t>
        </w:r>
        <w:r w:rsidR="00855D1C">
          <w:rPr>
            <w:webHidden/>
          </w:rPr>
          <w:fldChar w:fldCharType="end"/>
        </w:r>
      </w:hyperlink>
    </w:p>
    <w:p w14:paraId="1B578938" w14:textId="77777777" w:rsidR="00855D1C" w:rsidRDefault="00FF3D30">
      <w:pPr>
        <w:pStyle w:val="30"/>
        <w:rPr>
          <w:rFonts w:asciiTheme="minorHAnsi" w:eastAsiaTheme="minorEastAsia" w:hAnsiTheme="minorHAnsi" w:cstheme="minorBidi"/>
          <w:snapToGrid/>
          <w:kern w:val="0"/>
          <w:sz w:val="22"/>
          <w:szCs w:val="22"/>
        </w:rPr>
      </w:pPr>
      <w:hyperlink w:anchor="_Toc445313104" w:history="1">
        <w:r w:rsidR="00855D1C" w:rsidRPr="000872BC">
          <w:rPr>
            <w:rStyle w:val="afffff2"/>
            <w:rFonts w:ascii="Calibri" w:hAnsi="Calibri"/>
          </w:rPr>
          <w:t>Connecting through Telnet</w:t>
        </w:r>
        <w:r w:rsidR="00855D1C">
          <w:rPr>
            <w:webHidden/>
          </w:rPr>
          <w:tab/>
        </w:r>
        <w:r w:rsidR="00855D1C">
          <w:rPr>
            <w:webHidden/>
          </w:rPr>
          <w:fldChar w:fldCharType="begin"/>
        </w:r>
        <w:r w:rsidR="00855D1C">
          <w:rPr>
            <w:webHidden/>
          </w:rPr>
          <w:instrText xml:space="preserve"> PAGEREF _Toc445313104 \h </w:instrText>
        </w:r>
        <w:r w:rsidR="00855D1C">
          <w:rPr>
            <w:webHidden/>
          </w:rPr>
        </w:r>
        <w:r w:rsidR="00855D1C">
          <w:rPr>
            <w:webHidden/>
          </w:rPr>
          <w:fldChar w:fldCharType="separate"/>
        </w:r>
        <w:r w:rsidR="00855D1C">
          <w:rPr>
            <w:webHidden/>
          </w:rPr>
          <w:t>23</w:t>
        </w:r>
        <w:r w:rsidR="00855D1C">
          <w:rPr>
            <w:webHidden/>
          </w:rPr>
          <w:fldChar w:fldCharType="end"/>
        </w:r>
      </w:hyperlink>
    </w:p>
    <w:p w14:paraId="0837E79D" w14:textId="77777777" w:rsidR="00855D1C" w:rsidRDefault="00FF3D30">
      <w:pPr>
        <w:pStyle w:val="30"/>
        <w:rPr>
          <w:rFonts w:asciiTheme="minorHAnsi" w:eastAsiaTheme="minorEastAsia" w:hAnsiTheme="minorHAnsi" w:cstheme="minorBidi"/>
          <w:snapToGrid/>
          <w:kern w:val="0"/>
          <w:sz w:val="22"/>
          <w:szCs w:val="22"/>
        </w:rPr>
      </w:pPr>
      <w:hyperlink w:anchor="_Toc445313105" w:history="1">
        <w:r w:rsidR="00855D1C" w:rsidRPr="000872BC">
          <w:rPr>
            <w:rStyle w:val="afffff2"/>
            <w:rFonts w:ascii="Calibri" w:hAnsi="Calibri"/>
          </w:rPr>
          <w:t>Connection through SSH</w:t>
        </w:r>
        <w:r w:rsidR="00855D1C">
          <w:rPr>
            <w:webHidden/>
          </w:rPr>
          <w:tab/>
        </w:r>
        <w:r w:rsidR="00855D1C">
          <w:rPr>
            <w:webHidden/>
          </w:rPr>
          <w:fldChar w:fldCharType="begin"/>
        </w:r>
        <w:r w:rsidR="00855D1C">
          <w:rPr>
            <w:webHidden/>
          </w:rPr>
          <w:instrText xml:space="preserve"> PAGEREF _Toc445313105 \h </w:instrText>
        </w:r>
        <w:r w:rsidR="00855D1C">
          <w:rPr>
            <w:webHidden/>
          </w:rPr>
        </w:r>
        <w:r w:rsidR="00855D1C">
          <w:rPr>
            <w:webHidden/>
          </w:rPr>
          <w:fldChar w:fldCharType="separate"/>
        </w:r>
        <w:r w:rsidR="00855D1C">
          <w:rPr>
            <w:webHidden/>
          </w:rPr>
          <w:t>23</w:t>
        </w:r>
        <w:r w:rsidR="00855D1C">
          <w:rPr>
            <w:webHidden/>
          </w:rPr>
          <w:fldChar w:fldCharType="end"/>
        </w:r>
      </w:hyperlink>
    </w:p>
    <w:p w14:paraId="63BD2356" w14:textId="77777777" w:rsidR="00855D1C" w:rsidRDefault="00FF3D30">
      <w:pPr>
        <w:pStyle w:val="30"/>
        <w:rPr>
          <w:rFonts w:asciiTheme="minorHAnsi" w:eastAsiaTheme="minorEastAsia" w:hAnsiTheme="minorHAnsi" w:cstheme="minorBidi"/>
          <w:snapToGrid/>
          <w:kern w:val="0"/>
          <w:sz w:val="22"/>
          <w:szCs w:val="22"/>
        </w:rPr>
      </w:pPr>
      <w:hyperlink w:anchor="_Toc445313106" w:history="1">
        <w:r w:rsidR="00855D1C" w:rsidRPr="000872BC">
          <w:rPr>
            <w:rStyle w:val="afffff2"/>
            <w:rFonts w:ascii="Calibri" w:hAnsi="Calibri"/>
          </w:rPr>
          <w:t>Connection through SNMP Network Manager</w:t>
        </w:r>
        <w:r w:rsidR="00855D1C">
          <w:rPr>
            <w:webHidden/>
          </w:rPr>
          <w:tab/>
        </w:r>
        <w:r w:rsidR="00855D1C">
          <w:rPr>
            <w:webHidden/>
          </w:rPr>
          <w:fldChar w:fldCharType="begin"/>
        </w:r>
        <w:r w:rsidR="00855D1C">
          <w:rPr>
            <w:webHidden/>
          </w:rPr>
          <w:instrText xml:space="preserve"> PAGEREF _Toc445313106 \h </w:instrText>
        </w:r>
        <w:r w:rsidR="00855D1C">
          <w:rPr>
            <w:webHidden/>
          </w:rPr>
        </w:r>
        <w:r w:rsidR="00855D1C">
          <w:rPr>
            <w:webHidden/>
          </w:rPr>
          <w:fldChar w:fldCharType="separate"/>
        </w:r>
        <w:r w:rsidR="00855D1C">
          <w:rPr>
            <w:webHidden/>
          </w:rPr>
          <w:t>23</w:t>
        </w:r>
        <w:r w:rsidR="00855D1C">
          <w:rPr>
            <w:webHidden/>
          </w:rPr>
          <w:fldChar w:fldCharType="end"/>
        </w:r>
      </w:hyperlink>
    </w:p>
    <w:p w14:paraId="6A018803" w14:textId="77777777" w:rsidR="00855D1C" w:rsidRDefault="00FF3D30">
      <w:pPr>
        <w:pStyle w:val="20"/>
        <w:rPr>
          <w:rFonts w:asciiTheme="minorHAnsi" w:eastAsiaTheme="minorEastAsia" w:hAnsiTheme="minorHAnsi" w:cstheme="minorBidi"/>
          <w:noProof/>
          <w:snapToGrid/>
          <w:kern w:val="0"/>
          <w:sz w:val="22"/>
          <w:szCs w:val="22"/>
        </w:rPr>
      </w:pPr>
      <w:hyperlink w:anchor="_Toc445313107" w:history="1">
        <w:r w:rsidR="00855D1C" w:rsidRPr="000872BC">
          <w:rPr>
            <w:rStyle w:val="afffff2"/>
            <w:rFonts w:ascii="Calibri" w:hAnsi="Calibri"/>
            <w:noProof/>
          </w:rPr>
          <w:t>User Management</w:t>
        </w:r>
        <w:r w:rsidR="00855D1C">
          <w:rPr>
            <w:noProof/>
            <w:webHidden/>
          </w:rPr>
          <w:tab/>
        </w:r>
        <w:r w:rsidR="00855D1C">
          <w:rPr>
            <w:noProof/>
            <w:webHidden/>
          </w:rPr>
          <w:fldChar w:fldCharType="begin"/>
        </w:r>
        <w:r w:rsidR="00855D1C">
          <w:rPr>
            <w:noProof/>
            <w:webHidden/>
          </w:rPr>
          <w:instrText xml:space="preserve"> PAGEREF _Toc445313107 \h </w:instrText>
        </w:r>
        <w:r w:rsidR="00855D1C">
          <w:rPr>
            <w:noProof/>
            <w:webHidden/>
          </w:rPr>
        </w:r>
        <w:r w:rsidR="00855D1C">
          <w:rPr>
            <w:noProof/>
            <w:webHidden/>
          </w:rPr>
          <w:fldChar w:fldCharType="separate"/>
        </w:r>
        <w:r w:rsidR="00855D1C">
          <w:rPr>
            <w:noProof/>
            <w:webHidden/>
          </w:rPr>
          <w:t>25</w:t>
        </w:r>
        <w:r w:rsidR="00855D1C">
          <w:rPr>
            <w:noProof/>
            <w:webHidden/>
          </w:rPr>
          <w:fldChar w:fldCharType="end"/>
        </w:r>
      </w:hyperlink>
    </w:p>
    <w:p w14:paraId="57CBB8E6" w14:textId="77777777" w:rsidR="00855D1C" w:rsidRDefault="00FF3D30">
      <w:pPr>
        <w:pStyle w:val="30"/>
        <w:rPr>
          <w:rFonts w:asciiTheme="minorHAnsi" w:eastAsiaTheme="minorEastAsia" w:hAnsiTheme="minorHAnsi" w:cstheme="minorBidi"/>
          <w:snapToGrid/>
          <w:kern w:val="0"/>
          <w:sz w:val="22"/>
          <w:szCs w:val="22"/>
        </w:rPr>
      </w:pPr>
      <w:hyperlink w:anchor="_Toc445313108" w:history="1">
        <w:r w:rsidR="00855D1C" w:rsidRPr="000872BC">
          <w:rPr>
            <w:rStyle w:val="afffff2"/>
            <w:rFonts w:ascii="Calibri" w:hAnsi="Calibri"/>
          </w:rPr>
          <w:t>Adding/Deleting a User</w:t>
        </w:r>
        <w:r w:rsidR="00855D1C">
          <w:rPr>
            <w:webHidden/>
          </w:rPr>
          <w:tab/>
        </w:r>
        <w:r w:rsidR="00855D1C">
          <w:rPr>
            <w:webHidden/>
          </w:rPr>
          <w:fldChar w:fldCharType="begin"/>
        </w:r>
        <w:r w:rsidR="00855D1C">
          <w:rPr>
            <w:webHidden/>
          </w:rPr>
          <w:instrText xml:space="preserve"> PAGEREF _Toc445313108 \h </w:instrText>
        </w:r>
        <w:r w:rsidR="00855D1C">
          <w:rPr>
            <w:webHidden/>
          </w:rPr>
        </w:r>
        <w:r w:rsidR="00855D1C">
          <w:rPr>
            <w:webHidden/>
          </w:rPr>
          <w:fldChar w:fldCharType="separate"/>
        </w:r>
        <w:r w:rsidR="00855D1C">
          <w:rPr>
            <w:webHidden/>
          </w:rPr>
          <w:t>25</w:t>
        </w:r>
        <w:r w:rsidR="00855D1C">
          <w:rPr>
            <w:webHidden/>
          </w:rPr>
          <w:fldChar w:fldCharType="end"/>
        </w:r>
      </w:hyperlink>
    </w:p>
    <w:p w14:paraId="3D813947" w14:textId="77777777" w:rsidR="00855D1C" w:rsidRDefault="00FF3D30">
      <w:pPr>
        <w:pStyle w:val="30"/>
        <w:rPr>
          <w:rFonts w:asciiTheme="minorHAnsi" w:eastAsiaTheme="minorEastAsia" w:hAnsiTheme="minorHAnsi" w:cstheme="minorBidi"/>
          <w:snapToGrid/>
          <w:kern w:val="0"/>
          <w:sz w:val="22"/>
          <w:szCs w:val="22"/>
        </w:rPr>
      </w:pPr>
      <w:hyperlink w:anchor="_Toc445313109" w:history="1">
        <w:r w:rsidR="00855D1C" w:rsidRPr="000872BC">
          <w:rPr>
            <w:rStyle w:val="afffff2"/>
            <w:rFonts w:ascii="Calibri" w:hAnsi="Calibri"/>
          </w:rPr>
          <w:t>Setting the User Password</w:t>
        </w:r>
        <w:r w:rsidR="00855D1C">
          <w:rPr>
            <w:webHidden/>
          </w:rPr>
          <w:tab/>
        </w:r>
        <w:r w:rsidR="00855D1C">
          <w:rPr>
            <w:webHidden/>
          </w:rPr>
          <w:fldChar w:fldCharType="begin"/>
        </w:r>
        <w:r w:rsidR="00855D1C">
          <w:rPr>
            <w:webHidden/>
          </w:rPr>
          <w:instrText xml:space="preserve"> PAGEREF _Toc445313109 \h </w:instrText>
        </w:r>
        <w:r w:rsidR="00855D1C">
          <w:rPr>
            <w:webHidden/>
          </w:rPr>
        </w:r>
        <w:r w:rsidR="00855D1C">
          <w:rPr>
            <w:webHidden/>
          </w:rPr>
          <w:fldChar w:fldCharType="separate"/>
        </w:r>
        <w:r w:rsidR="00855D1C">
          <w:rPr>
            <w:webHidden/>
          </w:rPr>
          <w:t>26</w:t>
        </w:r>
        <w:r w:rsidR="00855D1C">
          <w:rPr>
            <w:webHidden/>
          </w:rPr>
          <w:fldChar w:fldCharType="end"/>
        </w:r>
      </w:hyperlink>
    </w:p>
    <w:p w14:paraId="217F3DF3" w14:textId="77777777" w:rsidR="00855D1C" w:rsidRDefault="00FF3D30">
      <w:pPr>
        <w:pStyle w:val="20"/>
        <w:rPr>
          <w:rFonts w:asciiTheme="minorHAnsi" w:eastAsiaTheme="minorEastAsia" w:hAnsiTheme="minorHAnsi" w:cstheme="minorBidi"/>
          <w:noProof/>
          <w:snapToGrid/>
          <w:kern w:val="0"/>
          <w:sz w:val="22"/>
          <w:szCs w:val="22"/>
        </w:rPr>
      </w:pPr>
      <w:hyperlink w:anchor="_Toc445313110" w:history="1">
        <w:r w:rsidR="00855D1C" w:rsidRPr="000872BC">
          <w:rPr>
            <w:rStyle w:val="afffff2"/>
            <w:rFonts w:ascii="Calibri" w:hAnsi="Calibri"/>
            <w:noProof/>
          </w:rPr>
          <w:t>AAA (Authentication Authorization Accounting)</w:t>
        </w:r>
        <w:r w:rsidR="00855D1C">
          <w:rPr>
            <w:noProof/>
            <w:webHidden/>
          </w:rPr>
          <w:tab/>
        </w:r>
        <w:r w:rsidR="00855D1C">
          <w:rPr>
            <w:noProof/>
            <w:webHidden/>
          </w:rPr>
          <w:fldChar w:fldCharType="begin"/>
        </w:r>
        <w:r w:rsidR="00855D1C">
          <w:rPr>
            <w:noProof/>
            <w:webHidden/>
          </w:rPr>
          <w:instrText xml:space="preserve"> PAGEREF _Toc445313110 \h </w:instrText>
        </w:r>
        <w:r w:rsidR="00855D1C">
          <w:rPr>
            <w:noProof/>
            <w:webHidden/>
          </w:rPr>
        </w:r>
        <w:r w:rsidR="00855D1C">
          <w:rPr>
            <w:noProof/>
            <w:webHidden/>
          </w:rPr>
          <w:fldChar w:fldCharType="separate"/>
        </w:r>
        <w:r w:rsidR="00855D1C">
          <w:rPr>
            <w:noProof/>
            <w:webHidden/>
          </w:rPr>
          <w:t>28</w:t>
        </w:r>
        <w:r w:rsidR="00855D1C">
          <w:rPr>
            <w:noProof/>
            <w:webHidden/>
          </w:rPr>
          <w:fldChar w:fldCharType="end"/>
        </w:r>
      </w:hyperlink>
    </w:p>
    <w:p w14:paraId="29784EFF" w14:textId="77777777" w:rsidR="00855D1C" w:rsidRDefault="00FF3D30">
      <w:pPr>
        <w:pStyle w:val="30"/>
        <w:rPr>
          <w:rFonts w:asciiTheme="minorHAnsi" w:eastAsiaTheme="minorEastAsia" w:hAnsiTheme="minorHAnsi" w:cstheme="minorBidi"/>
          <w:snapToGrid/>
          <w:kern w:val="0"/>
          <w:sz w:val="22"/>
          <w:szCs w:val="22"/>
        </w:rPr>
      </w:pPr>
      <w:hyperlink w:anchor="_Toc445313111" w:history="1">
        <w:r w:rsidR="00855D1C" w:rsidRPr="000872BC">
          <w:rPr>
            <w:rStyle w:val="afffff2"/>
            <w:rFonts w:ascii="Calibri" w:hAnsi="Calibri"/>
          </w:rPr>
          <w:t>Authentication</w:t>
        </w:r>
        <w:r w:rsidR="00855D1C">
          <w:rPr>
            <w:webHidden/>
          </w:rPr>
          <w:tab/>
        </w:r>
        <w:r w:rsidR="00855D1C">
          <w:rPr>
            <w:webHidden/>
          </w:rPr>
          <w:fldChar w:fldCharType="begin"/>
        </w:r>
        <w:r w:rsidR="00855D1C">
          <w:rPr>
            <w:webHidden/>
          </w:rPr>
          <w:instrText xml:space="preserve"> PAGEREF _Toc445313111 \h </w:instrText>
        </w:r>
        <w:r w:rsidR="00855D1C">
          <w:rPr>
            <w:webHidden/>
          </w:rPr>
        </w:r>
        <w:r w:rsidR="00855D1C">
          <w:rPr>
            <w:webHidden/>
          </w:rPr>
          <w:fldChar w:fldCharType="separate"/>
        </w:r>
        <w:r w:rsidR="00855D1C">
          <w:rPr>
            <w:webHidden/>
          </w:rPr>
          <w:t>28</w:t>
        </w:r>
        <w:r w:rsidR="00855D1C">
          <w:rPr>
            <w:webHidden/>
          </w:rPr>
          <w:fldChar w:fldCharType="end"/>
        </w:r>
      </w:hyperlink>
    </w:p>
    <w:p w14:paraId="077B5D90" w14:textId="77777777" w:rsidR="00855D1C" w:rsidRDefault="00FF3D30">
      <w:pPr>
        <w:pStyle w:val="30"/>
        <w:rPr>
          <w:rFonts w:asciiTheme="minorHAnsi" w:eastAsiaTheme="minorEastAsia" w:hAnsiTheme="minorHAnsi" w:cstheme="minorBidi"/>
          <w:snapToGrid/>
          <w:kern w:val="0"/>
          <w:sz w:val="22"/>
          <w:szCs w:val="22"/>
        </w:rPr>
      </w:pPr>
      <w:hyperlink w:anchor="_Toc445313112" w:history="1">
        <w:r w:rsidR="00855D1C" w:rsidRPr="000872BC">
          <w:rPr>
            <w:rStyle w:val="afffff2"/>
            <w:rFonts w:ascii="Calibri" w:hAnsi="Calibri"/>
          </w:rPr>
          <w:t>User Authentication</w:t>
        </w:r>
        <w:r w:rsidR="00855D1C">
          <w:rPr>
            <w:webHidden/>
          </w:rPr>
          <w:tab/>
        </w:r>
        <w:r w:rsidR="00855D1C">
          <w:rPr>
            <w:webHidden/>
          </w:rPr>
          <w:fldChar w:fldCharType="begin"/>
        </w:r>
        <w:r w:rsidR="00855D1C">
          <w:rPr>
            <w:webHidden/>
          </w:rPr>
          <w:instrText xml:space="preserve"> PAGEREF _Toc445313112 \h </w:instrText>
        </w:r>
        <w:r w:rsidR="00855D1C">
          <w:rPr>
            <w:webHidden/>
          </w:rPr>
        </w:r>
        <w:r w:rsidR="00855D1C">
          <w:rPr>
            <w:webHidden/>
          </w:rPr>
          <w:fldChar w:fldCharType="separate"/>
        </w:r>
        <w:r w:rsidR="00855D1C">
          <w:rPr>
            <w:webHidden/>
          </w:rPr>
          <w:t>28</w:t>
        </w:r>
        <w:r w:rsidR="00855D1C">
          <w:rPr>
            <w:webHidden/>
          </w:rPr>
          <w:fldChar w:fldCharType="end"/>
        </w:r>
      </w:hyperlink>
    </w:p>
    <w:p w14:paraId="22C11762" w14:textId="77777777" w:rsidR="00855D1C" w:rsidRDefault="00FF3D30">
      <w:pPr>
        <w:pStyle w:val="30"/>
        <w:rPr>
          <w:rFonts w:asciiTheme="minorHAnsi" w:eastAsiaTheme="minorEastAsia" w:hAnsiTheme="minorHAnsi" w:cstheme="minorBidi"/>
          <w:snapToGrid/>
          <w:kern w:val="0"/>
          <w:sz w:val="22"/>
          <w:szCs w:val="22"/>
        </w:rPr>
      </w:pPr>
      <w:hyperlink w:anchor="_Toc445313113" w:history="1">
        <w:r w:rsidR="00855D1C" w:rsidRPr="000872BC">
          <w:rPr>
            <w:rStyle w:val="afffff2"/>
            <w:rFonts w:ascii="Calibri" w:hAnsi="Calibri"/>
          </w:rPr>
          <w:t>Setting User Authentication</w:t>
        </w:r>
        <w:r w:rsidR="00855D1C">
          <w:rPr>
            <w:webHidden/>
          </w:rPr>
          <w:tab/>
        </w:r>
        <w:r w:rsidR="00855D1C">
          <w:rPr>
            <w:webHidden/>
          </w:rPr>
          <w:fldChar w:fldCharType="begin"/>
        </w:r>
        <w:r w:rsidR="00855D1C">
          <w:rPr>
            <w:webHidden/>
          </w:rPr>
          <w:instrText xml:space="preserve"> PAGEREF _Toc445313113 \h </w:instrText>
        </w:r>
        <w:r w:rsidR="00855D1C">
          <w:rPr>
            <w:webHidden/>
          </w:rPr>
        </w:r>
        <w:r w:rsidR="00855D1C">
          <w:rPr>
            <w:webHidden/>
          </w:rPr>
          <w:fldChar w:fldCharType="separate"/>
        </w:r>
        <w:r w:rsidR="00855D1C">
          <w:rPr>
            <w:webHidden/>
          </w:rPr>
          <w:t>30</w:t>
        </w:r>
        <w:r w:rsidR="00855D1C">
          <w:rPr>
            <w:webHidden/>
          </w:rPr>
          <w:fldChar w:fldCharType="end"/>
        </w:r>
      </w:hyperlink>
    </w:p>
    <w:p w14:paraId="64AADBAC" w14:textId="77777777" w:rsidR="00855D1C" w:rsidRDefault="00FF3D30">
      <w:pPr>
        <w:pStyle w:val="30"/>
        <w:rPr>
          <w:rFonts w:asciiTheme="minorHAnsi" w:eastAsiaTheme="minorEastAsia" w:hAnsiTheme="minorHAnsi" w:cstheme="minorBidi"/>
          <w:snapToGrid/>
          <w:kern w:val="0"/>
          <w:sz w:val="22"/>
          <w:szCs w:val="22"/>
        </w:rPr>
      </w:pPr>
      <w:hyperlink w:anchor="_Toc445313114" w:history="1">
        <w:r w:rsidR="00855D1C" w:rsidRPr="000872BC">
          <w:rPr>
            <w:rStyle w:val="afffff2"/>
            <w:rFonts w:ascii="Calibri" w:hAnsi="Calibri"/>
          </w:rPr>
          <w:t>Authorization</w:t>
        </w:r>
        <w:r w:rsidR="00855D1C">
          <w:rPr>
            <w:webHidden/>
          </w:rPr>
          <w:tab/>
        </w:r>
        <w:r w:rsidR="00855D1C">
          <w:rPr>
            <w:webHidden/>
          </w:rPr>
          <w:fldChar w:fldCharType="begin"/>
        </w:r>
        <w:r w:rsidR="00855D1C">
          <w:rPr>
            <w:webHidden/>
          </w:rPr>
          <w:instrText xml:space="preserve"> PAGEREF _Toc445313114 \h </w:instrText>
        </w:r>
        <w:r w:rsidR="00855D1C">
          <w:rPr>
            <w:webHidden/>
          </w:rPr>
        </w:r>
        <w:r w:rsidR="00855D1C">
          <w:rPr>
            <w:webHidden/>
          </w:rPr>
          <w:fldChar w:fldCharType="separate"/>
        </w:r>
        <w:r w:rsidR="00855D1C">
          <w:rPr>
            <w:webHidden/>
          </w:rPr>
          <w:t>30</w:t>
        </w:r>
        <w:r w:rsidR="00855D1C">
          <w:rPr>
            <w:webHidden/>
          </w:rPr>
          <w:fldChar w:fldCharType="end"/>
        </w:r>
      </w:hyperlink>
    </w:p>
    <w:p w14:paraId="09BA43DB" w14:textId="77777777" w:rsidR="00855D1C" w:rsidRDefault="00FF3D30">
      <w:pPr>
        <w:pStyle w:val="30"/>
        <w:rPr>
          <w:rFonts w:asciiTheme="minorHAnsi" w:eastAsiaTheme="minorEastAsia" w:hAnsiTheme="minorHAnsi" w:cstheme="minorBidi"/>
          <w:snapToGrid/>
          <w:kern w:val="0"/>
          <w:sz w:val="22"/>
          <w:szCs w:val="22"/>
        </w:rPr>
      </w:pPr>
      <w:hyperlink w:anchor="_Toc445313115" w:history="1">
        <w:r w:rsidR="00855D1C" w:rsidRPr="000872BC">
          <w:rPr>
            <w:rStyle w:val="afffff2"/>
            <w:rFonts w:ascii="Calibri" w:hAnsi="Calibri"/>
          </w:rPr>
          <w:t>Accounting</w:t>
        </w:r>
        <w:r w:rsidR="00855D1C">
          <w:rPr>
            <w:webHidden/>
          </w:rPr>
          <w:tab/>
        </w:r>
        <w:r w:rsidR="00855D1C">
          <w:rPr>
            <w:webHidden/>
          </w:rPr>
          <w:fldChar w:fldCharType="begin"/>
        </w:r>
        <w:r w:rsidR="00855D1C">
          <w:rPr>
            <w:webHidden/>
          </w:rPr>
          <w:instrText xml:space="preserve"> PAGEREF _Toc445313115 \h </w:instrText>
        </w:r>
        <w:r w:rsidR="00855D1C">
          <w:rPr>
            <w:webHidden/>
          </w:rPr>
        </w:r>
        <w:r w:rsidR="00855D1C">
          <w:rPr>
            <w:webHidden/>
          </w:rPr>
          <w:fldChar w:fldCharType="separate"/>
        </w:r>
        <w:r w:rsidR="00855D1C">
          <w:rPr>
            <w:webHidden/>
          </w:rPr>
          <w:t>32</w:t>
        </w:r>
        <w:r w:rsidR="00855D1C">
          <w:rPr>
            <w:webHidden/>
          </w:rPr>
          <w:fldChar w:fldCharType="end"/>
        </w:r>
      </w:hyperlink>
    </w:p>
    <w:p w14:paraId="49C9F163" w14:textId="77777777" w:rsidR="00855D1C" w:rsidRDefault="00FF3D30">
      <w:pPr>
        <w:pStyle w:val="30"/>
        <w:rPr>
          <w:rFonts w:asciiTheme="minorHAnsi" w:eastAsiaTheme="minorEastAsia" w:hAnsiTheme="minorHAnsi" w:cstheme="minorBidi"/>
          <w:snapToGrid/>
          <w:kern w:val="0"/>
          <w:sz w:val="22"/>
          <w:szCs w:val="22"/>
        </w:rPr>
      </w:pPr>
      <w:hyperlink w:anchor="_Toc445313116" w:history="1">
        <w:r w:rsidR="00855D1C" w:rsidRPr="000872BC">
          <w:rPr>
            <w:rStyle w:val="afffff2"/>
            <w:rFonts w:ascii="Calibri" w:hAnsi="Calibri"/>
          </w:rPr>
          <w:t>Session Access Management</w:t>
        </w:r>
        <w:r w:rsidR="00855D1C">
          <w:rPr>
            <w:webHidden/>
          </w:rPr>
          <w:tab/>
        </w:r>
        <w:r w:rsidR="00855D1C">
          <w:rPr>
            <w:webHidden/>
          </w:rPr>
          <w:fldChar w:fldCharType="begin"/>
        </w:r>
        <w:r w:rsidR="00855D1C">
          <w:rPr>
            <w:webHidden/>
          </w:rPr>
          <w:instrText xml:space="preserve"> PAGEREF _Toc445313116 \h </w:instrText>
        </w:r>
        <w:r w:rsidR="00855D1C">
          <w:rPr>
            <w:webHidden/>
          </w:rPr>
        </w:r>
        <w:r w:rsidR="00855D1C">
          <w:rPr>
            <w:webHidden/>
          </w:rPr>
          <w:fldChar w:fldCharType="separate"/>
        </w:r>
        <w:r w:rsidR="00855D1C">
          <w:rPr>
            <w:webHidden/>
          </w:rPr>
          <w:t>32</w:t>
        </w:r>
        <w:r w:rsidR="00855D1C">
          <w:rPr>
            <w:webHidden/>
          </w:rPr>
          <w:fldChar w:fldCharType="end"/>
        </w:r>
      </w:hyperlink>
    </w:p>
    <w:p w14:paraId="633E5215" w14:textId="77777777" w:rsidR="00855D1C" w:rsidRDefault="00FF3D30">
      <w:pPr>
        <w:pStyle w:val="30"/>
        <w:rPr>
          <w:rFonts w:asciiTheme="minorHAnsi" w:eastAsiaTheme="minorEastAsia" w:hAnsiTheme="minorHAnsi" w:cstheme="minorBidi"/>
          <w:snapToGrid/>
          <w:kern w:val="0"/>
          <w:sz w:val="22"/>
          <w:szCs w:val="22"/>
        </w:rPr>
      </w:pPr>
      <w:hyperlink w:anchor="_Toc445313117" w:history="1">
        <w:r w:rsidR="00855D1C" w:rsidRPr="000872BC">
          <w:rPr>
            <w:rStyle w:val="afffff2"/>
            <w:rFonts w:ascii="Calibri" w:hAnsi="Calibri"/>
          </w:rPr>
          <w:t>Privilege level Configuration</w:t>
        </w:r>
        <w:r w:rsidR="00855D1C">
          <w:rPr>
            <w:webHidden/>
          </w:rPr>
          <w:tab/>
        </w:r>
        <w:r w:rsidR="00855D1C">
          <w:rPr>
            <w:webHidden/>
          </w:rPr>
          <w:fldChar w:fldCharType="begin"/>
        </w:r>
        <w:r w:rsidR="00855D1C">
          <w:rPr>
            <w:webHidden/>
          </w:rPr>
          <w:instrText xml:space="preserve"> PAGEREF _Toc445313117 \h </w:instrText>
        </w:r>
        <w:r w:rsidR="00855D1C">
          <w:rPr>
            <w:webHidden/>
          </w:rPr>
        </w:r>
        <w:r w:rsidR="00855D1C">
          <w:rPr>
            <w:webHidden/>
          </w:rPr>
          <w:fldChar w:fldCharType="separate"/>
        </w:r>
        <w:r w:rsidR="00855D1C">
          <w:rPr>
            <w:webHidden/>
          </w:rPr>
          <w:t>33</w:t>
        </w:r>
        <w:r w:rsidR="00855D1C">
          <w:rPr>
            <w:webHidden/>
          </w:rPr>
          <w:fldChar w:fldCharType="end"/>
        </w:r>
      </w:hyperlink>
    </w:p>
    <w:p w14:paraId="68DFD7C7" w14:textId="77777777" w:rsidR="00855D1C" w:rsidRDefault="00FF3D30">
      <w:pPr>
        <w:pStyle w:val="20"/>
        <w:rPr>
          <w:rFonts w:asciiTheme="minorHAnsi" w:eastAsiaTheme="minorEastAsia" w:hAnsiTheme="minorHAnsi" w:cstheme="minorBidi"/>
          <w:noProof/>
          <w:snapToGrid/>
          <w:kern w:val="0"/>
          <w:sz w:val="22"/>
          <w:szCs w:val="22"/>
        </w:rPr>
      </w:pPr>
      <w:hyperlink w:anchor="_Toc445313118" w:history="1">
        <w:r w:rsidR="00855D1C" w:rsidRPr="000872BC">
          <w:rPr>
            <w:rStyle w:val="afffff2"/>
            <w:rFonts w:ascii="Calibri" w:hAnsi="Calibri"/>
            <w:noProof/>
          </w:rPr>
          <w:t>Server Configuration</w:t>
        </w:r>
        <w:r w:rsidR="00855D1C">
          <w:rPr>
            <w:noProof/>
            <w:webHidden/>
          </w:rPr>
          <w:tab/>
        </w:r>
        <w:r w:rsidR="00855D1C">
          <w:rPr>
            <w:noProof/>
            <w:webHidden/>
          </w:rPr>
          <w:fldChar w:fldCharType="begin"/>
        </w:r>
        <w:r w:rsidR="00855D1C">
          <w:rPr>
            <w:noProof/>
            <w:webHidden/>
          </w:rPr>
          <w:instrText xml:space="preserve"> PAGEREF _Toc445313118 \h </w:instrText>
        </w:r>
        <w:r w:rsidR="00855D1C">
          <w:rPr>
            <w:noProof/>
            <w:webHidden/>
          </w:rPr>
        </w:r>
        <w:r w:rsidR="00855D1C">
          <w:rPr>
            <w:noProof/>
            <w:webHidden/>
          </w:rPr>
          <w:fldChar w:fldCharType="separate"/>
        </w:r>
        <w:r w:rsidR="00855D1C">
          <w:rPr>
            <w:noProof/>
            <w:webHidden/>
          </w:rPr>
          <w:t>34</w:t>
        </w:r>
        <w:r w:rsidR="00855D1C">
          <w:rPr>
            <w:noProof/>
            <w:webHidden/>
          </w:rPr>
          <w:fldChar w:fldCharType="end"/>
        </w:r>
      </w:hyperlink>
    </w:p>
    <w:p w14:paraId="6E65D990" w14:textId="77777777" w:rsidR="00855D1C" w:rsidRDefault="00FF3D30">
      <w:pPr>
        <w:pStyle w:val="30"/>
        <w:rPr>
          <w:rFonts w:asciiTheme="minorHAnsi" w:eastAsiaTheme="minorEastAsia" w:hAnsiTheme="minorHAnsi" w:cstheme="minorBidi"/>
          <w:snapToGrid/>
          <w:kern w:val="0"/>
          <w:sz w:val="22"/>
          <w:szCs w:val="22"/>
        </w:rPr>
      </w:pPr>
      <w:hyperlink w:anchor="_Toc445313119" w:history="1">
        <w:r w:rsidR="00855D1C" w:rsidRPr="000872BC">
          <w:rPr>
            <w:rStyle w:val="afffff2"/>
            <w:rFonts w:ascii="Calibri" w:hAnsi="Calibri"/>
          </w:rPr>
          <w:t>RADIUS Server Configuration</w:t>
        </w:r>
        <w:r w:rsidR="00855D1C">
          <w:rPr>
            <w:webHidden/>
          </w:rPr>
          <w:tab/>
        </w:r>
        <w:r w:rsidR="00855D1C">
          <w:rPr>
            <w:webHidden/>
          </w:rPr>
          <w:fldChar w:fldCharType="begin"/>
        </w:r>
        <w:r w:rsidR="00855D1C">
          <w:rPr>
            <w:webHidden/>
          </w:rPr>
          <w:instrText xml:space="preserve"> PAGEREF _Toc445313119 \h </w:instrText>
        </w:r>
        <w:r w:rsidR="00855D1C">
          <w:rPr>
            <w:webHidden/>
          </w:rPr>
        </w:r>
        <w:r w:rsidR="00855D1C">
          <w:rPr>
            <w:webHidden/>
          </w:rPr>
          <w:fldChar w:fldCharType="separate"/>
        </w:r>
        <w:r w:rsidR="00855D1C">
          <w:rPr>
            <w:webHidden/>
          </w:rPr>
          <w:t>34</w:t>
        </w:r>
        <w:r w:rsidR="00855D1C">
          <w:rPr>
            <w:webHidden/>
          </w:rPr>
          <w:fldChar w:fldCharType="end"/>
        </w:r>
      </w:hyperlink>
    </w:p>
    <w:p w14:paraId="54585535" w14:textId="77777777" w:rsidR="00855D1C" w:rsidRDefault="00FF3D30">
      <w:pPr>
        <w:pStyle w:val="30"/>
        <w:rPr>
          <w:rFonts w:asciiTheme="minorHAnsi" w:eastAsiaTheme="minorEastAsia" w:hAnsiTheme="minorHAnsi" w:cstheme="minorBidi"/>
          <w:snapToGrid/>
          <w:kern w:val="0"/>
          <w:sz w:val="22"/>
          <w:szCs w:val="22"/>
        </w:rPr>
      </w:pPr>
      <w:hyperlink w:anchor="_Toc445313120" w:history="1">
        <w:r w:rsidR="00855D1C" w:rsidRPr="000872BC">
          <w:rPr>
            <w:rStyle w:val="afffff2"/>
            <w:rFonts w:ascii="Calibri" w:hAnsi="Calibri"/>
          </w:rPr>
          <w:t>TACACS+ Server Configuration</w:t>
        </w:r>
        <w:r w:rsidR="00855D1C">
          <w:rPr>
            <w:webHidden/>
          </w:rPr>
          <w:tab/>
        </w:r>
        <w:r w:rsidR="00855D1C">
          <w:rPr>
            <w:webHidden/>
          </w:rPr>
          <w:fldChar w:fldCharType="begin"/>
        </w:r>
        <w:r w:rsidR="00855D1C">
          <w:rPr>
            <w:webHidden/>
          </w:rPr>
          <w:instrText xml:space="preserve"> PAGEREF _Toc445313120 \h </w:instrText>
        </w:r>
        <w:r w:rsidR="00855D1C">
          <w:rPr>
            <w:webHidden/>
          </w:rPr>
        </w:r>
        <w:r w:rsidR="00855D1C">
          <w:rPr>
            <w:webHidden/>
          </w:rPr>
          <w:fldChar w:fldCharType="separate"/>
        </w:r>
        <w:r w:rsidR="00855D1C">
          <w:rPr>
            <w:webHidden/>
          </w:rPr>
          <w:t>35</w:t>
        </w:r>
        <w:r w:rsidR="00855D1C">
          <w:rPr>
            <w:webHidden/>
          </w:rPr>
          <w:fldChar w:fldCharType="end"/>
        </w:r>
      </w:hyperlink>
    </w:p>
    <w:p w14:paraId="5BC9C1AC" w14:textId="77777777" w:rsidR="00855D1C" w:rsidRDefault="00FF3D30">
      <w:pPr>
        <w:pStyle w:val="20"/>
        <w:rPr>
          <w:rFonts w:asciiTheme="minorHAnsi" w:eastAsiaTheme="minorEastAsia" w:hAnsiTheme="minorHAnsi" w:cstheme="minorBidi"/>
          <w:noProof/>
          <w:snapToGrid/>
          <w:kern w:val="0"/>
          <w:sz w:val="22"/>
          <w:szCs w:val="22"/>
        </w:rPr>
      </w:pPr>
      <w:hyperlink w:anchor="_Toc445313121" w:history="1">
        <w:r w:rsidR="00855D1C" w:rsidRPr="000872BC">
          <w:rPr>
            <w:rStyle w:val="afffff2"/>
            <w:rFonts w:ascii="Calibri" w:hAnsi="Calibri"/>
            <w:noProof/>
          </w:rPr>
          <w:t>Setting Hostname</w:t>
        </w:r>
        <w:r w:rsidR="00855D1C">
          <w:rPr>
            <w:noProof/>
            <w:webHidden/>
          </w:rPr>
          <w:tab/>
        </w:r>
        <w:r w:rsidR="00855D1C">
          <w:rPr>
            <w:noProof/>
            <w:webHidden/>
          </w:rPr>
          <w:fldChar w:fldCharType="begin"/>
        </w:r>
        <w:r w:rsidR="00855D1C">
          <w:rPr>
            <w:noProof/>
            <w:webHidden/>
          </w:rPr>
          <w:instrText xml:space="preserve"> PAGEREF _Toc445313121 \h </w:instrText>
        </w:r>
        <w:r w:rsidR="00855D1C">
          <w:rPr>
            <w:noProof/>
            <w:webHidden/>
          </w:rPr>
        </w:r>
        <w:r w:rsidR="00855D1C">
          <w:rPr>
            <w:noProof/>
            <w:webHidden/>
          </w:rPr>
          <w:fldChar w:fldCharType="separate"/>
        </w:r>
        <w:r w:rsidR="00855D1C">
          <w:rPr>
            <w:noProof/>
            <w:webHidden/>
          </w:rPr>
          <w:t>36</w:t>
        </w:r>
        <w:r w:rsidR="00855D1C">
          <w:rPr>
            <w:noProof/>
            <w:webHidden/>
          </w:rPr>
          <w:fldChar w:fldCharType="end"/>
        </w:r>
      </w:hyperlink>
    </w:p>
    <w:p w14:paraId="6617C125" w14:textId="77777777" w:rsidR="00855D1C" w:rsidRDefault="00FF3D30">
      <w:pPr>
        <w:pStyle w:val="20"/>
        <w:rPr>
          <w:rFonts w:asciiTheme="minorHAnsi" w:eastAsiaTheme="minorEastAsia" w:hAnsiTheme="minorHAnsi" w:cstheme="minorBidi"/>
          <w:noProof/>
          <w:snapToGrid/>
          <w:kern w:val="0"/>
          <w:sz w:val="22"/>
          <w:szCs w:val="22"/>
        </w:rPr>
      </w:pPr>
      <w:hyperlink w:anchor="_Toc445313122" w:history="1">
        <w:r w:rsidR="00855D1C" w:rsidRPr="000872BC">
          <w:rPr>
            <w:rStyle w:val="afffff2"/>
            <w:rFonts w:ascii="Calibri" w:hAnsi="Calibri"/>
            <w:noProof/>
          </w:rPr>
          <w:t>SNMP (Simple Network Management Protocol)</w:t>
        </w:r>
        <w:r w:rsidR="00855D1C">
          <w:rPr>
            <w:noProof/>
            <w:webHidden/>
          </w:rPr>
          <w:tab/>
        </w:r>
        <w:r w:rsidR="00855D1C">
          <w:rPr>
            <w:noProof/>
            <w:webHidden/>
          </w:rPr>
          <w:fldChar w:fldCharType="begin"/>
        </w:r>
        <w:r w:rsidR="00855D1C">
          <w:rPr>
            <w:noProof/>
            <w:webHidden/>
          </w:rPr>
          <w:instrText xml:space="preserve"> PAGEREF _Toc445313122 \h </w:instrText>
        </w:r>
        <w:r w:rsidR="00855D1C">
          <w:rPr>
            <w:noProof/>
            <w:webHidden/>
          </w:rPr>
        </w:r>
        <w:r w:rsidR="00855D1C">
          <w:rPr>
            <w:noProof/>
            <w:webHidden/>
          </w:rPr>
          <w:fldChar w:fldCharType="separate"/>
        </w:r>
        <w:r w:rsidR="00855D1C">
          <w:rPr>
            <w:noProof/>
            <w:webHidden/>
          </w:rPr>
          <w:t>38</w:t>
        </w:r>
        <w:r w:rsidR="00855D1C">
          <w:rPr>
            <w:noProof/>
            <w:webHidden/>
          </w:rPr>
          <w:fldChar w:fldCharType="end"/>
        </w:r>
      </w:hyperlink>
    </w:p>
    <w:p w14:paraId="3859843B" w14:textId="77777777" w:rsidR="00855D1C" w:rsidRDefault="00FF3D30">
      <w:pPr>
        <w:pStyle w:val="30"/>
        <w:rPr>
          <w:rFonts w:asciiTheme="minorHAnsi" w:eastAsiaTheme="minorEastAsia" w:hAnsiTheme="minorHAnsi" w:cstheme="minorBidi"/>
          <w:snapToGrid/>
          <w:kern w:val="0"/>
          <w:sz w:val="22"/>
          <w:szCs w:val="22"/>
        </w:rPr>
      </w:pPr>
      <w:hyperlink w:anchor="_Toc445313123" w:history="1">
        <w:r w:rsidR="00855D1C" w:rsidRPr="000872BC">
          <w:rPr>
            <w:rStyle w:val="afffff2"/>
            <w:rFonts w:ascii="Calibri" w:hAnsi="Calibri"/>
          </w:rPr>
          <w:t>SNMP Configuration</w:t>
        </w:r>
        <w:r w:rsidR="00855D1C">
          <w:rPr>
            <w:webHidden/>
          </w:rPr>
          <w:tab/>
        </w:r>
        <w:r w:rsidR="00855D1C">
          <w:rPr>
            <w:webHidden/>
          </w:rPr>
          <w:fldChar w:fldCharType="begin"/>
        </w:r>
        <w:r w:rsidR="00855D1C">
          <w:rPr>
            <w:webHidden/>
          </w:rPr>
          <w:instrText xml:space="preserve"> PAGEREF _Toc445313123 \h </w:instrText>
        </w:r>
        <w:r w:rsidR="00855D1C">
          <w:rPr>
            <w:webHidden/>
          </w:rPr>
        </w:r>
        <w:r w:rsidR="00855D1C">
          <w:rPr>
            <w:webHidden/>
          </w:rPr>
          <w:fldChar w:fldCharType="separate"/>
        </w:r>
        <w:r w:rsidR="00855D1C">
          <w:rPr>
            <w:webHidden/>
          </w:rPr>
          <w:t>38</w:t>
        </w:r>
        <w:r w:rsidR="00855D1C">
          <w:rPr>
            <w:webHidden/>
          </w:rPr>
          <w:fldChar w:fldCharType="end"/>
        </w:r>
      </w:hyperlink>
    </w:p>
    <w:p w14:paraId="5D329277" w14:textId="77777777" w:rsidR="00855D1C" w:rsidRDefault="00FF3D30">
      <w:pPr>
        <w:pStyle w:val="30"/>
        <w:rPr>
          <w:rFonts w:asciiTheme="minorHAnsi" w:eastAsiaTheme="minorEastAsia" w:hAnsiTheme="minorHAnsi" w:cstheme="minorBidi"/>
          <w:snapToGrid/>
          <w:kern w:val="0"/>
          <w:sz w:val="22"/>
          <w:szCs w:val="22"/>
        </w:rPr>
      </w:pPr>
      <w:hyperlink w:anchor="_Toc445313124" w:history="1">
        <w:r w:rsidR="00855D1C" w:rsidRPr="000872BC">
          <w:rPr>
            <w:rStyle w:val="afffff2"/>
            <w:rFonts w:ascii="Calibri" w:hAnsi="Calibri"/>
          </w:rPr>
          <w:t>SNMP Community</w:t>
        </w:r>
        <w:r w:rsidR="00855D1C">
          <w:rPr>
            <w:webHidden/>
          </w:rPr>
          <w:tab/>
        </w:r>
        <w:r w:rsidR="00855D1C">
          <w:rPr>
            <w:webHidden/>
          </w:rPr>
          <w:fldChar w:fldCharType="begin"/>
        </w:r>
        <w:r w:rsidR="00855D1C">
          <w:rPr>
            <w:webHidden/>
          </w:rPr>
          <w:instrText xml:space="preserve"> PAGEREF _Toc445313124 \h </w:instrText>
        </w:r>
        <w:r w:rsidR="00855D1C">
          <w:rPr>
            <w:webHidden/>
          </w:rPr>
        </w:r>
        <w:r w:rsidR="00855D1C">
          <w:rPr>
            <w:webHidden/>
          </w:rPr>
          <w:fldChar w:fldCharType="separate"/>
        </w:r>
        <w:r w:rsidR="00855D1C">
          <w:rPr>
            <w:webHidden/>
          </w:rPr>
          <w:t>38</w:t>
        </w:r>
        <w:r w:rsidR="00855D1C">
          <w:rPr>
            <w:webHidden/>
          </w:rPr>
          <w:fldChar w:fldCharType="end"/>
        </w:r>
      </w:hyperlink>
    </w:p>
    <w:p w14:paraId="7829C08F" w14:textId="77777777" w:rsidR="00855D1C" w:rsidRDefault="00FF3D30">
      <w:pPr>
        <w:pStyle w:val="30"/>
        <w:rPr>
          <w:rFonts w:asciiTheme="minorHAnsi" w:eastAsiaTheme="minorEastAsia" w:hAnsiTheme="minorHAnsi" w:cstheme="minorBidi"/>
          <w:snapToGrid/>
          <w:kern w:val="0"/>
          <w:sz w:val="22"/>
          <w:szCs w:val="22"/>
        </w:rPr>
      </w:pPr>
      <w:hyperlink w:anchor="_Toc445313125" w:history="1">
        <w:r w:rsidR="00855D1C" w:rsidRPr="000872BC">
          <w:rPr>
            <w:rStyle w:val="afffff2"/>
            <w:rFonts w:ascii="Calibri" w:hAnsi="Calibri"/>
          </w:rPr>
          <w:t>SNMP Trap host</w:t>
        </w:r>
        <w:r w:rsidR="00855D1C">
          <w:rPr>
            <w:webHidden/>
          </w:rPr>
          <w:tab/>
        </w:r>
        <w:r w:rsidR="00855D1C">
          <w:rPr>
            <w:webHidden/>
          </w:rPr>
          <w:fldChar w:fldCharType="begin"/>
        </w:r>
        <w:r w:rsidR="00855D1C">
          <w:rPr>
            <w:webHidden/>
          </w:rPr>
          <w:instrText xml:space="preserve"> PAGEREF _Toc445313125 \h </w:instrText>
        </w:r>
        <w:r w:rsidR="00855D1C">
          <w:rPr>
            <w:webHidden/>
          </w:rPr>
        </w:r>
        <w:r w:rsidR="00855D1C">
          <w:rPr>
            <w:webHidden/>
          </w:rPr>
          <w:fldChar w:fldCharType="separate"/>
        </w:r>
        <w:r w:rsidR="00855D1C">
          <w:rPr>
            <w:webHidden/>
          </w:rPr>
          <w:t>39</w:t>
        </w:r>
        <w:r w:rsidR="00855D1C">
          <w:rPr>
            <w:webHidden/>
          </w:rPr>
          <w:fldChar w:fldCharType="end"/>
        </w:r>
      </w:hyperlink>
    </w:p>
    <w:p w14:paraId="74CD2C47" w14:textId="77777777" w:rsidR="00855D1C" w:rsidRDefault="00FF3D30">
      <w:pPr>
        <w:pStyle w:val="30"/>
        <w:rPr>
          <w:rFonts w:asciiTheme="minorHAnsi" w:eastAsiaTheme="minorEastAsia" w:hAnsiTheme="minorHAnsi" w:cstheme="minorBidi"/>
          <w:snapToGrid/>
          <w:kern w:val="0"/>
          <w:sz w:val="22"/>
          <w:szCs w:val="22"/>
        </w:rPr>
      </w:pPr>
      <w:hyperlink w:anchor="_Toc445313126" w:history="1">
        <w:r w:rsidR="00855D1C" w:rsidRPr="000872BC">
          <w:rPr>
            <w:rStyle w:val="afffff2"/>
            <w:rFonts w:ascii="Calibri" w:hAnsi="Calibri"/>
          </w:rPr>
          <w:t>SNMP Trap</w:t>
        </w:r>
        <w:r w:rsidR="00855D1C">
          <w:rPr>
            <w:webHidden/>
          </w:rPr>
          <w:tab/>
        </w:r>
        <w:r w:rsidR="00855D1C">
          <w:rPr>
            <w:webHidden/>
          </w:rPr>
          <w:fldChar w:fldCharType="begin"/>
        </w:r>
        <w:r w:rsidR="00855D1C">
          <w:rPr>
            <w:webHidden/>
          </w:rPr>
          <w:instrText xml:space="preserve"> PAGEREF _Toc445313126 \h </w:instrText>
        </w:r>
        <w:r w:rsidR="00855D1C">
          <w:rPr>
            <w:webHidden/>
          </w:rPr>
        </w:r>
        <w:r w:rsidR="00855D1C">
          <w:rPr>
            <w:webHidden/>
          </w:rPr>
          <w:fldChar w:fldCharType="separate"/>
        </w:r>
        <w:r w:rsidR="00855D1C">
          <w:rPr>
            <w:webHidden/>
          </w:rPr>
          <w:t>40</w:t>
        </w:r>
        <w:r w:rsidR="00855D1C">
          <w:rPr>
            <w:webHidden/>
          </w:rPr>
          <w:fldChar w:fldCharType="end"/>
        </w:r>
      </w:hyperlink>
    </w:p>
    <w:p w14:paraId="7E288338" w14:textId="77777777" w:rsidR="00855D1C" w:rsidRDefault="00FF3D30">
      <w:pPr>
        <w:pStyle w:val="30"/>
        <w:rPr>
          <w:rFonts w:asciiTheme="minorHAnsi" w:eastAsiaTheme="minorEastAsia" w:hAnsiTheme="minorHAnsi" w:cstheme="minorBidi"/>
          <w:snapToGrid/>
          <w:kern w:val="0"/>
          <w:sz w:val="22"/>
          <w:szCs w:val="22"/>
        </w:rPr>
      </w:pPr>
      <w:hyperlink w:anchor="_Toc445313127" w:history="1">
        <w:r w:rsidR="00855D1C" w:rsidRPr="000872BC">
          <w:rPr>
            <w:rStyle w:val="afffff2"/>
            <w:rFonts w:ascii="Calibri" w:hAnsi="Calibri"/>
          </w:rPr>
          <w:t>SNMPv3 Configuration</w:t>
        </w:r>
        <w:r w:rsidR="00855D1C">
          <w:rPr>
            <w:webHidden/>
          </w:rPr>
          <w:tab/>
        </w:r>
        <w:r w:rsidR="00855D1C">
          <w:rPr>
            <w:webHidden/>
          </w:rPr>
          <w:fldChar w:fldCharType="begin"/>
        </w:r>
        <w:r w:rsidR="00855D1C">
          <w:rPr>
            <w:webHidden/>
          </w:rPr>
          <w:instrText xml:space="preserve"> PAGEREF _Toc445313127 \h </w:instrText>
        </w:r>
        <w:r w:rsidR="00855D1C">
          <w:rPr>
            <w:webHidden/>
          </w:rPr>
        </w:r>
        <w:r w:rsidR="00855D1C">
          <w:rPr>
            <w:webHidden/>
          </w:rPr>
          <w:fldChar w:fldCharType="separate"/>
        </w:r>
        <w:r w:rsidR="00855D1C">
          <w:rPr>
            <w:webHidden/>
          </w:rPr>
          <w:t>41</w:t>
        </w:r>
        <w:r w:rsidR="00855D1C">
          <w:rPr>
            <w:webHidden/>
          </w:rPr>
          <w:fldChar w:fldCharType="end"/>
        </w:r>
      </w:hyperlink>
    </w:p>
    <w:p w14:paraId="733EFD0B" w14:textId="77777777" w:rsidR="00855D1C" w:rsidRDefault="00FF3D30">
      <w:pPr>
        <w:pStyle w:val="30"/>
        <w:rPr>
          <w:rFonts w:asciiTheme="minorHAnsi" w:eastAsiaTheme="minorEastAsia" w:hAnsiTheme="minorHAnsi" w:cstheme="minorBidi"/>
          <w:snapToGrid/>
          <w:kern w:val="0"/>
          <w:sz w:val="22"/>
          <w:szCs w:val="22"/>
        </w:rPr>
      </w:pPr>
      <w:hyperlink w:anchor="_Toc445313128" w:history="1">
        <w:r w:rsidR="00855D1C" w:rsidRPr="000872BC">
          <w:rPr>
            <w:rStyle w:val="afffff2"/>
            <w:rFonts w:ascii="Calibri" w:hAnsi="Calibri"/>
          </w:rPr>
          <w:t>SNMP engineID</w:t>
        </w:r>
        <w:r w:rsidR="00855D1C">
          <w:rPr>
            <w:webHidden/>
          </w:rPr>
          <w:tab/>
        </w:r>
        <w:r w:rsidR="00855D1C">
          <w:rPr>
            <w:webHidden/>
          </w:rPr>
          <w:fldChar w:fldCharType="begin"/>
        </w:r>
        <w:r w:rsidR="00855D1C">
          <w:rPr>
            <w:webHidden/>
          </w:rPr>
          <w:instrText xml:space="preserve"> PAGEREF _Toc445313128 \h </w:instrText>
        </w:r>
        <w:r w:rsidR="00855D1C">
          <w:rPr>
            <w:webHidden/>
          </w:rPr>
        </w:r>
        <w:r w:rsidR="00855D1C">
          <w:rPr>
            <w:webHidden/>
          </w:rPr>
          <w:fldChar w:fldCharType="separate"/>
        </w:r>
        <w:r w:rsidR="00855D1C">
          <w:rPr>
            <w:webHidden/>
          </w:rPr>
          <w:t>42</w:t>
        </w:r>
        <w:r w:rsidR="00855D1C">
          <w:rPr>
            <w:webHidden/>
          </w:rPr>
          <w:fldChar w:fldCharType="end"/>
        </w:r>
      </w:hyperlink>
    </w:p>
    <w:p w14:paraId="527E7905" w14:textId="77777777" w:rsidR="00855D1C" w:rsidRDefault="00FF3D30">
      <w:pPr>
        <w:pStyle w:val="30"/>
        <w:rPr>
          <w:rFonts w:asciiTheme="minorHAnsi" w:eastAsiaTheme="minorEastAsia" w:hAnsiTheme="minorHAnsi" w:cstheme="minorBidi"/>
          <w:snapToGrid/>
          <w:kern w:val="0"/>
          <w:sz w:val="22"/>
          <w:szCs w:val="22"/>
        </w:rPr>
      </w:pPr>
      <w:hyperlink w:anchor="_Toc445313129" w:history="1">
        <w:r w:rsidR="00855D1C" w:rsidRPr="000872BC">
          <w:rPr>
            <w:rStyle w:val="afffff2"/>
            <w:rFonts w:ascii="Calibri" w:hAnsi="Calibri"/>
          </w:rPr>
          <w:t>User of SNMPv3</w:t>
        </w:r>
        <w:r w:rsidR="00855D1C">
          <w:rPr>
            <w:webHidden/>
          </w:rPr>
          <w:tab/>
        </w:r>
        <w:r w:rsidR="00855D1C">
          <w:rPr>
            <w:webHidden/>
          </w:rPr>
          <w:fldChar w:fldCharType="begin"/>
        </w:r>
        <w:r w:rsidR="00855D1C">
          <w:rPr>
            <w:webHidden/>
          </w:rPr>
          <w:instrText xml:space="preserve"> PAGEREF _Toc445313129 \h </w:instrText>
        </w:r>
        <w:r w:rsidR="00855D1C">
          <w:rPr>
            <w:webHidden/>
          </w:rPr>
        </w:r>
        <w:r w:rsidR="00855D1C">
          <w:rPr>
            <w:webHidden/>
          </w:rPr>
          <w:fldChar w:fldCharType="separate"/>
        </w:r>
        <w:r w:rsidR="00855D1C">
          <w:rPr>
            <w:webHidden/>
          </w:rPr>
          <w:t>42</w:t>
        </w:r>
        <w:r w:rsidR="00855D1C">
          <w:rPr>
            <w:webHidden/>
          </w:rPr>
          <w:fldChar w:fldCharType="end"/>
        </w:r>
      </w:hyperlink>
    </w:p>
    <w:p w14:paraId="58F58F8E" w14:textId="77777777" w:rsidR="00855D1C" w:rsidRDefault="00FF3D30">
      <w:pPr>
        <w:pStyle w:val="20"/>
        <w:rPr>
          <w:rFonts w:asciiTheme="minorHAnsi" w:eastAsiaTheme="minorEastAsia" w:hAnsiTheme="minorHAnsi" w:cstheme="minorBidi"/>
          <w:noProof/>
          <w:snapToGrid/>
          <w:kern w:val="0"/>
          <w:sz w:val="22"/>
          <w:szCs w:val="22"/>
        </w:rPr>
      </w:pPr>
      <w:hyperlink w:anchor="_Toc445313130" w:history="1">
        <w:r w:rsidR="00855D1C" w:rsidRPr="000872BC">
          <w:rPr>
            <w:rStyle w:val="afffff2"/>
            <w:rFonts w:ascii="Calibri" w:hAnsi="Calibri"/>
            <w:noProof/>
          </w:rPr>
          <w:t>ACL (Access Control List)</w:t>
        </w:r>
        <w:r w:rsidR="00855D1C">
          <w:rPr>
            <w:noProof/>
            <w:webHidden/>
          </w:rPr>
          <w:tab/>
        </w:r>
        <w:r w:rsidR="00855D1C">
          <w:rPr>
            <w:noProof/>
            <w:webHidden/>
          </w:rPr>
          <w:fldChar w:fldCharType="begin"/>
        </w:r>
        <w:r w:rsidR="00855D1C">
          <w:rPr>
            <w:noProof/>
            <w:webHidden/>
          </w:rPr>
          <w:instrText xml:space="preserve"> PAGEREF _Toc445313130 \h </w:instrText>
        </w:r>
        <w:r w:rsidR="00855D1C">
          <w:rPr>
            <w:noProof/>
            <w:webHidden/>
          </w:rPr>
        </w:r>
        <w:r w:rsidR="00855D1C">
          <w:rPr>
            <w:noProof/>
            <w:webHidden/>
          </w:rPr>
          <w:fldChar w:fldCharType="separate"/>
        </w:r>
        <w:r w:rsidR="00855D1C">
          <w:rPr>
            <w:noProof/>
            <w:webHidden/>
          </w:rPr>
          <w:t>44</w:t>
        </w:r>
        <w:r w:rsidR="00855D1C">
          <w:rPr>
            <w:noProof/>
            <w:webHidden/>
          </w:rPr>
          <w:fldChar w:fldCharType="end"/>
        </w:r>
      </w:hyperlink>
    </w:p>
    <w:p w14:paraId="5F911326" w14:textId="77777777" w:rsidR="00855D1C" w:rsidRDefault="00FF3D30">
      <w:pPr>
        <w:pStyle w:val="30"/>
        <w:rPr>
          <w:rFonts w:asciiTheme="minorHAnsi" w:eastAsiaTheme="minorEastAsia" w:hAnsiTheme="minorHAnsi" w:cstheme="minorBidi"/>
          <w:snapToGrid/>
          <w:kern w:val="0"/>
          <w:sz w:val="22"/>
          <w:szCs w:val="22"/>
        </w:rPr>
      </w:pPr>
      <w:hyperlink w:anchor="_Toc445313131" w:history="1">
        <w:r w:rsidR="00855D1C" w:rsidRPr="000872BC">
          <w:rPr>
            <w:rStyle w:val="afffff2"/>
            <w:rFonts w:ascii="Calibri" w:hAnsi="Calibri"/>
          </w:rPr>
          <w:t>Rules for ACL Creation</w:t>
        </w:r>
        <w:r w:rsidR="00855D1C">
          <w:rPr>
            <w:webHidden/>
          </w:rPr>
          <w:tab/>
        </w:r>
        <w:r w:rsidR="00855D1C">
          <w:rPr>
            <w:webHidden/>
          </w:rPr>
          <w:fldChar w:fldCharType="begin"/>
        </w:r>
        <w:r w:rsidR="00855D1C">
          <w:rPr>
            <w:webHidden/>
          </w:rPr>
          <w:instrText xml:space="preserve"> PAGEREF _Toc445313131 \h </w:instrText>
        </w:r>
        <w:r w:rsidR="00855D1C">
          <w:rPr>
            <w:webHidden/>
          </w:rPr>
        </w:r>
        <w:r w:rsidR="00855D1C">
          <w:rPr>
            <w:webHidden/>
          </w:rPr>
          <w:fldChar w:fldCharType="separate"/>
        </w:r>
        <w:r w:rsidR="00855D1C">
          <w:rPr>
            <w:webHidden/>
          </w:rPr>
          <w:t>44</w:t>
        </w:r>
        <w:r w:rsidR="00855D1C">
          <w:rPr>
            <w:webHidden/>
          </w:rPr>
          <w:fldChar w:fldCharType="end"/>
        </w:r>
      </w:hyperlink>
    </w:p>
    <w:p w14:paraId="5B988D77" w14:textId="77777777" w:rsidR="00855D1C" w:rsidRDefault="00FF3D30">
      <w:pPr>
        <w:pStyle w:val="30"/>
        <w:rPr>
          <w:rFonts w:asciiTheme="minorHAnsi" w:eastAsiaTheme="minorEastAsia" w:hAnsiTheme="minorHAnsi" w:cstheme="minorBidi"/>
          <w:snapToGrid/>
          <w:kern w:val="0"/>
          <w:sz w:val="22"/>
          <w:szCs w:val="22"/>
        </w:rPr>
      </w:pPr>
      <w:hyperlink w:anchor="_Toc445313132" w:history="1">
        <w:r w:rsidR="00855D1C" w:rsidRPr="000872BC">
          <w:rPr>
            <w:rStyle w:val="afffff2"/>
            <w:rFonts w:ascii="Calibri" w:hAnsi="Calibri"/>
          </w:rPr>
          <w:t>Configuration of Standard IP Access List</w:t>
        </w:r>
        <w:r w:rsidR="00855D1C">
          <w:rPr>
            <w:webHidden/>
          </w:rPr>
          <w:tab/>
        </w:r>
        <w:r w:rsidR="00855D1C">
          <w:rPr>
            <w:webHidden/>
          </w:rPr>
          <w:fldChar w:fldCharType="begin"/>
        </w:r>
        <w:r w:rsidR="00855D1C">
          <w:rPr>
            <w:webHidden/>
          </w:rPr>
          <w:instrText xml:space="preserve"> PAGEREF _Toc445313132 \h </w:instrText>
        </w:r>
        <w:r w:rsidR="00855D1C">
          <w:rPr>
            <w:webHidden/>
          </w:rPr>
        </w:r>
        <w:r w:rsidR="00855D1C">
          <w:rPr>
            <w:webHidden/>
          </w:rPr>
          <w:fldChar w:fldCharType="separate"/>
        </w:r>
        <w:r w:rsidR="00855D1C">
          <w:rPr>
            <w:webHidden/>
          </w:rPr>
          <w:t>44</w:t>
        </w:r>
        <w:r w:rsidR="00855D1C">
          <w:rPr>
            <w:webHidden/>
          </w:rPr>
          <w:fldChar w:fldCharType="end"/>
        </w:r>
      </w:hyperlink>
    </w:p>
    <w:p w14:paraId="06780752" w14:textId="77777777" w:rsidR="00855D1C" w:rsidRDefault="00FF3D30">
      <w:pPr>
        <w:pStyle w:val="30"/>
        <w:rPr>
          <w:rFonts w:asciiTheme="minorHAnsi" w:eastAsiaTheme="minorEastAsia" w:hAnsiTheme="minorHAnsi" w:cstheme="minorBidi"/>
          <w:snapToGrid/>
          <w:kern w:val="0"/>
          <w:sz w:val="22"/>
          <w:szCs w:val="22"/>
        </w:rPr>
      </w:pPr>
      <w:hyperlink w:anchor="_Toc445313133" w:history="1">
        <w:r w:rsidR="00855D1C" w:rsidRPr="000872BC">
          <w:rPr>
            <w:rStyle w:val="afffff2"/>
            <w:rFonts w:ascii="Calibri" w:hAnsi="Calibri"/>
          </w:rPr>
          <w:t>Configuration of Access List for Telnet Connection</w:t>
        </w:r>
        <w:r w:rsidR="00855D1C">
          <w:rPr>
            <w:webHidden/>
          </w:rPr>
          <w:tab/>
        </w:r>
        <w:r w:rsidR="00855D1C">
          <w:rPr>
            <w:webHidden/>
          </w:rPr>
          <w:fldChar w:fldCharType="begin"/>
        </w:r>
        <w:r w:rsidR="00855D1C">
          <w:rPr>
            <w:webHidden/>
          </w:rPr>
          <w:instrText xml:space="preserve"> PAGEREF _Toc445313133 \h </w:instrText>
        </w:r>
        <w:r w:rsidR="00855D1C">
          <w:rPr>
            <w:webHidden/>
          </w:rPr>
        </w:r>
        <w:r w:rsidR="00855D1C">
          <w:rPr>
            <w:webHidden/>
          </w:rPr>
          <w:fldChar w:fldCharType="separate"/>
        </w:r>
        <w:r w:rsidR="00855D1C">
          <w:rPr>
            <w:webHidden/>
          </w:rPr>
          <w:t>45</w:t>
        </w:r>
        <w:r w:rsidR="00855D1C">
          <w:rPr>
            <w:webHidden/>
          </w:rPr>
          <w:fldChar w:fldCharType="end"/>
        </w:r>
      </w:hyperlink>
    </w:p>
    <w:p w14:paraId="45BD7648" w14:textId="77777777" w:rsidR="00855D1C" w:rsidRDefault="00FF3D30">
      <w:pPr>
        <w:pStyle w:val="20"/>
        <w:rPr>
          <w:rFonts w:asciiTheme="minorHAnsi" w:eastAsiaTheme="minorEastAsia" w:hAnsiTheme="minorHAnsi" w:cstheme="minorBidi"/>
          <w:noProof/>
          <w:snapToGrid/>
          <w:kern w:val="0"/>
          <w:sz w:val="22"/>
          <w:szCs w:val="22"/>
        </w:rPr>
      </w:pPr>
      <w:hyperlink w:anchor="_Toc445313134" w:history="1">
        <w:r w:rsidR="00855D1C" w:rsidRPr="000872BC">
          <w:rPr>
            <w:rStyle w:val="afffff2"/>
            <w:rFonts w:ascii="Calibri" w:hAnsi="Calibri"/>
            <w:noProof/>
          </w:rPr>
          <w:t>Banner Configuration</w:t>
        </w:r>
        <w:r w:rsidR="00855D1C">
          <w:rPr>
            <w:noProof/>
            <w:webHidden/>
          </w:rPr>
          <w:tab/>
        </w:r>
        <w:r w:rsidR="00855D1C">
          <w:rPr>
            <w:noProof/>
            <w:webHidden/>
          </w:rPr>
          <w:fldChar w:fldCharType="begin"/>
        </w:r>
        <w:r w:rsidR="00855D1C">
          <w:rPr>
            <w:noProof/>
            <w:webHidden/>
          </w:rPr>
          <w:instrText xml:space="preserve"> PAGEREF _Toc445313134 \h </w:instrText>
        </w:r>
        <w:r w:rsidR="00855D1C">
          <w:rPr>
            <w:noProof/>
            <w:webHidden/>
          </w:rPr>
        </w:r>
        <w:r w:rsidR="00855D1C">
          <w:rPr>
            <w:noProof/>
            <w:webHidden/>
          </w:rPr>
          <w:fldChar w:fldCharType="separate"/>
        </w:r>
        <w:r w:rsidR="00855D1C">
          <w:rPr>
            <w:noProof/>
            <w:webHidden/>
          </w:rPr>
          <w:t>46</w:t>
        </w:r>
        <w:r w:rsidR="00855D1C">
          <w:rPr>
            <w:noProof/>
            <w:webHidden/>
          </w:rPr>
          <w:fldChar w:fldCharType="end"/>
        </w:r>
      </w:hyperlink>
    </w:p>
    <w:p w14:paraId="106F896B" w14:textId="77777777" w:rsidR="00855D1C" w:rsidRDefault="00FF3D30">
      <w:pPr>
        <w:pStyle w:val="20"/>
        <w:rPr>
          <w:rFonts w:asciiTheme="minorHAnsi" w:eastAsiaTheme="minorEastAsia" w:hAnsiTheme="minorHAnsi" w:cstheme="minorBidi"/>
          <w:noProof/>
          <w:snapToGrid/>
          <w:kern w:val="0"/>
          <w:sz w:val="22"/>
          <w:szCs w:val="22"/>
        </w:rPr>
      </w:pPr>
      <w:hyperlink w:anchor="_Toc445313135" w:history="1">
        <w:r w:rsidR="00855D1C" w:rsidRPr="000872BC">
          <w:rPr>
            <w:rStyle w:val="afffff2"/>
            <w:rFonts w:ascii="Calibri" w:hAnsi="Calibri"/>
            <w:noProof/>
          </w:rPr>
          <w:t>AFSMGR (Alarm Fault Status Manager)</w:t>
        </w:r>
        <w:r w:rsidR="00855D1C">
          <w:rPr>
            <w:noProof/>
            <w:webHidden/>
          </w:rPr>
          <w:tab/>
        </w:r>
        <w:r w:rsidR="00855D1C">
          <w:rPr>
            <w:noProof/>
            <w:webHidden/>
          </w:rPr>
          <w:fldChar w:fldCharType="begin"/>
        </w:r>
        <w:r w:rsidR="00855D1C">
          <w:rPr>
            <w:noProof/>
            <w:webHidden/>
          </w:rPr>
          <w:instrText xml:space="preserve"> PAGEREF _Toc445313135 \h </w:instrText>
        </w:r>
        <w:r w:rsidR="00855D1C">
          <w:rPr>
            <w:noProof/>
            <w:webHidden/>
          </w:rPr>
        </w:r>
        <w:r w:rsidR="00855D1C">
          <w:rPr>
            <w:noProof/>
            <w:webHidden/>
          </w:rPr>
          <w:fldChar w:fldCharType="separate"/>
        </w:r>
        <w:r w:rsidR="00855D1C">
          <w:rPr>
            <w:noProof/>
            <w:webHidden/>
          </w:rPr>
          <w:t>48</w:t>
        </w:r>
        <w:r w:rsidR="00855D1C">
          <w:rPr>
            <w:noProof/>
            <w:webHidden/>
          </w:rPr>
          <w:fldChar w:fldCharType="end"/>
        </w:r>
      </w:hyperlink>
    </w:p>
    <w:p w14:paraId="21F77882" w14:textId="77777777" w:rsidR="00855D1C" w:rsidRDefault="00FF3D30">
      <w:pPr>
        <w:pStyle w:val="30"/>
        <w:rPr>
          <w:rFonts w:asciiTheme="minorHAnsi" w:eastAsiaTheme="minorEastAsia" w:hAnsiTheme="minorHAnsi" w:cstheme="minorBidi"/>
          <w:snapToGrid/>
          <w:kern w:val="0"/>
          <w:sz w:val="22"/>
          <w:szCs w:val="22"/>
        </w:rPr>
      </w:pPr>
      <w:hyperlink w:anchor="_Toc445313136" w:history="1">
        <w:r w:rsidR="00855D1C" w:rsidRPr="000872BC">
          <w:rPr>
            <w:rStyle w:val="afffff2"/>
            <w:rFonts w:ascii="Calibri" w:hAnsi="Calibri"/>
          </w:rPr>
          <w:t>Setting AFS Alarm</w:t>
        </w:r>
        <w:r w:rsidR="00855D1C">
          <w:rPr>
            <w:webHidden/>
          </w:rPr>
          <w:tab/>
        </w:r>
        <w:r w:rsidR="00855D1C">
          <w:rPr>
            <w:webHidden/>
          </w:rPr>
          <w:fldChar w:fldCharType="begin"/>
        </w:r>
        <w:r w:rsidR="00855D1C">
          <w:rPr>
            <w:webHidden/>
          </w:rPr>
          <w:instrText xml:space="preserve"> PAGEREF _Toc445313136 \h </w:instrText>
        </w:r>
        <w:r w:rsidR="00855D1C">
          <w:rPr>
            <w:webHidden/>
          </w:rPr>
        </w:r>
        <w:r w:rsidR="00855D1C">
          <w:rPr>
            <w:webHidden/>
          </w:rPr>
          <w:fldChar w:fldCharType="separate"/>
        </w:r>
        <w:r w:rsidR="00855D1C">
          <w:rPr>
            <w:webHidden/>
          </w:rPr>
          <w:t>48</w:t>
        </w:r>
        <w:r w:rsidR="00855D1C">
          <w:rPr>
            <w:webHidden/>
          </w:rPr>
          <w:fldChar w:fldCharType="end"/>
        </w:r>
      </w:hyperlink>
    </w:p>
    <w:p w14:paraId="2DD6D444" w14:textId="77777777" w:rsidR="00855D1C" w:rsidRDefault="00FF3D30">
      <w:pPr>
        <w:pStyle w:val="30"/>
        <w:rPr>
          <w:rFonts w:asciiTheme="minorHAnsi" w:eastAsiaTheme="minorEastAsia" w:hAnsiTheme="minorHAnsi" w:cstheme="minorBidi"/>
          <w:snapToGrid/>
          <w:kern w:val="0"/>
          <w:sz w:val="22"/>
          <w:szCs w:val="22"/>
        </w:rPr>
      </w:pPr>
      <w:hyperlink w:anchor="_Toc445313137" w:history="1">
        <w:r w:rsidR="00855D1C" w:rsidRPr="000872BC">
          <w:rPr>
            <w:rStyle w:val="afffff2"/>
            <w:rFonts w:ascii="Calibri" w:hAnsi="Calibri"/>
          </w:rPr>
          <w:t>Clear AFS Alarm Event</w:t>
        </w:r>
        <w:r w:rsidR="00855D1C">
          <w:rPr>
            <w:webHidden/>
          </w:rPr>
          <w:tab/>
        </w:r>
        <w:r w:rsidR="00855D1C">
          <w:rPr>
            <w:webHidden/>
          </w:rPr>
          <w:fldChar w:fldCharType="begin"/>
        </w:r>
        <w:r w:rsidR="00855D1C">
          <w:rPr>
            <w:webHidden/>
          </w:rPr>
          <w:instrText xml:space="preserve"> PAGEREF _Toc445313137 \h </w:instrText>
        </w:r>
        <w:r w:rsidR="00855D1C">
          <w:rPr>
            <w:webHidden/>
          </w:rPr>
        </w:r>
        <w:r w:rsidR="00855D1C">
          <w:rPr>
            <w:webHidden/>
          </w:rPr>
          <w:fldChar w:fldCharType="separate"/>
        </w:r>
        <w:r w:rsidR="00855D1C">
          <w:rPr>
            <w:webHidden/>
          </w:rPr>
          <w:t>49</w:t>
        </w:r>
        <w:r w:rsidR="00855D1C">
          <w:rPr>
            <w:webHidden/>
          </w:rPr>
          <w:fldChar w:fldCharType="end"/>
        </w:r>
      </w:hyperlink>
    </w:p>
    <w:p w14:paraId="259A01A8" w14:textId="77777777" w:rsidR="00855D1C" w:rsidRDefault="00FF3D30">
      <w:pPr>
        <w:pStyle w:val="30"/>
        <w:rPr>
          <w:rFonts w:asciiTheme="minorHAnsi" w:eastAsiaTheme="minorEastAsia" w:hAnsiTheme="minorHAnsi" w:cstheme="minorBidi"/>
          <w:snapToGrid/>
          <w:kern w:val="0"/>
          <w:sz w:val="22"/>
          <w:szCs w:val="22"/>
        </w:rPr>
      </w:pPr>
      <w:hyperlink w:anchor="_Toc445313138" w:history="1">
        <w:r w:rsidR="00855D1C" w:rsidRPr="000872BC">
          <w:rPr>
            <w:rStyle w:val="afffff2"/>
            <w:rFonts w:ascii="Calibri" w:hAnsi="Calibri"/>
          </w:rPr>
          <w:t>Clearing AFS history</w:t>
        </w:r>
        <w:r w:rsidR="00855D1C">
          <w:rPr>
            <w:webHidden/>
          </w:rPr>
          <w:tab/>
        </w:r>
        <w:r w:rsidR="00855D1C">
          <w:rPr>
            <w:webHidden/>
          </w:rPr>
          <w:fldChar w:fldCharType="begin"/>
        </w:r>
        <w:r w:rsidR="00855D1C">
          <w:rPr>
            <w:webHidden/>
          </w:rPr>
          <w:instrText xml:space="preserve"> PAGEREF _Toc445313138 \h </w:instrText>
        </w:r>
        <w:r w:rsidR="00855D1C">
          <w:rPr>
            <w:webHidden/>
          </w:rPr>
        </w:r>
        <w:r w:rsidR="00855D1C">
          <w:rPr>
            <w:webHidden/>
          </w:rPr>
          <w:fldChar w:fldCharType="separate"/>
        </w:r>
        <w:r w:rsidR="00855D1C">
          <w:rPr>
            <w:webHidden/>
          </w:rPr>
          <w:t>49</w:t>
        </w:r>
        <w:r w:rsidR="00855D1C">
          <w:rPr>
            <w:webHidden/>
          </w:rPr>
          <w:fldChar w:fldCharType="end"/>
        </w:r>
      </w:hyperlink>
    </w:p>
    <w:p w14:paraId="203E526A" w14:textId="77777777" w:rsidR="00855D1C" w:rsidRDefault="00FF3D30">
      <w:pPr>
        <w:pStyle w:val="30"/>
        <w:rPr>
          <w:rFonts w:asciiTheme="minorHAnsi" w:eastAsiaTheme="minorEastAsia" w:hAnsiTheme="minorHAnsi" w:cstheme="minorBidi"/>
          <w:snapToGrid/>
          <w:kern w:val="0"/>
          <w:sz w:val="22"/>
          <w:szCs w:val="22"/>
        </w:rPr>
      </w:pPr>
      <w:hyperlink w:anchor="_Toc445313139" w:history="1">
        <w:r w:rsidR="00855D1C" w:rsidRPr="000872BC">
          <w:rPr>
            <w:rStyle w:val="afffff2"/>
            <w:rFonts w:ascii="Calibri" w:hAnsi="Calibri"/>
          </w:rPr>
          <w:t>Setting AFS Masking Function</w:t>
        </w:r>
        <w:r w:rsidR="00855D1C">
          <w:rPr>
            <w:webHidden/>
          </w:rPr>
          <w:tab/>
        </w:r>
        <w:r w:rsidR="00855D1C">
          <w:rPr>
            <w:webHidden/>
          </w:rPr>
          <w:fldChar w:fldCharType="begin"/>
        </w:r>
        <w:r w:rsidR="00855D1C">
          <w:rPr>
            <w:webHidden/>
          </w:rPr>
          <w:instrText xml:space="preserve"> PAGEREF _Toc445313139 \h </w:instrText>
        </w:r>
        <w:r w:rsidR="00855D1C">
          <w:rPr>
            <w:webHidden/>
          </w:rPr>
        </w:r>
        <w:r w:rsidR="00855D1C">
          <w:rPr>
            <w:webHidden/>
          </w:rPr>
          <w:fldChar w:fldCharType="separate"/>
        </w:r>
        <w:r w:rsidR="00855D1C">
          <w:rPr>
            <w:webHidden/>
          </w:rPr>
          <w:t>50</w:t>
        </w:r>
        <w:r w:rsidR="00855D1C">
          <w:rPr>
            <w:webHidden/>
          </w:rPr>
          <w:fldChar w:fldCharType="end"/>
        </w:r>
      </w:hyperlink>
    </w:p>
    <w:p w14:paraId="11EC71D2" w14:textId="77777777" w:rsidR="00855D1C" w:rsidRDefault="00FF3D30">
      <w:pPr>
        <w:pStyle w:val="30"/>
        <w:rPr>
          <w:rFonts w:asciiTheme="minorHAnsi" w:eastAsiaTheme="minorEastAsia" w:hAnsiTheme="minorHAnsi" w:cstheme="minorBidi"/>
          <w:snapToGrid/>
          <w:kern w:val="0"/>
          <w:sz w:val="22"/>
          <w:szCs w:val="22"/>
        </w:rPr>
      </w:pPr>
      <w:hyperlink w:anchor="_Toc445313140" w:history="1">
        <w:r w:rsidR="00855D1C" w:rsidRPr="000872BC">
          <w:rPr>
            <w:rStyle w:val="afffff2"/>
            <w:rFonts w:ascii="Calibri" w:hAnsi="Calibri"/>
          </w:rPr>
          <w:t>Setting AFS Severity Class</w:t>
        </w:r>
        <w:r w:rsidR="00855D1C">
          <w:rPr>
            <w:webHidden/>
          </w:rPr>
          <w:tab/>
        </w:r>
        <w:r w:rsidR="00855D1C">
          <w:rPr>
            <w:webHidden/>
          </w:rPr>
          <w:fldChar w:fldCharType="begin"/>
        </w:r>
        <w:r w:rsidR="00855D1C">
          <w:rPr>
            <w:webHidden/>
          </w:rPr>
          <w:instrText xml:space="preserve"> PAGEREF _Toc445313140 \h </w:instrText>
        </w:r>
        <w:r w:rsidR="00855D1C">
          <w:rPr>
            <w:webHidden/>
          </w:rPr>
        </w:r>
        <w:r w:rsidR="00855D1C">
          <w:rPr>
            <w:webHidden/>
          </w:rPr>
          <w:fldChar w:fldCharType="separate"/>
        </w:r>
        <w:r w:rsidR="00855D1C">
          <w:rPr>
            <w:webHidden/>
          </w:rPr>
          <w:t>50</w:t>
        </w:r>
        <w:r w:rsidR="00855D1C">
          <w:rPr>
            <w:webHidden/>
          </w:rPr>
          <w:fldChar w:fldCharType="end"/>
        </w:r>
      </w:hyperlink>
    </w:p>
    <w:p w14:paraId="36D73971" w14:textId="77777777" w:rsidR="00855D1C" w:rsidRDefault="00FF3D30">
      <w:pPr>
        <w:pStyle w:val="30"/>
        <w:rPr>
          <w:rFonts w:asciiTheme="minorHAnsi" w:eastAsiaTheme="minorEastAsia" w:hAnsiTheme="minorHAnsi" w:cstheme="minorBidi"/>
          <w:snapToGrid/>
          <w:kern w:val="0"/>
          <w:sz w:val="22"/>
          <w:szCs w:val="22"/>
        </w:rPr>
      </w:pPr>
      <w:hyperlink w:anchor="_Toc445313141" w:history="1">
        <w:r w:rsidR="00855D1C" w:rsidRPr="000872BC">
          <w:rPr>
            <w:rStyle w:val="afffff2"/>
            <w:rFonts w:ascii="Calibri" w:hAnsi="Calibri"/>
          </w:rPr>
          <w:t>Setting AFS SNMP Trap</w:t>
        </w:r>
        <w:r w:rsidR="00855D1C">
          <w:rPr>
            <w:webHidden/>
          </w:rPr>
          <w:tab/>
        </w:r>
        <w:r w:rsidR="00855D1C">
          <w:rPr>
            <w:webHidden/>
          </w:rPr>
          <w:fldChar w:fldCharType="begin"/>
        </w:r>
        <w:r w:rsidR="00855D1C">
          <w:rPr>
            <w:webHidden/>
          </w:rPr>
          <w:instrText xml:space="preserve"> PAGEREF _Toc445313141 \h </w:instrText>
        </w:r>
        <w:r w:rsidR="00855D1C">
          <w:rPr>
            <w:webHidden/>
          </w:rPr>
        </w:r>
        <w:r w:rsidR="00855D1C">
          <w:rPr>
            <w:webHidden/>
          </w:rPr>
          <w:fldChar w:fldCharType="separate"/>
        </w:r>
        <w:r w:rsidR="00855D1C">
          <w:rPr>
            <w:webHidden/>
          </w:rPr>
          <w:t>51</w:t>
        </w:r>
        <w:r w:rsidR="00855D1C">
          <w:rPr>
            <w:webHidden/>
          </w:rPr>
          <w:fldChar w:fldCharType="end"/>
        </w:r>
      </w:hyperlink>
    </w:p>
    <w:p w14:paraId="79C367B5" w14:textId="77777777" w:rsidR="00855D1C" w:rsidRDefault="00FF3D30">
      <w:pPr>
        <w:pStyle w:val="30"/>
        <w:rPr>
          <w:rFonts w:asciiTheme="minorHAnsi" w:eastAsiaTheme="minorEastAsia" w:hAnsiTheme="minorHAnsi" w:cstheme="minorBidi"/>
          <w:snapToGrid/>
          <w:kern w:val="0"/>
          <w:sz w:val="22"/>
          <w:szCs w:val="22"/>
        </w:rPr>
      </w:pPr>
      <w:hyperlink w:anchor="_Toc445313142" w:history="1">
        <w:r w:rsidR="00855D1C" w:rsidRPr="000872BC">
          <w:rPr>
            <w:rStyle w:val="afffff2"/>
            <w:rFonts w:ascii="Calibri" w:hAnsi="Calibri"/>
          </w:rPr>
          <w:t>Changing AFS Configuration with default-config</w:t>
        </w:r>
        <w:r w:rsidR="00855D1C">
          <w:rPr>
            <w:webHidden/>
          </w:rPr>
          <w:tab/>
        </w:r>
        <w:r w:rsidR="00855D1C">
          <w:rPr>
            <w:webHidden/>
          </w:rPr>
          <w:fldChar w:fldCharType="begin"/>
        </w:r>
        <w:r w:rsidR="00855D1C">
          <w:rPr>
            <w:webHidden/>
          </w:rPr>
          <w:instrText xml:space="preserve"> PAGEREF _Toc445313142 \h </w:instrText>
        </w:r>
        <w:r w:rsidR="00855D1C">
          <w:rPr>
            <w:webHidden/>
          </w:rPr>
        </w:r>
        <w:r w:rsidR="00855D1C">
          <w:rPr>
            <w:webHidden/>
          </w:rPr>
          <w:fldChar w:fldCharType="separate"/>
        </w:r>
        <w:r w:rsidR="00855D1C">
          <w:rPr>
            <w:webHidden/>
          </w:rPr>
          <w:t>53</w:t>
        </w:r>
        <w:r w:rsidR="00855D1C">
          <w:rPr>
            <w:webHidden/>
          </w:rPr>
          <w:fldChar w:fldCharType="end"/>
        </w:r>
      </w:hyperlink>
    </w:p>
    <w:p w14:paraId="586E8BC7"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143" w:history="1">
        <w:r w:rsidR="00855D1C" w:rsidRPr="000872BC">
          <w:rPr>
            <w:rStyle w:val="afffff2"/>
            <w:rFonts w:ascii="Calibri" w:hAnsi="Calibri"/>
            <w:noProof/>
            <w14:scene3d>
              <w14:camera w14:prst="orthographicFront"/>
              <w14:lightRig w14:rig="threePt" w14:dir="t">
                <w14:rot w14:lat="0" w14:lon="0" w14:rev="0"/>
              </w14:lightRig>
            </w14:scene3d>
          </w:rPr>
          <w:t>Chapter 2.</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Interface environment setting</w:t>
        </w:r>
        <w:r w:rsidR="00855D1C">
          <w:rPr>
            <w:noProof/>
            <w:webHidden/>
          </w:rPr>
          <w:tab/>
        </w:r>
        <w:r w:rsidR="00855D1C">
          <w:rPr>
            <w:noProof/>
            <w:webHidden/>
          </w:rPr>
          <w:fldChar w:fldCharType="begin"/>
        </w:r>
        <w:r w:rsidR="00855D1C">
          <w:rPr>
            <w:noProof/>
            <w:webHidden/>
          </w:rPr>
          <w:instrText xml:space="preserve"> PAGEREF _Toc445313143 \h </w:instrText>
        </w:r>
        <w:r w:rsidR="00855D1C">
          <w:rPr>
            <w:noProof/>
            <w:webHidden/>
          </w:rPr>
        </w:r>
        <w:r w:rsidR="00855D1C">
          <w:rPr>
            <w:noProof/>
            <w:webHidden/>
          </w:rPr>
          <w:fldChar w:fldCharType="separate"/>
        </w:r>
        <w:r w:rsidR="00855D1C">
          <w:rPr>
            <w:noProof/>
            <w:webHidden/>
          </w:rPr>
          <w:t>55</w:t>
        </w:r>
        <w:r w:rsidR="00855D1C">
          <w:rPr>
            <w:noProof/>
            <w:webHidden/>
          </w:rPr>
          <w:fldChar w:fldCharType="end"/>
        </w:r>
      </w:hyperlink>
    </w:p>
    <w:p w14:paraId="23F54968" w14:textId="77777777" w:rsidR="00855D1C" w:rsidRDefault="00FF3D30">
      <w:pPr>
        <w:pStyle w:val="20"/>
        <w:rPr>
          <w:rFonts w:asciiTheme="minorHAnsi" w:eastAsiaTheme="minorEastAsia" w:hAnsiTheme="minorHAnsi" w:cstheme="minorBidi"/>
          <w:noProof/>
          <w:snapToGrid/>
          <w:kern w:val="0"/>
          <w:sz w:val="22"/>
          <w:szCs w:val="22"/>
        </w:rPr>
      </w:pPr>
      <w:hyperlink w:anchor="_Toc445313144" w:history="1">
        <w:r w:rsidR="00855D1C" w:rsidRPr="000872BC">
          <w:rPr>
            <w:rStyle w:val="afffff2"/>
            <w:rFonts w:ascii="Calibri" w:hAnsi="Calibri"/>
            <w:noProof/>
          </w:rPr>
          <w:t>Overview</w:t>
        </w:r>
        <w:r w:rsidR="00855D1C">
          <w:rPr>
            <w:noProof/>
            <w:webHidden/>
          </w:rPr>
          <w:tab/>
        </w:r>
        <w:r w:rsidR="00855D1C">
          <w:rPr>
            <w:noProof/>
            <w:webHidden/>
          </w:rPr>
          <w:fldChar w:fldCharType="begin"/>
        </w:r>
        <w:r w:rsidR="00855D1C">
          <w:rPr>
            <w:noProof/>
            <w:webHidden/>
          </w:rPr>
          <w:instrText xml:space="preserve"> PAGEREF _Toc445313144 \h </w:instrText>
        </w:r>
        <w:r w:rsidR="00855D1C">
          <w:rPr>
            <w:noProof/>
            <w:webHidden/>
          </w:rPr>
        </w:r>
        <w:r w:rsidR="00855D1C">
          <w:rPr>
            <w:noProof/>
            <w:webHidden/>
          </w:rPr>
          <w:fldChar w:fldCharType="separate"/>
        </w:r>
        <w:r w:rsidR="00855D1C">
          <w:rPr>
            <w:noProof/>
            <w:webHidden/>
          </w:rPr>
          <w:t>56</w:t>
        </w:r>
        <w:r w:rsidR="00855D1C">
          <w:rPr>
            <w:noProof/>
            <w:webHidden/>
          </w:rPr>
          <w:fldChar w:fldCharType="end"/>
        </w:r>
      </w:hyperlink>
    </w:p>
    <w:p w14:paraId="140DD4C7" w14:textId="77777777" w:rsidR="00855D1C" w:rsidRDefault="00FF3D30">
      <w:pPr>
        <w:pStyle w:val="20"/>
        <w:rPr>
          <w:rFonts w:asciiTheme="minorHAnsi" w:eastAsiaTheme="minorEastAsia" w:hAnsiTheme="minorHAnsi" w:cstheme="minorBidi"/>
          <w:noProof/>
          <w:snapToGrid/>
          <w:kern w:val="0"/>
          <w:sz w:val="22"/>
          <w:szCs w:val="22"/>
        </w:rPr>
      </w:pPr>
      <w:hyperlink w:anchor="_Toc445313145" w:history="1">
        <w:r w:rsidR="00855D1C" w:rsidRPr="000872BC">
          <w:rPr>
            <w:rStyle w:val="afffff2"/>
            <w:rFonts w:ascii="Calibri" w:hAnsi="Calibri"/>
            <w:noProof/>
          </w:rPr>
          <w:t>Common Commands</w:t>
        </w:r>
        <w:r w:rsidR="00855D1C">
          <w:rPr>
            <w:noProof/>
            <w:webHidden/>
          </w:rPr>
          <w:tab/>
        </w:r>
        <w:r w:rsidR="00855D1C">
          <w:rPr>
            <w:noProof/>
            <w:webHidden/>
          </w:rPr>
          <w:fldChar w:fldCharType="begin"/>
        </w:r>
        <w:r w:rsidR="00855D1C">
          <w:rPr>
            <w:noProof/>
            <w:webHidden/>
          </w:rPr>
          <w:instrText xml:space="preserve"> PAGEREF _Toc445313145 \h </w:instrText>
        </w:r>
        <w:r w:rsidR="00855D1C">
          <w:rPr>
            <w:noProof/>
            <w:webHidden/>
          </w:rPr>
        </w:r>
        <w:r w:rsidR="00855D1C">
          <w:rPr>
            <w:noProof/>
            <w:webHidden/>
          </w:rPr>
          <w:fldChar w:fldCharType="separate"/>
        </w:r>
        <w:r w:rsidR="00855D1C">
          <w:rPr>
            <w:noProof/>
            <w:webHidden/>
          </w:rPr>
          <w:t>57</w:t>
        </w:r>
        <w:r w:rsidR="00855D1C">
          <w:rPr>
            <w:noProof/>
            <w:webHidden/>
          </w:rPr>
          <w:fldChar w:fldCharType="end"/>
        </w:r>
      </w:hyperlink>
    </w:p>
    <w:p w14:paraId="71A8A065" w14:textId="77777777" w:rsidR="00855D1C" w:rsidRDefault="00FF3D30">
      <w:pPr>
        <w:pStyle w:val="30"/>
        <w:rPr>
          <w:rFonts w:asciiTheme="minorHAnsi" w:eastAsiaTheme="minorEastAsia" w:hAnsiTheme="minorHAnsi" w:cstheme="minorBidi"/>
          <w:snapToGrid/>
          <w:kern w:val="0"/>
          <w:sz w:val="22"/>
          <w:szCs w:val="22"/>
        </w:rPr>
      </w:pPr>
      <w:hyperlink w:anchor="_Toc445313146" w:history="1">
        <w:r w:rsidR="00855D1C" w:rsidRPr="000872BC">
          <w:rPr>
            <w:rStyle w:val="afffff2"/>
            <w:rFonts w:ascii="Calibri" w:hAnsi="Calibri"/>
          </w:rPr>
          <w:t>Interface name</w:t>
        </w:r>
        <w:r w:rsidR="00855D1C">
          <w:rPr>
            <w:webHidden/>
          </w:rPr>
          <w:tab/>
        </w:r>
        <w:r w:rsidR="00855D1C">
          <w:rPr>
            <w:webHidden/>
          </w:rPr>
          <w:fldChar w:fldCharType="begin"/>
        </w:r>
        <w:r w:rsidR="00855D1C">
          <w:rPr>
            <w:webHidden/>
          </w:rPr>
          <w:instrText xml:space="preserve"> PAGEREF _Toc445313146 \h </w:instrText>
        </w:r>
        <w:r w:rsidR="00855D1C">
          <w:rPr>
            <w:webHidden/>
          </w:rPr>
        </w:r>
        <w:r w:rsidR="00855D1C">
          <w:rPr>
            <w:webHidden/>
          </w:rPr>
          <w:fldChar w:fldCharType="separate"/>
        </w:r>
        <w:r w:rsidR="00855D1C">
          <w:rPr>
            <w:webHidden/>
          </w:rPr>
          <w:t>57</w:t>
        </w:r>
        <w:r w:rsidR="00855D1C">
          <w:rPr>
            <w:webHidden/>
          </w:rPr>
          <w:fldChar w:fldCharType="end"/>
        </w:r>
      </w:hyperlink>
    </w:p>
    <w:p w14:paraId="6D1E352E" w14:textId="77777777" w:rsidR="00855D1C" w:rsidRDefault="00FF3D30">
      <w:pPr>
        <w:pStyle w:val="30"/>
        <w:rPr>
          <w:rFonts w:asciiTheme="minorHAnsi" w:eastAsiaTheme="minorEastAsia" w:hAnsiTheme="minorHAnsi" w:cstheme="minorBidi"/>
          <w:snapToGrid/>
          <w:kern w:val="0"/>
          <w:sz w:val="22"/>
          <w:szCs w:val="22"/>
        </w:rPr>
      </w:pPr>
      <w:hyperlink w:anchor="_Toc445313147" w:history="1">
        <w:r w:rsidR="00855D1C" w:rsidRPr="000872BC">
          <w:rPr>
            <w:rStyle w:val="afffff2"/>
            <w:rFonts w:ascii="Calibri" w:hAnsi="Calibri"/>
          </w:rPr>
          <w:t>Interface id</w:t>
        </w:r>
        <w:r w:rsidR="00855D1C">
          <w:rPr>
            <w:webHidden/>
          </w:rPr>
          <w:tab/>
        </w:r>
        <w:r w:rsidR="00855D1C">
          <w:rPr>
            <w:webHidden/>
          </w:rPr>
          <w:fldChar w:fldCharType="begin"/>
        </w:r>
        <w:r w:rsidR="00855D1C">
          <w:rPr>
            <w:webHidden/>
          </w:rPr>
          <w:instrText xml:space="preserve"> PAGEREF _Toc445313147 \h </w:instrText>
        </w:r>
        <w:r w:rsidR="00855D1C">
          <w:rPr>
            <w:webHidden/>
          </w:rPr>
        </w:r>
        <w:r w:rsidR="00855D1C">
          <w:rPr>
            <w:webHidden/>
          </w:rPr>
          <w:fldChar w:fldCharType="separate"/>
        </w:r>
        <w:r w:rsidR="00855D1C">
          <w:rPr>
            <w:webHidden/>
          </w:rPr>
          <w:t>57</w:t>
        </w:r>
        <w:r w:rsidR="00855D1C">
          <w:rPr>
            <w:webHidden/>
          </w:rPr>
          <w:fldChar w:fldCharType="end"/>
        </w:r>
      </w:hyperlink>
    </w:p>
    <w:p w14:paraId="3AEB1488" w14:textId="77777777" w:rsidR="00855D1C" w:rsidRDefault="00FF3D30">
      <w:pPr>
        <w:pStyle w:val="30"/>
        <w:rPr>
          <w:rFonts w:asciiTheme="minorHAnsi" w:eastAsiaTheme="minorEastAsia" w:hAnsiTheme="minorHAnsi" w:cstheme="minorBidi"/>
          <w:snapToGrid/>
          <w:kern w:val="0"/>
          <w:sz w:val="22"/>
          <w:szCs w:val="22"/>
        </w:rPr>
      </w:pPr>
      <w:hyperlink w:anchor="_Toc445313148" w:history="1">
        <w:r w:rsidR="00855D1C" w:rsidRPr="000872BC">
          <w:rPr>
            <w:rStyle w:val="afffff2"/>
            <w:rFonts w:ascii="Calibri" w:hAnsi="Calibri"/>
          </w:rPr>
          <w:t>Interface mode prompt</w:t>
        </w:r>
        <w:r w:rsidR="00855D1C">
          <w:rPr>
            <w:webHidden/>
          </w:rPr>
          <w:tab/>
        </w:r>
        <w:r w:rsidR="00855D1C">
          <w:rPr>
            <w:webHidden/>
          </w:rPr>
          <w:fldChar w:fldCharType="begin"/>
        </w:r>
        <w:r w:rsidR="00855D1C">
          <w:rPr>
            <w:webHidden/>
          </w:rPr>
          <w:instrText xml:space="preserve"> PAGEREF _Toc445313148 \h </w:instrText>
        </w:r>
        <w:r w:rsidR="00855D1C">
          <w:rPr>
            <w:webHidden/>
          </w:rPr>
        </w:r>
        <w:r w:rsidR="00855D1C">
          <w:rPr>
            <w:webHidden/>
          </w:rPr>
          <w:fldChar w:fldCharType="separate"/>
        </w:r>
        <w:r w:rsidR="00855D1C">
          <w:rPr>
            <w:webHidden/>
          </w:rPr>
          <w:t>58</w:t>
        </w:r>
        <w:r w:rsidR="00855D1C">
          <w:rPr>
            <w:webHidden/>
          </w:rPr>
          <w:fldChar w:fldCharType="end"/>
        </w:r>
      </w:hyperlink>
    </w:p>
    <w:p w14:paraId="677F71C2" w14:textId="77777777" w:rsidR="00855D1C" w:rsidRDefault="00FF3D30">
      <w:pPr>
        <w:pStyle w:val="30"/>
        <w:rPr>
          <w:rFonts w:asciiTheme="minorHAnsi" w:eastAsiaTheme="minorEastAsia" w:hAnsiTheme="minorHAnsi" w:cstheme="minorBidi"/>
          <w:snapToGrid/>
          <w:kern w:val="0"/>
          <w:sz w:val="22"/>
          <w:szCs w:val="22"/>
        </w:rPr>
      </w:pPr>
      <w:hyperlink w:anchor="_Toc445313149" w:history="1">
        <w:r w:rsidR="00855D1C" w:rsidRPr="000872BC">
          <w:rPr>
            <w:rStyle w:val="afffff2"/>
            <w:rFonts w:ascii="Calibri" w:hAnsi="Calibri"/>
          </w:rPr>
          <w:t>Description Command</w:t>
        </w:r>
        <w:r w:rsidR="00855D1C">
          <w:rPr>
            <w:webHidden/>
          </w:rPr>
          <w:tab/>
        </w:r>
        <w:r w:rsidR="00855D1C">
          <w:rPr>
            <w:webHidden/>
          </w:rPr>
          <w:fldChar w:fldCharType="begin"/>
        </w:r>
        <w:r w:rsidR="00855D1C">
          <w:rPr>
            <w:webHidden/>
          </w:rPr>
          <w:instrText xml:space="preserve"> PAGEREF _Toc445313149 \h </w:instrText>
        </w:r>
        <w:r w:rsidR="00855D1C">
          <w:rPr>
            <w:webHidden/>
          </w:rPr>
        </w:r>
        <w:r w:rsidR="00855D1C">
          <w:rPr>
            <w:webHidden/>
          </w:rPr>
          <w:fldChar w:fldCharType="separate"/>
        </w:r>
        <w:r w:rsidR="00855D1C">
          <w:rPr>
            <w:webHidden/>
          </w:rPr>
          <w:t>58</w:t>
        </w:r>
        <w:r w:rsidR="00855D1C">
          <w:rPr>
            <w:webHidden/>
          </w:rPr>
          <w:fldChar w:fldCharType="end"/>
        </w:r>
      </w:hyperlink>
    </w:p>
    <w:p w14:paraId="1F3BFCD7" w14:textId="77777777" w:rsidR="00855D1C" w:rsidRDefault="00FF3D30">
      <w:pPr>
        <w:pStyle w:val="20"/>
        <w:rPr>
          <w:rFonts w:asciiTheme="minorHAnsi" w:eastAsiaTheme="minorEastAsia" w:hAnsiTheme="minorHAnsi" w:cstheme="minorBidi"/>
          <w:noProof/>
          <w:snapToGrid/>
          <w:kern w:val="0"/>
          <w:sz w:val="22"/>
          <w:szCs w:val="22"/>
        </w:rPr>
      </w:pPr>
      <w:hyperlink w:anchor="_Toc445313150" w:history="1">
        <w:r w:rsidR="00855D1C" w:rsidRPr="000872BC">
          <w:rPr>
            <w:rStyle w:val="afffff2"/>
            <w:rFonts w:ascii="Calibri" w:hAnsi="Calibri"/>
            <w:noProof/>
          </w:rPr>
          <w:t>Show Interface Information</w:t>
        </w:r>
        <w:r w:rsidR="00855D1C">
          <w:rPr>
            <w:noProof/>
            <w:webHidden/>
          </w:rPr>
          <w:tab/>
        </w:r>
        <w:r w:rsidR="00855D1C">
          <w:rPr>
            <w:noProof/>
            <w:webHidden/>
          </w:rPr>
          <w:fldChar w:fldCharType="begin"/>
        </w:r>
        <w:r w:rsidR="00855D1C">
          <w:rPr>
            <w:noProof/>
            <w:webHidden/>
          </w:rPr>
          <w:instrText xml:space="preserve"> PAGEREF _Toc445313150 \h </w:instrText>
        </w:r>
        <w:r w:rsidR="00855D1C">
          <w:rPr>
            <w:noProof/>
            <w:webHidden/>
          </w:rPr>
        </w:r>
        <w:r w:rsidR="00855D1C">
          <w:rPr>
            <w:noProof/>
            <w:webHidden/>
          </w:rPr>
          <w:fldChar w:fldCharType="separate"/>
        </w:r>
        <w:r w:rsidR="00855D1C">
          <w:rPr>
            <w:noProof/>
            <w:webHidden/>
          </w:rPr>
          <w:t>59</w:t>
        </w:r>
        <w:r w:rsidR="00855D1C">
          <w:rPr>
            <w:noProof/>
            <w:webHidden/>
          </w:rPr>
          <w:fldChar w:fldCharType="end"/>
        </w:r>
      </w:hyperlink>
    </w:p>
    <w:p w14:paraId="5B5F8405" w14:textId="77777777" w:rsidR="00855D1C" w:rsidRDefault="00FF3D30">
      <w:pPr>
        <w:pStyle w:val="30"/>
        <w:rPr>
          <w:rFonts w:asciiTheme="minorHAnsi" w:eastAsiaTheme="minorEastAsia" w:hAnsiTheme="minorHAnsi" w:cstheme="minorBidi"/>
          <w:snapToGrid/>
          <w:kern w:val="0"/>
          <w:sz w:val="22"/>
          <w:szCs w:val="22"/>
        </w:rPr>
      </w:pPr>
      <w:hyperlink w:anchor="_Toc445313151" w:history="1">
        <w:r w:rsidR="00855D1C" w:rsidRPr="000872BC">
          <w:rPr>
            <w:rStyle w:val="afffff2"/>
            <w:rFonts w:ascii="Calibri" w:hAnsi="Calibri"/>
          </w:rPr>
          <w:t>Show interface Command</w:t>
        </w:r>
        <w:r w:rsidR="00855D1C">
          <w:rPr>
            <w:webHidden/>
          </w:rPr>
          <w:tab/>
        </w:r>
        <w:r w:rsidR="00855D1C">
          <w:rPr>
            <w:webHidden/>
          </w:rPr>
          <w:fldChar w:fldCharType="begin"/>
        </w:r>
        <w:r w:rsidR="00855D1C">
          <w:rPr>
            <w:webHidden/>
          </w:rPr>
          <w:instrText xml:space="preserve"> PAGEREF _Toc445313151 \h </w:instrText>
        </w:r>
        <w:r w:rsidR="00855D1C">
          <w:rPr>
            <w:webHidden/>
          </w:rPr>
        </w:r>
        <w:r w:rsidR="00855D1C">
          <w:rPr>
            <w:webHidden/>
          </w:rPr>
          <w:fldChar w:fldCharType="separate"/>
        </w:r>
        <w:r w:rsidR="00855D1C">
          <w:rPr>
            <w:webHidden/>
          </w:rPr>
          <w:t>59</w:t>
        </w:r>
        <w:r w:rsidR="00855D1C">
          <w:rPr>
            <w:webHidden/>
          </w:rPr>
          <w:fldChar w:fldCharType="end"/>
        </w:r>
      </w:hyperlink>
    </w:p>
    <w:p w14:paraId="7A588B54" w14:textId="77777777" w:rsidR="00855D1C" w:rsidRDefault="00FF3D30">
      <w:pPr>
        <w:pStyle w:val="30"/>
        <w:rPr>
          <w:rFonts w:asciiTheme="minorHAnsi" w:eastAsiaTheme="minorEastAsia" w:hAnsiTheme="minorHAnsi" w:cstheme="minorBidi"/>
          <w:snapToGrid/>
          <w:kern w:val="0"/>
          <w:sz w:val="22"/>
          <w:szCs w:val="22"/>
        </w:rPr>
      </w:pPr>
      <w:hyperlink w:anchor="_Toc445313152" w:history="1">
        <w:r w:rsidR="00855D1C" w:rsidRPr="000872BC">
          <w:rPr>
            <w:rStyle w:val="afffff2"/>
            <w:rFonts w:ascii="Calibri" w:hAnsi="Calibri"/>
          </w:rPr>
          <w:t>Show Interface status Command</w:t>
        </w:r>
        <w:r w:rsidR="00855D1C">
          <w:rPr>
            <w:webHidden/>
          </w:rPr>
          <w:tab/>
        </w:r>
        <w:r w:rsidR="00855D1C">
          <w:rPr>
            <w:webHidden/>
          </w:rPr>
          <w:fldChar w:fldCharType="begin"/>
        </w:r>
        <w:r w:rsidR="00855D1C">
          <w:rPr>
            <w:webHidden/>
          </w:rPr>
          <w:instrText xml:space="preserve"> PAGEREF _Toc445313152 \h </w:instrText>
        </w:r>
        <w:r w:rsidR="00855D1C">
          <w:rPr>
            <w:webHidden/>
          </w:rPr>
        </w:r>
        <w:r w:rsidR="00855D1C">
          <w:rPr>
            <w:webHidden/>
          </w:rPr>
          <w:fldChar w:fldCharType="separate"/>
        </w:r>
        <w:r w:rsidR="00855D1C">
          <w:rPr>
            <w:webHidden/>
          </w:rPr>
          <w:t>59</w:t>
        </w:r>
        <w:r w:rsidR="00855D1C">
          <w:rPr>
            <w:webHidden/>
          </w:rPr>
          <w:fldChar w:fldCharType="end"/>
        </w:r>
      </w:hyperlink>
    </w:p>
    <w:p w14:paraId="31E61BB7" w14:textId="77777777" w:rsidR="00855D1C" w:rsidRDefault="00FF3D30">
      <w:pPr>
        <w:pStyle w:val="30"/>
        <w:rPr>
          <w:rFonts w:asciiTheme="minorHAnsi" w:eastAsiaTheme="minorEastAsia" w:hAnsiTheme="minorHAnsi" w:cstheme="minorBidi"/>
          <w:snapToGrid/>
          <w:kern w:val="0"/>
          <w:sz w:val="22"/>
          <w:szCs w:val="22"/>
        </w:rPr>
      </w:pPr>
      <w:hyperlink w:anchor="_Toc445313153" w:history="1">
        <w:r w:rsidR="00855D1C" w:rsidRPr="000872BC">
          <w:rPr>
            <w:rStyle w:val="afffff2"/>
            <w:rFonts w:ascii="Calibri" w:hAnsi="Calibri"/>
          </w:rPr>
          <w:t>Show interface trunk Command</w:t>
        </w:r>
        <w:r w:rsidR="00855D1C">
          <w:rPr>
            <w:webHidden/>
          </w:rPr>
          <w:tab/>
        </w:r>
        <w:r w:rsidR="00855D1C">
          <w:rPr>
            <w:webHidden/>
          </w:rPr>
          <w:fldChar w:fldCharType="begin"/>
        </w:r>
        <w:r w:rsidR="00855D1C">
          <w:rPr>
            <w:webHidden/>
          </w:rPr>
          <w:instrText xml:space="preserve"> PAGEREF _Toc445313153 \h </w:instrText>
        </w:r>
        <w:r w:rsidR="00855D1C">
          <w:rPr>
            <w:webHidden/>
          </w:rPr>
        </w:r>
        <w:r w:rsidR="00855D1C">
          <w:rPr>
            <w:webHidden/>
          </w:rPr>
          <w:fldChar w:fldCharType="separate"/>
        </w:r>
        <w:r w:rsidR="00855D1C">
          <w:rPr>
            <w:webHidden/>
          </w:rPr>
          <w:t>60</w:t>
        </w:r>
        <w:r w:rsidR="00855D1C">
          <w:rPr>
            <w:webHidden/>
          </w:rPr>
          <w:fldChar w:fldCharType="end"/>
        </w:r>
      </w:hyperlink>
    </w:p>
    <w:p w14:paraId="63C1FB3E" w14:textId="77777777" w:rsidR="00855D1C" w:rsidRDefault="00FF3D30">
      <w:pPr>
        <w:pStyle w:val="30"/>
        <w:rPr>
          <w:rFonts w:asciiTheme="minorHAnsi" w:eastAsiaTheme="minorEastAsia" w:hAnsiTheme="minorHAnsi" w:cstheme="minorBidi"/>
          <w:snapToGrid/>
          <w:kern w:val="0"/>
          <w:sz w:val="22"/>
          <w:szCs w:val="22"/>
        </w:rPr>
      </w:pPr>
      <w:hyperlink w:anchor="_Toc445313154" w:history="1">
        <w:r w:rsidR="00855D1C" w:rsidRPr="000872BC">
          <w:rPr>
            <w:rStyle w:val="afffff2"/>
            <w:rFonts w:ascii="Calibri" w:hAnsi="Calibri"/>
          </w:rPr>
          <w:t>show idprom Command</w:t>
        </w:r>
        <w:r w:rsidR="00855D1C">
          <w:rPr>
            <w:webHidden/>
          </w:rPr>
          <w:tab/>
        </w:r>
        <w:r w:rsidR="00855D1C">
          <w:rPr>
            <w:webHidden/>
          </w:rPr>
          <w:fldChar w:fldCharType="begin"/>
        </w:r>
        <w:r w:rsidR="00855D1C">
          <w:rPr>
            <w:webHidden/>
          </w:rPr>
          <w:instrText xml:space="preserve"> PAGEREF _Toc445313154 \h </w:instrText>
        </w:r>
        <w:r w:rsidR="00855D1C">
          <w:rPr>
            <w:webHidden/>
          </w:rPr>
        </w:r>
        <w:r w:rsidR="00855D1C">
          <w:rPr>
            <w:webHidden/>
          </w:rPr>
          <w:fldChar w:fldCharType="separate"/>
        </w:r>
        <w:r w:rsidR="00855D1C">
          <w:rPr>
            <w:webHidden/>
          </w:rPr>
          <w:t>60</w:t>
        </w:r>
        <w:r w:rsidR="00855D1C">
          <w:rPr>
            <w:webHidden/>
          </w:rPr>
          <w:fldChar w:fldCharType="end"/>
        </w:r>
      </w:hyperlink>
    </w:p>
    <w:p w14:paraId="23D06978" w14:textId="77777777" w:rsidR="00855D1C" w:rsidRDefault="00FF3D30">
      <w:pPr>
        <w:pStyle w:val="20"/>
        <w:rPr>
          <w:rFonts w:asciiTheme="minorHAnsi" w:eastAsiaTheme="minorEastAsia" w:hAnsiTheme="minorHAnsi" w:cstheme="minorBidi"/>
          <w:noProof/>
          <w:snapToGrid/>
          <w:kern w:val="0"/>
          <w:sz w:val="22"/>
          <w:szCs w:val="22"/>
        </w:rPr>
      </w:pPr>
      <w:hyperlink w:anchor="_Toc445313155" w:history="1">
        <w:r w:rsidR="00855D1C" w:rsidRPr="000872BC">
          <w:rPr>
            <w:rStyle w:val="afffff2"/>
            <w:rFonts w:ascii="Calibri" w:hAnsi="Calibri"/>
            <w:noProof/>
          </w:rPr>
          <w:t>Physical Port Configuration</w:t>
        </w:r>
        <w:r w:rsidR="00855D1C">
          <w:rPr>
            <w:noProof/>
            <w:webHidden/>
          </w:rPr>
          <w:tab/>
        </w:r>
        <w:r w:rsidR="00855D1C">
          <w:rPr>
            <w:noProof/>
            <w:webHidden/>
          </w:rPr>
          <w:fldChar w:fldCharType="begin"/>
        </w:r>
        <w:r w:rsidR="00855D1C">
          <w:rPr>
            <w:noProof/>
            <w:webHidden/>
          </w:rPr>
          <w:instrText xml:space="preserve"> PAGEREF _Toc445313155 \h </w:instrText>
        </w:r>
        <w:r w:rsidR="00855D1C">
          <w:rPr>
            <w:noProof/>
            <w:webHidden/>
          </w:rPr>
        </w:r>
        <w:r w:rsidR="00855D1C">
          <w:rPr>
            <w:noProof/>
            <w:webHidden/>
          </w:rPr>
          <w:fldChar w:fldCharType="separate"/>
        </w:r>
        <w:r w:rsidR="00855D1C">
          <w:rPr>
            <w:noProof/>
            <w:webHidden/>
          </w:rPr>
          <w:t>63</w:t>
        </w:r>
        <w:r w:rsidR="00855D1C">
          <w:rPr>
            <w:noProof/>
            <w:webHidden/>
          </w:rPr>
          <w:fldChar w:fldCharType="end"/>
        </w:r>
      </w:hyperlink>
    </w:p>
    <w:p w14:paraId="0D6AE24F" w14:textId="77777777" w:rsidR="00855D1C" w:rsidRDefault="00FF3D30">
      <w:pPr>
        <w:pStyle w:val="30"/>
        <w:rPr>
          <w:rFonts w:asciiTheme="minorHAnsi" w:eastAsiaTheme="minorEastAsia" w:hAnsiTheme="minorHAnsi" w:cstheme="minorBidi"/>
          <w:snapToGrid/>
          <w:kern w:val="0"/>
          <w:sz w:val="22"/>
          <w:szCs w:val="22"/>
        </w:rPr>
      </w:pPr>
      <w:hyperlink w:anchor="_Toc445313156" w:history="1">
        <w:r w:rsidR="00855D1C" w:rsidRPr="000872BC">
          <w:rPr>
            <w:rStyle w:val="afffff2"/>
            <w:rFonts w:ascii="Calibri" w:hAnsi="Calibri"/>
          </w:rPr>
          <w:t>Shutdown</w:t>
        </w:r>
        <w:r w:rsidR="00855D1C">
          <w:rPr>
            <w:webHidden/>
          </w:rPr>
          <w:tab/>
        </w:r>
        <w:r w:rsidR="00855D1C">
          <w:rPr>
            <w:webHidden/>
          </w:rPr>
          <w:fldChar w:fldCharType="begin"/>
        </w:r>
        <w:r w:rsidR="00855D1C">
          <w:rPr>
            <w:webHidden/>
          </w:rPr>
          <w:instrText xml:space="preserve"> PAGEREF _Toc445313156 \h </w:instrText>
        </w:r>
        <w:r w:rsidR="00855D1C">
          <w:rPr>
            <w:webHidden/>
          </w:rPr>
        </w:r>
        <w:r w:rsidR="00855D1C">
          <w:rPr>
            <w:webHidden/>
          </w:rPr>
          <w:fldChar w:fldCharType="separate"/>
        </w:r>
        <w:r w:rsidR="00855D1C">
          <w:rPr>
            <w:webHidden/>
          </w:rPr>
          <w:t>63</w:t>
        </w:r>
        <w:r w:rsidR="00855D1C">
          <w:rPr>
            <w:webHidden/>
          </w:rPr>
          <w:fldChar w:fldCharType="end"/>
        </w:r>
      </w:hyperlink>
    </w:p>
    <w:p w14:paraId="5878AFA3" w14:textId="77777777" w:rsidR="00855D1C" w:rsidRDefault="00FF3D30">
      <w:pPr>
        <w:pStyle w:val="30"/>
        <w:rPr>
          <w:rFonts w:asciiTheme="minorHAnsi" w:eastAsiaTheme="minorEastAsia" w:hAnsiTheme="minorHAnsi" w:cstheme="minorBidi"/>
          <w:snapToGrid/>
          <w:kern w:val="0"/>
          <w:sz w:val="22"/>
          <w:szCs w:val="22"/>
        </w:rPr>
      </w:pPr>
      <w:hyperlink w:anchor="_Toc445313157" w:history="1">
        <w:r w:rsidR="00855D1C" w:rsidRPr="000872BC">
          <w:rPr>
            <w:rStyle w:val="afffff2"/>
            <w:rFonts w:ascii="Calibri" w:hAnsi="Calibri"/>
          </w:rPr>
          <w:t>Speed and duplex</w:t>
        </w:r>
        <w:r w:rsidR="00855D1C">
          <w:rPr>
            <w:webHidden/>
          </w:rPr>
          <w:tab/>
        </w:r>
        <w:r w:rsidR="00855D1C">
          <w:rPr>
            <w:webHidden/>
          </w:rPr>
          <w:fldChar w:fldCharType="begin"/>
        </w:r>
        <w:r w:rsidR="00855D1C">
          <w:rPr>
            <w:webHidden/>
          </w:rPr>
          <w:instrText xml:space="preserve"> PAGEREF _Toc445313157 \h </w:instrText>
        </w:r>
        <w:r w:rsidR="00855D1C">
          <w:rPr>
            <w:webHidden/>
          </w:rPr>
        </w:r>
        <w:r w:rsidR="00855D1C">
          <w:rPr>
            <w:webHidden/>
          </w:rPr>
          <w:fldChar w:fldCharType="separate"/>
        </w:r>
        <w:r w:rsidR="00855D1C">
          <w:rPr>
            <w:webHidden/>
          </w:rPr>
          <w:t>63</w:t>
        </w:r>
        <w:r w:rsidR="00855D1C">
          <w:rPr>
            <w:webHidden/>
          </w:rPr>
          <w:fldChar w:fldCharType="end"/>
        </w:r>
      </w:hyperlink>
    </w:p>
    <w:p w14:paraId="28F6F03C" w14:textId="77777777" w:rsidR="00855D1C" w:rsidRDefault="00FF3D30">
      <w:pPr>
        <w:pStyle w:val="30"/>
        <w:rPr>
          <w:rFonts w:asciiTheme="minorHAnsi" w:eastAsiaTheme="minorEastAsia" w:hAnsiTheme="minorHAnsi" w:cstheme="minorBidi"/>
          <w:snapToGrid/>
          <w:kern w:val="0"/>
          <w:sz w:val="22"/>
          <w:szCs w:val="22"/>
        </w:rPr>
      </w:pPr>
      <w:hyperlink w:anchor="_Toc445313158" w:history="1">
        <w:r w:rsidR="00855D1C" w:rsidRPr="000872BC">
          <w:rPr>
            <w:rStyle w:val="afffff2"/>
            <w:rFonts w:ascii="Calibri" w:hAnsi="Calibri"/>
          </w:rPr>
          <w:t>Uplink Line Speed setting</w:t>
        </w:r>
        <w:r w:rsidR="00855D1C">
          <w:rPr>
            <w:webHidden/>
          </w:rPr>
          <w:tab/>
        </w:r>
        <w:r w:rsidR="00855D1C">
          <w:rPr>
            <w:webHidden/>
          </w:rPr>
          <w:fldChar w:fldCharType="begin"/>
        </w:r>
        <w:r w:rsidR="00855D1C">
          <w:rPr>
            <w:webHidden/>
          </w:rPr>
          <w:instrText xml:space="preserve"> PAGEREF _Toc445313158 \h </w:instrText>
        </w:r>
        <w:r w:rsidR="00855D1C">
          <w:rPr>
            <w:webHidden/>
          </w:rPr>
        </w:r>
        <w:r w:rsidR="00855D1C">
          <w:rPr>
            <w:webHidden/>
          </w:rPr>
          <w:fldChar w:fldCharType="separate"/>
        </w:r>
        <w:r w:rsidR="00855D1C">
          <w:rPr>
            <w:webHidden/>
          </w:rPr>
          <w:t>63</w:t>
        </w:r>
        <w:r w:rsidR="00855D1C">
          <w:rPr>
            <w:webHidden/>
          </w:rPr>
          <w:fldChar w:fldCharType="end"/>
        </w:r>
      </w:hyperlink>
    </w:p>
    <w:p w14:paraId="246AF67B" w14:textId="77777777" w:rsidR="00855D1C" w:rsidRDefault="00FF3D30">
      <w:pPr>
        <w:pStyle w:val="20"/>
        <w:rPr>
          <w:rFonts w:asciiTheme="minorHAnsi" w:eastAsiaTheme="minorEastAsia" w:hAnsiTheme="minorHAnsi" w:cstheme="minorBidi"/>
          <w:noProof/>
          <w:snapToGrid/>
          <w:kern w:val="0"/>
          <w:sz w:val="22"/>
          <w:szCs w:val="22"/>
        </w:rPr>
      </w:pPr>
      <w:hyperlink w:anchor="_Toc445313159" w:history="1">
        <w:r w:rsidR="00855D1C" w:rsidRPr="000872BC">
          <w:rPr>
            <w:rStyle w:val="afffff2"/>
            <w:rFonts w:ascii="Calibri" w:hAnsi="Calibri"/>
            <w:noProof/>
          </w:rPr>
          <w:t>Storm Control</w:t>
        </w:r>
        <w:r w:rsidR="00855D1C">
          <w:rPr>
            <w:noProof/>
            <w:webHidden/>
          </w:rPr>
          <w:tab/>
        </w:r>
        <w:r w:rsidR="00855D1C">
          <w:rPr>
            <w:noProof/>
            <w:webHidden/>
          </w:rPr>
          <w:fldChar w:fldCharType="begin"/>
        </w:r>
        <w:r w:rsidR="00855D1C">
          <w:rPr>
            <w:noProof/>
            <w:webHidden/>
          </w:rPr>
          <w:instrText xml:space="preserve"> PAGEREF _Toc445313159 \h </w:instrText>
        </w:r>
        <w:r w:rsidR="00855D1C">
          <w:rPr>
            <w:noProof/>
            <w:webHidden/>
          </w:rPr>
        </w:r>
        <w:r w:rsidR="00855D1C">
          <w:rPr>
            <w:noProof/>
            <w:webHidden/>
          </w:rPr>
          <w:fldChar w:fldCharType="separate"/>
        </w:r>
        <w:r w:rsidR="00855D1C">
          <w:rPr>
            <w:noProof/>
            <w:webHidden/>
          </w:rPr>
          <w:t>65</w:t>
        </w:r>
        <w:r w:rsidR="00855D1C">
          <w:rPr>
            <w:noProof/>
            <w:webHidden/>
          </w:rPr>
          <w:fldChar w:fldCharType="end"/>
        </w:r>
      </w:hyperlink>
    </w:p>
    <w:p w14:paraId="367E8781" w14:textId="77777777" w:rsidR="00855D1C" w:rsidRDefault="00FF3D30">
      <w:pPr>
        <w:pStyle w:val="20"/>
        <w:rPr>
          <w:rFonts w:asciiTheme="minorHAnsi" w:eastAsiaTheme="minorEastAsia" w:hAnsiTheme="minorHAnsi" w:cstheme="minorBidi"/>
          <w:noProof/>
          <w:snapToGrid/>
          <w:kern w:val="0"/>
          <w:sz w:val="22"/>
          <w:szCs w:val="22"/>
        </w:rPr>
      </w:pPr>
      <w:hyperlink w:anchor="_Toc445313160" w:history="1">
        <w:r w:rsidR="00855D1C" w:rsidRPr="000872BC">
          <w:rPr>
            <w:rStyle w:val="afffff2"/>
            <w:rFonts w:ascii="Calibri" w:hAnsi="Calibri"/>
            <w:noProof/>
          </w:rPr>
          <w:t>Port mirroring</w:t>
        </w:r>
        <w:r w:rsidR="00855D1C">
          <w:rPr>
            <w:noProof/>
            <w:webHidden/>
          </w:rPr>
          <w:tab/>
        </w:r>
        <w:r w:rsidR="00855D1C">
          <w:rPr>
            <w:noProof/>
            <w:webHidden/>
          </w:rPr>
          <w:fldChar w:fldCharType="begin"/>
        </w:r>
        <w:r w:rsidR="00855D1C">
          <w:rPr>
            <w:noProof/>
            <w:webHidden/>
          </w:rPr>
          <w:instrText xml:space="preserve"> PAGEREF _Toc445313160 \h </w:instrText>
        </w:r>
        <w:r w:rsidR="00855D1C">
          <w:rPr>
            <w:noProof/>
            <w:webHidden/>
          </w:rPr>
        </w:r>
        <w:r w:rsidR="00855D1C">
          <w:rPr>
            <w:noProof/>
            <w:webHidden/>
          </w:rPr>
          <w:fldChar w:fldCharType="separate"/>
        </w:r>
        <w:r w:rsidR="00855D1C">
          <w:rPr>
            <w:noProof/>
            <w:webHidden/>
          </w:rPr>
          <w:t>66</w:t>
        </w:r>
        <w:r w:rsidR="00855D1C">
          <w:rPr>
            <w:noProof/>
            <w:webHidden/>
          </w:rPr>
          <w:fldChar w:fldCharType="end"/>
        </w:r>
      </w:hyperlink>
    </w:p>
    <w:p w14:paraId="2F2129E5" w14:textId="77777777" w:rsidR="00855D1C" w:rsidRDefault="00FF3D30">
      <w:pPr>
        <w:pStyle w:val="20"/>
        <w:rPr>
          <w:rFonts w:asciiTheme="minorHAnsi" w:eastAsiaTheme="minorEastAsia" w:hAnsiTheme="minorHAnsi" w:cstheme="minorBidi"/>
          <w:noProof/>
          <w:snapToGrid/>
          <w:kern w:val="0"/>
          <w:sz w:val="22"/>
          <w:szCs w:val="22"/>
        </w:rPr>
      </w:pPr>
      <w:hyperlink w:anchor="_Toc445313161" w:history="1">
        <w:r w:rsidR="00855D1C" w:rsidRPr="000872BC">
          <w:rPr>
            <w:rStyle w:val="afffff2"/>
            <w:rFonts w:ascii="Calibri" w:hAnsi="Calibri"/>
            <w:noProof/>
          </w:rPr>
          <w:t>Layer 2 Interface Configuration</w:t>
        </w:r>
        <w:r w:rsidR="00855D1C">
          <w:rPr>
            <w:noProof/>
            <w:webHidden/>
          </w:rPr>
          <w:tab/>
        </w:r>
        <w:r w:rsidR="00855D1C">
          <w:rPr>
            <w:noProof/>
            <w:webHidden/>
          </w:rPr>
          <w:fldChar w:fldCharType="begin"/>
        </w:r>
        <w:r w:rsidR="00855D1C">
          <w:rPr>
            <w:noProof/>
            <w:webHidden/>
          </w:rPr>
          <w:instrText xml:space="preserve"> PAGEREF _Toc445313161 \h </w:instrText>
        </w:r>
        <w:r w:rsidR="00855D1C">
          <w:rPr>
            <w:noProof/>
            <w:webHidden/>
          </w:rPr>
        </w:r>
        <w:r w:rsidR="00855D1C">
          <w:rPr>
            <w:noProof/>
            <w:webHidden/>
          </w:rPr>
          <w:fldChar w:fldCharType="separate"/>
        </w:r>
        <w:r w:rsidR="00855D1C">
          <w:rPr>
            <w:noProof/>
            <w:webHidden/>
          </w:rPr>
          <w:t>67</w:t>
        </w:r>
        <w:r w:rsidR="00855D1C">
          <w:rPr>
            <w:noProof/>
            <w:webHidden/>
          </w:rPr>
          <w:fldChar w:fldCharType="end"/>
        </w:r>
      </w:hyperlink>
    </w:p>
    <w:p w14:paraId="2650FB5A" w14:textId="77777777" w:rsidR="00855D1C" w:rsidRDefault="00FF3D30">
      <w:pPr>
        <w:pStyle w:val="30"/>
        <w:rPr>
          <w:rFonts w:asciiTheme="minorHAnsi" w:eastAsiaTheme="minorEastAsia" w:hAnsiTheme="minorHAnsi" w:cstheme="minorBidi"/>
          <w:snapToGrid/>
          <w:kern w:val="0"/>
          <w:sz w:val="22"/>
          <w:szCs w:val="22"/>
        </w:rPr>
      </w:pPr>
      <w:hyperlink w:anchor="_Toc445313162" w:history="1">
        <w:r w:rsidR="00855D1C" w:rsidRPr="000872BC">
          <w:rPr>
            <w:rStyle w:val="afffff2"/>
            <w:rFonts w:ascii="Calibri" w:hAnsi="Calibri"/>
          </w:rPr>
          <w:t>VLAN Trunking</w:t>
        </w:r>
        <w:r w:rsidR="00855D1C">
          <w:rPr>
            <w:webHidden/>
          </w:rPr>
          <w:tab/>
        </w:r>
        <w:r w:rsidR="00855D1C">
          <w:rPr>
            <w:webHidden/>
          </w:rPr>
          <w:fldChar w:fldCharType="begin"/>
        </w:r>
        <w:r w:rsidR="00855D1C">
          <w:rPr>
            <w:webHidden/>
          </w:rPr>
          <w:instrText xml:space="preserve"> PAGEREF _Toc445313162 \h </w:instrText>
        </w:r>
        <w:r w:rsidR="00855D1C">
          <w:rPr>
            <w:webHidden/>
          </w:rPr>
        </w:r>
        <w:r w:rsidR="00855D1C">
          <w:rPr>
            <w:webHidden/>
          </w:rPr>
          <w:fldChar w:fldCharType="separate"/>
        </w:r>
        <w:r w:rsidR="00855D1C">
          <w:rPr>
            <w:webHidden/>
          </w:rPr>
          <w:t>67</w:t>
        </w:r>
        <w:r w:rsidR="00855D1C">
          <w:rPr>
            <w:webHidden/>
          </w:rPr>
          <w:fldChar w:fldCharType="end"/>
        </w:r>
      </w:hyperlink>
    </w:p>
    <w:p w14:paraId="0BC77847" w14:textId="77777777" w:rsidR="00855D1C" w:rsidRDefault="00FF3D30">
      <w:pPr>
        <w:pStyle w:val="30"/>
        <w:rPr>
          <w:rFonts w:asciiTheme="minorHAnsi" w:eastAsiaTheme="minorEastAsia" w:hAnsiTheme="minorHAnsi" w:cstheme="minorBidi"/>
          <w:snapToGrid/>
          <w:kern w:val="0"/>
          <w:sz w:val="22"/>
          <w:szCs w:val="22"/>
        </w:rPr>
      </w:pPr>
      <w:hyperlink w:anchor="_Toc445313163" w:history="1">
        <w:r w:rsidR="00855D1C" w:rsidRPr="000872BC">
          <w:rPr>
            <w:rStyle w:val="afffff2"/>
            <w:rFonts w:ascii="Calibri" w:hAnsi="Calibri"/>
          </w:rPr>
          <w:t>Layer 2 Interface mode</w:t>
        </w:r>
        <w:r w:rsidR="00855D1C">
          <w:rPr>
            <w:webHidden/>
          </w:rPr>
          <w:tab/>
        </w:r>
        <w:r w:rsidR="00855D1C">
          <w:rPr>
            <w:webHidden/>
          </w:rPr>
          <w:fldChar w:fldCharType="begin"/>
        </w:r>
        <w:r w:rsidR="00855D1C">
          <w:rPr>
            <w:webHidden/>
          </w:rPr>
          <w:instrText xml:space="preserve"> PAGEREF _Toc445313163 \h </w:instrText>
        </w:r>
        <w:r w:rsidR="00855D1C">
          <w:rPr>
            <w:webHidden/>
          </w:rPr>
        </w:r>
        <w:r w:rsidR="00855D1C">
          <w:rPr>
            <w:webHidden/>
          </w:rPr>
          <w:fldChar w:fldCharType="separate"/>
        </w:r>
        <w:r w:rsidR="00855D1C">
          <w:rPr>
            <w:webHidden/>
          </w:rPr>
          <w:t>67</w:t>
        </w:r>
        <w:r w:rsidR="00855D1C">
          <w:rPr>
            <w:webHidden/>
          </w:rPr>
          <w:fldChar w:fldCharType="end"/>
        </w:r>
      </w:hyperlink>
    </w:p>
    <w:p w14:paraId="7E5DE154" w14:textId="77777777" w:rsidR="00855D1C" w:rsidRDefault="00FF3D30">
      <w:pPr>
        <w:pStyle w:val="30"/>
        <w:rPr>
          <w:rFonts w:asciiTheme="minorHAnsi" w:eastAsiaTheme="minorEastAsia" w:hAnsiTheme="minorHAnsi" w:cstheme="minorBidi"/>
          <w:snapToGrid/>
          <w:kern w:val="0"/>
          <w:sz w:val="22"/>
          <w:szCs w:val="22"/>
        </w:rPr>
      </w:pPr>
      <w:hyperlink w:anchor="_Toc445313164" w:history="1">
        <w:r w:rsidR="00855D1C" w:rsidRPr="000872BC">
          <w:rPr>
            <w:rStyle w:val="afffff2"/>
            <w:rFonts w:ascii="Calibri" w:hAnsi="Calibri"/>
          </w:rPr>
          <w:t>Layer 2 Interface Defaults</w:t>
        </w:r>
        <w:r w:rsidR="00855D1C">
          <w:rPr>
            <w:webHidden/>
          </w:rPr>
          <w:tab/>
        </w:r>
        <w:r w:rsidR="00855D1C">
          <w:rPr>
            <w:webHidden/>
          </w:rPr>
          <w:fldChar w:fldCharType="begin"/>
        </w:r>
        <w:r w:rsidR="00855D1C">
          <w:rPr>
            <w:webHidden/>
          </w:rPr>
          <w:instrText xml:space="preserve"> PAGEREF _Toc445313164 \h </w:instrText>
        </w:r>
        <w:r w:rsidR="00855D1C">
          <w:rPr>
            <w:webHidden/>
          </w:rPr>
        </w:r>
        <w:r w:rsidR="00855D1C">
          <w:rPr>
            <w:webHidden/>
          </w:rPr>
          <w:fldChar w:fldCharType="separate"/>
        </w:r>
        <w:r w:rsidR="00855D1C">
          <w:rPr>
            <w:webHidden/>
          </w:rPr>
          <w:t>67</w:t>
        </w:r>
        <w:r w:rsidR="00855D1C">
          <w:rPr>
            <w:webHidden/>
          </w:rPr>
          <w:fldChar w:fldCharType="end"/>
        </w:r>
      </w:hyperlink>
    </w:p>
    <w:p w14:paraId="729A53CA" w14:textId="77777777" w:rsidR="00855D1C" w:rsidRDefault="00FF3D30">
      <w:pPr>
        <w:pStyle w:val="30"/>
        <w:rPr>
          <w:rFonts w:asciiTheme="minorHAnsi" w:eastAsiaTheme="minorEastAsia" w:hAnsiTheme="minorHAnsi" w:cstheme="minorBidi"/>
          <w:snapToGrid/>
          <w:kern w:val="0"/>
          <w:sz w:val="22"/>
          <w:szCs w:val="22"/>
        </w:rPr>
      </w:pPr>
      <w:hyperlink w:anchor="_Toc445313165" w:history="1">
        <w:r w:rsidR="00855D1C" w:rsidRPr="000872BC">
          <w:rPr>
            <w:rStyle w:val="afffff2"/>
            <w:rFonts w:ascii="Calibri" w:hAnsi="Calibri"/>
          </w:rPr>
          <w:t>Enabling/disabling Layer 2 Interface</w:t>
        </w:r>
        <w:r w:rsidR="00855D1C">
          <w:rPr>
            <w:webHidden/>
          </w:rPr>
          <w:tab/>
        </w:r>
        <w:r w:rsidR="00855D1C">
          <w:rPr>
            <w:webHidden/>
          </w:rPr>
          <w:fldChar w:fldCharType="begin"/>
        </w:r>
        <w:r w:rsidR="00855D1C">
          <w:rPr>
            <w:webHidden/>
          </w:rPr>
          <w:instrText xml:space="preserve"> PAGEREF _Toc445313165 \h </w:instrText>
        </w:r>
        <w:r w:rsidR="00855D1C">
          <w:rPr>
            <w:webHidden/>
          </w:rPr>
        </w:r>
        <w:r w:rsidR="00855D1C">
          <w:rPr>
            <w:webHidden/>
          </w:rPr>
          <w:fldChar w:fldCharType="separate"/>
        </w:r>
        <w:r w:rsidR="00855D1C">
          <w:rPr>
            <w:webHidden/>
          </w:rPr>
          <w:t>67</w:t>
        </w:r>
        <w:r w:rsidR="00855D1C">
          <w:rPr>
            <w:webHidden/>
          </w:rPr>
          <w:fldChar w:fldCharType="end"/>
        </w:r>
      </w:hyperlink>
    </w:p>
    <w:p w14:paraId="258D6B63" w14:textId="77777777" w:rsidR="00855D1C" w:rsidRDefault="00FF3D30">
      <w:pPr>
        <w:pStyle w:val="30"/>
        <w:rPr>
          <w:rFonts w:asciiTheme="minorHAnsi" w:eastAsiaTheme="minorEastAsia" w:hAnsiTheme="minorHAnsi" w:cstheme="minorBidi"/>
          <w:snapToGrid/>
          <w:kern w:val="0"/>
          <w:sz w:val="22"/>
          <w:szCs w:val="22"/>
        </w:rPr>
      </w:pPr>
      <w:hyperlink w:anchor="_Toc445313166" w:history="1">
        <w:r w:rsidR="00855D1C" w:rsidRPr="000872BC">
          <w:rPr>
            <w:rStyle w:val="afffff2"/>
            <w:rFonts w:ascii="Calibri" w:hAnsi="Calibri"/>
          </w:rPr>
          <w:t>Trunk port setting</w:t>
        </w:r>
        <w:r w:rsidR="00855D1C">
          <w:rPr>
            <w:webHidden/>
          </w:rPr>
          <w:tab/>
        </w:r>
        <w:r w:rsidR="00855D1C">
          <w:rPr>
            <w:webHidden/>
          </w:rPr>
          <w:fldChar w:fldCharType="begin"/>
        </w:r>
        <w:r w:rsidR="00855D1C">
          <w:rPr>
            <w:webHidden/>
          </w:rPr>
          <w:instrText xml:space="preserve"> PAGEREF _Toc445313166 \h </w:instrText>
        </w:r>
        <w:r w:rsidR="00855D1C">
          <w:rPr>
            <w:webHidden/>
          </w:rPr>
        </w:r>
        <w:r w:rsidR="00855D1C">
          <w:rPr>
            <w:webHidden/>
          </w:rPr>
          <w:fldChar w:fldCharType="separate"/>
        </w:r>
        <w:r w:rsidR="00855D1C">
          <w:rPr>
            <w:webHidden/>
          </w:rPr>
          <w:t>68</w:t>
        </w:r>
        <w:r w:rsidR="00855D1C">
          <w:rPr>
            <w:webHidden/>
          </w:rPr>
          <w:fldChar w:fldCharType="end"/>
        </w:r>
      </w:hyperlink>
    </w:p>
    <w:p w14:paraId="3D5D8A4F" w14:textId="77777777" w:rsidR="00855D1C" w:rsidRDefault="00FF3D30">
      <w:pPr>
        <w:pStyle w:val="30"/>
        <w:rPr>
          <w:rFonts w:asciiTheme="minorHAnsi" w:eastAsiaTheme="minorEastAsia" w:hAnsiTheme="minorHAnsi" w:cstheme="minorBidi"/>
          <w:snapToGrid/>
          <w:kern w:val="0"/>
          <w:sz w:val="22"/>
          <w:szCs w:val="22"/>
        </w:rPr>
      </w:pPr>
      <w:hyperlink w:anchor="_Toc445313167" w:history="1">
        <w:r w:rsidR="00855D1C" w:rsidRPr="000872BC">
          <w:rPr>
            <w:rStyle w:val="afffff2"/>
            <w:rFonts w:ascii="Calibri" w:hAnsi="Calibri"/>
          </w:rPr>
          <w:t>Access port setting</w:t>
        </w:r>
        <w:r w:rsidR="00855D1C">
          <w:rPr>
            <w:webHidden/>
          </w:rPr>
          <w:tab/>
        </w:r>
        <w:r w:rsidR="00855D1C">
          <w:rPr>
            <w:webHidden/>
          </w:rPr>
          <w:fldChar w:fldCharType="begin"/>
        </w:r>
        <w:r w:rsidR="00855D1C">
          <w:rPr>
            <w:webHidden/>
          </w:rPr>
          <w:instrText xml:space="preserve"> PAGEREF _Toc445313167 \h </w:instrText>
        </w:r>
        <w:r w:rsidR="00855D1C">
          <w:rPr>
            <w:webHidden/>
          </w:rPr>
        </w:r>
        <w:r w:rsidR="00855D1C">
          <w:rPr>
            <w:webHidden/>
          </w:rPr>
          <w:fldChar w:fldCharType="separate"/>
        </w:r>
        <w:r w:rsidR="00855D1C">
          <w:rPr>
            <w:webHidden/>
          </w:rPr>
          <w:t>68</w:t>
        </w:r>
        <w:r w:rsidR="00855D1C">
          <w:rPr>
            <w:webHidden/>
          </w:rPr>
          <w:fldChar w:fldCharType="end"/>
        </w:r>
      </w:hyperlink>
    </w:p>
    <w:p w14:paraId="488FCE44" w14:textId="77777777" w:rsidR="00855D1C" w:rsidRDefault="00FF3D30">
      <w:pPr>
        <w:pStyle w:val="20"/>
        <w:rPr>
          <w:rFonts w:asciiTheme="minorHAnsi" w:eastAsiaTheme="minorEastAsia" w:hAnsiTheme="minorHAnsi" w:cstheme="minorBidi"/>
          <w:noProof/>
          <w:snapToGrid/>
          <w:kern w:val="0"/>
          <w:sz w:val="22"/>
          <w:szCs w:val="22"/>
        </w:rPr>
      </w:pPr>
      <w:hyperlink w:anchor="_Toc445313168" w:history="1">
        <w:r w:rsidR="00855D1C" w:rsidRPr="000872BC">
          <w:rPr>
            <w:rStyle w:val="afffff2"/>
            <w:rFonts w:ascii="Calibri" w:hAnsi="Calibri"/>
            <w:noProof/>
          </w:rPr>
          <w:t>Port group</w:t>
        </w:r>
        <w:r w:rsidR="00855D1C">
          <w:rPr>
            <w:noProof/>
            <w:webHidden/>
          </w:rPr>
          <w:tab/>
        </w:r>
        <w:r w:rsidR="00855D1C">
          <w:rPr>
            <w:noProof/>
            <w:webHidden/>
          </w:rPr>
          <w:fldChar w:fldCharType="begin"/>
        </w:r>
        <w:r w:rsidR="00855D1C">
          <w:rPr>
            <w:noProof/>
            <w:webHidden/>
          </w:rPr>
          <w:instrText xml:space="preserve"> PAGEREF _Toc445313168 \h </w:instrText>
        </w:r>
        <w:r w:rsidR="00855D1C">
          <w:rPr>
            <w:noProof/>
            <w:webHidden/>
          </w:rPr>
        </w:r>
        <w:r w:rsidR="00855D1C">
          <w:rPr>
            <w:noProof/>
            <w:webHidden/>
          </w:rPr>
          <w:fldChar w:fldCharType="separate"/>
        </w:r>
        <w:r w:rsidR="00855D1C">
          <w:rPr>
            <w:noProof/>
            <w:webHidden/>
          </w:rPr>
          <w:t>70</w:t>
        </w:r>
        <w:r w:rsidR="00855D1C">
          <w:rPr>
            <w:noProof/>
            <w:webHidden/>
          </w:rPr>
          <w:fldChar w:fldCharType="end"/>
        </w:r>
      </w:hyperlink>
    </w:p>
    <w:p w14:paraId="4FE8F12D" w14:textId="77777777" w:rsidR="00855D1C" w:rsidRDefault="00FF3D30">
      <w:pPr>
        <w:pStyle w:val="30"/>
        <w:rPr>
          <w:rFonts w:asciiTheme="minorHAnsi" w:eastAsiaTheme="minorEastAsia" w:hAnsiTheme="minorHAnsi" w:cstheme="minorBidi"/>
          <w:snapToGrid/>
          <w:kern w:val="0"/>
          <w:sz w:val="22"/>
          <w:szCs w:val="22"/>
        </w:rPr>
      </w:pPr>
      <w:hyperlink w:anchor="_Toc445313169" w:history="1">
        <w:r w:rsidR="00855D1C" w:rsidRPr="000872BC">
          <w:rPr>
            <w:rStyle w:val="afffff2"/>
            <w:rFonts w:ascii="Calibri" w:hAnsi="Calibri"/>
          </w:rPr>
          <w:t>Overview of Port Group</w:t>
        </w:r>
        <w:r w:rsidR="00855D1C">
          <w:rPr>
            <w:webHidden/>
          </w:rPr>
          <w:tab/>
        </w:r>
        <w:r w:rsidR="00855D1C">
          <w:rPr>
            <w:webHidden/>
          </w:rPr>
          <w:fldChar w:fldCharType="begin"/>
        </w:r>
        <w:r w:rsidR="00855D1C">
          <w:rPr>
            <w:webHidden/>
          </w:rPr>
          <w:instrText xml:space="preserve"> PAGEREF _Toc445313169 \h </w:instrText>
        </w:r>
        <w:r w:rsidR="00855D1C">
          <w:rPr>
            <w:webHidden/>
          </w:rPr>
        </w:r>
        <w:r w:rsidR="00855D1C">
          <w:rPr>
            <w:webHidden/>
          </w:rPr>
          <w:fldChar w:fldCharType="separate"/>
        </w:r>
        <w:r w:rsidR="00855D1C">
          <w:rPr>
            <w:webHidden/>
          </w:rPr>
          <w:t>70</w:t>
        </w:r>
        <w:r w:rsidR="00855D1C">
          <w:rPr>
            <w:webHidden/>
          </w:rPr>
          <w:fldChar w:fldCharType="end"/>
        </w:r>
      </w:hyperlink>
    </w:p>
    <w:p w14:paraId="36792975" w14:textId="77777777" w:rsidR="00855D1C" w:rsidRDefault="00FF3D30">
      <w:pPr>
        <w:pStyle w:val="30"/>
        <w:rPr>
          <w:rFonts w:asciiTheme="minorHAnsi" w:eastAsiaTheme="minorEastAsia" w:hAnsiTheme="minorHAnsi" w:cstheme="minorBidi"/>
          <w:snapToGrid/>
          <w:kern w:val="0"/>
          <w:sz w:val="22"/>
          <w:szCs w:val="22"/>
        </w:rPr>
      </w:pPr>
      <w:hyperlink w:anchor="_Toc445313170" w:history="1">
        <w:r w:rsidR="00855D1C" w:rsidRPr="000872BC">
          <w:rPr>
            <w:rStyle w:val="afffff2"/>
            <w:rFonts w:ascii="Calibri" w:hAnsi="Calibri"/>
          </w:rPr>
          <w:t>Port group configuration</w:t>
        </w:r>
        <w:r w:rsidR="00855D1C">
          <w:rPr>
            <w:webHidden/>
          </w:rPr>
          <w:tab/>
        </w:r>
        <w:r w:rsidR="00855D1C">
          <w:rPr>
            <w:webHidden/>
          </w:rPr>
          <w:fldChar w:fldCharType="begin"/>
        </w:r>
        <w:r w:rsidR="00855D1C">
          <w:rPr>
            <w:webHidden/>
          </w:rPr>
          <w:instrText xml:space="preserve"> PAGEREF _Toc445313170 \h </w:instrText>
        </w:r>
        <w:r w:rsidR="00855D1C">
          <w:rPr>
            <w:webHidden/>
          </w:rPr>
        </w:r>
        <w:r w:rsidR="00855D1C">
          <w:rPr>
            <w:webHidden/>
          </w:rPr>
          <w:fldChar w:fldCharType="separate"/>
        </w:r>
        <w:r w:rsidR="00855D1C">
          <w:rPr>
            <w:webHidden/>
          </w:rPr>
          <w:t>70</w:t>
        </w:r>
        <w:r w:rsidR="00855D1C">
          <w:rPr>
            <w:webHidden/>
          </w:rPr>
          <w:fldChar w:fldCharType="end"/>
        </w:r>
      </w:hyperlink>
    </w:p>
    <w:p w14:paraId="61384CBC" w14:textId="77777777" w:rsidR="00855D1C" w:rsidRDefault="00FF3D30">
      <w:pPr>
        <w:pStyle w:val="20"/>
        <w:rPr>
          <w:rFonts w:asciiTheme="minorHAnsi" w:eastAsiaTheme="minorEastAsia" w:hAnsiTheme="minorHAnsi" w:cstheme="minorBidi"/>
          <w:noProof/>
          <w:snapToGrid/>
          <w:kern w:val="0"/>
          <w:sz w:val="22"/>
          <w:szCs w:val="22"/>
        </w:rPr>
      </w:pPr>
      <w:hyperlink w:anchor="_Toc445313171" w:history="1">
        <w:r w:rsidR="00855D1C" w:rsidRPr="000872BC">
          <w:rPr>
            <w:rStyle w:val="afffff2"/>
            <w:rFonts w:ascii="Calibri" w:hAnsi="Calibri"/>
            <w:noProof/>
          </w:rPr>
          <w:t>MAC Filtering</w:t>
        </w:r>
        <w:r w:rsidR="00855D1C">
          <w:rPr>
            <w:noProof/>
            <w:webHidden/>
          </w:rPr>
          <w:tab/>
        </w:r>
        <w:r w:rsidR="00855D1C">
          <w:rPr>
            <w:noProof/>
            <w:webHidden/>
          </w:rPr>
          <w:fldChar w:fldCharType="begin"/>
        </w:r>
        <w:r w:rsidR="00855D1C">
          <w:rPr>
            <w:noProof/>
            <w:webHidden/>
          </w:rPr>
          <w:instrText xml:space="preserve"> PAGEREF _Toc445313171 \h </w:instrText>
        </w:r>
        <w:r w:rsidR="00855D1C">
          <w:rPr>
            <w:noProof/>
            <w:webHidden/>
          </w:rPr>
        </w:r>
        <w:r w:rsidR="00855D1C">
          <w:rPr>
            <w:noProof/>
            <w:webHidden/>
          </w:rPr>
          <w:fldChar w:fldCharType="separate"/>
        </w:r>
        <w:r w:rsidR="00855D1C">
          <w:rPr>
            <w:noProof/>
            <w:webHidden/>
          </w:rPr>
          <w:t>71</w:t>
        </w:r>
        <w:r w:rsidR="00855D1C">
          <w:rPr>
            <w:noProof/>
            <w:webHidden/>
          </w:rPr>
          <w:fldChar w:fldCharType="end"/>
        </w:r>
      </w:hyperlink>
    </w:p>
    <w:p w14:paraId="47E4C354" w14:textId="77777777" w:rsidR="00855D1C" w:rsidRDefault="00FF3D30">
      <w:pPr>
        <w:pStyle w:val="30"/>
        <w:rPr>
          <w:rFonts w:asciiTheme="minorHAnsi" w:eastAsiaTheme="minorEastAsia" w:hAnsiTheme="minorHAnsi" w:cstheme="minorBidi"/>
          <w:snapToGrid/>
          <w:kern w:val="0"/>
          <w:sz w:val="22"/>
          <w:szCs w:val="22"/>
        </w:rPr>
      </w:pPr>
      <w:hyperlink w:anchor="_Toc445313172" w:history="1">
        <w:r w:rsidR="00855D1C" w:rsidRPr="000872BC">
          <w:rPr>
            <w:rStyle w:val="afffff2"/>
            <w:rFonts w:ascii="Calibri" w:hAnsi="Calibri"/>
          </w:rPr>
          <w:t>MAC Filtering Overview</w:t>
        </w:r>
        <w:r w:rsidR="00855D1C">
          <w:rPr>
            <w:webHidden/>
          </w:rPr>
          <w:tab/>
        </w:r>
        <w:r w:rsidR="00855D1C">
          <w:rPr>
            <w:webHidden/>
          </w:rPr>
          <w:fldChar w:fldCharType="begin"/>
        </w:r>
        <w:r w:rsidR="00855D1C">
          <w:rPr>
            <w:webHidden/>
          </w:rPr>
          <w:instrText xml:space="preserve"> PAGEREF _Toc445313172 \h </w:instrText>
        </w:r>
        <w:r w:rsidR="00855D1C">
          <w:rPr>
            <w:webHidden/>
          </w:rPr>
        </w:r>
        <w:r w:rsidR="00855D1C">
          <w:rPr>
            <w:webHidden/>
          </w:rPr>
          <w:fldChar w:fldCharType="separate"/>
        </w:r>
        <w:r w:rsidR="00855D1C">
          <w:rPr>
            <w:webHidden/>
          </w:rPr>
          <w:t>71</w:t>
        </w:r>
        <w:r w:rsidR="00855D1C">
          <w:rPr>
            <w:webHidden/>
          </w:rPr>
          <w:fldChar w:fldCharType="end"/>
        </w:r>
      </w:hyperlink>
    </w:p>
    <w:p w14:paraId="2E265119" w14:textId="77777777" w:rsidR="00855D1C" w:rsidRDefault="00FF3D30">
      <w:pPr>
        <w:pStyle w:val="30"/>
        <w:rPr>
          <w:rFonts w:asciiTheme="minorHAnsi" w:eastAsiaTheme="minorEastAsia" w:hAnsiTheme="minorHAnsi" w:cstheme="minorBidi"/>
          <w:snapToGrid/>
          <w:kern w:val="0"/>
          <w:sz w:val="22"/>
          <w:szCs w:val="22"/>
        </w:rPr>
      </w:pPr>
      <w:hyperlink w:anchor="_Toc445313173" w:history="1">
        <w:r w:rsidR="00855D1C" w:rsidRPr="000872BC">
          <w:rPr>
            <w:rStyle w:val="afffff2"/>
            <w:rFonts w:ascii="Calibri" w:hAnsi="Calibri"/>
          </w:rPr>
          <w:t>MAC Filtering Setting</w:t>
        </w:r>
        <w:r w:rsidR="00855D1C">
          <w:rPr>
            <w:webHidden/>
          </w:rPr>
          <w:tab/>
        </w:r>
        <w:r w:rsidR="00855D1C">
          <w:rPr>
            <w:webHidden/>
          </w:rPr>
          <w:fldChar w:fldCharType="begin"/>
        </w:r>
        <w:r w:rsidR="00855D1C">
          <w:rPr>
            <w:webHidden/>
          </w:rPr>
          <w:instrText xml:space="preserve"> PAGEREF _Toc445313173 \h </w:instrText>
        </w:r>
        <w:r w:rsidR="00855D1C">
          <w:rPr>
            <w:webHidden/>
          </w:rPr>
        </w:r>
        <w:r w:rsidR="00855D1C">
          <w:rPr>
            <w:webHidden/>
          </w:rPr>
          <w:fldChar w:fldCharType="separate"/>
        </w:r>
        <w:r w:rsidR="00855D1C">
          <w:rPr>
            <w:webHidden/>
          </w:rPr>
          <w:t>71</w:t>
        </w:r>
        <w:r w:rsidR="00855D1C">
          <w:rPr>
            <w:webHidden/>
          </w:rPr>
          <w:fldChar w:fldCharType="end"/>
        </w:r>
      </w:hyperlink>
    </w:p>
    <w:p w14:paraId="0F01EEEC" w14:textId="77777777" w:rsidR="00855D1C" w:rsidRDefault="00FF3D30">
      <w:pPr>
        <w:pStyle w:val="20"/>
        <w:rPr>
          <w:rFonts w:asciiTheme="minorHAnsi" w:eastAsiaTheme="minorEastAsia" w:hAnsiTheme="minorHAnsi" w:cstheme="minorBidi"/>
          <w:noProof/>
          <w:snapToGrid/>
          <w:kern w:val="0"/>
          <w:sz w:val="22"/>
          <w:szCs w:val="22"/>
        </w:rPr>
      </w:pPr>
      <w:hyperlink w:anchor="_Toc445313174" w:history="1">
        <w:r w:rsidR="00855D1C" w:rsidRPr="000872BC">
          <w:rPr>
            <w:rStyle w:val="afffff2"/>
            <w:rFonts w:ascii="Calibri" w:hAnsi="Calibri"/>
            <w:noProof/>
          </w:rPr>
          <w:t>MAC Filtering according to CPU Load</w:t>
        </w:r>
        <w:r w:rsidR="00855D1C">
          <w:rPr>
            <w:noProof/>
            <w:webHidden/>
          </w:rPr>
          <w:tab/>
        </w:r>
        <w:r w:rsidR="00855D1C">
          <w:rPr>
            <w:noProof/>
            <w:webHidden/>
          </w:rPr>
          <w:fldChar w:fldCharType="begin"/>
        </w:r>
        <w:r w:rsidR="00855D1C">
          <w:rPr>
            <w:noProof/>
            <w:webHidden/>
          </w:rPr>
          <w:instrText xml:space="preserve"> PAGEREF _Toc445313174 \h </w:instrText>
        </w:r>
        <w:r w:rsidR="00855D1C">
          <w:rPr>
            <w:noProof/>
            <w:webHidden/>
          </w:rPr>
        </w:r>
        <w:r w:rsidR="00855D1C">
          <w:rPr>
            <w:noProof/>
            <w:webHidden/>
          </w:rPr>
          <w:fldChar w:fldCharType="separate"/>
        </w:r>
        <w:r w:rsidR="00855D1C">
          <w:rPr>
            <w:noProof/>
            <w:webHidden/>
          </w:rPr>
          <w:t>72</w:t>
        </w:r>
        <w:r w:rsidR="00855D1C">
          <w:rPr>
            <w:noProof/>
            <w:webHidden/>
          </w:rPr>
          <w:fldChar w:fldCharType="end"/>
        </w:r>
      </w:hyperlink>
    </w:p>
    <w:p w14:paraId="5837881C" w14:textId="77777777" w:rsidR="00855D1C" w:rsidRDefault="00FF3D30">
      <w:pPr>
        <w:pStyle w:val="30"/>
        <w:rPr>
          <w:rFonts w:asciiTheme="minorHAnsi" w:eastAsiaTheme="minorEastAsia" w:hAnsiTheme="minorHAnsi" w:cstheme="minorBidi"/>
          <w:snapToGrid/>
          <w:kern w:val="0"/>
          <w:sz w:val="22"/>
          <w:szCs w:val="22"/>
        </w:rPr>
      </w:pPr>
      <w:hyperlink w:anchor="_Toc445313175" w:history="1">
        <w:r w:rsidR="00855D1C" w:rsidRPr="000872BC">
          <w:rPr>
            <w:rStyle w:val="afffff2"/>
            <w:rFonts w:ascii="Calibri" w:hAnsi="Calibri"/>
          </w:rPr>
          <w:t>MAC Filtering according to CPU Load Overview</w:t>
        </w:r>
        <w:r w:rsidR="00855D1C">
          <w:rPr>
            <w:webHidden/>
          </w:rPr>
          <w:tab/>
        </w:r>
        <w:r w:rsidR="00855D1C">
          <w:rPr>
            <w:webHidden/>
          </w:rPr>
          <w:fldChar w:fldCharType="begin"/>
        </w:r>
        <w:r w:rsidR="00855D1C">
          <w:rPr>
            <w:webHidden/>
          </w:rPr>
          <w:instrText xml:space="preserve"> PAGEREF _Toc445313175 \h </w:instrText>
        </w:r>
        <w:r w:rsidR="00855D1C">
          <w:rPr>
            <w:webHidden/>
          </w:rPr>
        </w:r>
        <w:r w:rsidR="00855D1C">
          <w:rPr>
            <w:webHidden/>
          </w:rPr>
          <w:fldChar w:fldCharType="separate"/>
        </w:r>
        <w:r w:rsidR="00855D1C">
          <w:rPr>
            <w:webHidden/>
          </w:rPr>
          <w:t>72</w:t>
        </w:r>
        <w:r w:rsidR="00855D1C">
          <w:rPr>
            <w:webHidden/>
          </w:rPr>
          <w:fldChar w:fldCharType="end"/>
        </w:r>
      </w:hyperlink>
    </w:p>
    <w:p w14:paraId="656D72BC" w14:textId="77777777" w:rsidR="00855D1C" w:rsidRDefault="00FF3D30">
      <w:pPr>
        <w:pStyle w:val="30"/>
        <w:rPr>
          <w:rFonts w:asciiTheme="minorHAnsi" w:eastAsiaTheme="minorEastAsia" w:hAnsiTheme="minorHAnsi" w:cstheme="minorBidi"/>
          <w:snapToGrid/>
          <w:kern w:val="0"/>
          <w:sz w:val="22"/>
          <w:szCs w:val="22"/>
        </w:rPr>
      </w:pPr>
      <w:hyperlink w:anchor="_Toc445313176" w:history="1">
        <w:r w:rsidR="00855D1C" w:rsidRPr="000872BC">
          <w:rPr>
            <w:rStyle w:val="afffff2"/>
            <w:rFonts w:ascii="Calibri" w:hAnsi="Calibri"/>
          </w:rPr>
          <w:t>MAC Filtering according to CPU Load Setting</w:t>
        </w:r>
        <w:r w:rsidR="00855D1C">
          <w:rPr>
            <w:webHidden/>
          </w:rPr>
          <w:tab/>
        </w:r>
        <w:r w:rsidR="00855D1C">
          <w:rPr>
            <w:webHidden/>
          </w:rPr>
          <w:fldChar w:fldCharType="begin"/>
        </w:r>
        <w:r w:rsidR="00855D1C">
          <w:rPr>
            <w:webHidden/>
          </w:rPr>
          <w:instrText xml:space="preserve"> PAGEREF _Toc445313176 \h </w:instrText>
        </w:r>
        <w:r w:rsidR="00855D1C">
          <w:rPr>
            <w:webHidden/>
          </w:rPr>
        </w:r>
        <w:r w:rsidR="00855D1C">
          <w:rPr>
            <w:webHidden/>
          </w:rPr>
          <w:fldChar w:fldCharType="separate"/>
        </w:r>
        <w:r w:rsidR="00855D1C">
          <w:rPr>
            <w:webHidden/>
          </w:rPr>
          <w:t>72</w:t>
        </w:r>
        <w:r w:rsidR="00855D1C">
          <w:rPr>
            <w:webHidden/>
          </w:rPr>
          <w:fldChar w:fldCharType="end"/>
        </w:r>
      </w:hyperlink>
    </w:p>
    <w:p w14:paraId="32D78AF6" w14:textId="77777777" w:rsidR="00855D1C" w:rsidRDefault="00FF3D30">
      <w:pPr>
        <w:pStyle w:val="20"/>
        <w:rPr>
          <w:rFonts w:asciiTheme="minorHAnsi" w:eastAsiaTheme="minorEastAsia" w:hAnsiTheme="minorHAnsi" w:cstheme="minorBidi"/>
          <w:noProof/>
          <w:snapToGrid/>
          <w:kern w:val="0"/>
          <w:sz w:val="22"/>
          <w:szCs w:val="22"/>
        </w:rPr>
      </w:pPr>
      <w:hyperlink w:anchor="_Toc445313177" w:history="1">
        <w:r w:rsidR="00855D1C" w:rsidRPr="000872BC">
          <w:rPr>
            <w:rStyle w:val="afffff2"/>
            <w:rFonts w:ascii="Calibri" w:hAnsi="Calibri"/>
            <w:noProof/>
          </w:rPr>
          <w:t>Traffic-control</w:t>
        </w:r>
        <w:r w:rsidR="00855D1C">
          <w:rPr>
            <w:noProof/>
            <w:webHidden/>
          </w:rPr>
          <w:tab/>
        </w:r>
        <w:r w:rsidR="00855D1C">
          <w:rPr>
            <w:noProof/>
            <w:webHidden/>
          </w:rPr>
          <w:fldChar w:fldCharType="begin"/>
        </w:r>
        <w:r w:rsidR="00855D1C">
          <w:rPr>
            <w:noProof/>
            <w:webHidden/>
          </w:rPr>
          <w:instrText xml:space="preserve"> PAGEREF _Toc445313177 \h </w:instrText>
        </w:r>
        <w:r w:rsidR="00855D1C">
          <w:rPr>
            <w:noProof/>
            <w:webHidden/>
          </w:rPr>
        </w:r>
        <w:r w:rsidR="00855D1C">
          <w:rPr>
            <w:noProof/>
            <w:webHidden/>
          </w:rPr>
          <w:fldChar w:fldCharType="separate"/>
        </w:r>
        <w:r w:rsidR="00855D1C">
          <w:rPr>
            <w:noProof/>
            <w:webHidden/>
          </w:rPr>
          <w:t>73</w:t>
        </w:r>
        <w:r w:rsidR="00855D1C">
          <w:rPr>
            <w:noProof/>
            <w:webHidden/>
          </w:rPr>
          <w:fldChar w:fldCharType="end"/>
        </w:r>
      </w:hyperlink>
    </w:p>
    <w:p w14:paraId="11FAD217" w14:textId="77777777" w:rsidR="00855D1C" w:rsidRDefault="00FF3D30">
      <w:pPr>
        <w:pStyle w:val="30"/>
        <w:rPr>
          <w:rFonts w:asciiTheme="minorHAnsi" w:eastAsiaTheme="minorEastAsia" w:hAnsiTheme="minorHAnsi" w:cstheme="minorBidi"/>
          <w:snapToGrid/>
          <w:kern w:val="0"/>
          <w:sz w:val="22"/>
          <w:szCs w:val="22"/>
        </w:rPr>
      </w:pPr>
      <w:hyperlink w:anchor="_Toc445313178" w:history="1">
        <w:r w:rsidR="00855D1C" w:rsidRPr="000872BC">
          <w:rPr>
            <w:rStyle w:val="afffff2"/>
            <w:rFonts w:ascii="Calibri" w:hAnsi="Calibri"/>
          </w:rPr>
          <w:t>Traffic-control Overview</w:t>
        </w:r>
        <w:r w:rsidR="00855D1C">
          <w:rPr>
            <w:webHidden/>
          </w:rPr>
          <w:tab/>
        </w:r>
        <w:r w:rsidR="00855D1C">
          <w:rPr>
            <w:webHidden/>
          </w:rPr>
          <w:fldChar w:fldCharType="begin"/>
        </w:r>
        <w:r w:rsidR="00855D1C">
          <w:rPr>
            <w:webHidden/>
          </w:rPr>
          <w:instrText xml:space="preserve"> PAGEREF _Toc445313178 \h </w:instrText>
        </w:r>
        <w:r w:rsidR="00855D1C">
          <w:rPr>
            <w:webHidden/>
          </w:rPr>
        </w:r>
        <w:r w:rsidR="00855D1C">
          <w:rPr>
            <w:webHidden/>
          </w:rPr>
          <w:fldChar w:fldCharType="separate"/>
        </w:r>
        <w:r w:rsidR="00855D1C">
          <w:rPr>
            <w:webHidden/>
          </w:rPr>
          <w:t>73</w:t>
        </w:r>
        <w:r w:rsidR="00855D1C">
          <w:rPr>
            <w:webHidden/>
          </w:rPr>
          <w:fldChar w:fldCharType="end"/>
        </w:r>
      </w:hyperlink>
    </w:p>
    <w:p w14:paraId="5E5A8436" w14:textId="77777777" w:rsidR="00855D1C" w:rsidRDefault="00FF3D30">
      <w:pPr>
        <w:pStyle w:val="30"/>
        <w:rPr>
          <w:rFonts w:asciiTheme="minorHAnsi" w:eastAsiaTheme="minorEastAsia" w:hAnsiTheme="minorHAnsi" w:cstheme="minorBidi"/>
          <w:snapToGrid/>
          <w:kern w:val="0"/>
          <w:sz w:val="22"/>
          <w:szCs w:val="22"/>
        </w:rPr>
      </w:pPr>
      <w:hyperlink w:anchor="_Toc445313179" w:history="1">
        <w:r w:rsidR="00855D1C" w:rsidRPr="000872BC">
          <w:rPr>
            <w:rStyle w:val="afffff2"/>
            <w:rFonts w:ascii="Calibri" w:hAnsi="Calibri"/>
          </w:rPr>
          <w:t>Traffic-control Setting</w:t>
        </w:r>
        <w:r w:rsidR="00855D1C">
          <w:rPr>
            <w:webHidden/>
          </w:rPr>
          <w:tab/>
        </w:r>
        <w:r w:rsidR="00855D1C">
          <w:rPr>
            <w:webHidden/>
          </w:rPr>
          <w:fldChar w:fldCharType="begin"/>
        </w:r>
        <w:r w:rsidR="00855D1C">
          <w:rPr>
            <w:webHidden/>
          </w:rPr>
          <w:instrText xml:space="preserve"> PAGEREF _Toc445313179 \h </w:instrText>
        </w:r>
        <w:r w:rsidR="00855D1C">
          <w:rPr>
            <w:webHidden/>
          </w:rPr>
        </w:r>
        <w:r w:rsidR="00855D1C">
          <w:rPr>
            <w:webHidden/>
          </w:rPr>
          <w:fldChar w:fldCharType="separate"/>
        </w:r>
        <w:r w:rsidR="00855D1C">
          <w:rPr>
            <w:webHidden/>
          </w:rPr>
          <w:t>73</w:t>
        </w:r>
        <w:r w:rsidR="00855D1C">
          <w:rPr>
            <w:webHidden/>
          </w:rPr>
          <w:fldChar w:fldCharType="end"/>
        </w:r>
      </w:hyperlink>
    </w:p>
    <w:p w14:paraId="518EECE0"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180" w:history="1">
        <w:r w:rsidR="00855D1C" w:rsidRPr="000872BC">
          <w:rPr>
            <w:rStyle w:val="afffff2"/>
            <w:rFonts w:ascii="Calibri" w:hAnsi="Calibri"/>
            <w:noProof/>
            <w14:scene3d>
              <w14:camera w14:prst="orthographicFront"/>
              <w14:lightRig w14:rig="threePt" w14:dir="t">
                <w14:rot w14:lat="0" w14:lon="0" w14:rev="0"/>
              </w14:lightRig>
            </w14:scene3d>
          </w:rPr>
          <w:t>Chapter 3.</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VLAN</w:t>
        </w:r>
        <w:r w:rsidR="00855D1C">
          <w:rPr>
            <w:noProof/>
            <w:webHidden/>
          </w:rPr>
          <w:tab/>
        </w:r>
        <w:r w:rsidR="00855D1C">
          <w:rPr>
            <w:noProof/>
            <w:webHidden/>
          </w:rPr>
          <w:fldChar w:fldCharType="begin"/>
        </w:r>
        <w:r w:rsidR="00855D1C">
          <w:rPr>
            <w:noProof/>
            <w:webHidden/>
          </w:rPr>
          <w:instrText xml:space="preserve"> PAGEREF _Toc445313180 \h </w:instrText>
        </w:r>
        <w:r w:rsidR="00855D1C">
          <w:rPr>
            <w:noProof/>
            <w:webHidden/>
          </w:rPr>
        </w:r>
        <w:r w:rsidR="00855D1C">
          <w:rPr>
            <w:noProof/>
            <w:webHidden/>
          </w:rPr>
          <w:fldChar w:fldCharType="separate"/>
        </w:r>
        <w:r w:rsidR="00855D1C">
          <w:rPr>
            <w:noProof/>
            <w:webHidden/>
          </w:rPr>
          <w:t>74</w:t>
        </w:r>
        <w:r w:rsidR="00855D1C">
          <w:rPr>
            <w:noProof/>
            <w:webHidden/>
          </w:rPr>
          <w:fldChar w:fldCharType="end"/>
        </w:r>
      </w:hyperlink>
    </w:p>
    <w:p w14:paraId="73221E5F" w14:textId="77777777" w:rsidR="00855D1C" w:rsidRDefault="00FF3D30">
      <w:pPr>
        <w:pStyle w:val="20"/>
        <w:rPr>
          <w:rFonts w:asciiTheme="minorHAnsi" w:eastAsiaTheme="minorEastAsia" w:hAnsiTheme="minorHAnsi" w:cstheme="minorBidi"/>
          <w:noProof/>
          <w:snapToGrid/>
          <w:kern w:val="0"/>
          <w:sz w:val="22"/>
          <w:szCs w:val="22"/>
        </w:rPr>
      </w:pPr>
      <w:hyperlink w:anchor="_Toc445313181" w:history="1">
        <w:r w:rsidR="00855D1C" w:rsidRPr="000872BC">
          <w:rPr>
            <w:rStyle w:val="afffff2"/>
            <w:rFonts w:ascii="Calibri" w:hAnsi="Calibri"/>
            <w:noProof/>
          </w:rPr>
          <w:t>VLAN overview</w:t>
        </w:r>
        <w:r w:rsidR="00855D1C">
          <w:rPr>
            <w:noProof/>
            <w:webHidden/>
          </w:rPr>
          <w:tab/>
        </w:r>
        <w:r w:rsidR="00855D1C">
          <w:rPr>
            <w:noProof/>
            <w:webHidden/>
          </w:rPr>
          <w:fldChar w:fldCharType="begin"/>
        </w:r>
        <w:r w:rsidR="00855D1C">
          <w:rPr>
            <w:noProof/>
            <w:webHidden/>
          </w:rPr>
          <w:instrText xml:space="preserve"> PAGEREF _Toc445313181 \h </w:instrText>
        </w:r>
        <w:r w:rsidR="00855D1C">
          <w:rPr>
            <w:noProof/>
            <w:webHidden/>
          </w:rPr>
        </w:r>
        <w:r w:rsidR="00855D1C">
          <w:rPr>
            <w:noProof/>
            <w:webHidden/>
          </w:rPr>
          <w:fldChar w:fldCharType="separate"/>
        </w:r>
        <w:r w:rsidR="00855D1C">
          <w:rPr>
            <w:noProof/>
            <w:webHidden/>
          </w:rPr>
          <w:t>75</w:t>
        </w:r>
        <w:r w:rsidR="00855D1C">
          <w:rPr>
            <w:noProof/>
            <w:webHidden/>
          </w:rPr>
          <w:fldChar w:fldCharType="end"/>
        </w:r>
      </w:hyperlink>
    </w:p>
    <w:p w14:paraId="7EF409E9" w14:textId="77777777" w:rsidR="00855D1C" w:rsidRDefault="00FF3D30">
      <w:pPr>
        <w:pStyle w:val="20"/>
        <w:rPr>
          <w:rFonts w:asciiTheme="minorHAnsi" w:eastAsiaTheme="minorEastAsia" w:hAnsiTheme="minorHAnsi" w:cstheme="minorBidi"/>
          <w:noProof/>
          <w:snapToGrid/>
          <w:kern w:val="0"/>
          <w:sz w:val="22"/>
          <w:szCs w:val="22"/>
        </w:rPr>
      </w:pPr>
      <w:hyperlink w:anchor="_Toc445313182" w:history="1">
        <w:r w:rsidR="00855D1C" w:rsidRPr="000872BC">
          <w:rPr>
            <w:rStyle w:val="afffff2"/>
            <w:rFonts w:ascii="Calibri" w:hAnsi="Calibri"/>
            <w:noProof/>
          </w:rPr>
          <w:t>Advantages of VLAN</w:t>
        </w:r>
        <w:r w:rsidR="00855D1C">
          <w:rPr>
            <w:noProof/>
            <w:webHidden/>
          </w:rPr>
          <w:tab/>
        </w:r>
        <w:r w:rsidR="00855D1C">
          <w:rPr>
            <w:noProof/>
            <w:webHidden/>
          </w:rPr>
          <w:fldChar w:fldCharType="begin"/>
        </w:r>
        <w:r w:rsidR="00855D1C">
          <w:rPr>
            <w:noProof/>
            <w:webHidden/>
          </w:rPr>
          <w:instrText xml:space="preserve"> PAGEREF _Toc445313182 \h </w:instrText>
        </w:r>
        <w:r w:rsidR="00855D1C">
          <w:rPr>
            <w:noProof/>
            <w:webHidden/>
          </w:rPr>
        </w:r>
        <w:r w:rsidR="00855D1C">
          <w:rPr>
            <w:noProof/>
            <w:webHidden/>
          </w:rPr>
          <w:fldChar w:fldCharType="separate"/>
        </w:r>
        <w:r w:rsidR="00855D1C">
          <w:rPr>
            <w:noProof/>
            <w:webHidden/>
          </w:rPr>
          <w:t>76</w:t>
        </w:r>
        <w:r w:rsidR="00855D1C">
          <w:rPr>
            <w:noProof/>
            <w:webHidden/>
          </w:rPr>
          <w:fldChar w:fldCharType="end"/>
        </w:r>
      </w:hyperlink>
    </w:p>
    <w:p w14:paraId="732D22F5" w14:textId="77777777" w:rsidR="00855D1C" w:rsidRDefault="00FF3D30">
      <w:pPr>
        <w:pStyle w:val="30"/>
        <w:rPr>
          <w:rFonts w:asciiTheme="minorHAnsi" w:eastAsiaTheme="minorEastAsia" w:hAnsiTheme="minorHAnsi" w:cstheme="minorBidi"/>
          <w:snapToGrid/>
          <w:kern w:val="0"/>
          <w:sz w:val="22"/>
          <w:szCs w:val="22"/>
        </w:rPr>
      </w:pPr>
      <w:hyperlink w:anchor="_Toc445313183" w:history="1">
        <w:r w:rsidR="00855D1C" w:rsidRPr="000872BC">
          <w:rPr>
            <w:rStyle w:val="afffff2"/>
            <w:rFonts w:ascii="Calibri" w:hAnsi="Calibri"/>
          </w:rPr>
          <w:t>Efficient Traffic Control</w:t>
        </w:r>
        <w:r w:rsidR="00855D1C">
          <w:rPr>
            <w:webHidden/>
          </w:rPr>
          <w:tab/>
        </w:r>
        <w:r w:rsidR="00855D1C">
          <w:rPr>
            <w:webHidden/>
          </w:rPr>
          <w:fldChar w:fldCharType="begin"/>
        </w:r>
        <w:r w:rsidR="00855D1C">
          <w:rPr>
            <w:webHidden/>
          </w:rPr>
          <w:instrText xml:space="preserve"> PAGEREF _Toc445313183 \h </w:instrText>
        </w:r>
        <w:r w:rsidR="00855D1C">
          <w:rPr>
            <w:webHidden/>
          </w:rPr>
        </w:r>
        <w:r w:rsidR="00855D1C">
          <w:rPr>
            <w:webHidden/>
          </w:rPr>
          <w:fldChar w:fldCharType="separate"/>
        </w:r>
        <w:r w:rsidR="00855D1C">
          <w:rPr>
            <w:webHidden/>
          </w:rPr>
          <w:t>76</w:t>
        </w:r>
        <w:r w:rsidR="00855D1C">
          <w:rPr>
            <w:webHidden/>
          </w:rPr>
          <w:fldChar w:fldCharType="end"/>
        </w:r>
      </w:hyperlink>
    </w:p>
    <w:p w14:paraId="25A2FFD3" w14:textId="77777777" w:rsidR="00855D1C" w:rsidRDefault="00FF3D30">
      <w:pPr>
        <w:pStyle w:val="30"/>
        <w:rPr>
          <w:rFonts w:asciiTheme="minorHAnsi" w:eastAsiaTheme="minorEastAsia" w:hAnsiTheme="minorHAnsi" w:cstheme="minorBidi"/>
          <w:snapToGrid/>
          <w:kern w:val="0"/>
          <w:sz w:val="22"/>
          <w:szCs w:val="22"/>
        </w:rPr>
      </w:pPr>
      <w:hyperlink w:anchor="_Toc445313184" w:history="1">
        <w:r w:rsidR="00855D1C" w:rsidRPr="000872BC">
          <w:rPr>
            <w:rStyle w:val="afffff2"/>
            <w:rFonts w:ascii="Calibri" w:hAnsi="Calibri"/>
          </w:rPr>
          <w:t>Enhanced Network Security</w:t>
        </w:r>
        <w:r w:rsidR="00855D1C">
          <w:rPr>
            <w:webHidden/>
          </w:rPr>
          <w:tab/>
        </w:r>
        <w:r w:rsidR="00855D1C">
          <w:rPr>
            <w:webHidden/>
          </w:rPr>
          <w:fldChar w:fldCharType="begin"/>
        </w:r>
        <w:r w:rsidR="00855D1C">
          <w:rPr>
            <w:webHidden/>
          </w:rPr>
          <w:instrText xml:space="preserve"> PAGEREF _Toc445313184 \h </w:instrText>
        </w:r>
        <w:r w:rsidR="00855D1C">
          <w:rPr>
            <w:webHidden/>
          </w:rPr>
        </w:r>
        <w:r w:rsidR="00855D1C">
          <w:rPr>
            <w:webHidden/>
          </w:rPr>
          <w:fldChar w:fldCharType="separate"/>
        </w:r>
        <w:r w:rsidR="00855D1C">
          <w:rPr>
            <w:webHidden/>
          </w:rPr>
          <w:t>76</w:t>
        </w:r>
        <w:r w:rsidR="00855D1C">
          <w:rPr>
            <w:webHidden/>
          </w:rPr>
          <w:fldChar w:fldCharType="end"/>
        </w:r>
      </w:hyperlink>
    </w:p>
    <w:p w14:paraId="793D0E00" w14:textId="77777777" w:rsidR="00855D1C" w:rsidRDefault="00FF3D30">
      <w:pPr>
        <w:pStyle w:val="30"/>
        <w:rPr>
          <w:rFonts w:asciiTheme="minorHAnsi" w:eastAsiaTheme="minorEastAsia" w:hAnsiTheme="minorHAnsi" w:cstheme="minorBidi"/>
          <w:snapToGrid/>
          <w:kern w:val="0"/>
          <w:sz w:val="22"/>
          <w:szCs w:val="22"/>
        </w:rPr>
      </w:pPr>
      <w:hyperlink w:anchor="_Toc445313185" w:history="1">
        <w:r w:rsidR="00855D1C" w:rsidRPr="000872BC">
          <w:rPr>
            <w:rStyle w:val="afffff2"/>
            <w:rFonts w:ascii="Calibri" w:hAnsi="Calibri"/>
          </w:rPr>
          <w:t>Flexible Network and Device management</w:t>
        </w:r>
        <w:r w:rsidR="00855D1C">
          <w:rPr>
            <w:webHidden/>
          </w:rPr>
          <w:tab/>
        </w:r>
        <w:r w:rsidR="00855D1C">
          <w:rPr>
            <w:webHidden/>
          </w:rPr>
          <w:fldChar w:fldCharType="begin"/>
        </w:r>
        <w:r w:rsidR="00855D1C">
          <w:rPr>
            <w:webHidden/>
          </w:rPr>
          <w:instrText xml:space="preserve"> PAGEREF _Toc445313185 \h </w:instrText>
        </w:r>
        <w:r w:rsidR="00855D1C">
          <w:rPr>
            <w:webHidden/>
          </w:rPr>
        </w:r>
        <w:r w:rsidR="00855D1C">
          <w:rPr>
            <w:webHidden/>
          </w:rPr>
          <w:fldChar w:fldCharType="separate"/>
        </w:r>
        <w:r w:rsidR="00855D1C">
          <w:rPr>
            <w:webHidden/>
          </w:rPr>
          <w:t>76</w:t>
        </w:r>
        <w:r w:rsidR="00855D1C">
          <w:rPr>
            <w:webHidden/>
          </w:rPr>
          <w:fldChar w:fldCharType="end"/>
        </w:r>
      </w:hyperlink>
    </w:p>
    <w:p w14:paraId="364F19BA" w14:textId="77777777" w:rsidR="00855D1C" w:rsidRDefault="00FF3D30">
      <w:pPr>
        <w:pStyle w:val="20"/>
        <w:rPr>
          <w:rFonts w:asciiTheme="minorHAnsi" w:eastAsiaTheme="minorEastAsia" w:hAnsiTheme="minorHAnsi" w:cstheme="minorBidi"/>
          <w:noProof/>
          <w:snapToGrid/>
          <w:kern w:val="0"/>
          <w:sz w:val="22"/>
          <w:szCs w:val="22"/>
        </w:rPr>
      </w:pPr>
      <w:hyperlink w:anchor="_Toc445313186" w:history="1">
        <w:r w:rsidR="00855D1C" w:rsidRPr="000872BC">
          <w:rPr>
            <w:rStyle w:val="afffff2"/>
            <w:rFonts w:ascii="Calibri" w:hAnsi="Calibri"/>
            <w:noProof/>
          </w:rPr>
          <w:t>VLAN Types</w:t>
        </w:r>
        <w:r w:rsidR="00855D1C">
          <w:rPr>
            <w:noProof/>
            <w:webHidden/>
          </w:rPr>
          <w:tab/>
        </w:r>
        <w:r w:rsidR="00855D1C">
          <w:rPr>
            <w:noProof/>
            <w:webHidden/>
          </w:rPr>
          <w:fldChar w:fldCharType="begin"/>
        </w:r>
        <w:r w:rsidR="00855D1C">
          <w:rPr>
            <w:noProof/>
            <w:webHidden/>
          </w:rPr>
          <w:instrText xml:space="preserve"> PAGEREF _Toc445313186 \h </w:instrText>
        </w:r>
        <w:r w:rsidR="00855D1C">
          <w:rPr>
            <w:noProof/>
            <w:webHidden/>
          </w:rPr>
        </w:r>
        <w:r w:rsidR="00855D1C">
          <w:rPr>
            <w:noProof/>
            <w:webHidden/>
          </w:rPr>
          <w:fldChar w:fldCharType="separate"/>
        </w:r>
        <w:r w:rsidR="00855D1C">
          <w:rPr>
            <w:noProof/>
            <w:webHidden/>
          </w:rPr>
          <w:t>77</w:t>
        </w:r>
        <w:r w:rsidR="00855D1C">
          <w:rPr>
            <w:noProof/>
            <w:webHidden/>
          </w:rPr>
          <w:fldChar w:fldCharType="end"/>
        </w:r>
      </w:hyperlink>
    </w:p>
    <w:p w14:paraId="139AB4A3" w14:textId="77777777" w:rsidR="00855D1C" w:rsidRDefault="00FF3D30">
      <w:pPr>
        <w:pStyle w:val="30"/>
        <w:rPr>
          <w:rFonts w:asciiTheme="minorHAnsi" w:eastAsiaTheme="minorEastAsia" w:hAnsiTheme="minorHAnsi" w:cstheme="minorBidi"/>
          <w:snapToGrid/>
          <w:kern w:val="0"/>
          <w:sz w:val="22"/>
          <w:szCs w:val="22"/>
        </w:rPr>
      </w:pPr>
      <w:hyperlink w:anchor="_Toc445313187" w:history="1">
        <w:r w:rsidR="00855D1C" w:rsidRPr="000872BC">
          <w:rPr>
            <w:rStyle w:val="afffff2"/>
            <w:rFonts w:ascii="Calibri" w:hAnsi="Calibri"/>
          </w:rPr>
          <w:t>Port-based VLANs</w:t>
        </w:r>
        <w:r w:rsidR="00855D1C">
          <w:rPr>
            <w:webHidden/>
          </w:rPr>
          <w:tab/>
        </w:r>
        <w:r w:rsidR="00855D1C">
          <w:rPr>
            <w:webHidden/>
          </w:rPr>
          <w:fldChar w:fldCharType="begin"/>
        </w:r>
        <w:r w:rsidR="00855D1C">
          <w:rPr>
            <w:webHidden/>
          </w:rPr>
          <w:instrText xml:space="preserve"> PAGEREF _Toc445313187 \h </w:instrText>
        </w:r>
        <w:r w:rsidR="00855D1C">
          <w:rPr>
            <w:webHidden/>
          </w:rPr>
        </w:r>
        <w:r w:rsidR="00855D1C">
          <w:rPr>
            <w:webHidden/>
          </w:rPr>
          <w:fldChar w:fldCharType="separate"/>
        </w:r>
        <w:r w:rsidR="00855D1C">
          <w:rPr>
            <w:webHidden/>
          </w:rPr>
          <w:t>77</w:t>
        </w:r>
        <w:r w:rsidR="00855D1C">
          <w:rPr>
            <w:webHidden/>
          </w:rPr>
          <w:fldChar w:fldCharType="end"/>
        </w:r>
      </w:hyperlink>
    </w:p>
    <w:p w14:paraId="3110904E" w14:textId="77777777" w:rsidR="00855D1C" w:rsidRDefault="00FF3D30">
      <w:pPr>
        <w:pStyle w:val="30"/>
        <w:rPr>
          <w:rFonts w:asciiTheme="minorHAnsi" w:eastAsiaTheme="minorEastAsia" w:hAnsiTheme="minorHAnsi" w:cstheme="minorBidi"/>
          <w:snapToGrid/>
          <w:kern w:val="0"/>
          <w:sz w:val="22"/>
          <w:szCs w:val="22"/>
        </w:rPr>
      </w:pPr>
      <w:hyperlink w:anchor="_Toc445313188" w:history="1">
        <w:r w:rsidR="00855D1C" w:rsidRPr="000872BC">
          <w:rPr>
            <w:rStyle w:val="afffff2"/>
            <w:rFonts w:ascii="Calibri" w:hAnsi="Calibri"/>
          </w:rPr>
          <w:t>Tagged VLANs</w:t>
        </w:r>
        <w:r w:rsidR="00855D1C">
          <w:rPr>
            <w:webHidden/>
          </w:rPr>
          <w:tab/>
        </w:r>
        <w:r w:rsidR="00855D1C">
          <w:rPr>
            <w:webHidden/>
          </w:rPr>
          <w:fldChar w:fldCharType="begin"/>
        </w:r>
        <w:r w:rsidR="00855D1C">
          <w:rPr>
            <w:webHidden/>
          </w:rPr>
          <w:instrText xml:space="preserve"> PAGEREF _Toc445313188 \h </w:instrText>
        </w:r>
        <w:r w:rsidR="00855D1C">
          <w:rPr>
            <w:webHidden/>
          </w:rPr>
        </w:r>
        <w:r w:rsidR="00855D1C">
          <w:rPr>
            <w:webHidden/>
          </w:rPr>
          <w:fldChar w:fldCharType="separate"/>
        </w:r>
        <w:r w:rsidR="00855D1C">
          <w:rPr>
            <w:webHidden/>
          </w:rPr>
          <w:t>79</w:t>
        </w:r>
        <w:r w:rsidR="00855D1C">
          <w:rPr>
            <w:webHidden/>
          </w:rPr>
          <w:fldChar w:fldCharType="end"/>
        </w:r>
      </w:hyperlink>
    </w:p>
    <w:p w14:paraId="637CD7ED" w14:textId="77777777" w:rsidR="00855D1C" w:rsidRDefault="00FF3D30">
      <w:pPr>
        <w:pStyle w:val="30"/>
        <w:rPr>
          <w:rFonts w:asciiTheme="minorHAnsi" w:eastAsiaTheme="minorEastAsia" w:hAnsiTheme="minorHAnsi" w:cstheme="minorBidi"/>
          <w:snapToGrid/>
          <w:kern w:val="0"/>
          <w:sz w:val="22"/>
          <w:szCs w:val="22"/>
        </w:rPr>
      </w:pPr>
      <w:hyperlink w:anchor="_Toc445313189" w:history="1">
        <w:r w:rsidR="00855D1C" w:rsidRPr="000872BC">
          <w:rPr>
            <w:rStyle w:val="afffff2"/>
            <w:rFonts w:ascii="Calibri" w:hAnsi="Calibri"/>
          </w:rPr>
          <w:t>Uses of Tagged VLANs</w:t>
        </w:r>
        <w:r w:rsidR="00855D1C">
          <w:rPr>
            <w:webHidden/>
          </w:rPr>
          <w:tab/>
        </w:r>
        <w:r w:rsidR="00855D1C">
          <w:rPr>
            <w:webHidden/>
          </w:rPr>
          <w:fldChar w:fldCharType="begin"/>
        </w:r>
        <w:r w:rsidR="00855D1C">
          <w:rPr>
            <w:webHidden/>
          </w:rPr>
          <w:instrText xml:space="preserve"> PAGEREF _Toc445313189 \h </w:instrText>
        </w:r>
        <w:r w:rsidR="00855D1C">
          <w:rPr>
            <w:webHidden/>
          </w:rPr>
        </w:r>
        <w:r w:rsidR="00855D1C">
          <w:rPr>
            <w:webHidden/>
          </w:rPr>
          <w:fldChar w:fldCharType="separate"/>
        </w:r>
        <w:r w:rsidR="00855D1C">
          <w:rPr>
            <w:webHidden/>
          </w:rPr>
          <w:t>79</w:t>
        </w:r>
        <w:r w:rsidR="00855D1C">
          <w:rPr>
            <w:webHidden/>
          </w:rPr>
          <w:fldChar w:fldCharType="end"/>
        </w:r>
      </w:hyperlink>
    </w:p>
    <w:p w14:paraId="477485E6" w14:textId="77777777" w:rsidR="00855D1C" w:rsidRDefault="00FF3D30">
      <w:pPr>
        <w:pStyle w:val="30"/>
        <w:rPr>
          <w:rFonts w:asciiTheme="minorHAnsi" w:eastAsiaTheme="minorEastAsia" w:hAnsiTheme="minorHAnsi" w:cstheme="minorBidi"/>
          <w:snapToGrid/>
          <w:kern w:val="0"/>
          <w:sz w:val="22"/>
          <w:szCs w:val="22"/>
        </w:rPr>
      </w:pPr>
      <w:hyperlink w:anchor="_Toc445313190" w:history="1">
        <w:r w:rsidR="00855D1C" w:rsidRPr="000872BC">
          <w:rPr>
            <w:rStyle w:val="afffff2"/>
            <w:rFonts w:ascii="Calibri" w:hAnsi="Calibri"/>
          </w:rPr>
          <w:t>Assigning a VLAN Tag</w:t>
        </w:r>
        <w:r w:rsidR="00855D1C">
          <w:rPr>
            <w:webHidden/>
          </w:rPr>
          <w:tab/>
        </w:r>
        <w:r w:rsidR="00855D1C">
          <w:rPr>
            <w:webHidden/>
          </w:rPr>
          <w:fldChar w:fldCharType="begin"/>
        </w:r>
        <w:r w:rsidR="00855D1C">
          <w:rPr>
            <w:webHidden/>
          </w:rPr>
          <w:instrText xml:space="preserve"> PAGEREF _Toc445313190 \h </w:instrText>
        </w:r>
        <w:r w:rsidR="00855D1C">
          <w:rPr>
            <w:webHidden/>
          </w:rPr>
        </w:r>
        <w:r w:rsidR="00855D1C">
          <w:rPr>
            <w:webHidden/>
          </w:rPr>
          <w:fldChar w:fldCharType="separate"/>
        </w:r>
        <w:r w:rsidR="00855D1C">
          <w:rPr>
            <w:webHidden/>
          </w:rPr>
          <w:t>79</w:t>
        </w:r>
        <w:r w:rsidR="00855D1C">
          <w:rPr>
            <w:webHidden/>
          </w:rPr>
          <w:fldChar w:fldCharType="end"/>
        </w:r>
      </w:hyperlink>
    </w:p>
    <w:p w14:paraId="5C41AA7C" w14:textId="77777777" w:rsidR="00855D1C" w:rsidRDefault="00FF3D30">
      <w:pPr>
        <w:pStyle w:val="30"/>
        <w:rPr>
          <w:rFonts w:asciiTheme="minorHAnsi" w:eastAsiaTheme="minorEastAsia" w:hAnsiTheme="minorHAnsi" w:cstheme="minorBidi"/>
          <w:snapToGrid/>
          <w:kern w:val="0"/>
          <w:sz w:val="22"/>
          <w:szCs w:val="22"/>
        </w:rPr>
      </w:pPr>
      <w:hyperlink w:anchor="_Toc445313191" w:history="1">
        <w:r w:rsidR="00855D1C" w:rsidRPr="000872BC">
          <w:rPr>
            <w:rStyle w:val="afffff2"/>
            <w:rFonts w:ascii="Calibri" w:hAnsi="Calibri"/>
          </w:rPr>
          <w:t>Hybrid VLAN (Mixing Port-based VLAN and Tagged VLAN)</w:t>
        </w:r>
        <w:r w:rsidR="00855D1C">
          <w:rPr>
            <w:webHidden/>
          </w:rPr>
          <w:tab/>
        </w:r>
        <w:r w:rsidR="00855D1C">
          <w:rPr>
            <w:webHidden/>
          </w:rPr>
          <w:fldChar w:fldCharType="begin"/>
        </w:r>
        <w:r w:rsidR="00855D1C">
          <w:rPr>
            <w:webHidden/>
          </w:rPr>
          <w:instrText xml:space="preserve"> PAGEREF _Toc445313191 \h </w:instrText>
        </w:r>
        <w:r w:rsidR="00855D1C">
          <w:rPr>
            <w:webHidden/>
          </w:rPr>
        </w:r>
        <w:r w:rsidR="00855D1C">
          <w:rPr>
            <w:webHidden/>
          </w:rPr>
          <w:fldChar w:fldCharType="separate"/>
        </w:r>
        <w:r w:rsidR="00855D1C">
          <w:rPr>
            <w:webHidden/>
          </w:rPr>
          <w:t>80</w:t>
        </w:r>
        <w:r w:rsidR="00855D1C">
          <w:rPr>
            <w:webHidden/>
          </w:rPr>
          <w:fldChar w:fldCharType="end"/>
        </w:r>
      </w:hyperlink>
    </w:p>
    <w:p w14:paraId="5E364065" w14:textId="77777777" w:rsidR="00855D1C" w:rsidRDefault="00FF3D30">
      <w:pPr>
        <w:pStyle w:val="20"/>
        <w:rPr>
          <w:rFonts w:asciiTheme="minorHAnsi" w:eastAsiaTheme="minorEastAsia" w:hAnsiTheme="minorHAnsi" w:cstheme="minorBidi"/>
          <w:noProof/>
          <w:snapToGrid/>
          <w:kern w:val="0"/>
          <w:sz w:val="22"/>
          <w:szCs w:val="22"/>
        </w:rPr>
      </w:pPr>
      <w:hyperlink w:anchor="_Toc445313192" w:history="1">
        <w:r w:rsidR="00855D1C" w:rsidRPr="000872BC">
          <w:rPr>
            <w:rStyle w:val="afffff2"/>
            <w:rFonts w:ascii="Calibri" w:hAnsi="Calibri"/>
            <w:noProof/>
          </w:rPr>
          <w:t>VLAN Configuration</w:t>
        </w:r>
        <w:r w:rsidR="00855D1C">
          <w:rPr>
            <w:noProof/>
            <w:webHidden/>
          </w:rPr>
          <w:tab/>
        </w:r>
        <w:r w:rsidR="00855D1C">
          <w:rPr>
            <w:noProof/>
            <w:webHidden/>
          </w:rPr>
          <w:fldChar w:fldCharType="begin"/>
        </w:r>
        <w:r w:rsidR="00855D1C">
          <w:rPr>
            <w:noProof/>
            <w:webHidden/>
          </w:rPr>
          <w:instrText xml:space="preserve"> PAGEREF _Toc445313192 \h </w:instrText>
        </w:r>
        <w:r w:rsidR="00855D1C">
          <w:rPr>
            <w:noProof/>
            <w:webHidden/>
          </w:rPr>
        </w:r>
        <w:r w:rsidR="00855D1C">
          <w:rPr>
            <w:noProof/>
            <w:webHidden/>
          </w:rPr>
          <w:fldChar w:fldCharType="separate"/>
        </w:r>
        <w:r w:rsidR="00855D1C">
          <w:rPr>
            <w:noProof/>
            <w:webHidden/>
          </w:rPr>
          <w:t>81</w:t>
        </w:r>
        <w:r w:rsidR="00855D1C">
          <w:rPr>
            <w:noProof/>
            <w:webHidden/>
          </w:rPr>
          <w:fldChar w:fldCharType="end"/>
        </w:r>
      </w:hyperlink>
    </w:p>
    <w:p w14:paraId="62514B5D" w14:textId="77777777" w:rsidR="00855D1C" w:rsidRDefault="00FF3D30">
      <w:pPr>
        <w:pStyle w:val="30"/>
        <w:rPr>
          <w:rFonts w:asciiTheme="minorHAnsi" w:eastAsiaTheme="minorEastAsia" w:hAnsiTheme="minorHAnsi" w:cstheme="minorBidi"/>
          <w:snapToGrid/>
          <w:kern w:val="0"/>
          <w:sz w:val="22"/>
          <w:szCs w:val="22"/>
        </w:rPr>
      </w:pPr>
      <w:hyperlink w:anchor="_Toc445313193" w:history="1">
        <w:r w:rsidR="00855D1C" w:rsidRPr="000872BC">
          <w:rPr>
            <w:rStyle w:val="afffff2"/>
            <w:rFonts w:ascii="Calibri" w:hAnsi="Calibri"/>
          </w:rPr>
          <w:t>VLAN ID</w:t>
        </w:r>
        <w:r w:rsidR="00855D1C">
          <w:rPr>
            <w:webHidden/>
          </w:rPr>
          <w:tab/>
        </w:r>
        <w:r w:rsidR="00855D1C">
          <w:rPr>
            <w:webHidden/>
          </w:rPr>
          <w:fldChar w:fldCharType="begin"/>
        </w:r>
        <w:r w:rsidR="00855D1C">
          <w:rPr>
            <w:webHidden/>
          </w:rPr>
          <w:instrText xml:space="preserve"> PAGEREF _Toc445313193 \h </w:instrText>
        </w:r>
        <w:r w:rsidR="00855D1C">
          <w:rPr>
            <w:webHidden/>
          </w:rPr>
        </w:r>
        <w:r w:rsidR="00855D1C">
          <w:rPr>
            <w:webHidden/>
          </w:rPr>
          <w:fldChar w:fldCharType="separate"/>
        </w:r>
        <w:r w:rsidR="00855D1C">
          <w:rPr>
            <w:webHidden/>
          </w:rPr>
          <w:t>81</w:t>
        </w:r>
        <w:r w:rsidR="00855D1C">
          <w:rPr>
            <w:webHidden/>
          </w:rPr>
          <w:fldChar w:fldCharType="end"/>
        </w:r>
      </w:hyperlink>
    </w:p>
    <w:p w14:paraId="63C52578" w14:textId="77777777" w:rsidR="00855D1C" w:rsidRDefault="00FF3D30">
      <w:pPr>
        <w:pStyle w:val="30"/>
        <w:rPr>
          <w:rFonts w:asciiTheme="minorHAnsi" w:eastAsiaTheme="minorEastAsia" w:hAnsiTheme="minorHAnsi" w:cstheme="minorBidi"/>
          <w:snapToGrid/>
          <w:kern w:val="0"/>
          <w:sz w:val="22"/>
          <w:szCs w:val="22"/>
        </w:rPr>
      </w:pPr>
      <w:hyperlink w:anchor="_Toc445313194" w:history="1">
        <w:r w:rsidR="00855D1C" w:rsidRPr="000872BC">
          <w:rPr>
            <w:rStyle w:val="afffff2"/>
            <w:rFonts w:ascii="Calibri" w:hAnsi="Calibri"/>
          </w:rPr>
          <w:t>Default VLAN</w:t>
        </w:r>
        <w:r w:rsidR="00855D1C">
          <w:rPr>
            <w:webHidden/>
          </w:rPr>
          <w:tab/>
        </w:r>
        <w:r w:rsidR="00855D1C">
          <w:rPr>
            <w:webHidden/>
          </w:rPr>
          <w:fldChar w:fldCharType="begin"/>
        </w:r>
        <w:r w:rsidR="00855D1C">
          <w:rPr>
            <w:webHidden/>
          </w:rPr>
          <w:instrText xml:space="preserve"> PAGEREF _Toc445313194 \h </w:instrText>
        </w:r>
        <w:r w:rsidR="00855D1C">
          <w:rPr>
            <w:webHidden/>
          </w:rPr>
        </w:r>
        <w:r w:rsidR="00855D1C">
          <w:rPr>
            <w:webHidden/>
          </w:rPr>
          <w:fldChar w:fldCharType="separate"/>
        </w:r>
        <w:r w:rsidR="00855D1C">
          <w:rPr>
            <w:webHidden/>
          </w:rPr>
          <w:t>81</w:t>
        </w:r>
        <w:r w:rsidR="00855D1C">
          <w:rPr>
            <w:webHidden/>
          </w:rPr>
          <w:fldChar w:fldCharType="end"/>
        </w:r>
      </w:hyperlink>
    </w:p>
    <w:p w14:paraId="1D3B6202" w14:textId="77777777" w:rsidR="00855D1C" w:rsidRDefault="00FF3D30">
      <w:pPr>
        <w:pStyle w:val="30"/>
        <w:rPr>
          <w:rFonts w:asciiTheme="minorHAnsi" w:eastAsiaTheme="minorEastAsia" w:hAnsiTheme="minorHAnsi" w:cstheme="minorBidi"/>
          <w:snapToGrid/>
          <w:kern w:val="0"/>
          <w:sz w:val="22"/>
          <w:szCs w:val="22"/>
        </w:rPr>
      </w:pPr>
      <w:hyperlink w:anchor="_Toc445313195" w:history="1">
        <w:r w:rsidR="00855D1C" w:rsidRPr="000872BC">
          <w:rPr>
            <w:rStyle w:val="afffff2"/>
            <w:rFonts w:ascii="Calibri" w:hAnsi="Calibri"/>
          </w:rPr>
          <w:t>Native VLAN</w:t>
        </w:r>
        <w:r w:rsidR="00855D1C">
          <w:rPr>
            <w:webHidden/>
          </w:rPr>
          <w:tab/>
        </w:r>
        <w:r w:rsidR="00855D1C">
          <w:rPr>
            <w:webHidden/>
          </w:rPr>
          <w:fldChar w:fldCharType="begin"/>
        </w:r>
        <w:r w:rsidR="00855D1C">
          <w:rPr>
            <w:webHidden/>
          </w:rPr>
          <w:instrText xml:space="preserve"> PAGEREF _Toc445313195 \h </w:instrText>
        </w:r>
        <w:r w:rsidR="00855D1C">
          <w:rPr>
            <w:webHidden/>
          </w:rPr>
        </w:r>
        <w:r w:rsidR="00855D1C">
          <w:rPr>
            <w:webHidden/>
          </w:rPr>
          <w:fldChar w:fldCharType="separate"/>
        </w:r>
        <w:r w:rsidR="00855D1C">
          <w:rPr>
            <w:webHidden/>
          </w:rPr>
          <w:t>81</w:t>
        </w:r>
        <w:r w:rsidR="00855D1C">
          <w:rPr>
            <w:webHidden/>
          </w:rPr>
          <w:fldChar w:fldCharType="end"/>
        </w:r>
      </w:hyperlink>
    </w:p>
    <w:p w14:paraId="0A2BB268" w14:textId="77777777" w:rsidR="00855D1C" w:rsidRDefault="00FF3D30">
      <w:pPr>
        <w:pStyle w:val="20"/>
        <w:rPr>
          <w:rFonts w:asciiTheme="minorHAnsi" w:eastAsiaTheme="minorEastAsia" w:hAnsiTheme="minorHAnsi" w:cstheme="minorBidi"/>
          <w:noProof/>
          <w:snapToGrid/>
          <w:kern w:val="0"/>
          <w:sz w:val="22"/>
          <w:szCs w:val="22"/>
        </w:rPr>
      </w:pPr>
      <w:hyperlink w:anchor="_Toc445313196" w:history="1">
        <w:r w:rsidR="00855D1C" w:rsidRPr="000872BC">
          <w:rPr>
            <w:rStyle w:val="afffff2"/>
            <w:rFonts w:ascii="Calibri" w:hAnsi="Calibri"/>
            <w:noProof/>
          </w:rPr>
          <w:t>VLAN Setting</w:t>
        </w:r>
        <w:r w:rsidR="00855D1C">
          <w:rPr>
            <w:noProof/>
            <w:webHidden/>
          </w:rPr>
          <w:tab/>
        </w:r>
        <w:r w:rsidR="00855D1C">
          <w:rPr>
            <w:noProof/>
            <w:webHidden/>
          </w:rPr>
          <w:fldChar w:fldCharType="begin"/>
        </w:r>
        <w:r w:rsidR="00855D1C">
          <w:rPr>
            <w:noProof/>
            <w:webHidden/>
          </w:rPr>
          <w:instrText xml:space="preserve"> PAGEREF _Toc445313196 \h </w:instrText>
        </w:r>
        <w:r w:rsidR="00855D1C">
          <w:rPr>
            <w:noProof/>
            <w:webHidden/>
          </w:rPr>
        </w:r>
        <w:r w:rsidR="00855D1C">
          <w:rPr>
            <w:noProof/>
            <w:webHidden/>
          </w:rPr>
          <w:fldChar w:fldCharType="separate"/>
        </w:r>
        <w:r w:rsidR="00855D1C">
          <w:rPr>
            <w:noProof/>
            <w:webHidden/>
          </w:rPr>
          <w:t>82</w:t>
        </w:r>
        <w:r w:rsidR="00855D1C">
          <w:rPr>
            <w:noProof/>
            <w:webHidden/>
          </w:rPr>
          <w:fldChar w:fldCharType="end"/>
        </w:r>
      </w:hyperlink>
    </w:p>
    <w:p w14:paraId="496804CA" w14:textId="77777777" w:rsidR="00855D1C" w:rsidRDefault="00FF3D30">
      <w:pPr>
        <w:pStyle w:val="30"/>
        <w:rPr>
          <w:rFonts w:asciiTheme="minorHAnsi" w:eastAsiaTheme="minorEastAsia" w:hAnsiTheme="minorHAnsi" w:cstheme="minorBidi"/>
          <w:snapToGrid/>
          <w:kern w:val="0"/>
          <w:sz w:val="22"/>
          <w:szCs w:val="22"/>
        </w:rPr>
      </w:pPr>
      <w:hyperlink w:anchor="_Toc445313197" w:history="1">
        <w:r w:rsidR="00855D1C" w:rsidRPr="000872BC">
          <w:rPr>
            <w:rStyle w:val="afffff2"/>
            <w:rFonts w:ascii="Calibri" w:hAnsi="Calibri"/>
          </w:rPr>
          <w:t>Commands for VLAN Configuration</w:t>
        </w:r>
        <w:r w:rsidR="00855D1C">
          <w:rPr>
            <w:webHidden/>
          </w:rPr>
          <w:tab/>
        </w:r>
        <w:r w:rsidR="00855D1C">
          <w:rPr>
            <w:webHidden/>
          </w:rPr>
          <w:fldChar w:fldCharType="begin"/>
        </w:r>
        <w:r w:rsidR="00855D1C">
          <w:rPr>
            <w:webHidden/>
          </w:rPr>
          <w:instrText xml:space="preserve"> PAGEREF _Toc445313197 \h </w:instrText>
        </w:r>
        <w:r w:rsidR="00855D1C">
          <w:rPr>
            <w:webHidden/>
          </w:rPr>
        </w:r>
        <w:r w:rsidR="00855D1C">
          <w:rPr>
            <w:webHidden/>
          </w:rPr>
          <w:fldChar w:fldCharType="separate"/>
        </w:r>
        <w:r w:rsidR="00855D1C">
          <w:rPr>
            <w:webHidden/>
          </w:rPr>
          <w:t>82</w:t>
        </w:r>
        <w:r w:rsidR="00855D1C">
          <w:rPr>
            <w:webHidden/>
          </w:rPr>
          <w:fldChar w:fldCharType="end"/>
        </w:r>
      </w:hyperlink>
    </w:p>
    <w:p w14:paraId="368C9E63" w14:textId="77777777" w:rsidR="00855D1C" w:rsidRDefault="00FF3D30">
      <w:pPr>
        <w:pStyle w:val="30"/>
        <w:rPr>
          <w:rFonts w:asciiTheme="minorHAnsi" w:eastAsiaTheme="minorEastAsia" w:hAnsiTheme="minorHAnsi" w:cstheme="minorBidi"/>
          <w:snapToGrid/>
          <w:kern w:val="0"/>
          <w:sz w:val="22"/>
          <w:szCs w:val="22"/>
        </w:rPr>
      </w:pPr>
      <w:hyperlink w:anchor="_Toc445313198" w:history="1">
        <w:r w:rsidR="00855D1C" w:rsidRPr="000872BC">
          <w:rPr>
            <w:rStyle w:val="afffff2"/>
            <w:rFonts w:ascii="Calibri" w:hAnsi="Calibri"/>
          </w:rPr>
          <w:t>Examples of VLAN Configuration</w:t>
        </w:r>
        <w:r w:rsidR="00855D1C">
          <w:rPr>
            <w:webHidden/>
          </w:rPr>
          <w:tab/>
        </w:r>
        <w:r w:rsidR="00855D1C">
          <w:rPr>
            <w:webHidden/>
          </w:rPr>
          <w:fldChar w:fldCharType="begin"/>
        </w:r>
        <w:r w:rsidR="00855D1C">
          <w:rPr>
            <w:webHidden/>
          </w:rPr>
          <w:instrText xml:space="preserve"> PAGEREF _Toc445313198 \h </w:instrText>
        </w:r>
        <w:r w:rsidR="00855D1C">
          <w:rPr>
            <w:webHidden/>
          </w:rPr>
        </w:r>
        <w:r w:rsidR="00855D1C">
          <w:rPr>
            <w:webHidden/>
          </w:rPr>
          <w:fldChar w:fldCharType="separate"/>
        </w:r>
        <w:r w:rsidR="00855D1C">
          <w:rPr>
            <w:webHidden/>
          </w:rPr>
          <w:t>83</w:t>
        </w:r>
        <w:r w:rsidR="00855D1C">
          <w:rPr>
            <w:webHidden/>
          </w:rPr>
          <w:fldChar w:fldCharType="end"/>
        </w:r>
      </w:hyperlink>
    </w:p>
    <w:p w14:paraId="4BA5101C" w14:textId="77777777" w:rsidR="00855D1C" w:rsidRDefault="00FF3D30">
      <w:pPr>
        <w:pStyle w:val="20"/>
        <w:rPr>
          <w:rFonts w:asciiTheme="minorHAnsi" w:eastAsiaTheme="minorEastAsia" w:hAnsiTheme="minorHAnsi" w:cstheme="minorBidi"/>
          <w:noProof/>
          <w:snapToGrid/>
          <w:kern w:val="0"/>
          <w:sz w:val="22"/>
          <w:szCs w:val="22"/>
        </w:rPr>
      </w:pPr>
      <w:hyperlink w:anchor="_Toc445313199" w:history="1">
        <w:r w:rsidR="00855D1C" w:rsidRPr="000872BC">
          <w:rPr>
            <w:rStyle w:val="afffff2"/>
            <w:rFonts w:ascii="Calibri" w:hAnsi="Calibri"/>
            <w:noProof/>
          </w:rPr>
          <w:t>Displaying VLAN Settings</w:t>
        </w:r>
        <w:r w:rsidR="00855D1C">
          <w:rPr>
            <w:noProof/>
            <w:webHidden/>
          </w:rPr>
          <w:tab/>
        </w:r>
        <w:r w:rsidR="00855D1C">
          <w:rPr>
            <w:noProof/>
            <w:webHidden/>
          </w:rPr>
          <w:fldChar w:fldCharType="begin"/>
        </w:r>
        <w:r w:rsidR="00855D1C">
          <w:rPr>
            <w:noProof/>
            <w:webHidden/>
          </w:rPr>
          <w:instrText xml:space="preserve"> PAGEREF _Toc445313199 \h </w:instrText>
        </w:r>
        <w:r w:rsidR="00855D1C">
          <w:rPr>
            <w:noProof/>
            <w:webHidden/>
          </w:rPr>
        </w:r>
        <w:r w:rsidR="00855D1C">
          <w:rPr>
            <w:noProof/>
            <w:webHidden/>
          </w:rPr>
          <w:fldChar w:fldCharType="separate"/>
        </w:r>
        <w:r w:rsidR="00855D1C">
          <w:rPr>
            <w:noProof/>
            <w:webHidden/>
          </w:rPr>
          <w:t>87</w:t>
        </w:r>
        <w:r w:rsidR="00855D1C">
          <w:rPr>
            <w:noProof/>
            <w:webHidden/>
          </w:rPr>
          <w:fldChar w:fldCharType="end"/>
        </w:r>
      </w:hyperlink>
    </w:p>
    <w:p w14:paraId="1667DB57" w14:textId="77777777" w:rsidR="00855D1C" w:rsidRDefault="00FF3D30">
      <w:pPr>
        <w:pStyle w:val="20"/>
        <w:rPr>
          <w:rFonts w:asciiTheme="minorHAnsi" w:eastAsiaTheme="minorEastAsia" w:hAnsiTheme="minorHAnsi" w:cstheme="minorBidi"/>
          <w:noProof/>
          <w:snapToGrid/>
          <w:kern w:val="0"/>
          <w:sz w:val="22"/>
          <w:szCs w:val="22"/>
        </w:rPr>
      </w:pPr>
      <w:hyperlink w:anchor="_Toc445313200" w:history="1">
        <w:r w:rsidR="00855D1C" w:rsidRPr="000872BC">
          <w:rPr>
            <w:rStyle w:val="afffff2"/>
            <w:rFonts w:ascii="Calibri" w:hAnsi="Calibri"/>
            <w:noProof/>
          </w:rPr>
          <w:t>Private Edge VLAN</w:t>
        </w:r>
        <w:r w:rsidR="00855D1C">
          <w:rPr>
            <w:noProof/>
            <w:webHidden/>
          </w:rPr>
          <w:tab/>
        </w:r>
        <w:r w:rsidR="00855D1C">
          <w:rPr>
            <w:noProof/>
            <w:webHidden/>
          </w:rPr>
          <w:fldChar w:fldCharType="begin"/>
        </w:r>
        <w:r w:rsidR="00855D1C">
          <w:rPr>
            <w:noProof/>
            <w:webHidden/>
          </w:rPr>
          <w:instrText xml:space="preserve"> PAGEREF _Toc445313200 \h </w:instrText>
        </w:r>
        <w:r w:rsidR="00855D1C">
          <w:rPr>
            <w:noProof/>
            <w:webHidden/>
          </w:rPr>
        </w:r>
        <w:r w:rsidR="00855D1C">
          <w:rPr>
            <w:noProof/>
            <w:webHidden/>
          </w:rPr>
          <w:fldChar w:fldCharType="separate"/>
        </w:r>
        <w:r w:rsidR="00855D1C">
          <w:rPr>
            <w:noProof/>
            <w:webHidden/>
          </w:rPr>
          <w:t>88</w:t>
        </w:r>
        <w:r w:rsidR="00855D1C">
          <w:rPr>
            <w:noProof/>
            <w:webHidden/>
          </w:rPr>
          <w:fldChar w:fldCharType="end"/>
        </w:r>
      </w:hyperlink>
    </w:p>
    <w:p w14:paraId="295651ED"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201" w:history="1">
        <w:r w:rsidR="00855D1C" w:rsidRPr="000872BC">
          <w:rPr>
            <w:rStyle w:val="afffff2"/>
            <w:rFonts w:ascii="Calibri" w:hAnsi="Calibri"/>
            <w:noProof/>
            <w14:scene3d>
              <w14:camera w14:prst="orthographicFront"/>
              <w14:lightRig w14:rig="threePt" w14:dir="t">
                <w14:rot w14:lat="0" w14:lon="0" w14:rev="0"/>
              </w14:lightRig>
            </w14:scene3d>
          </w:rPr>
          <w:t>Chapter 4.</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IP Configuration</w:t>
        </w:r>
        <w:r w:rsidR="00855D1C">
          <w:rPr>
            <w:noProof/>
            <w:webHidden/>
          </w:rPr>
          <w:tab/>
        </w:r>
        <w:r w:rsidR="00855D1C">
          <w:rPr>
            <w:noProof/>
            <w:webHidden/>
          </w:rPr>
          <w:fldChar w:fldCharType="begin"/>
        </w:r>
        <w:r w:rsidR="00855D1C">
          <w:rPr>
            <w:noProof/>
            <w:webHidden/>
          </w:rPr>
          <w:instrText xml:space="preserve"> PAGEREF _Toc445313201 \h </w:instrText>
        </w:r>
        <w:r w:rsidR="00855D1C">
          <w:rPr>
            <w:noProof/>
            <w:webHidden/>
          </w:rPr>
        </w:r>
        <w:r w:rsidR="00855D1C">
          <w:rPr>
            <w:noProof/>
            <w:webHidden/>
          </w:rPr>
          <w:fldChar w:fldCharType="separate"/>
        </w:r>
        <w:r w:rsidR="00855D1C">
          <w:rPr>
            <w:noProof/>
            <w:webHidden/>
          </w:rPr>
          <w:t>89</w:t>
        </w:r>
        <w:r w:rsidR="00855D1C">
          <w:rPr>
            <w:noProof/>
            <w:webHidden/>
          </w:rPr>
          <w:fldChar w:fldCharType="end"/>
        </w:r>
      </w:hyperlink>
    </w:p>
    <w:p w14:paraId="6F91C936" w14:textId="77777777" w:rsidR="00855D1C" w:rsidRDefault="00FF3D30">
      <w:pPr>
        <w:pStyle w:val="20"/>
        <w:rPr>
          <w:rFonts w:asciiTheme="minorHAnsi" w:eastAsiaTheme="minorEastAsia" w:hAnsiTheme="minorHAnsi" w:cstheme="minorBidi"/>
          <w:noProof/>
          <w:snapToGrid/>
          <w:kern w:val="0"/>
          <w:sz w:val="22"/>
          <w:szCs w:val="22"/>
        </w:rPr>
      </w:pPr>
      <w:hyperlink w:anchor="_Toc445313202" w:history="1">
        <w:r w:rsidR="00855D1C" w:rsidRPr="000872BC">
          <w:rPr>
            <w:rStyle w:val="afffff2"/>
            <w:rFonts w:ascii="Calibri" w:hAnsi="Calibri"/>
            <w:noProof/>
          </w:rPr>
          <w:t>Assigning an IP address</w:t>
        </w:r>
        <w:r w:rsidR="00855D1C">
          <w:rPr>
            <w:noProof/>
            <w:webHidden/>
          </w:rPr>
          <w:tab/>
        </w:r>
        <w:r w:rsidR="00855D1C">
          <w:rPr>
            <w:noProof/>
            <w:webHidden/>
          </w:rPr>
          <w:fldChar w:fldCharType="begin"/>
        </w:r>
        <w:r w:rsidR="00855D1C">
          <w:rPr>
            <w:noProof/>
            <w:webHidden/>
          </w:rPr>
          <w:instrText xml:space="preserve"> PAGEREF _Toc445313202 \h </w:instrText>
        </w:r>
        <w:r w:rsidR="00855D1C">
          <w:rPr>
            <w:noProof/>
            <w:webHidden/>
          </w:rPr>
        </w:r>
        <w:r w:rsidR="00855D1C">
          <w:rPr>
            <w:noProof/>
            <w:webHidden/>
          </w:rPr>
          <w:fldChar w:fldCharType="separate"/>
        </w:r>
        <w:r w:rsidR="00855D1C">
          <w:rPr>
            <w:noProof/>
            <w:webHidden/>
          </w:rPr>
          <w:t>90</w:t>
        </w:r>
        <w:r w:rsidR="00855D1C">
          <w:rPr>
            <w:noProof/>
            <w:webHidden/>
          </w:rPr>
          <w:fldChar w:fldCharType="end"/>
        </w:r>
      </w:hyperlink>
    </w:p>
    <w:p w14:paraId="46E10DD5" w14:textId="77777777" w:rsidR="00855D1C" w:rsidRDefault="00FF3D30">
      <w:pPr>
        <w:pStyle w:val="20"/>
        <w:rPr>
          <w:rFonts w:asciiTheme="minorHAnsi" w:eastAsiaTheme="minorEastAsia" w:hAnsiTheme="minorHAnsi" w:cstheme="minorBidi"/>
          <w:noProof/>
          <w:snapToGrid/>
          <w:kern w:val="0"/>
          <w:sz w:val="22"/>
          <w:szCs w:val="22"/>
        </w:rPr>
      </w:pPr>
      <w:hyperlink w:anchor="_Toc445313203" w:history="1">
        <w:r w:rsidR="00855D1C" w:rsidRPr="000872BC">
          <w:rPr>
            <w:rStyle w:val="afffff2"/>
            <w:rFonts w:ascii="Calibri" w:hAnsi="Calibri"/>
            <w:noProof/>
          </w:rPr>
          <w:t>ARP (Address Resolution Protocol)</w:t>
        </w:r>
        <w:r w:rsidR="00855D1C">
          <w:rPr>
            <w:noProof/>
            <w:webHidden/>
          </w:rPr>
          <w:tab/>
        </w:r>
        <w:r w:rsidR="00855D1C">
          <w:rPr>
            <w:noProof/>
            <w:webHidden/>
          </w:rPr>
          <w:fldChar w:fldCharType="begin"/>
        </w:r>
        <w:r w:rsidR="00855D1C">
          <w:rPr>
            <w:noProof/>
            <w:webHidden/>
          </w:rPr>
          <w:instrText xml:space="preserve"> PAGEREF _Toc445313203 \h </w:instrText>
        </w:r>
        <w:r w:rsidR="00855D1C">
          <w:rPr>
            <w:noProof/>
            <w:webHidden/>
          </w:rPr>
        </w:r>
        <w:r w:rsidR="00855D1C">
          <w:rPr>
            <w:noProof/>
            <w:webHidden/>
          </w:rPr>
          <w:fldChar w:fldCharType="separate"/>
        </w:r>
        <w:r w:rsidR="00855D1C">
          <w:rPr>
            <w:noProof/>
            <w:webHidden/>
          </w:rPr>
          <w:t>91</w:t>
        </w:r>
        <w:r w:rsidR="00855D1C">
          <w:rPr>
            <w:noProof/>
            <w:webHidden/>
          </w:rPr>
          <w:fldChar w:fldCharType="end"/>
        </w:r>
      </w:hyperlink>
    </w:p>
    <w:p w14:paraId="42DC8FE7" w14:textId="77777777" w:rsidR="00855D1C" w:rsidRDefault="00FF3D30">
      <w:pPr>
        <w:pStyle w:val="20"/>
        <w:rPr>
          <w:rFonts w:asciiTheme="minorHAnsi" w:eastAsiaTheme="minorEastAsia" w:hAnsiTheme="minorHAnsi" w:cstheme="minorBidi"/>
          <w:noProof/>
          <w:snapToGrid/>
          <w:kern w:val="0"/>
          <w:sz w:val="22"/>
          <w:szCs w:val="22"/>
        </w:rPr>
      </w:pPr>
      <w:hyperlink w:anchor="_Toc445313204" w:history="1">
        <w:r w:rsidR="00855D1C" w:rsidRPr="000872BC">
          <w:rPr>
            <w:rStyle w:val="afffff2"/>
            <w:rFonts w:ascii="Calibri" w:hAnsi="Calibri"/>
            <w:noProof/>
          </w:rPr>
          <w:t>Configuring Static Routes</w:t>
        </w:r>
        <w:r w:rsidR="00855D1C">
          <w:rPr>
            <w:noProof/>
            <w:webHidden/>
          </w:rPr>
          <w:tab/>
        </w:r>
        <w:r w:rsidR="00855D1C">
          <w:rPr>
            <w:noProof/>
            <w:webHidden/>
          </w:rPr>
          <w:fldChar w:fldCharType="begin"/>
        </w:r>
        <w:r w:rsidR="00855D1C">
          <w:rPr>
            <w:noProof/>
            <w:webHidden/>
          </w:rPr>
          <w:instrText xml:space="preserve"> PAGEREF _Toc445313204 \h </w:instrText>
        </w:r>
        <w:r w:rsidR="00855D1C">
          <w:rPr>
            <w:noProof/>
            <w:webHidden/>
          </w:rPr>
        </w:r>
        <w:r w:rsidR="00855D1C">
          <w:rPr>
            <w:noProof/>
            <w:webHidden/>
          </w:rPr>
          <w:fldChar w:fldCharType="separate"/>
        </w:r>
        <w:r w:rsidR="00855D1C">
          <w:rPr>
            <w:noProof/>
            <w:webHidden/>
          </w:rPr>
          <w:t>92</w:t>
        </w:r>
        <w:r w:rsidR="00855D1C">
          <w:rPr>
            <w:noProof/>
            <w:webHidden/>
          </w:rPr>
          <w:fldChar w:fldCharType="end"/>
        </w:r>
      </w:hyperlink>
    </w:p>
    <w:p w14:paraId="22895D7F" w14:textId="77777777" w:rsidR="00855D1C" w:rsidRDefault="00FF3D30">
      <w:pPr>
        <w:pStyle w:val="20"/>
        <w:rPr>
          <w:rFonts w:asciiTheme="minorHAnsi" w:eastAsiaTheme="minorEastAsia" w:hAnsiTheme="minorHAnsi" w:cstheme="minorBidi"/>
          <w:noProof/>
          <w:snapToGrid/>
          <w:kern w:val="0"/>
          <w:sz w:val="22"/>
          <w:szCs w:val="22"/>
        </w:rPr>
      </w:pPr>
      <w:hyperlink w:anchor="_Toc445313205" w:history="1">
        <w:r w:rsidR="00855D1C" w:rsidRPr="000872BC">
          <w:rPr>
            <w:rStyle w:val="afffff2"/>
            <w:rFonts w:ascii="Calibri" w:hAnsi="Calibri"/>
            <w:noProof/>
          </w:rPr>
          <w:t>IP Configuration Example</w:t>
        </w:r>
        <w:r w:rsidR="00855D1C">
          <w:rPr>
            <w:noProof/>
            <w:webHidden/>
          </w:rPr>
          <w:tab/>
        </w:r>
        <w:r w:rsidR="00855D1C">
          <w:rPr>
            <w:noProof/>
            <w:webHidden/>
          </w:rPr>
          <w:fldChar w:fldCharType="begin"/>
        </w:r>
        <w:r w:rsidR="00855D1C">
          <w:rPr>
            <w:noProof/>
            <w:webHidden/>
          </w:rPr>
          <w:instrText xml:space="preserve"> PAGEREF _Toc445313205 \h </w:instrText>
        </w:r>
        <w:r w:rsidR="00855D1C">
          <w:rPr>
            <w:noProof/>
            <w:webHidden/>
          </w:rPr>
        </w:r>
        <w:r w:rsidR="00855D1C">
          <w:rPr>
            <w:noProof/>
            <w:webHidden/>
          </w:rPr>
          <w:fldChar w:fldCharType="separate"/>
        </w:r>
        <w:r w:rsidR="00855D1C">
          <w:rPr>
            <w:noProof/>
            <w:webHidden/>
          </w:rPr>
          <w:t>93</w:t>
        </w:r>
        <w:r w:rsidR="00855D1C">
          <w:rPr>
            <w:noProof/>
            <w:webHidden/>
          </w:rPr>
          <w:fldChar w:fldCharType="end"/>
        </w:r>
      </w:hyperlink>
    </w:p>
    <w:p w14:paraId="0AD49D0B"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206" w:history="1">
        <w:r w:rsidR="00855D1C" w:rsidRPr="000872BC">
          <w:rPr>
            <w:rStyle w:val="afffff2"/>
            <w:rFonts w:ascii="Calibri" w:hAnsi="Calibri"/>
            <w:noProof/>
            <w14:scene3d>
              <w14:camera w14:prst="orthographicFront"/>
              <w14:lightRig w14:rig="threePt" w14:dir="t">
                <w14:rot w14:lat="0" w14:lon="0" w14:rev="0"/>
              </w14:lightRig>
            </w14:scene3d>
          </w:rPr>
          <w:t>Chapter 5.</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DHCP</w:t>
        </w:r>
        <w:r w:rsidR="00855D1C">
          <w:rPr>
            <w:noProof/>
            <w:webHidden/>
          </w:rPr>
          <w:tab/>
        </w:r>
        <w:r w:rsidR="00855D1C">
          <w:rPr>
            <w:noProof/>
            <w:webHidden/>
          </w:rPr>
          <w:fldChar w:fldCharType="begin"/>
        </w:r>
        <w:r w:rsidR="00855D1C">
          <w:rPr>
            <w:noProof/>
            <w:webHidden/>
          </w:rPr>
          <w:instrText xml:space="preserve"> PAGEREF _Toc445313206 \h </w:instrText>
        </w:r>
        <w:r w:rsidR="00855D1C">
          <w:rPr>
            <w:noProof/>
            <w:webHidden/>
          </w:rPr>
        </w:r>
        <w:r w:rsidR="00855D1C">
          <w:rPr>
            <w:noProof/>
            <w:webHidden/>
          </w:rPr>
          <w:fldChar w:fldCharType="separate"/>
        </w:r>
        <w:r w:rsidR="00855D1C">
          <w:rPr>
            <w:noProof/>
            <w:webHidden/>
          </w:rPr>
          <w:t>95</w:t>
        </w:r>
        <w:r w:rsidR="00855D1C">
          <w:rPr>
            <w:noProof/>
            <w:webHidden/>
          </w:rPr>
          <w:fldChar w:fldCharType="end"/>
        </w:r>
      </w:hyperlink>
    </w:p>
    <w:p w14:paraId="1999628D" w14:textId="77777777" w:rsidR="00855D1C" w:rsidRDefault="00FF3D30">
      <w:pPr>
        <w:pStyle w:val="20"/>
        <w:rPr>
          <w:rFonts w:asciiTheme="minorHAnsi" w:eastAsiaTheme="minorEastAsia" w:hAnsiTheme="minorHAnsi" w:cstheme="minorBidi"/>
          <w:noProof/>
          <w:snapToGrid/>
          <w:kern w:val="0"/>
          <w:sz w:val="22"/>
          <w:szCs w:val="22"/>
        </w:rPr>
      </w:pPr>
      <w:hyperlink w:anchor="_Toc445313207" w:history="1">
        <w:r w:rsidR="00855D1C" w:rsidRPr="000872BC">
          <w:rPr>
            <w:rStyle w:val="afffff2"/>
            <w:rFonts w:ascii="Calibri" w:hAnsi="Calibri"/>
            <w:noProof/>
          </w:rPr>
          <w:t>DHCP Server Features and Configuration</w:t>
        </w:r>
        <w:r w:rsidR="00855D1C">
          <w:rPr>
            <w:noProof/>
            <w:webHidden/>
          </w:rPr>
          <w:tab/>
        </w:r>
        <w:r w:rsidR="00855D1C">
          <w:rPr>
            <w:noProof/>
            <w:webHidden/>
          </w:rPr>
          <w:fldChar w:fldCharType="begin"/>
        </w:r>
        <w:r w:rsidR="00855D1C">
          <w:rPr>
            <w:noProof/>
            <w:webHidden/>
          </w:rPr>
          <w:instrText xml:space="preserve"> PAGEREF _Toc445313207 \h </w:instrText>
        </w:r>
        <w:r w:rsidR="00855D1C">
          <w:rPr>
            <w:noProof/>
            <w:webHidden/>
          </w:rPr>
        </w:r>
        <w:r w:rsidR="00855D1C">
          <w:rPr>
            <w:noProof/>
            <w:webHidden/>
          </w:rPr>
          <w:fldChar w:fldCharType="separate"/>
        </w:r>
        <w:r w:rsidR="00855D1C">
          <w:rPr>
            <w:noProof/>
            <w:webHidden/>
          </w:rPr>
          <w:t>96</w:t>
        </w:r>
        <w:r w:rsidR="00855D1C">
          <w:rPr>
            <w:noProof/>
            <w:webHidden/>
          </w:rPr>
          <w:fldChar w:fldCharType="end"/>
        </w:r>
      </w:hyperlink>
    </w:p>
    <w:p w14:paraId="2C666D80" w14:textId="77777777" w:rsidR="00855D1C" w:rsidRDefault="00FF3D30">
      <w:pPr>
        <w:pStyle w:val="30"/>
        <w:rPr>
          <w:rFonts w:asciiTheme="minorHAnsi" w:eastAsiaTheme="minorEastAsia" w:hAnsiTheme="minorHAnsi" w:cstheme="minorBidi"/>
          <w:snapToGrid/>
          <w:kern w:val="0"/>
          <w:sz w:val="22"/>
          <w:szCs w:val="22"/>
        </w:rPr>
      </w:pPr>
      <w:hyperlink w:anchor="_Toc445313208" w:history="1">
        <w:r w:rsidR="00855D1C" w:rsidRPr="000872BC">
          <w:rPr>
            <w:rStyle w:val="afffff2"/>
            <w:rFonts w:ascii="Calibri" w:hAnsi="Calibri"/>
          </w:rPr>
          <w:t>Overview of DHCP Server Functions</w:t>
        </w:r>
        <w:r w:rsidR="00855D1C">
          <w:rPr>
            <w:webHidden/>
          </w:rPr>
          <w:tab/>
        </w:r>
        <w:r w:rsidR="00855D1C">
          <w:rPr>
            <w:webHidden/>
          </w:rPr>
          <w:fldChar w:fldCharType="begin"/>
        </w:r>
        <w:r w:rsidR="00855D1C">
          <w:rPr>
            <w:webHidden/>
          </w:rPr>
          <w:instrText xml:space="preserve"> PAGEREF _Toc445313208 \h </w:instrText>
        </w:r>
        <w:r w:rsidR="00855D1C">
          <w:rPr>
            <w:webHidden/>
          </w:rPr>
        </w:r>
        <w:r w:rsidR="00855D1C">
          <w:rPr>
            <w:webHidden/>
          </w:rPr>
          <w:fldChar w:fldCharType="separate"/>
        </w:r>
        <w:r w:rsidR="00855D1C">
          <w:rPr>
            <w:webHidden/>
          </w:rPr>
          <w:t>96</w:t>
        </w:r>
        <w:r w:rsidR="00855D1C">
          <w:rPr>
            <w:webHidden/>
          </w:rPr>
          <w:fldChar w:fldCharType="end"/>
        </w:r>
      </w:hyperlink>
    </w:p>
    <w:p w14:paraId="70839CC4" w14:textId="77777777" w:rsidR="00855D1C" w:rsidRDefault="00FF3D30">
      <w:pPr>
        <w:pStyle w:val="30"/>
        <w:rPr>
          <w:rFonts w:asciiTheme="minorHAnsi" w:eastAsiaTheme="minorEastAsia" w:hAnsiTheme="minorHAnsi" w:cstheme="minorBidi"/>
          <w:snapToGrid/>
          <w:kern w:val="0"/>
          <w:sz w:val="22"/>
          <w:szCs w:val="22"/>
        </w:rPr>
      </w:pPr>
      <w:hyperlink w:anchor="_Toc445313209" w:history="1">
        <w:r w:rsidR="00855D1C" w:rsidRPr="000872BC">
          <w:rPr>
            <w:rStyle w:val="afffff2"/>
            <w:rFonts w:ascii="Calibri" w:hAnsi="Calibri"/>
          </w:rPr>
          <w:t>DHCP Pool Configuration</w:t>
        </w:r>
        <w:r w:rsidR="00855D1C">
          <w:rPr>
            <w:webHidden/>
          </w:rPr>
          <w:tab/>
        </w:r>
        <w:r w:rsidR="00855D1C">
          <w:rPr>
            <w:webHidden/>
          </w:rPr>
          <w:fldChar w:fldCharType="begin"/>
        </w:r>
        <w:r w:rsidR="00855D1C">
          <w:rPr>
            <w:webHidden/>
          </w:rPr>
          <w:instrText xml:space="preserve"> PAGEREF _Toc445313209 \h </w:instrText>
        </w:r>
        <w:r w:rsidR="00855D1C">
          <w:rPr>
            <w:webHidden/>
          </w:rPr>
        </w:r>
        <w:r w:rsidR="00855D1C">
          <w:rPr>
            <w:webHidden/>
          </w:rPr>
          <w:fldChar w:fldCharType="separate"/>
        </w:r>
        <w:r w:rsidR="00855D1C">
          <w:rPr>
            <w:webHidden/>
          </w:rPr>
          <w:t>98</w:t>
        </w:r>
        <w:r w:rsidR="00855D1C">
          <w:rPr>
            <w:webHidden/>
          </w:rPr>
          <w:fldChar w:fldCharType="end"/>
        </w:r>
      </w:hyperlink>
    </w:p>
    <w:p w14:paraId="0422002C" w14:textId="77777777" w:rsidR="00855D1C" w:rsidRDefault="00FF3D30">
      <w:pPr>
        <w:pStyle w:val="30"/>
        <w:rPr>
          <w:rFonts w:asciiTheme="minorHAnsi" w:eastAsiaTheme="minorEastAsia" w:hAnsiTheme="minorHAnsi" w:cstheme="minorBidi"/>
          <w:snapToGrid/>
          <w:kern w:val="0"/>
          <w:sz w:val="22"/>
          <w:szCs w:val="22"/>
        </w:rPr>
      </w:pPr>
      <w:hyperlink w:anchor="_Toc445313210" w:history="1">
        <w:r w:rsidR="00855D1C" w:rsidRPr="000872BC">
          <w:rPr>
            <w:rStyle w:val="afffff2"/>
            <w:rFonts w:ascii="Calibri" w:hAnsi="Calibri"/>
          </w:rPr>
          <w:t>Enabling DHCP Server Function</w:t>
        </w:r>
        <w:r w:rsidR="00855D1C">
          <w:rPr>
            <w:webHidden/>
          </w:rPr>
          <w:tab/>
        </w:r>
        <w:r w:rsidR="00855D1C">
          <w:rPr>
            <w:webHidden/>
          </w:rPr>
          <w:fldChar w:fldCharType="begin"/>
        </w:r>
        <w:r w:rsidR="00855D1C">
          <w:rPr>
            <w:webHidden/>
          </w:rPr>
          <w:instrText xml:space="preserve"> PAGEREF _Toc445313210 \h </w:instrText>
        </w:r>
        <w:r w:rsidR="00855D1C">
          <w:rPr>
            <w:webHidden/>
          </w:rPr>
        </w:r>
        <w:r w:rsidR="00855D1C">
          <w:rPr>
            <w:webHidden/>
          </w:rPr>
          <w:fldChar w:fldCharType="separate"/>
        </w:r>
        <w:r w:rsidR="00855D1C">
          <w:rPr>
            <w:webHidden/>
          </w:rPr>
          <w:t>102</w:t>
        </w:r>
        <w:r w:rsidR="00855D1C">
          <w:rPr>
            <w:webHidden/>
          </w:rPr>
          <w:fldChar w:fldCharType="end"/>
        </w:r>
      </w:hyperlink>
    </w:p>
    <w:p w14:paraId="276D39EE" w14:textId="77777777" w:rsidR="00855D1C" w:rsidRDefault="00FF3D30">
      <w:pPr>
        <w:pStyle w:val="20"/>
        <w:rPr>
          <w:rFonts w:asciiTheme="minorHAnsi" w:eastAsiaTheme="minorEastAsia" w:hAnsiTheme="minorHAnsi" w:cstheme="minorBidi"/>
          <w:noProof/>
          <w:snapToGrid/>
          <w:kern w:val="0"/>
          <w:sz w:val="22"/>
          <w:szCs w:val="22"/>
        </w:rPr>
      </w:pPr>
      <w:hyperlink w:anchor="_Toc445313211" w:history="1">
        <w:r w:rsidR="00855D1C" w:rsidRPr="000872BC">
          <w:rPr>
            <w:rStyle w:val="afffff2"/>
            <w:rFonts w:ascii="Calibri" w:hAnsi="Calibri"/>
            <w:noProof/>
          </w:rPr>
          <w:t>DHCP relay agent Features and Configuration</w:t>
        </w:r>
        <w:r w:rsidR="00855D1C">
          <w:rPr>
            <w:noProof/>
            <w:webHidden/>
          </w:rPr>
          <w:tab/>
        </w:r>
        <w:r w:rsidR="00855D1C">
          <w:rPr>
            <w:noProof/>
            <w:webHidden/>
          </w:rPr>
          <w:fldChar w:fldCharType="begin"/>
        </w:r>
        <w:r w:rsidR="00855D1C">
          <w:rPr>
            <w:noProof/>
            <w:webHidden/>
          </w:rPr>
          <w:instrText xml:space="preserve"> PAGEREF _Toc445313211 \h </w:instrText>
        </w:r>
        <w:r w:rsidR="00855D1C">
          <w:rPr>
            <w:noProof/>
            <w:webHidden/>
          </w:rPr>
        </w:r>
        <w:r w:rsidR="00855D1C">
          <w:rPr>
            <w:noProof/>
            <w:webHidden/>
          </w:rPr>
          <w:fldChar w:fldCharType="separate"/>
        </w:r>
        <w:r w:rsidR="00855D1C">
          <w:rPr>
            <w:noProof/>
            <w:webHidden/>
          </w:rPr>
          <w:t>103</w:t>
        </w:r>
        <w:r w:rsidR="00855D1C">
          <w:rPr>
            <w:noProof/>
            <w:webHidden/>
          </w:rPr>
          <w:fldChar w:fldCharType="end"/>
        </w:r>
      </w:hyperlink>
    </w:p>
    <w:p w14:paraId="24541DCE" w14:textId="77777777" w:rsidR="00855D1C" w:rsidRDefault="00FF3D30">
      <w:pPr>
        <w:pStyle w:val="30"/>
        <w:rPr>
          <w:rFonts w:asciiTheme="minorHAnsi" w:eastAsiaTheme="minorEastAsia" w:hAnsiTheme="minorHAnsi" w:cstheme="minorBidi"/>
          <w:snapToGrid/>
          <w:kern w:val="0"/>
          <w:sz w:val="22"/>
          <w:szCs w:val="22"/>
        </w:rPr>
      </w:pPr>
      <w:hyperlink w:anchor="_Toc445313212" w:history="1">
        <w:r w:rsidR="00855D1C" w:rsidRPr="000872BC">
          <w:rPr>
            <w:rStyle w:val="afffff2"/>
            <w:rFonts w:ascii="Calibri" w:hAnsi="Calibri"/>
          </w:rPr>
          <w:t>DHCP relay agent Overview</w:t>
        </w:r>
        <w:r w:rsidR="00855D1C">
          <w:rPr>
            <w:webHidden/>
          </w:rPr>
          <w:tab/>
        </w:r>
        <w:r w:rsidR="00855D1C">
          <w:rPr>
            <w:webHidden/>
          </w:rPr>
          <w:fldChar w:fldCharType="begin"/>
        </w:r>
        <w:r w:rsidR="00855D1C">
          <w:rPr>
            <w:webHidden/>
          </w:rPr>
          <w:instrText xml:space="preserve"> PAGEREF _Toc445313212 \h </w:instrText>
        </w:r>
        <w:r w:rsidR="00855D1C">
          <w:rPr>
            <w:webHidden/>
          </w:rPr>
        </w:r>
        <w:r w:rsidR="00855D1C">
          <w:rPr>
            <w:webHidden/>
          </w:rPr>
          <w:fldChar w:fldCharType="separate"/>
        </w:r>
        <w:r w:rsidR="00855D1C">
          <w:rPr>
            <w:webHidden/>
          </w:rPr>
          <w:t>103</w:t>
        </w:r>
        <w:r w:rsidR="00855D1C">
          <w:rPr>
            <w:webHidden/>
          </w:rPr>
          <w:fldChar w:fldCharType="end"/>
        </w:r>
      </w:hyperlink>
    </w:p>
    <w:p w14:paraId="4A08201B" w14:textId="77777777" w:rsidR="00855D1C" w:rsidRDefault="00FF3D30">
      <w:pPr>
        <w:pStyle w:val="30"/>
        <w:rPr>
          <w:rFonts w:asciiTheme="minorHAnsi" w:eastAsiaTheme="minorEastAsia" w:hAnsiTheme="minorHAnsi" w:cstheme="minorBidi"/>
          <w:snapToGrid/>
          <w:kern w:val="0"/>
          <w:sz w:val="22"/>
          <w:szCs w:val="22"/>
        </w:rPr>
      </w:pPr>
      <w:hyperlink w:anchor="_Toc445313213" w:history="1">
        <w:r w:rsidR="00855D1C" w:rsidRPr="000872BC">
          <w:rPr>
            <w:rStyle w:val="afffff2"/>
            <w:rFonts w:ascii="Calibri" w:hAnsi="Calibri"/>
          </w:rPr>
          <w:t>Enabling DHCP Relay Function</w:t>
        </w:r>
        <w:r w:rsidR="00855D1C">
          <w:rPr>
            <w:webHidden/>
          </w:rPr>
          <w:tab/>
        </w:r>
        <w:r w:rsidR="00855D1C">
          <w:rPr>
            <w:webHidden/>
          </w:rPr>
          <w:fldChar w:fldCharType="begin"/>
        </w:r>
        <w:r w:rsidR="00855D1C">
          <w:rPr>
            <w:webHidden/>
          </w:rPr>
          <w:instrText xml:space="preserve"> PAGEREF _Toc445313213 \h </w:instrText>
        </w:r>
        <w:r w:rsidR="00855D1C">
          <w:rPr>
            <w:webHidden/>
          </w:rPr>
        </w:r>
        <w:r w:rsidR="00855D1C">
          <w:rPr>
            <w:webHidden/>
          </w:rPr>
          <w:fldChar w:fldCharType="separate"/>
        </w:r>
        <w:r w:rsidR="00855D1C">
          <w:rPr>
            <w:webHidden/>
          </w:rPr>
          <w:t>103</w:t>
        </w:r>
        <w:r w:rsidR="00855D1C">
          <w:rPr>
            <w:webHidden/>
          </w:rPr>
          <w:fldChar w:fldCharType="end"/>
        </w:r>
      </w:hyperlink>
    </w:p>
    <w:p w14:paraId="34C49575" w14:textId="77777777" w:rsidR="00855D1C" w:rsidRDefault="00FF3D30">
      <w:pPr>
        <w:pStyle w:val="30"/>
        <w:rPr>
          <w:rFonts w:asciiTheme="minorHAnsi" w:eastAsiaTheme="minorEastAsia" w:hAnsiTheme="minorHAnsi" w:cstheme="minorBidi"/>
          <w:snapToGrid/>
          <w:kern w:val="0"/>
          <w:sz w:val="22"/>
          <w:szCs w:val="22"/>
        </w:rPr>
      </w:pPr>
      <w:hyperlink w:anchor="_Toc445313214" w:history="1">
        <w:r w:rsidR="00855D1C" w:rsidRPr="000872BC">
          <w:rPr>
            <w:rStyle w:val="afffff2"/>
            <w:rFonts w:ascii="Calibri" w:hAnsi="Calibri"/>
          </w:rPr>
          <w:t>DHCP Server Configuration on DHCP Relay Agent</w:t>
        </w:r>
        <w:r w:rsidR="00855D1C">
          <w:rPr>
            <w:webHidden/>
          </w:rPr>
          <w:tab/>
        </w:r>
        <w:r w:rsidR="00855D1C">
          <w:rPr>
            <w:webHidden/>
          </w:rPr>
          <w:fldChar w:fldCharType="begin"/>
        </w:r>
        <w:r w:rsidR="00855D1C">
          <w:rPr>
            <w:webHidden/>
          </w:rPr>
          <w:instrText xml:space="preserve"> PAGEREF _Toc445313214 \h </w:instrText>
        </w:r>
        <w:r w:rsidR="00855D1C">
          <w:rPr>
            <w:webHidden/>
          </w:rPr>
        </w:r>
        <w:r w:rsidR="00855D1C">
          <w:rPr>
            <w:webHidden/>
          </w:rPr>
          <w:fldChar w:fldCharType="separate"/>
        </w:r>
        <w:r w:rsidR="00855D1C">
          <w:rPr>
            <w:webHidden/>
          </w:rPr>
          <w:t>104</w:t>
        </w:r>
        <w:r w:rsidR="00855D1C">
          <w:rPr>
            <w:webHidden/>
          </w:rPr>
          <w:fldChar w:fldCharType="end"/>
        </w:r>
      </w:hyperlink>
    </w:p>
    <w:p w14:paraId="74A687B0" w14:textId="77777777" w:rsidR="00855D1C" w:rsidRDefault="00FF3D30">
      <w:pPr>
        <w:pStyle w:val="30"/>
        <w:rPr>
          <w:rFonts w:asciiTheme="minorHAnsi" w:eastAsiaTheme="minorEastAsia" w:hAnsiTheme="minorHAnsi" w:cstheme="minorBidi"/>
          <w:snapToGrid/>
          <w:kern w:val="0"/>
          <w:sz w:val="22"/>
          <w:szCs w:val="22"/>
        </w:rPr>
      </w:pPr>
      <w:hyperlink w:anchor="_Toc445313215" w:history="1">
        <w:r w:rsidR="00855D1C" w:rsidRPr="000872BC">
          <w:rPr>
            <w:rStyle w:val="afffff2"/>
            <w:rFonts w:ascii="Calibri" w:hAnsi="Calibri"/>
          </w:rPr>
          <w:t>DHCP relay information option (OPTION82) Configuration</w:t>
        </w:r>
        <w:r w:rsidR="00855D1C">
          <w:rPr>
            <w:webHidden/>
          </w:rPr>
          <w:tab/>
        </w:r>
        <w:r w:rsidR="00855D1C">
          <w:rPr>
            <w:webHidden/>
          </w:rPr>
          <w:fldChar w:fldCharType="begin"/>
        </w:r>
        <w:r w:rsidR="00855D1C">
          <w:rPr>
            <w:webHidden/>
          </w:rPr>
          <w:instrText xml:space="preserve"> PAGEREF _Toc445313215 \h </w:instrText>
        </w:r>
        <w:r w:rsidR="00855D1C">
          <w:rPr>
            <w:webHidden/>
          </w:rPr>
        </w:r>
        <w:r w:rsidR="00855D1C">
          <w:rPr>
            <w:webHidden/>
          </w:rPr>
          <w:fldChar w:fldCharType="separate"/>
        </w:r>
        <w:r w:rsidR="00855D1C">
          <w:rPr>
            <w:webHidden/>
          </w:rPr>
          <w:t>105</w:t>
        </w:r>
        <w:r w:rsidR="00855D1C">
          <w:rPr>
            <w:webHidden/>
          </w:rPr>
          <w:fldChar w:fldCharType="end"/>
        </w:r>
      </w:hyperlink>
    </w:p>
    <w:p w14:paraId="33B05124" w14:textId="77777777" w:rsidR="00855D1C" w:rsidRDefault="00FF3D30">
      <w:pPr>
        <w:pStyle w:val="30"/>
        <w:rPr>
          <w:rFonts w:asciiTheme="minorHAnsi" w:eastAsiaTheme="minorEastAsia" w:hAnsiTheme="minorHAnsi" w:cstheme="minorBidi"/>
          <w:snapToGrid/>
          <w:kern w:val="0"/>
          <w:sz w:val="22"/>
          <w:szCs w:val="22"/>
        </w:rPr>
      </w:pPr>
      <w:hyperlink w:anchor="_Toc445313216" w:history="1">
        <w:r w:rsidR="00855D1C" w:rsidRPr="000872BC">
          <w:rPr>
            <w:rStyle w:val="afffff2"/>
            <w:rFonts w:ascii="Calibri" w:hAnsi="Calibri"/>
          </w:rPr>
          <w:t>DHCP Smart Relay Configuration</w:t>
        </w:r>
        <w:r w:rsidR="00855D1C">
          <w:rPr>
            <w:webHidden/>
          </w:rPr>
          <w:tab/>
        </w:r>
        <w:r w:rsidR="00855D1C">
          <w:rPr>
            <w:webHidden/>
          </w:rPr>
          <w:fldChar w:fldCharType="begin"/>
        </w:r>
        <w:r w:rsidR="00855D1C">
          <w:rPr>
            <w:webHidden/>
          </w:rPr>
          <w:instrText xml:space="preserve"> PAGEREF _Toc445313216 \h </w:instrText>
        </w:r>
        <w:r w:rsidR="00855D1C">
          <w:rPr>
            <w:webHidden/>
          </w:rPr>
        </w:r>
        <w:r w:rsidR="00855D1C">
          <w:rPr>
            <w:webHidden/>
          </w:rPr>
          <w:fldChar w:fldCharType="separate"/>
        </w:r>
        <w:r w:rsidR="00855D1C">
          <w:rPr>
            <w:webHidden/>
          </w:rPr>
          <w:t>107</w:t>
        </w:r>
        <w:r w:rsidR="00855D1C">
          <w:rPr>
            <w:webHidden/>
          </w:rPr>
          <w:fldChar w:fldCharType="end"/>
        </w:r>
      </w:hyperlink>
    </w:p>
    <w:p w14:paraId="0E25A2A1" w14:textId="77777777" w:rsidR="00855D1C" w:rsidRDefault="00FF3D30">
      <w:pPr>
        <w:pStyle w:val="30"/>
        <w:rPr>
          <w:rFonts w:asciiTheme="minorHAnsi" w:eastAsiaTheme="minorEastAsia" w:hAnsiTheme="minorHAnsi" w:cstheme="minorBidi"/>
          <w:snapToGrid/>
          <w:kern w:val="0"/>
          <w:sz w:val="22"/>
          <w:szCs w:val="22"/>
        </w:rPr>
      </w:pPr>
      <w:hyperlink w:anchor="_Toc445313217" w:history="1">
        <w:r w:rsidR="00855D1C" w:rsidRPr="000872BC">
          <w:rPr>
            <w:rStyle w:val="afffff2"/>
            <w:rFonts w:ascii="Calibri" w:hAnsi="Calibri"/>
          </w:rPr>
          <w:t>DHCP Relay Verify MAC-Address Configuration</w:t>
        </w:r>
        <w:r w:rsidR="00855D1C">
          <w:rPr>
            <w:webHidden/>
          </w:rPr>
          <w:tab/>
        </w:r>
        <w:r w:rsidR="00855D1C">
          <w:rPr>
            <w:webHidden/>
          </w:rPr>
          <w:fldChar w:fldCharType="begin"/>
        </w:r>
        <w:r w:rsidR="00855D1C">
          <w:rPr>
            <w:webHidden/>
          </w:rPr>
          <w:instrText xml:space="preserve"> PAGEREF _Toc445313217 \h </w:instrText>
        </w:r>
        <w:r w:rsidR="00855D1C">
          <w:rPr>
            <w:webHidden/>
          </w:rPr>
        </w:r>
        <w:r w:rsidR="00855D1C">
          <w:rPr>
            <w:webHidden/>
          </w:rPr>
          <w:fldChar w:fldCharType="separate"/>
        </w:r>
        <w:r w:rsidR="00855D1C">
          <w:rPr>
            <w:webHidden/>
          </w:rPr>
          <w:t>108</w:t>
        </w:r>
        <w:r w:rsidR="00855D1C">
          <w:rPr>
            <w:webHidden/>
          </w:rPr>
          <w:fldChar w:fldCharType="end"/>
        </w:r>
      </w:hyperlink>
    </w:p>
    <w:p w14:paraId="54DCB814" w14:textId="77777777" w:rsidR="00855D1C" w:rsidRDefault="00FF3D30">
      <w:pPr>
        <w:pStyle w:val="30"/>
        <w:rPr>
          <w:rFonts w:asciiTheme="minorHAnsi" w:eastAsiaTheme="minorEastAsia" w:hAnsiTheme="minorHAnsi" w:cstheme="minorBidi"/>
          <w:snapToGrid/>
          <w:kern w:val="0"/>
          <w:sz w:val="22"/>
          <w:szCs w:val="22"/>
        </w:rPr>
      </w:pPr>
      <w:hyperlink w:anchor="_Toc445313218" w:history="1">
        <w:r w:rsidR="00855D1C" w:rsidRPr="000872BC">
          <w:rPr>
            <w:rStyle w:val="afffff2"/>
            <w:rFonts w:ascii="Calibri" w:hAnsi="Calibri"/>
          </w:rPr>
          <w:t>DHCP relay rate-limit Set-up</w:t>
        </w:r>
        <w:r w:rsidR="00855D1C">
          <w:rPr>
            <w:webHidden/>
          </w:rPr>
          <w:tab/>
        </w:r>
        <w:r w:rsidR="00855D1C">
          <w:rPr>
            <w:webHidden/>
          </w:rPr>
          <w:fldChar w:fldCharType="begin"/>
        </w:r>
        <w:r w:rsidR="00855D1C">
          <w:rPr>
            <w:webHidden/>
          </w:rPr>
          <w:instrText xml:space="preserve"> PAGEREF _Toc445313218 \h </w:instrText>
        </w:r>
        <w:r w:rsidR="00855D1C">
          <w:rPr>
            <w:webHidden/>
          </w:rPr>
        </w:r>
        <w:r w:rsidR="00855D1C">
          <w:rPr>
            <w:webHidden/>
          </w:rPr>
          <w:fldChar w:fldCharType="separate"/>
        </w:r>
        <w:r w:rsidR="00855D1C">
          <w:rPr>
            <w:webHidden/>
          </w:rPr>
          <w:t>109</w:t>
        </w:r>
        <w:r w:rsidR="00855D1C">
          <w:rPr>
            <w:webHidden/>
          </w:rPr>
          <w:fldChar w:fldCharType="end"/>
        </w:r>
      </w:hyperlink>
    </w:p>
    <w:p w14:paraId="328EBCF2" w14:textId="77777777" w:rsidR="00855D1C" w:rsidRDefault="00FF3D30">
      <w:pPr>
        <w:pStyle w:val="30"/>
        <w:rPr>
          <w:rFonts w:asciiTheme="minorHAnsi" w:eastAsiaTheme="minorEastAsia" w:hAnsiTheme="minorHAnsi" w:cstheme="minorBidi"/>
          <w:snapToGrid/>
          <w:kern w:val="0"/>
          <w:sz w:val="22"/>
          <w:szCs w:val="22"/>
        </w:rPr>
      </w:pPr>
      <w:hyperlink w:anchor="_Toc445313219" w:history="1">
        <w:r w:rsidR="00855D1C" w:rsidRPr="000872BC">
          <w:rPr>
            <w:rStyle w:val="afffff2"/>
            <w:rFonts w:ascii="Calibri" w:hAnsi="Calibri"/>
          </w:rPr>
          <w:t>DHCP Class based DHCP packet forwarding</w:t>
        </w:r>
        <w:r w:rsidR="00855D1C">
          <w:rPr>
            <w:webHidden/>
          </w:rPr>
          <w:tab/>
        </w:r>
        <w:r w:rsidR="00855D1C">
          <w:rPr>
            <w:webHidden/>
          </w:rPr>
          <w:fldChar w:fldCharType="begin"/>
        </w:r>
        <w:r w:rsidR="00855D1C">
          <w:rPr>
            <w:webHidden/>
          </w:rPr>
          <w:instrText xml:space="preserve"> PAGEREF _Toc445313219 \h </w:instrText>
        </w:r>
        <w:r w:rsidR="00855D1C">
          <w:rPr>
            <w:webHidden/>
          </w:rPr>
        </w:r>
        <w:r w:rsidR="00855D1C">
          <w:rPr>
            <w:webHidden/>
          </w:rPr>
          <w:fldChar w:fldCharType="separate"/>
        </w:r>
        <w:r w:rsidR="00855D1C">
          <w:rPr>
            <w:webHidden/>
          </w:rPr>
          <w:t>111</w:t>
        </w:r>
        <w:r w:rsidR="00855D1C">
          <w:rPr>
            <w:webHidden/>
          </w:rPr>
          <w:fldChar w:fldCharType="end"/>
        </w:r>
      </w:hyperlink>
    </w:p>
    <w:p w14:paraId="28F3560C" w14:textId="77777777" w:rsidR="00855D1C" w:rsidRDefault="00FF3D30">
      <w:pPr>
        <w:pStyle w:val="20"/>
        <w:rPr>
          <w:rFonts w:asciiTheme="minorHAnsi" w:eastAsiaTheme="minorEastAsia" w:hAnsiTheme="minorHAnsi" w:cstheme="minorBidi"/>
          <w:noProof/>
          <w:snapToGrid/>
          <w:kern w:val="0"/>
          <w:sz w:val="22"/>
          <w:szCs w:val="22"/>
        </w:rPr>
      </w:pPr>
      <w:hyperlink w:anchor="_Toc445313220" w:history="1">
        <w:r w:rsidR="00855D1C" w:rsidRPr="000872BC">
          <w:rPr>
            <w:rStyle w:val="afffff2"/>
            <w:rFonts w:ascii="Calibri" w:hAnsi="Calibri"/>
            <w:noProof/>
          </w:rPr>
          <w:t>DHCP Snooping Function</w:t>
        </w:r>
        <w:r w:rsidR="00855D1C">
          <w:rPr>
            <w:noProof/>
            <w:webHidden/>
          </w:rPr>
          <w:tab/>
        </w:r>
        <w:r w:rsidR="00855D1C">
          <w:rPr>
            <w:noProof/>
            <w:webHidden/>
          </w:rPr>
          <w:fldChar w:fldCharType="begin"/>
        </w:r>
        <w:r w:rsidR="00855D1C">
          <w:rPr>
            <w:noProof/>
            <w:webHidden/>
          </w:rPr>
          <w:instrText xml:space="preserve"> PAGEREF _Toc445313220 \h </w:instrText>
        </w:r>
        <w:r w:rsidR="00855D1C">
          <w:rPr>
            <w:noProof/>
            <w:webHidden/>
          </w:rPr>
        </w:r>
        <w:r w:rsidR="00855D1C">
          <w:rPr>
            <w:noProof/>
            <w:webHidden/>
          </w:rPr>
          <w:fldChar w:fldCharType="separate"/>
        </w:r>
        <w:r w:rsidR="00855D1C">
          <w:rPr>
            <w:noProof/>
            <w:webHidden/>
          </w:rPr>
          <w:t>113</w:t>
        </w:r>
        <w:r w:rsidR="00855D1C">
          <w:rPr>
            <w:noProof/>
            <w:webHidden/>
          </w:rPr>
          <w:fldChar w:fldCharType="end"/>
        </w:r>
      </w:hyperlink>
    </w:p>
    <w:p w14:paraId="1A38E4CD" w14:textId="77777777" w:rsidR="00855D1C" w:rsidRDefault="00FF3D30">
      <w:pPr>
        <w:pStyle w:val="30"/>
        <w:rPr>
          <w:rFonts w:asciiTheme="minorHAnsi" w:eastAsiaTheme="minorEastAsia" w:hAnsiTheme="minorHAnsi" w:cstheme="minorBidi"/>
          <w:snapToGrid/>
          <w:kern w:val="0"/>
          <w:sz w:val="22"/>
          <w:szCs w:val="22"/>
        </w:rPr>
      </w:pPr>
      <w:hyperlink w:anchor="_Toc445313221" w:history="1">
        <w:r w:rsidR="00855D1C" w:rsidRPr="000872BC">
          <w:rPr>
            <w:rStyle w:val="afffff2"/>
            <w:rFonts w:ascii="Calibri" w:hAnsi="Calibri"/>
          </w:rPr>
          <w:t>DHCP Snooping Function Overview</w:t>
        </w:r>
        <w:r w:rsidR="00855D1C">
          <w:rPr>
            <w:webHidden/>
          </w:rPr>
          <w:tab/>
        </w:r>
        <w:r w:rsidR="00855D1C">
          <w:rPr>
            <w:webHidden/>
          </w:rPr>
          <w:fldChar w:fldCharType="begin"/>
        </w:r>
        <w:r w:rsidR="00855D1C">
          <w:rPr>
            <w:webHidden/>
          </w:rPr>
          <w:instrText xml:space="preserve"> PAGEREF _Toc445313221 \h </w:instrText>
        </w:r>
        <w:r w:rsidR="00855D1C">
          <w:rPr>
            <w:webHidden/>
          </w:rPr>
        </w:r>
        <w:r w:rsidR="00855D1C">
          <w:rPr>
            <w:webHidden/>
          </w:rPr>
          <w:fldChar w:fldCharType="separate"/>
        </w:r>
        <w:r w:rsidR="00855D1C">
          <w:rPr>
            <w:webHidden/>
          </w:rPr>
          <w:t>113</w:t>
        </w:r>
        <w:r w:rsidR="00855D1C">
          <w:rPr>
            <w:webHidden/>
          </w:rPr>
          <w:fldChar w:fldCharType="end"/>
        </w:r>
      </w:hyperlink>
    </w:p>
    <w:p w14:paraId="13AE492B" w14:textId="77777777" w:rsidR="00855D1C" w:rsidRDefault="00FF3D30">
      <w:pPr>
        <w:pStyle w:val="30"/>
        <w:rPr>
          <w:rFonts w:asciiTheme="minorHAnsi" w:eastAsiaTheme="minorEastAsia" w:hAnsiTheme="minorHAnsi" w:cstheme="minorBidi"/>
          <w:snapToGrid/>
          <w:kern w:val="0"/>
          <w:sz w:val="22"/>
          <w:szCs w:val="22"/>
        </w:rPr>
      </w:pPr>
      <w:hyperlink w:anchor="_Toc445313222" w:history="1">
        <w:r w:rsidR="00855D1C" w:rsidRPr="000872BC">
          <w:rPr>
            <w:rStyle w:val="afffff2"/>
            <w:rFonts w:ascii="Calibri" w:hAnsi="Calibri"/>
          </w:rPr>
          <w:t>Activation of DHCP Snooping Function</w:t>
        </w:r>
        <w:r w:rsidR="00855D1C">
          <w:rPr>
            <w:webHidden/>
          </w:rPr>
          <w:tab/>
        </w:r>
        <w:r w:rsidR="00855D1C">
          <w:rPr>
            <w:webHidden/>
          </w:rPr>
          <w:fldChar w:fldCharType="begin"/>
        </w:r>
        <w:r w:rsidR="00855D1C">
          <w:rPr>
            <w:webHidden/>
          </w:rPr>
          <w:instrText xml:space="preserve"> PAGEREF _Toc445313222 \h </w:instrText>
        </w:r>
        <w:r w:rsidR="00855D1C">
          <w:rPr>
            <w:webHidden/>
          </w:rPr>
        </w:r>
        <w:r w:rsidR="00855D1C">
          <w:rPr>
            <w:webHidden/>
          </w:rPr>
          <w:fldChar w:fldCharType="separate"/>
        </w:r>
        <w:r w:rsidR="00855D1C">
          <w:rPr>
            <w:webHidden/>
          </w:rPr>
          <w:t>113</w:t>
        </w:r>
        <w:r w:rsidR="00855D1C">
          <w:rPr>
            <w:webHidden/>
          </w:rPr>
          <w:fldChar w:fldCharType="end"/>
        </w:r>
      </w:hyperlink>
    </w:p>
    <w:p w14:paraId="2039AF0B" w14:textId="77777777" w:rsidR="00855D1C" w:rsidRDefault="00FF3D30">
      <w:pPr>
        <w:pStyle w:val="30"/>
        <w:rPr>
          <w:rFonts w:asciiTheme="minorHAnsi" w:eastAsiaTheme="minorEastAsia" w:hAnsiTheme="minorHAnsi" w:cstheme="minorBidi"/>
          <w:snapToGrid/>
          <w:kern w:val="0"/>
          <w:sz w:val="22"/>
          <w:szCs w:val="22"/>
        </w:rPr>
      </w:pPr>
      <w:hyperlink w:anchor="_Toc445313223" w:history="1">
        <w:r w:rsidR="00855D1C" w:rsidRPr="000872BC">
          <w:rPr>
            <w:rStyle w:val="afffff2"/>
            <w:rFonts w:ascii="Calibri" w:hAnsi="Calibri"/>
          </w:rPr>
          <w:t>DHCP Snooping Vlan Configuration</w:t>
        </w:r>
        <w:r w:rsidR="00855D1C">
          <w:rPr>
            <w:webHidden/>
          </w:rPr>
          <w:tab/>
        </w:r>
        <w:r w:rsidR="00855D1C">
          <w:rPr>
            <w:webHidden/>
          </w:rPr>
          <w:fldChar w:fldCharType="begin"/>
        </w:r>
        <w:r w:rsidR="00855D1C">
          <w:rPr>
            <w:webHidden/>
          </w:rPr>
          <w:instrText xml:space="preserve"> PAGEREF _Toc445313223 \h </w:instrText>
        </w:r>
        <w:r w:rsidR="00855D1C">
          <w:rPr>
            <w:webHidden/>
          </w:rPr>
        </w:r>
        <w:r w:rsidR="00855D1C">
          <w:rPr>
            <w:webHidden/>
          </w:rPr>
          <w:fldChar w:fldCharType="separate"/>
        </w:r>
        <w:r w:rsidR="00855D1C">
          <w:rPr>
            <w:webHidden/>
          </w:rPr>
          <w:t>114</w:t>
        </w:r>
        <w:r w:rsidR="00855D1C">
          <w:rPr>
            <w:webHidden/>
          </w:rPr>
          <w:fldChar w:fldCharType="end"/>
        </w:r>
      </w:hyperlink>
    </w:p>
    <w:p w14:paraId="5FFD0A37" w14:textId="77777777" w:rsidR="00855D1C" w:rsidRDefault="00FF3D30">
      <w:pPr>
        <w:pStyle w:val="30"/>
        <w:rPr>
          <w:rFonts w:asciiTheme="minorHAnsi" w:eastAsiaTheme="minorEastAsia" w:hAnsiTheme="minorHAnsi" w:cstheme="minorBidi"/>
          <w:snapToGrid/>
          <w:kern w:val="0"/>
          <w:sz w:val="22"/>
          <w:szCs w:val="22"/>
        </w:rPr>
      </w:pPr>
      <w:hyperlink w:anchor="_Toc445313224" w:history="1">
        <w:r w:rsidR="00855D1C" w:rsidRPr="000872BC">
          <w:rPr>
            <w:rStyle w:val="afffff2"/>
            <w:rFonts w:ascii="Calibri" w:hAnsi="Calibri"/>
          </w:rPr>
          <w:t>DHCP Snooping information option (OPTION82) Configuration</w:t>
        </w:r>
        <w:r w:rsidR="00855D1C">
          <w:rPr>
            <w:webHidden/>
          </w:rPr>
          <w:tab/>
        </w:r>
        <w:r w:rsidR="00855D1C">
          <w:rPr>
            <w:webHidden/>
          </w:rPr>
          <w:fldChar w:fldCharType="begin"/>
        </w:r>
        <w:r w:rsidR="00855D1C">
          <w:rPr>
            <w:webHidden/>
          </w:rPr>
          <w:instrText xml:space="preserve"> PAGEREF _Toc445313224 \h </w:instrText>
        </w:r>
        <w:r w:rsidR="00855D1C">
          <w:rPr>
            <w:webHidden/>
          </w:rPr>
        </w:r>
        <w:r w:rsidR="00855D1C">
          <w:rPr>
            <w:webHidden/>
          </w:rPr>
          <w:fldChar w:fldCharType="separate"/>
        </w:r>
        <w:r w:rsidR="00855D1C">
          <w:rPr>
            <w:webHidden/>
          </w:rPr>
          <w:t>114</w:t>
        </w:r>
        <w:r w:rsidR="00855D1C">
          <w:rPr>
            <w:webHidden/>
          </w:rPr>
          <w:fldChar w:fldCharType="end"/>
        </w:r>
      </w:hyperlink>
    </w:p>
    <w:p w14:paraId="097DDC4A" w14:textId="77777777" w:rsidR="00855D1C" w:rsidRDefault="00FF3D30">
      <w:pPr>
        <w:pStyle w:val="30"/>
        <w:rPr>
          <w:rFonts w:asciiTheme="minorHAnsi" w:eastAsiaTheme="minorEastAsia" w:hAnsiTheme="minorHAnsi" w:cstheme="minorBidi"/>
          <w:snapToGrid/>
          <w:kern w:val="0"/>
          <w:sz w:val="22"/>
          <w:szCs w:val="22"/>
        </w:rPr>
      </w:pPr>
      <w:hyperlink w:anchor="_Toc445313225" w:history="1">
        <w:r w:rsidR="00855D1C" w:rsidRPr="000872BC">
          <w:rPr>
            <w:rStyle w:val="afffff2"/>
            <w:rFonts w:ascii="Calibri" w:hAnsi="Calibri"/>
          </w:rPr>
          <w:t>DHCP Snooping Trust Port Configuration</w:t>
        </w:r>
        <w:r w:rsidR="00855D1C">
          <w:rPr>
            <w:webHidden/>
          </w:rPr>
          <w:tab/>
        </w:r>
        <w:r w:rsidR="00855D1C">
          <w:rPr>
            <w:webHidden/>
          </w:rPr>
          <w:fldChar w:fldCharType="begin"/>
        </w:r>
        <w:r w:rsidR="00855D1C">
          <w:rPr>
            <w:webHidden/>
          </w:rPr>
          <w:instrText xml:space="preserve"> PAGEREF _Toc445313225 \h </w:instrText>
        </w:r>
        <w:r w:rsidR="00855D1C">
          <w:rPr>
            <w:webHidden/>
          </w:rPr>
        </w:r>
        <w:r w:rsidR="00855D1C">
          <w:rPr>
            <w:webHidden/>
          </w:rPr>
          <w:fldChar w:fldCharType="separate"/>
        </w:r>
        <w:r w:rsidR="00855D1C">
          <w:rPr>
            <w:webHidden/>
          </w:rPr>
          <w:t>115</w:t>
        </w:r>
        <w:r w:rsidR="00855D1C">
          <w:rPr>
            <w:webHidden/>
          </w:rPr>
          <w:fldChar w:fldCharType="end"/>
        </w:r>
      </w:hyperlink>
    </w:p>
    <w:p w14:paraId="3C78C379" w14:textId="77777777" w:rsidR="00855D1C" w:rsidRDefault="00FF3D30">
      <w:pPr>
        <w:pStyle w:val="30"/>
        <w:rPr>
          <w:rFonts w:asciiTheme="minorHAnsi" w:eastAsiaTheme="minorEastAsia" w:hAnsiTheme="minorHAnsi" w:cstheme="minorBidi"/>
          <w:snapToGrid/>
          <w:kern w:val="0"/>
          <w:sz w:val="22"/>
          <w:szCs w:val="22"/>
        </w:rPr>
      </w:pPr>
      <w:hyperlink w:anchor="_Toc445313226" w:history="1">
        <w:r w:rsidR="00855D1C" w:rsidRPr="000872BC">
          <w:rPr>
            <w:rStyle w:val="afffff2"/>
            <w:rFonts w:ascii="Calibri" w:hAnsi="Calibri"/>
          </w:rPr>
          <w:t>DHCP Snooping max-entry Configuration</w:t>
        </w:r>
        <w:r w:rsidR="00855D1C">
          <w:rPr>
            <w:webHidden/>
          </w:rPr>
          <w:tab/>
        </w:r>
        <w:r w:rsidR="00855D1C">
          <w:rPr>
            <w:webHidden/>
          </w:rPr>
          <w:fldChar w:fldCharType="begin"/>
        </w:r>
        <w:r w:rsidR="00855D1C">
          <w:rPr>
            <w:webHidden/>
          </w:rPr>
          <w:instrText xml:space="preserve"> PAGEREF _Toc445313226 \h </w:instrText>
        </w:r>
        <w:r w:rsidR="00855D1C">
          <w:rPr>
            <w:webHidden/>
          </w:rPr>
        </w:r>
        <w:r w:rsidR="00855D1C">
          <w:rPr>
            <w:webHidden/>
          </w:rPr>
          <w:fldChar w:fldCharType="separate"/>
        </w:r>
        <w:r w:rsidR="00855D1C">
          <w:rPr>
            <w:webHidden/>
          </w:rPr>
          <w:t>116</w:t>
        </w:r>
        <w:r w:rsidR="00855D1C">
          <w:rPr>
            <w:webHidden/>
          </w:rPr>
          <w:fldChar w:fldCharType="end"/>
        </w:r>
      </w:hyperlink>
    </w:p>
    <w:p w14:paraId="7FEFC275" w14:textId="77777777" w:rsidR="00855D1C" w:rsidRDefault="00FF3D30">
      <w:pPr>
        <w:pStyle w:val="30"/>
        <w:rPr>
          <w:rFonts w:asciiTheme="minorHAnsi" w:eastAsiaTheme="minorEastAsia" w:hAnsiTheme="minorHAnsi" w:cstheme="minorBidi"/>
          <w:snapToGrid/>
          <w:kern w:val="0"/>
          <w:sz w:val="22"/>
          <w:szCs w:val="22"/>
        </w:rPr>
      </w:pPr>
      <w:hyperlink w:anchor="_Toc445313227" w:history="1">
        <w:r w:rsidR="00855D1C" w:rsidRPr="000872BC">
          <w:rPr>
            <w:rStyle w:val="afffff2"/>
            <w:rFonts w:ascii="Calibri" w:hAnsi="Calibri"/>
          </w:rPr>
          <w:t>DHCP Snooping Entry Time Configuration</w:t>
        </w:r>
        <w:r w:rsidR="00855D1C">
          <w:rPr>
            <w:webHidden/>
          </w:rPr>
          <w:tab/>
        </w:r>
        <w:r w:rsidR="00855D1C">
          <w:rPr>
            <w:webHidden/>
          </w:rPr>
          <w:fldChar w:fldCharType="begin"/>
        </w:r>
        <w:r w:rsidR="00855D1C">
          <w:rPr>
            <w:webHidden/>
          </w:rPr>
          <w:instrText xml:space="preserve"> PAGEREF _Toc445313227 \h </w:instrText>
        </w:r>
        <w:r w:rsidR="00855D1C">
          <w:rPr>
            <w:webHidden/>
          </w:rPr>
        </w:r>
        <w:r w:rsidR="00855D1C">
          <w:rPr>
            <w:webHidden/>
          </w:rPr>
          <w:fldChar w:fldCharType="separate"/>
        </w:r>
        <w:r w:rsidR="00855D1C">
          <w:rPr>
            <w:webHidden/>
          </w:rPr>
          <w:t>116</w:t>
        </w:r>
        <w:r w:rsidR="00855D1C">
          <w:rPr>
            <w:webHidden/>
          </w:rPr>
          <w:fldChar w:fldCharType="end"/>
        </w:r>
      </w:hyperlink>
    </w:p>
    <w:p w14:paraId="2C0409FA" w14:textId="77777777" w:rsidR="00855D1C" w:rsidRDefault="00FF3D30">
      <w:pPr>
        <w:pStyle w:val="30"/>
        <w:rPr>
          <w:rFonts w:asciiTheme="minorHAnsi" w:eastAsiaTheme="minorEastAsia" w:hAnsiTheme="minorHAnsi" w:cstheme="minorBidi"/>
          <w:snapToGrid/>
          <w:kern w:val="0"/>
          <w:sz w:val="22"/>
          <w:szCs w:val="22"/>
        </w:rPr>
      </w:pPr>
      <w:hyperlink w:anchor="_Toc445313228" w:history="1">
        <w:r w:rsidR="00855D1C" w:rsidRPr="000872BC">
          <w:rPr>
            <w:rStyle w:val="afffff2"/>
            <w:rFonts w:ascii="Calibri" w:hAnsi="Calibri"/>
          </w:rPr>
          <w:t>DHCP Snooping Rate-Limit Configuration</w:t>
        </w:r>
        <w:r w:rsidR="00855D1C">
          <w:rPr>
            <w:webHidden/>
          </w:rPr>
          <w:tab/>
        </w:r>
        <w:r w:rsidR="00855D1C">
          <w:rPr>
            <w:webHidden/>
          </w:rPr>
          <w:fldChar w:fldCharType="begin"/>
        </w:r>
        <w:r w:rsidR="00855D1C">
          <w:rPr>
            <w:webHidden/>
          </w:rPr>
          <w:instrText xml:space="preserve"> PAGEREF _Toc445313228 \h </w:instrText>
        </w:r>
        <w:r w:rsidR="00855D1C">
          <w:rPr>
            <w:webHidden/>
          </w:rPr>
        </w:r>
        <w:r w:rsidR="00855D1C">
          <w:rPr>
            <w:webHidden/>
          </w:rPr>
          <w:fldChar w:fldCharType="separate"/>
        </w:r>
        <w:r w:rsidR="00855D1C">
          <w:rPr>
            <w:webHidden/>
          </w:rPr>
          <w:t>117</w:t>
        </w:r>
        <w:r w:rsidR="00855D1C">
          <w:rPr>
            <w:webHidden/>
          </w:rPr>
          <w:fldChar w:fldCharType="end"/>
        </w:r>
      </w:hyperlink>
    </w:p>
    <w:p w14:paraId="31FF7EE2" w14:textId="77777777" w:rsidR="00855D1C" w:rsidRDefault="00FF3D30">
      <w:pPr>
        <w:pStyle w:val="30"/>
        <w:rPr>
          <w:rFonts w:asciiTheme="minorHAnsi" w:eastAsiaTheme="minorEastAsia" w:hAnsiTheme="minorHAnsi" w:cstheme="minorBidi"/>
          <w:snapToGrid/>
          <w:kern w:val="0"/>
          <w:sz w:val="22"/>
          <w:szCs w:val="22"/>
        </w:rPr>
      </w:pPr>
      <w:hyperlink w:anchor="_Toc445313229" w:history="1">
        <w:r w:rsidR="00855D1C" w:rsidRPr="000872BC">
          <w:rPr>
            <w:rStyle w:val="afffff2"/>
            <w:rFonts w:ascii="Calibri" w:hAnsi="Calibri"/>
          </w:rPr>
          <w:t>DHCP Snooping Verify MAC-Address Configuration</w:t>
        </w:r>
        <w:r w:rsidR="00855D1C">
          <w:rPr>
            <w:webHidden/>
          </w:rPr>
          <w:tab/>
        </w:r>
        <w:r w:rsidR="00855D1C">
          <w:rPr>
            <w:webHidden/>
          </w:rPr>
          <w:fldChar w:fldCharType="begin"/>
        </w:r>
        <w:r w:rsidR="00855D1C">
          <w:rPr>
            <w:webHidden/>
          </w:rPr>
          <w:instrText xml:space="preserve"> PAGEREF _Toc445313229 \h </w:instrText>
        </w:r>
        <w:r w:rsidR="00855D1C">
          <w:rPr>
            <w:webHidden/>
          </w:rPr>
        </w:r>
        <w:r w:rsidR="00855D1C">
          <w:rPr>
            <w:webHidden/>
          </w:rPr>
          <w:fldChar w:fldCharType="separate"/>
        </w:r>
        <w:r w:rsidR="00855D1C">
          <w:rPr>
            <w:webHidden/>
          </w:rPr>
          <w:t>117</w:t>
        </w:r>
        <w:r w:rsidR="00855D1C">
          <w:rPr>
            <w:webHidden/>
          </w:rPr>
          <w:fldChar w:fldCharType="end"/>
        </w:r>
      </w:hyperlink>
    </w:p>
    <w:p w14:paraId="31B36D62" w14:textId="77777777" w:rsidR="00855D1C" w:rsidRDefault="00FF3D30">
      <w:pPr>
        <w:pStyle w:val="20"/>
        <w:rPr>
          <w:rFonts w:asciiTheme="minorHAnsi" w:eastAsiaTheme="minorEastAsia" w:hAnsiTheme="minorHAnsi" w:cstheme="minorBidi"/>
          <w:noProof/>
          <w:snapToGrid/>
          <w:kern w:val="0"/>
          <w:sz w:val="22"/>
          <w:szCs w:val="22"/>
        </w:rPr>
      </w:pPr>
      <w:hyperlink w:anchor="_Toc445313230" w:history="1">
        <w:r w:rsidR="00855D1C" w:rsidRPr="000872BC">
          <w:rPr>
            <w:rStyle w:val="afffff2"/>
            <w:rFonts w:ascii="Calibri" w:hAnsi="Calibri"/>
            <w:noProof/>
          </w:rPr>
          <w:t>DHCP Server Monitoring and Management</w:t>
        </w:r>
        <w:r w:rsidR="00855D1C">
          <w:rPr>
            <w:noProof/>
            <w:webHidden/>
          </w:rPr>
          <w:tab/>
        </w:r>
        <w:r w:rsidR="00855D1C">
          <w:rPr>
            <w:noProof/>
            <w:webHidden/>
          </w:rPr>
          <w:fldChar w:fldCharType="begin"/>
        </w:r>
        <w:r w:rsidR="00855D1C">
          <w:rPr>
            <w:noProof/>
            <w:webHidden/>
          </w:rPr>
          <w:instrText xml:space="preserve"> PAGEREF _Toc445313230 \h </w:instrText>
        </w:r>
        <w:r w:rsidR="00855D1C">
          <w:rPr>
            <w:noProof/>
            <w:webHidden/>
          </w:rPr>
        </w:r>
        <w:r w:rsidR="00855D1C">
          <w:rPr>
            <w:noProof/>
            <w:webHidden/>
          </w:rPr>
          <w:fldChar w:fldCharType="separate"/>
        </w:r>
        <w:r w:rsidR="00855D1C">
          <w:rPr>
            <w:noProof/>
            <w:webHidden/>
          </w:rPr>
          <w:t>119</w:t>
        </w:r>
        <w:r w:rsidR="00855D1C">
          <w:rPr>
            <w:noProof/>
            <w:webHidden/>
          </w:rPr>
          <w:fldChar w:fldCharType="end"/>
        </w:r>
      </w:hyperlink>
    </w:p>
    <w:p w14:paraId="4B7814CE" w14:textId="77777777" w:rsidR="00855D1C" w:rsidRDefault="00FF3D30">
      <w:pPr>
        <w:pStyle w:val="30"/>
        <w:rPr>
          <w:rFonts w:asciiTheme="minorHAnsi" w:eastAsiaTheme="minorEastAsia" w:hAnsiTheme="minorHAnsi" w:cstheme="minorBidi"/>
          <w:snapToGrid/>
          <w:kern w:val="0"/>
          <w:sz w:val="22"/>
          <w:szCs w:val="22"/>
        </w:rPr>
      </w:pPr>
      <w:hyperlink w:anchor="_Toc445313231" w:history="1">
        <w:r w:rsidR="00855D1C" w:rsidRPr="000872BC">
          <w:rPr>
            <w:rStyle w:val="afffff2"/>
            <w:rFonts w:ascii="Calibri" w:hAnsi="Calibri"/>
          </w:rPr>
          <w:t>DHCP Server Pool Information Inquiry</w:t>
        </w:r>
        <w:r w:rsidR="00855D1C">
          <w:rPr>
            <w:webHidden/>
          </w:rPr>
          <w:tab/>
        </w:r>
        <w:r w:rsidR="00855D1C">
          <w:rPr>
            <w:webHidden/>
          </w:rPr>
          <w:fldChar w:fldCharType="begin"/>
        </w:r>
        <w:r w:rsidR="00855D1C">
          <w:rPr>
            <w:webHidden/>
          </w:rPr>
          <w:instrText xml:space="preserve"> PAGEREF _Toc445313231 \h </w:instrText>
        </w:r>
        <w:r w:rsidR="00855D1C">
          <w:rPr>
            <w:webHidden/>
          </w:rPr>
        </w:r>
        <w:r w:rsidR="00855D1C">
          <w:rPr>
            <w:webHidden/>
          </w:rPr>
          <w:fldChar w:fldCharType="separate"/>
        </w:r>
        <w:r w:rsidR="00855D1C">
          <w:rPr>
            <w:webHidden/>
          </w:rPr>
          <w:t>119</w:t>
        </w:r>
        <w:r w:rsidR="00855D1C">
          <w:rPr>
            <w:webHidden/>
          </w:rPr>
          <w:fldChar w:fldCharType="end"/>
        </w:r>
      </w:hyperlink>
    </w:p>
    <w:p w14:paraId="58C2F242" w14:textId="77777777" w:rsidR="00855D1C" w:rsidRDefault="00FF3D30">
      <w:pPr>
        <w:pStyle w:val="30"/>
        <w:rPr>
          <w:rFonts w:asciiTheme="minorHAnsi" w:eastAsiaTheme="minorEastAsia" w:hAnsiTheme="minorHAnsi" w:cstheme="minorBidi"/>
          <w:snapToGrid/>
          <w:kern w:val="0"/>
          <w:sz w:val="22"/>
          <w:szCs w:val="22"/>
        </w:rPr>
      </w:pPr>
      <w:hyperlink w:anchor="_Toc445313232" w:history="1">
        <w:r w:rsidR="00855D1C" w:rsidRPr="000872BC">
          <w:rPr>
            <w:rStyle w:val="afffff2"/>
            <w:rFonts w:ascii="Calibri" w:hAnsi="Calibri"/>
          </w:rPr>
          <w:t>DHCP Server Binding Information Search</w:t>
        </w:r>
        <w:r w:rsidR="00855D1C">
          <w:rPr>
            <w:webHidden/>
          </w:rPr>
          <w:tab/>
        </w:r>
        <w:r w:rsidR="00855D1C">
          <w:rPr>
            <w:webHidden/>
          </w:rPr>
          <w:fldChar w:fldCharType="begin"/>
        </w:r>
        <w:r w:rsidR="00855D1C">
          <w:rPr>
            <w:webHidden/>
          </w:rPr>
          <w:instrText xml:space="preserve"> PAGEREF _Toc445313232 \h </w:instrText>
        </w:r>
        <w:r w:rsidR="00855D1C">
          <w:rPr>
            <w:webHidden/>
          </w:rPr>
        </w:r>
        <w:r w:rsidR="00855D1C">
          <w:rPr>
            <w:webHidden/>
          </w:rPr>
          <w:fldChar w:fldCharType="separate"/>
        </w:r>
        <w:r w:rsidR="00855D1C">
          <w:rPr>
            <w:webHidden/>
          </w:rPr>
          <w:t>119</w:t>
        </w:r>
        <w:r w:rsidR="00855D1C">
          <w:rPr>
            <w:webHidden/>
          </w:rPr>
          <w:fldChar w:fldCharType="end"/>
        </w:r>
      </w:hyperlink>
    </w:p>
    <w:p w14:paraId="49D4BC7F" w14:textId="77777777" w:rsidR="00855D1C" w:rsidRDefault="00FF3D30">
      <w:pPr>
        <w:pStyle w:val="30"/>
        <w:rPr>
          <w:rFonts w:asciiTheme="minorHAnsi" w:eastAsiaTheme="minorEastAsia" w:hAnsiTheme="minorHAnsi" w:cstheme="minorBidi"/>
          <w:snapToGrid/>
          <w:kern w:val="0"/>
          <w:sz w:val="22"/>
          <w:szCs w:val="22"/>
        </w:rPr>
      </w:pPr>
      <w:hyperlink w:anchor="_Toc445313233" w:history="1">
        <w:r w:rsidR="00855D1C" w:rsidRPr="000872BC">
          <w:rPr>
            <w:rStyle w:val="afffff2"/>
            <w:rFonts w:ascii="Calibri" w:hAnsi="Calibri"/>
          </w:rPr>
          <w:t>DHCP Server Statistics Search</w:t>
        </w:r>
        <w:r w:rsidR="00855D1C">
          <w:rPr>
            <w:webHidden/>
          </w:rPr>
          <w:tab/>
        </w:r>
        <w:r w:rsidR="00855D1C">
          <w:rPr>
            <w:webHidden/>
          </w:rPr>
          <w:fldChar w:fldCharType="begin"/>
        </w:r>
        <w:r w:rsidR="00855D1C">
          <w:rPr>
            <w:webHidden/>
          </w:rPr>
          <w:instrText xml:space="preserve"> PAGEREF _Toc445313233 \h </w:instrText>
        </w:r>
        <w:r w:rsidR="00855D1C">
          <w:rPr>
            <w:webHidden/>
          </w:rPr>
        </w:r>
        <w:r w:rsidR="00855D1C">
          <w:rPr>
            <w:webHidden/>
          </w:rPr>
          <w:fldChar w:fldCharType="separate"/>
        </w:r>
        <w:r w:rsidR="00855D1C">
          <w:rPr>
            <w:webHidden/>
          </w:rPr>
          <w:t>119</w:t>
        </w:r>
        <w:r w:rsidR="00855D1C">
          <w:rPr>
            <w:webHidden/>
          </w:rPr>
          <w:fldChar w:fldCharType="end"/>
        </w:r>
      </w:hyperlink>
    </w:p>
    <w:p w14:paraId="01502AE8" w14:textId="77777777" w:rsidR="00855D1C" w:rsidRDefault="00FF3D30">
      <w:pPr>
        <w:pStyle w:val="30"/>
        <w:rPr>
          <w:rFonts w:asciiTheme="minorHAnsi" w:eastAsiaTheme="minorEastAsia" w:hAnsiTheme="minorHAnsi" w:cstheme="minorBidi"/>
          <w:snapToGrid/>
          <w:kern w:val="0"/>
          <w:sz w:val="22"/>
          <w:szCs w:val="22"/>
        </w:rPr>
      </w:pPr>
      <w:hyperlink w:anchor="_Toc445313234" w:history="1">
        <w:r w:rsidR="00855D1C" w:rsidRPr="000872BC">
          <w:rPr>
            <w:rStyle w:val="afffff2"/>
            <w:rFonts w:ascii="Calibri" w:hAnsi="Calibri"/>
          </w:rPr>
          <w:t>DHCP Server Conflict Search</w:t>
        </w:r>
        <w:r w:rsidR="00855D1C">
          <w:rPr>
            <w:webHidden/>
          </w:rPr>
          <w:tab/>
        </w:r>
        <w:r w:rsidR="00855D1C">
          <w:rPr>
            <w:webHidden/>
          </w:rPr>
          <w:fldChar w:fldCharType="begin"/>
        </w:r>
        <w:r w:rsidR="00855D1C">
          <w:rPr>
            <w:webHidden/>
          </w:rPr>
          <w:instrText xml:space="preserve"> PAGEREF _Toc445313234 \h </w:instrText>
        </w:r>
        <w:r w:rsidR="00855D1C">
          <w:rPr>
            <w:webHidden/>
          </w:rPr>
        </w:r>
        <w:r w:rsidR="00855D1C">
          <w:rPr>
            <w:webHidden/>
          </w:rPr>
          <w:fldChar w:fldCharType="separate"/>
        </w:r>
        <w:r w:rsidR="00855D1C">
          <w:rPr>
            <w:webHidden/>
          </w:rPr>
          <w:t>119</w:t>
        </w:r>
        <w:r w:rsidR="00855D1C">
          <w:rPr>
            <w:webHidden/>
          </w:rPr>
          <w:fldChar w:fldCharType="end"/>
        </w:r>
      </w:hyperlink>
    </w:p>
    <w:p w14:paraId="7B8AC6CB" w14:textId="77777777" w:rsidR="00855D1C" w:rsidRDefault="00FF3D30">
      <w:pPr>
        <w:pStyle w:val="30"/>
        <w:rPr>
          <w:rFonts w:asciiTheme="minorHAnsi" w:eastAsiaTheme="minorEastAsia" w:hAnsiTheme="minorHAnsi" w:cstheme="minorBidi"/>
          <w:snapToGrid/>
          <w:kern w:val="0"/>
          <w:sz w:val="22"/>
          <w:szCs w:val="22"/>
        </w:rPr>
      </w:pPr>
      <w:hyperlink w:anchor="_Toc445313235" w:history="1">
        <w:r w:rsidR="00855D1C" w:rsidRPr="000872BC">
          <w:rPr>
            <w:rStyle w:val="afffff2"/>
            <w:rFonts w:ascii="Calibri" w:hAnsi="Calibri"/>
          </w:rPr>
          <w:t>DHCP Server Variables Initialization Command</w:t>
        </w:r>
        <w:r w:rsidR="00855D1C">
          <w:rPr>
            <w:webHidden/>
          </w:rPr>
          <w:tab/>
        </w:r>
        <w:r w:rsidR="00855D1C">
          <w:rPr>
            <w:webHidden/>
          </w:rPr>
          <w:fldChar w:fldCharType="begin"/>
        </w:r>
        <w:r w:rsidR="00855D1C">
          <w:rPr>
            <w:webHidden/>
          </w:rPr>
          <w:instrText xml:space="preserve"> PAGEREF _Toc445313235 \h </w:instrText>
        </w:r>
        <w:r w:rsidR="00855D1C">
          <w:rPr>
            <w:webHidden/>
          </w:rPr>
        </w:r>
        <w:r w:rsidR="00855D1C">
          <w:rPr>
            <w:webHidden/>
          </w:rPr>
          <w:fldChar w:fldCharType="separate"/>
        </w:r>
        <w:r w:rsidR="00855D1C">
          <w:rPr>
            <w:webHidden/>
          </w:rPr>
          <w:t>120</w:t>
        </w:r>
        <w:r w:rsidR="00855D1C">
          <w:rPr>
            <w:webHidden/>
          </w:rPr>
          <w:fldChar w:fldCharType="end"/>
        </w:r>
      </w:hyperlink>
    </w:p>
    <w:p w14:paraId="15F942A6" w14:textId="77777777" w:rsidR="00855D1C" w:rsidRDefault="00FF3D30">
      <w:pPr>
        <w:pStyle w:val="30"/>
        <w:rPr>
          <w:rFonts w:asciiTheme="minorHAnsi" w:eastAsiaTheme="minorEastAsia" w:hAnsiTheme="minorHAnsi" w:cstheme="minorBidi"/>
          <w:snapToGrid/>
          <w:kern w:val="0"/>
          <w:sz w:val="22"/>
          <w:szCs w:val="22"/>
        </w:rPr>
      </w:pPr>
      <w:hyperlink w:anchor="_Toc445313236" w:history="1">
        <w:r w:rsidR="00855D1C" w:rsidRPr="000872BC">
          <w:rPr>
            <w:rStyle w:val="afffff2"/>
            <w:rFonts w:ascii="Calibri" w:hAnsi="Calibri"/>
          </w:rPr>
          <w:t>DHCP Server Debug command</w:t>
        </w:r>
        <w:r w:rsidR="00855D1C">
          <w:rPr>
            <w:webHidden/>
          </w:rPr>
          <w:tab/>
        </w:r>
        <w:r w:rsidR="00855D1C">
          <w:rPr>
            <w:webHidden/>
          </w:rPr>
          <w:fldChar w:fldCharType="begin"/>
        </w:r>
        <w:r w:rsidR="00855D1C">
          <w:rPr>
            <w:webHidden/>
          </w:rPr>
          <w:instrText xml:space="preserve"> PAGEREF _Toc445313236 \h </w:instrText>
        </w:r>
        <w:r w:rsidR="00855D1C">
          <w:rPr>
            <w:webHidden/>
          </w:rPr>
        </w:r>
        <w:r w:rsidR="00855D1C">
          <w:rPr>
            <w:webHidden/>
          </w:rPr>
          <w:fldChar w:fldCharType="separate"/>
        </w:r>
        <w:r w:rsidR="00855D1C">
          <w:rPr>
            <w:webHidden/>
          </w:rPr>
          <w:t>120</w:t>
        </w:r>
        <w:r w:rsidR="00855D1C">
          <w:rPr>
            <w:webHidden/>
          </w:rPr>
          <w:fldChar w:fldCharType="end"/>
        </w:r>
      </w:hyperlink>
    </w:p>
    <w:p w14:paraId="167EA4B6" w14:textId="77777777" w:rsidR="00855D1C" w:rsidRDefault="00FF3D30">
      <w:pPr>
        <w:pStyle w:val="30"/>
        <w:rPr>
          <w:rFonts w:asciiTheme="minorHAnsi" w:eastAsiaTheme="minorEastAsia" w:hAnsiTheme="minorHAnsi" w:cstheme="minorBidi"/>
          <w:snapToGrid/>
          <w:kern w:val="0"/>
          <w:sz w:val="22"/>
          <w:szCs w:val="22"/>
        </w:rPr>
      </w:pPr>
      <w:hyperlink w:anchor="_Toc445313237" w:history="1">
        <w:r w:rsidR="00855D1C" w:rsidRPr="000872BC">
          <w:rPr>
            <w:rStyle w:val="afffff2"/>
            <w:rFonts w:ascii="Calibri" w:hAnsi="Calibri"/>
          </w:rPr>
          <w:t>DHCP relay Monitoring and Control</w:t>
        </w:r>
        <w:r w:rsidR="00855D1C">
          <w:rPr>
            <w:webHidden/>
          </w:rPr>
          <w:tab/>
        </w:r>
        <w:r w:rsidR="00855D1C">
          <w:rPr>
            <w:webHidden/>
          </w:rPr>
          <w:fldChar w:fldCharType="begin"/>
        </w:r>
        <w:r w:rsidR="00855D1C">
          <w:rPr>
            <w:webHidden/>
          </w:rPr>
          <w:instrText xml:space="preserve"> PAGEREF _Toc445313237 \h </w:instrText>
        </w:r>
        <w:r w:rsidR="00855D1C">
          <w:rPr>
            <w:webHidden/>
          </w:rPr>
        </w:r>
        <w:r w:rsidR="00855D1C">
          <w:rPr>
            <w:webHidden/>
          </w:rPr>
          <w:fldChar w:fldCharType="separate"/>
        </w:r>
        <w:r w:rsidR="00855D1C">
          <w:rPr>
            <w:webHidden/>
          </w:rPr>
          <w:t>120</w:t>
        </w:r>
        <w:r w:rsidR="00855D1C">
          <w:rPr>
            <w:webHidden/>
          </w:rPr>
          <w:fldChar w:fldCharType="end"/>
        </w:r>
      </w:hyperlink>
    </w:p>
    <w:p w14:paraId="13819BC2" w14:textId="77777777" w:rsidR="00855D1C" w:rsidRDefault="00FF3D30">
      <w:pPr>
        <w:pStyle w:val="30"/>
        <w:rPr>
          <w:rFonts w:asciiTheme="minorHAnsi" w:eastAsiaTheme="minorEastAsia" w:hAnsiTheme="minorHAnsi" w:cstheme="minorBidi"/>
          <w:snapToGrid/>
          <w:kern w:val="0"/>
          <w:sz w:val="22"/>
          <w:szCs w:val="22"/>
        </w:rPr>
      </w:pPr>
      <w:hyperlink w:anchor="_Toc445313238" w:history="1">
        <w:r w:rsidR="00855D1C" w:rsidRPr="000872BC">
          <w:rPr>
            <w:rStyle w:val="afffff2"/>
            <w:rFonts w:ascii="Calibri" w:hAnsi="Calibri"/>
          </w:rPr>
          <w:t>DHCP Snooping Monitoring and Control</w:t>
        </w:r>
        <w:r w:rsidR="00855D1C">
          <w:rPr>
            <w:webHidden/>
          </w:rPr>
          <w:tab/>
        </w:r>
        <w:r w:rsidR="00855D1C">
          <w:rPr>
            <w:webHidden/>
          </w:rPr>
          <w:fldChar w:fldCharType="begin"/>
        </w:r>
        <w:r w:rsidR="00855D1C">
          <w:rPr>
            <w:webHidden/>
          </w:rPr>
          <w:instrText xml:space="preserve"> PAGEREF _Toc445313238 \h </w:instrText>
        </w:r>
        <w:r w:rsidR="00855D1C">
          <w:rPr>
            <w:webHidden/>
          </w:rPr>
        </w:r>
        <w:r w:rsidR="00855D1C">
          <w:rPr>
            <w:webHidden/>
          </w:rPr>
          <w:fldChar w:fldCharType="separate"/>
        </w:r>
        <w:r w:rsidR="00855D1C">
          <w:rPr>
            <w:webHidden/>
          </w:rPr>
          <w:t>120</w:t>
        </w:r>
        <w:r w:rsidR="00855D1C">
          <w:rPr>
            <w:webHidden/>
          </w:rPr>
          <w:fldChar w:fldCharType="end"/>
        </w:r>
      </w:hyperlink>
    </w:p>
    <w:p w14:paraId="6E411972" w14:textId="77777777" w:rsidR="00855D1C" w:rsidRDefault="00FF3D30">
      <w:pPr>
        <w:pStyle w:val="20"/>
        <w:rPr>
          <w:rFonts w:asciiTheme="minorHAnsi" w:eastAsiaTheme="minorEastAsia" w:hAnsiTheme="minorHAnsi" w:cstheme="minorBidi"/>
          <w:noProof/>
          <w:snapToGrid/>
          <w:kern w:val="0"/>
          <w:sz w:val="22"/>
          <w:szCs w:val="22"/>
        </w:rPr>
      </w:pPr>
      <w:hyperlink w:anchor="_Toc445313239" w:history="1">
        <w:r w:rsidR="00855D1C" w:rsidRPr="000872BC">
          <w:rPr>
            <w:rStyle w:val="afffff2"/>
            <w:rFonts w:ascii="Calibri" w:hAnsi="Calibri"/>
            <w:noProof/>
          </w:rPr>
          <w:t>DHCP Configuration Examples</w:t>
        </w:r>
        <w:r w:rsidR="00855D1C">
          <w:rPr>
            <w:noProof/>
            <w:webHidden/>
          </w:rPr>
          <w:tab/>
        </w:r>
        <w:r w:rsidR="00855D1C">
          <w:rPr>
            <w:noProof/>
            <w:webHidden/>
          </w:rPr>
          <w:fldChar w:fldCharType="begin"/>
        </w:r>
        <w:r w:rsidR="00855D1C">
          <w:rPr>
            <w:noProof/>
            <w:webHidden/>
          </w:rPr>
          <w:instrText xml:space="preserve"> PAGEREF _Toc445313239 \h </w:instrText>
        </w:r>
        <w:r w:rsidR="00855D1C">
          <w:rPr>
            <w:noProof/>
            <w:webHidden/>
          </w:rPr>
        </w:r>
        <w:r w:rsidR="00855D1C">
          <w:rPr>
            <w:noProof/>
            <w:webHidden/>
          </w:rPr>
          <w:fldChar w:fldCharType="separate"/>
        </w:r>
        <w:r w:rsidR="00855D1C">
          <w:rPr>
            <w:noProof/>
            <w:webHidden/>
          </w:rPr>
          <w:t>121</w:t>
        </w:r>
        <w:r w:rsidR="00855D1C">
          <w:rPr>
            <w:noProof/>
            <w:webHidden/>
          </w:rPr>
          <w:fldChar w:fldCharType="end"/>
        </w:r>
      </w:hyperlink>
    </w:p>
    <w:p w14:paraId="527A1E8D" w14:textId="77777777" w:rsidR="00855D1C" w:rsidRDefault="00FF3D30">
      <w:pPr>
        <w:pStyle w:val="30"/>
        <w:rPr>
          <w:rFonts w:asciiTheme="minorHAnsi" w:eastAsiaTheme="minorEastAsia" w:hAnsiTheme="minorHAnsi" w:cstheme="minorBidi"/>
          <w:snapToGrid/>
          <w:kern w:val="0"/>
          <w:sz w:val="22"/>
          <w:szCs w:val="22"/>
        </w:rPr>
      </w:pPr>
      <w:hyperlink w:anchor="_Toc445313240" w:history="1">
        <w:r w:rsidR="00855D1C" w:rsidRPr="000872BC">
          <w:rPr>
            <w:rStyle w:val="afffff2"/>
            <w:rFonts w:ascii="Calibri" w:hAnsi="Calibri"/>
          </w:rPr>
          <w:t>DHCP Network Pool Configuration</w:t>
        </w:r>
        <w:r w:rsidR="00855D1C">
          <w:rPr>
            <w:webHidden/>
          </w:rPr>
          <w:tab/>
        </w:r>
        <w:r w:rsidR="00855D1C">
          <w:rPr>
            <w:webHidden/>
          </w:rPr>
          <w:fldChar w:fldCharType="begin"/>
        </w:r>
        <w:r w:rsidR="00855D1C">
          <w:rPr>
            <w:webHidden/>
          </w:rPr>
          <w:instrText xml:space="preserve"> PAGEREF _Toc445313240 \h </w:instrText>
        </w:r>
        <w:r w:rsidR="00855D1C">
          <w:rPr>
            <w:webHidden/>
          </w:rPr>
        </w:r>
        <w:r w:rsidR="00855D1C">
          <w:rPr>
            <w:webHidden/>
          </w:rPr>
          <w:fldChar w:fldCharType="separate"/>
        </w:r>
        <w:r w:rsidR="00855D1C">
          <w:rPr>
            <w:webHidden/>
          </w:rPr>
          <w:t>121</w:t>
        </w:r>
        <w:r w:rsidR="00855D1C">
          <w:rPr>
            <w:webHidden/>
          </w:rPr>
          <w:fldChar w:fldCharType="end"/>
        </w:r>
      </w:hyperlink>
    </w:p>
    <w:p w14:paraId="31F2F60B" w14:textId="77777777" w:rsidR="00855D1C" w:rsidRDefault="00FF3D30">
      <w:pPr>
        <w:pStyle w:val="30"/>
        <w:rPr>
          <w:rFonts w:asciiTheme="minorHAnsi" w:eastAsiaTheme="minorEastAsia" w:hAnsiTheme="minorHAnsi" w:cstheme="minorBidi"/>
          <w:snapToGrid/>
          <w:kern w:val="0"/>
          <w:sz w:val="22"/>
          <w:szCs w:val="22"/>
        </w:rPr>
      </w:pPr>
      <w:hyperlink w:anchor="_Toc445313241" w:history="1">
        <w:r w:rsidR="00855D1C" w:rsidRPr="000872BC">
          <w:rPr>
            <w:rStyle w:val="afffff2"/>
            <w:rFonts w:ascii="Calibri" w:hAnsi="Calibri"/>
          </w:rPr>
          <w:t>DHCP Server Monitoring and Control</w:t>
        </w:r>
        <w:r w:rsidR="00855D1C">
          <w:rPr>
            <w:webHidden/>
          </w:rPr>
          <w:tab/>
        </w:r>
        <w:r w:rsidR="00855D1C">
          <w:rPr>
            <w:webHidden/>
          </w:rPr>
          <w:fldChar w:fldCharType="begin"/>
        </w:r>
        <w:r w:rsidR="00855D1C">
          <w:rPr>
            <w:webHidden/>
          </w:rPr>
          <w:instrText xml:space="preserve"> PAGEREF _Toc445313241 \h </w:instrText>
        </w:r>
        <w:r w:rsidR="00855D1C">
          <w:rPr>
            <w:webHidden/>
          </w:rPr>
        </w:r>
        <w:r w:rsidR="00855D1C">
          <w:rPr>
            <w:webHidden/>
          </w:rPr>
          <w:fldChar w:fldCharType="separate"/>
        </w:r>
        <w:r w:rsidR="00855D1C">
          <w:rPr>
            <w:webHidden/>
          </w:rPr>
          <w:t>121</w:t>
        </w:r>
        <w:r w:rsidR="00855D1C">
          <w:rPr>
            <w:webHidden/>
          </w:rPr>
          <w:fldChar w:fldCharType="end"/>
        </w:r>
      </w:hyperlink>
    </w:p>
    <w:p w14:paraId="50D5D046" w14:textId="77777777" w:rsidR="00855D1C" w:rsidRDefault="00FF3D30">
      <w:pPr>
        <w:pStyle w:val="30"/>
        <w:rPr>
          <w:rFonts w:asciiTheme="minorHAnsi" w:eastAsiaTheme="minorEastAsia" w:hAnsiTheme="minorHAnsi" w:cstheme="minorBidi"/>
          <w:snapToGrid/>
          <w:kern w:val="0"/>
          <w:sz w:val="22"/>
          <w:szCs w:val="22"/>
        </w:rPr>
      </w:pPr>
      <w:hyperlink w:anchor="_Toc445313242" w:history="1">
        <w:r w:rsidR="00855D1C" w:rsidRPr="000872BC">
          <w:rPr>
            <w:rStyle w:val="afffff2"/>
            <w:rFonts w:ascii="Calibri" w:hAnsi="Calibri"/>
          </w:rPr>
          <w:t>DHCP Relay Agent Configuration</w:t>
        </w:r>
        <w:r w:rsidR="00855D1C">
          <w:rPr>
            <w:webHidden/>
          </w:rPr>
          <w:tab/>
        </w:r>
        <w:r w:rsidR="00855D1C">
          <w:rPr>
            <w:webHidden/>
          </w:rPr>
          <w:fldChar w:fldCharType="begin"/>
        </w:r>
        <w:r w:rsidR="00855D1C">
          <w:rPr>
            <w:webHidden/>
          </w:rPr>
          <w:instrText xml:space="preserve"> PAGEREF _Toc445313242 \h </w:instrText>
        </w:r>
        <w:r w:rsidR="00855D1C">
          <w:rPr>
            <w:webHidden/>
          </w:rPr>
        </w:r>
        <w:r w:rsidR="00855D1C">
          <w:rPr>
            <w:webHidden/>
          </w:rPr>
          <w:fldChar w:fldCharType="separate"/>
        </w:r>
        <w:r w:rsidR="00855D1C">
          <w:rPr>
            <w:webHidden/>
          </w:rPr>
          <w:t>123</w:t>
        </w:r>
        <w:r w:rsidR="00855D1C">
          <w:rPr>
            <w:webHidden/>
          </w:rPr>
          <w:fldChar w:fldCharType="end"/>
        </w:r>
      </w:hyperlink>
    </w:p>
    <w:p w14:paraId="35A3E3D3"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243" w:history="1">
        <w:r w:rsidR="00855D1C" w:rsidRPr="000872BC">
          <w:rPr>
            <w:rStyle w:val="afffff2"/>
            <w:rFonts w:ascii="Calibri" w:hAnsi="Calibri"/>
            <w:noProof/>
            <w14:scene3d>
              <w14:camera w14:prst="orthographicFront"/>
              <w14:lightRig w14:rig="threePt" w14:dir="t">
                <w14:rot w14:lat="0" w14:lon="0" w14:rev="0"/>
              </w14:lightRig>
            </w14:scene3d>
          </w:rPr>
          <w:t>Chapter 6.</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RIP</w:t>
        </w:r>
        <w:r w:rsidR="00855D1C">
          <w:rPr>
            <w:noProof/>
            <w:webHidden/>
          </w:rPr>
          <w:tab/>
        </w:r>
        <w:r w:rsidR="00855D1C">
          <w:rPr>
            <w:noProof/>
            <w:webHidden/>
          </w:rPr>
          <w:fldChar w:fldCharType="begin"/>
        </w:r>
        <w:r w:rsidR="00855D1C">
          <w:rPr>
            <w:noProof/>
            <w:webHidden/>
          </w:rPr>
          <w:instrText xml:space="preserve"> PAGEREF _Toc445313243 \h </w:instrText>
        </w:r>
        <w:r w:rsidR="00855D1C">
          <w:rPr>
            <w:noProof/>
            <w:webHidden/>
          </w:rPr>
        </w:r>
        <w:r w:rsidR="00855D1C">
          <w:rPr>
            <w:noProof/>
            <w:webHidden/>
          </w:rPr>
          <w:fldChar w:fldCharType="separate"/>
        </w:r>
        <w:r w:rsidR="00855D1C">
          <w:rPr>
            <w:noProof/>
            <w:webHidden/>
          </w:rPr>
          <w:t>125</w:t>
        </w:r>
        <w:r w:rsidR="00855D1C">
          <w:rPr>
            <w:noProof/>
            <w:webHidden/>
          </w:rPr>
          <w:fldChar w:fldCharType="end"/>
        </w:r>
      </w:hyperlink>
    </w:p>
    <w:p w14:paraId="6B67D9AF" w14:textId="77777777" w:rsidR="00855D1C" w:rsidRDefault="00FF3D30">
      <w:pPr>
        <w:pStyle w:val="20"/>
        <w:rPr>
          <w:rFonts w:asciiTheme="minorHAnsi" w:eastAsiaTheme="minorEastAsia" w:hAnsiTheme="minorHAnsi" w:cstheme="minorBidi"/>
          <w:noProof/>
          <w:snapToGrid/>
          <w:kern w:val="0"/>
          <w:sz w:val="22"/>
          <w:szCs w:val="22"/>
        </w:rPr>
      </w:pPr>
      <w:hyperlink w:anchor="_Toc445313244" w:history="1">
        <w:r w:rsidR="00855D1C" w:rsidRPr="000872BC">
          <w:rPr>
            <w:rStyle w:val="afffff2"/>
            <w:rFonts w:ascii="Calibri" w:hAnsi="Calibri"/>
            <w:noProof/>
          </w:rPr>
          <w:t>Information about RIP</w:t>
        </w:r>
        <w:r w:rsidR="00855D1C">
          <w:rPr>
            <w:noProof/>
            <w:webHidden/>
          </w:rPr>
          <w:tab/>
        </w:r>
        <w:r w:rsidR="00855D1C">
          <w:rPr>
            <w:noProof/>
            <w:webHidden/>
          </w:rPr>
          <w:fldChar w:fldCharType="begin"/>
        </w:r>
        <w:r w:rsidR="00855D1C">
          <w:rPr>
            <w:noProof/>
            <w:webHidden/>
          </w:rPr>
          <w:instrText xml:space="preserve"> PAGEREF _Toc445313244 \h </w:instrText>
        </w:r>
        <w:r w:rsidR="00855D1C">
          <w:rPr>
            <w:noProof/>
            <w:webHidden/>
          </w:rPr>
        </w:r>
        <w:r w:rsidR="00855D1C">
          <w:rPr>
            <w:noProof/>
            <w:webHidden/>
          </w:rPr>
          <w:fldChar w:fldCharType="separate"/>
        </w:r>
        <w:r w:rsidR="00855D1C">
          <w:rPr>
            <w:noProof/>
            <w:webHidden/>
          </w:rPr>
          <w:t>126</w:t>
        </w:r>
        <w:r w:rsidR="00855D1C">
          <w:rPr>
            <w:noProof/>
            <w:webHidden/>
          </w:rPr>
          <w:fldChar w:fldCharType="end"/>
        </w:r>
      </w:hyperlink>
    </w:p>
    <w:p w14:paraId="0A170C15" w14:textId="77777777" w:rsidR="00855D1C" w:rsidRDefault="00FF3D30">
      <w:pPr>
        <w:pStyle w:val="20"/>
        <w:rPr>
          <w:rFonts w:asciiTheme="minorHAnsi" w:eastAsiaTheme="minorEastAsia" w:hAnsiTheme="minorHAnsi" w:cstheme="minorBidi"/>
          <w:noProof/>
          <w:snapToGrid/>
          <w:kern w:val="0"/>
          <w:sz w:val="22"/>
          <w:szCs w:val="22"/>
        </w:rPr>
      </w:pPr>
      <w:hyperlink w:anchor="_Toc445313245" w:history="1">
        <w:r w:rsidR="00855D1C" w:rsidRPr="000872BC">
          <w:rPr>
            <w:rStyle w:val="afffff2"/>
            <w:rFonts w:ascii="Calibri" w:hAnsi="Calibri"/>
            <w:noProof/>
          </w:rPr>
          <w:t>How to Configure RIP</w:t>
        </w:r>
        <w:r w:rsidR="00855D1C">
          <w:rPr>
            <w:noProof/>
            <w:webHidden/>
          </w:rPr>
          <w:tab/>
        </w:r>
        <w:r w:rsidR="00855D1C">
          <w:rPr>
            <w:noProof/>
            <w:webHidden/>
          </w:rPr>
          <w:fldChar w:fldCharType="begin"/>
        </w:r>
        <w:r w:rsidR="00855D1C">
          <w:rPr>
            <w:noProof/>
            <w:webHidden/>
          </w:rPr>
          <w:instrText xml:space="preserve"> PAGEREF _Toc445313245 \h </w:instrText>
        </w:r>
        <w:r w:rsidR="00855D1C">
          <w:rPr>
            <w:noProof/>
            <w:webHidden/>
          </w:rPr>
        </w:r>
        <w:r w:rsidR="00855D1C">
          <w:rPr>
            <w:noProof/>
            <w:webHidden/>
          </w:rPr>
          <w:fldChar w:fldCharType="separate"/>
        </w:r>
        <w:r w:rsidR="00855D1C">
          <w:rPr>
            <w:noProof/>
            <w:webHidden/>
          </w:rPr>
          <w:t>127</w:t>
        </w:r>
        <w:r w:rsidR="00855D1C">
          <w:rPr>
            <w:noProof/>
            <w:webHidden/>
          </w:rPr>
          <w:fldChar w:fldCharType="end"/>
        </w:r>
      </w:hyperlink>
    </w:p>
    <w:p w14:paraId="31373EB2" w14:textId="77777777" w:rsidR="00855D1C" w:rsidRDefault="00FF3D30">
      <w:pPr>
        <w:pStyle w:val="30"/>
        <w:rPr>
          <w:rFonts w:asciiTheme="minorHAnsi" w:eastAsiaTheme="minorEastAsia" w:hAnsiTheme="minorHAnsi" w:cstheme="minorBidi"/>
          <w:snapToGrid/>
          <w:kern w:val="0"/>
          <w:sz w:val="22"/>
          <w:szCs w:val="22"/>
        </w:rPr>
      </w:pPr>
      <w:hyperlink w:anchor="_Toc445313246" w:history="1">
        <w:r w:rsidR="00855D1C" w:rsidRPr="000872BC">
          <w:rPr>
            <w:rStyle w:val="afffff2"/>
            <w:rFonts w:ascii="Calibri" w:hAnsi="Calibri"/>
          </w:rPr>
          <w:t>Enabling RIP</w:t>
        </w:r>
        <w:r w:rsidR="00855D1C">
          <w:rPr>
            <w:webHidden/>
          </w:rPr>
          <w:tab/>
        </w:r>
        <w:r w:rsidR="00855D1C">
          <w:rPr>
            <w:webHidden/>
          </w:rPr>
          <w:fldChar w:fldCharType="begin"/>
        </w:r>
        <w:r w:rsidR="00855D1C">
          <w:rPr>
            <w:webHidden/>
          </w:rPr>
          <w:instrText xml:space="preserve"> PAGEREF _Toc445313246 \h </w:instrText>
        </w:r>
        <w:r w:rsidR="00855D1C">
          <w:rPr>
            <w:webHidden/>
          </w:rPr>
        </w:r>
        <w:r w:rsidR="00855D1C">
          <w:rPr>
            <w:webHidden/>
          </w:rPr>
          <w:fldChar w:fldCharType="separate"/>
        </w:r>
        <w:r w:rsidR="00855D1C">
          <w:rPr>
            <w:webHidden/>
          </w:rPr>
          <w:t>127</w:t>
        </w:r>
        <w:r w:rsidR="00855D1C">
          <w:rPr>
            <w:webHidden/>
          </w:rPr>
          <w:fldChar w:fldCharType="end"/>
        </w:r>
      </w:hyperlink>
    </w:p>
    <w:p w14:paraId="2F6D0DEE" w14:textId="77777777" w:rsidR="00855D1C" w:rsidRDefault="00FF3D30">
      <w:pPr>
        <w:pStyle w:val="30"/>
        <w:rPr>
          <w:rFonts w:asciiTheme="minorHAnsi" w:eastAsiaTheme="minorEastAsia" w:hAnsiTheme="minorHAnsi" w:cstheme="minorBidi"/>
          <w:snapToGrid/>
          <w:kern w:val="0"/>
          <w:sz w:val="22"/>
          <w:szCs w:val="22"/>
        </w:rPr>
      </w:pPr>
      <w:hyperlink w:anchor="_Toc445313247" w:history="1">
        <w:r w:rsidR="00855D1C" w:rsidRPr="000872BC">
          <w:rPr>
            <w:rStyle w:val="afffff2"/>
            <w:rFonts w:ascii="Calibri" w:hAnsi="Calibri"/>
          </w:rPr>
          <w:t>Allowing Unicast updates for RIP</w:t>
        </w:r>
        <w:r w:rsidR="00855D1C">
          <w:rPr>
            <w:webHidden/>
          </w:rPr>
          <w:tab/>
        </w:r>
        <w:r w:rsidR="00855D1C">
          <w:rPr>
            <w:webHidden/>
          </w:rPr>
          <w:fldChar w:fldCharType="begin"/>
        </w:r>
        <w:r w:rsidR="00855D1C">
          <w:rPr>
            <w:webHidden/>
          </w:rPr>
          <w:instrText xml:space="preserve"> PAGEREF _Toc445313247 \h </w:instrText>
        </w:r>
        <w:r w:rsidR="00855D1C">
          <w:rPr>
            <w:webHidden/>
          </w:rPr>
        </w:r>
        <w:r w:rsidR="00855D1C">
          <w:rPr>
            <w:webHidden/>
          </w:rPr>
          <w:fldChar w:fldCharType="separate"/>
        </w:r>
        <w:r w:rsidR="00855D1C">
          <w:rPr>
            <w:webHidden/>
          </w:rPr>
          <w:t>127</w:t>
        </w:r>
        <w:r w:rsidR="00855D1C">
          <w:rPr>
            <w:webHidden/>
          </w:rPr>
          <w:fldChar w:fldCharType="end"/>
        </w:r>
      </w:hyperlink>
    </w:p>
    <w:p w14:paraId="05BC2015" w14:textId="77777777" w:rsidR="00855D1C" w:rsidRDefault="00FF3D30">
      <w:pPr>
        <w:pStyle w:val="30"/>
        <w:rPr>
          <w:rFonts w:asciiTheme="minorHAnsi" w:eastAsiaTheme="minorEastAsia" w:hAnsiTheme="minorHAnsi" w:cstheme="minorBidi"/>
          <w:snapToGrid/>
          <w:kern w:val="0"/>
          <w:sz w:val="22"/>
          <w:szCs w:val="22"/>
        </w:rPr>
      </w:pPr>
      <w:hyperlink w:anchor="_Toc445313248" w:history="1">
        <w:r w:rsidR="00855D1C" w:rsidRPr="000872BC">
          <w:rPr>
            <w:rStyle w:val="afffff2"/>
            <w:rFonts w:ascii="Calibri" w:hAnsi="Calibri"/>
          </w:rPr>
          <w:t>Passive interface</w:t>
        </w:r>
        <w:r w:rsidR="00855D1C">
          <w:rPr>
            <w:webHidden/>
          </w:rPr>
          <w:tab/>
        </w:r>
        <w:r w:rsidR="00855D1C">
          <w:rPr>
            <w:webHidden/>
          </w:rPr>
          <w:fldChar w:fldCharType="begin"/>
        </w:r>
        <w:r w:rsidR="00855D1C">
          <w:rPr>
            <w:webHidden/>
          </w:rPr>
          <w:instrText xml:space="preserve"> PAGEREF _Toc445313248 \h </w:instrText>
        </w:r>
        <w:r w:rsidR="00855D1C">
          <w:rPr>
            <w:webHidden/>
          </w:rPr>
        </w:r>
        <w:r w:rsidR="00855D1C">
          <w:rPr>
            <w:webHidden/>
          </w:rPr>
          <w:fldChar w:fldCharType="separate"/>
        </w:r>
        <w:r w:rsidR="00855D1C">
          <w:rPr>
            <w:webHidden/>
          </w:rPr>
          <w:t>127</w:t>
        </w:r>
        <w:r w:rsidR="00855D1C">
          <w:rPr>
            <w:webHidden/>
          </w:rPr>
          <w:fldChar w:fldCharType="end"/>
        </w:r>
      </w:hyperlink>
    </w:p>
    <w:p w14:paraId="1D277716" w14:textId="77777777" w:rsidR="00855D1C" w:rsidRDefault="00FF3D30">
      <w:pPr>
        <w:pStyle w:val="30"/>
        <w:rPr>
          <w:rFonts w:asciiTheme="minorHAnsi" w:eastAsiaTheme="minorEastAsia" w:hAnsiTheme="minorHAnsi" w:cstheme="minorBidi"/>
          <w:snapToGrid/>
          <w:kern w:val="0"/>
          <w:sz w:val="22"/>
          <w:szCs w:val="22"/>
        </w:rPr>
      </w:pPr>
      <w:hyperlink w:anchor="_Toc445313249" w:history="1">
        <w:r w:rsidR="00855D1C" w:rsidRPr="000872BC">
          <w:rPr>
            <w:rStyle w:val="afffff2"/>
            <w:rFonts w:ascii="Calibri" w:hAnsi="Calibri"/>
          </w:rPr>
          <w:t>Applying Offsets to Routing metrics</w:t>
        </w:r>
        <w:r w:rsidR="00855D1C">
          <w:rPr>
            <w:webHidden/>
          </w:rPr>
          <w:tab/>
        </w:r>
        <w:r w:rsidR="00855D1C">
          <w:rPr>
            <w:webHidden/>
          </w:rPr>
          <w:fldChar w:fldCharType="begin"/>
        </w:r>
        <w:r w:rsidR="00855D1C">
          <w:rPr>
            <w:webHidden/>
          </w:rPr>
          <w:instrText xml:space="preserve"> PAGEREF _Toc445313249 \h </w:instrText>
        </w:r>
        <w:r w:rsidR="00855D1C">
          <w:rPr>
            <w:webHidden/>
          </w:rPr>
        </w:r>
        <w:r w:rsidR="00855D1C">
          <w:rPr>
            <w:webHidden/>
          </w:rPr>
          <w:fldChar w:fldCharType="separate"/>
        </w:r>
        <w:r w:rsidR="00855D1C">
          <w:rPr>
            <w:webHidden/>
          </w:rPr>
          <w:t>128</w:t>
        </w:r>
        <w:r w:rsidR="00855D1C">
          <w:rPr>
            <w:webHidden/>
          </w:rPr>
          <w:fldChar w:fldCharType="end"/>
        </w:r>
      </w:hyperlink>
    </w:p>
    <w:p w14:paraId="0E1035FA" w14:textId="77777777" w:rsidR="00855D1C" w:rsidRDefault="00FF3D30">
      <w:pPr>
        <w:pStyle w:val="30"/>
        <w:rPr>
          <w:rFonts w:asciiTheme="minorHAnsi" w:eastAsiaTheme="minorEastAsia" w:hAnsiTheme="minorHAnsi" w:cstheme="minorBidi"/>
          <w:snapToGrid/>
          <w:kern w:val="0"/>
          <w:sz w:val="22"/>
          <w:szCs w:val="22"/>
        </w:rPr>
      </w:pPr>
      <w:hyperlink w:anchor="_Toc445313250" w:history="1">
        <w:r w:rsidR="00855D1C" w:rsidRPr="000872BC">
          <w:rPr>
            <w:rStyle w:val="afffff2"/>
            <w:rFonts w:ascii="Calibri" w:hAnsi="Calibri"/>
          </w:rPr>
          <w:t>Adjusting Timers</w:t>
        </w:r>
        <w:r w:rsidR="00855D1C">
          <w:rPr>
            <w:webHidden/>
          </w:rPr>
          <w:tab/>
        </w:r>
        <w:r w:rsidR="00855D1C">
          <w:rPr>
            <w:webHidden/>
          </w:rPr>
          <w:fldChar w:fldCharType="begin"/>
        </w:r>
        <w:r w:rsidR="00855D1C">
          <w:rPr>
            <w:webHidden/>
          </w:rPr>
          <w:instrText xml:space="preserve"> PAGEREF _Toc445313250 \h </w:instrText>
        </w:r>
        <w:r w:rsidR="00855D1C">
          <w:rPr>
            <w:webHidden/>
          </w:rPr>
        </w:r>
        <w:r w:rsidR="00855D1C">
          <w:rPr>
            <w:webHidden/>
          </w:rPr>
          <w:fldChar w:fldCharType="separate"/>
        </w:r>
        <w:r w:rsidR="00855D1C">
          <w:rPr>
            <w:webHidden/>
          </w:rPr>
          <w:t>128</w:t>
        </w:r>
        <w:r w:rsidR="00855D1C">
          <w:rPr>
            <w:webHidden/>
          </w:rPr>
          <w:fldChar w:fldCharType="end"/>
        </w:r>
      </w:hyperlink>
    </w:p>
    <w:p w14:paraId="1EF36707" w14:textId="77777777" w:rsidR="00855D1C" w:rsidRDefault="00FF3D30">
      <w:pPr>
        <w:pStyle w:val="30"/>
        <w:rPr>
          <w:rFonts w:asciiTheme="minorHAnsi" w:eastAsiaTheme="minorEastAsia" w:hAnsiTheme="minorHAnsi" w:cstheme="minorBidi"/>
          <w:snapToGrid/>
          <w:kern w:val="0"/>
          <w:sz w:val="22"/>
          <w:szCs w:val="22"/>
        </w:rPr>
      </w:pPr>
      <w:hyperlink w:anchor="_Toc445313251" w:history="1">
        <w:r w:rsidR="00855D1C" w:rsidRPr="000872BC">
          <w:rPr>
            <w:rStyle w:val="afffff2"/>
            <w:rFonts w:ascii="Calibri" w:hAnsi="Calibri"/>
          </w:rPr>
          <w:t>Specifying a RIP Version</w:t>
        </w:r>
        <w:r w:rsidR="00855D1C">
          <w:rPr>
            <w:webHidden/>
          </w:rPr>
          <w:tab/>
        </w:r>
        <w:r w:rsidR="00855D1C">
          <w:rPr>
            <w:webHidden/>
          </w:rPr>
          <w:fldChar w:fldCharType="begin"/>
        </w:r>
        <w:r w:rsidR="00855D1C">
          <w:rPr>
            <w:webHidden/>
          </w:rPr>
          <w:instrText xml:space="preserve"> PAGEREF _Toc445313251 \h </w:instrText>
        </w:r>
        <w:r w:rsidR="00855D1C">
          <w:rPr>
            <w:webHidden/>
          </w:rPr>
        </w:r>
        <w:r w:rsidR="00855D1C">
          <w:rPr>
            <w:webHidden/>
          </w:rPr>
          <w:fldChar w:fldCharType="separate"/>
        </w:r>
        <w:r w:rsidR="00855D1C">
          <w:rPr>
            <w:webHidden/>
          </w:rPr>
          <w:t>128</w:t>
        </w:r>
        <w:r w:rsidR="00855D1C">
          <w:rPr>
            <w:webHidden/>
          </w:rPr>
          <w:fldChar w:fldCharType="end"/>
        </w:r>
      </w:hyperlink>
    </w:p>
    <w:p w14:paraId="7AC43BA6" w14:textId="77777777" w:rsidR="00855D1C" w:rsidRDefault="00FF3D30">
      <w:pPr>
        <w:pStyle w:val="30"/>
        <w:rPr>
          <w:rFonts w:asciiTheme="minorHAnsi" w:eastAsiaTheme="minorEastAsia" w:hAnsiTheme="minorHAnsi" w:cstheme="minorBidi"/>
          <w:snapToGrid/>
          <w:kern w:val="0"/>
          <w:sz w:val="22"/>
          <w:szCs w:val="22"/>
        </w:rPr>
      </w:pPr>
      <w:hyperlink w:anchor="_Toc445313252" w:history="1">
        <w:r w:rsidR="00855D1C" w:rsidRPr="000872BC">
          <w:rPr>
            <w:rStyle w:val="afffff2"/>
            <w:rFonts w:ascii="Calibri" w:hAnsi="Calibri"/>
          </w:rPr>
          <w:t>Applying Distance</w:t>
        </w:r>
        <w:r w:rsidR="00855D1C">
          <w:rPr>
            <w:webHidden/>
          </w:rPr>
          <w:tab/>
        </w:r>
        <w:r w:rsidR="00855D1C">
          <w:rPr>
            <w:webHidden/>
          </w:rPr>
          <w:fldChar w:fldCharType="begin"/>
        </w:r>
        <w:r w:rsidR="00855D1C">
          <w:rPr>
            <w:webHidden/>
          </w:rPr>
          <w:instrText xml:space="preserve"> PAGEREF _Toc445313252 \h </w:instrText>
        </w:r>
        <w:r w:rsidR="00855D1C">
          <w:rPr>
            <w:webHidden/>
          </w:rPr>
        </w:r>
        <w:r w:rsidR="00855D1C">
          <w:rPr>
            <w:webHidden/>
          </w:rPr>
          <w:fldChar w:fldCharType="separate"/>
        </w:r>
        <w:r w:rsidR="00855D1C">
          <w:rPr>
            <w:webHidden/>
          </w:rPr>
          <w:t>130</w:t>
        </w:r>
        <w:r w:rsidR="00855D1C">
          <w:rPr>
            <w:webHidden/>
          </w:rPr>
          <w:fldChar w:fldCharType="end"/>
        </w:r>
      </w:hyperlink>
    </w:p>
    <w:p w14:paraId="553153C7" w14:textId="77777777" w:rsidR="00855D1C" w:rsidRDefault="00FF3D30">
      <w:pPr>
        <w:pStyle w:val="30"/>
        <w:rPr>
          <w:rFonts w:asciiTheme="minorHAnsi" w:eastAsiaTheme="minorEastAsia" w:hAnsiTheme="minorHAnsi" w:cstheme="minorBidi"/>
          <w:snapToGrid/>
          <w:kern w:val="0"/>
          <w:sz w:val="22"/>
          <w:szCs w:val="22"/>
        </w:rPr>
      </w:pPr>
      <w:hyperlink w:anchor="_Toc445313253" w:history="1">
        <w:r w:rsidR="00855D1C" w:rsidRPr="000872BC">
          <w:rPr>
            <w:rStyle w:val="afffff2"/>
            <w:rFonts w:ascii="Calibri" w:hAnsi="Calibri"/>
          </w:rPr>
          <w:t>Enabling Split Horizon</w:t>
        </w:r>
        <w:r w:rsidR="00855D1C">
          <w:rPr>
            <w:webHidden/>
          </w:rPr>
          <w:tab/>
        </w:r>
        <w:r w:rsidR="00855D1C">
          <w:rPr>
            <w:webHidden/>
          </w:rPr>
          <w:fldChar w:fldCharType="begin"/>
        </w:r>
        <w:r w:rsidR="00855D1C">
          <w:rPr>
            <w:webHidden/>
          </w:rPr>
          <w:instrText xml:space="preserve"> PAGEREF _Toc445313253 \h </w:instrText>
        </w:r>
        <w:r w:rsidR="00855D1C">
          <w:rPr>
            <w:webHidden/>
          </w:rPr>
        </w:r>
        <w:r w:rsidR="00855D1C">
          <w:rPr>
            <w:webHidden/>
          </w:rPr>
          <w:fldChar w:fldCharType="separate"/>
        </w:r>
        <w:r w:rsidR="00855D1C">
          <w:rPr>
            <w:webHidden/>
          </w:rPr>
          <w:t>130</w:t>
        </w:r>
        <w:r w:rsidR="00855D1C">
          <w:rPr>
            <w:webHidden/>
          </w:rPr>
          <w:fldChar w:fldCharType="end"/>
        </w:r>
      </w:hyperlink>
    </w:p>
    <w:p w14:paraId="6067D886" w14:textId="77777777" w:rsidR="00855D1C" w:rsidRDefault="00FF3D30">
      <w:pPr>
        <w:pStyle w:val="20"/>
        <w:rPr>
          <w:rFonts w:asciiTheme="minorHAnsi" w:eastAsiaTheme="minorEastAsia" w:hAnsiTheme="minorHAnsi" w:cstheme="minorBidi"/>
          <w:noProof/>
          <w:snapToGrid/>
          <w:kern w:val="0"/>
          <w:sz w:val="22"/>
          <w:szCs w:val="22"/>
        </w:rPr>
      </w:pPr>
      <w:hyperlink w:anchor="_Toc445313254" w:history="1">
        <w:r w:rsidR="00855D1C" w:rsidRPr="000872BC">
          <w:rPr>
            <w:rStyle w:val="afffff2"/>
            <w:rFonts w:ascii="Calibri" w:hAnsi="Calibri"/>
            <w:noProof/>
          </w:rPr>
          <w:t>Configuration Examples for RIP</w:t>
        </w:r>
        <w:r w:rsidR="00855D1C">
          <w:rPr>
            <w:noProof/>
            <w:webHidden/>
          </w:rPr>
          <w:tab/>
        </w:r>
        <w:r w:rsidR="00855D1C">
          <w:rPr>
            <w:noProof/>
            <w:webHidden/>
          </w:rPr>
          <w:fldChar w:fldCharType="begin"/>
        </w:r>
        <w:r w:rsidR="00855D1C">
          <w:rPr>
            <w:noProof/>
            <w:webHidden/>
          </w:rPr>
          <w:instrText xml:space="preserve"> PAGEREF _Toc445313254 \h </w:instrText>
        </w:r>
        <w:r w:rsidR="00855D1C">
          <w:rPr>
            <w:noProof/>
            <w:webHidden/>
          </w:rPr>
        </w:r>
        <w:r w:rsidR="00855D1C">
          <w:rPr>
            <w:noProof/>
            <w:webHidden/>
          </w:rPr>
          <w:fldChar w:fldCharType="separate"/>
        </w:r>
        <w:r w:rsidR="00855D1C">
          <w:rPr>
            <w:noProof/>
            <w:webHidden/>
          </w:rPr>
          <w:t>131</w:t>
        </w:r>
        <w:r w:rsidR="00855D1C">
          <w:rPr>
            <w:noProof/>
            <w:webHidden/>
          </w:rPr>
          <w:fldChar w:fldCharType="end"/>
        </w:r>
      </w:hyperlink>
    </w:p>
    <w:p w14:paraId="0AEA87B7" w14:textId="77777777" w:rsidR="00855D1C" w:rsidRDefault="00FF3D30">
      <w:pPr>
        <w:pStyle w:val="30"/>
        <w:rPr>
          <w:rFonts w:asciiTheme="minorHAnsi" w:eastAsiaTheme="minorEastAsia" w:hAnsiTheme="minorHAnsi" w:cstheme="minorBidi"/>
          <w:snapToGrid/>
          <w:kern w:val="0"/>
          <w:sz w:val="22"/>
          <w:szCs w:val="22"/>
        </w:rPr>
      </w:pPr>
      <w:hyperlink w:anchor="_Toc445313255" w:history="1">
        <w:r w:rsidR="00855D1C" w:rsidRPr="000872BC">
          <w:rPr>
            <w:rStyle w:val="afffff2"/>
            <w:rFonts w:ascii="Calibri" w:hAnsi="Calibri"/>
          </w:rPr>
          <w:t>RIP construction</w:t>
        </w:r>
        <w:r w:rsidR="00855D1C">
          <w:rPr>
            <w:webHidden/>
          </w:rPr>
          <w:tab/>
        </w:r>
        <w:r w:rsidR="00855D1C">
          <w:rPr>
            <w:webHidden/>
          </w:rPr>
          <w:fldChar w:fldCharType="begin"/>
        </w:r>
        <w:r w:rsidR="00855D1C">
          <w:rPr>
            <w:webHidden/>
          </w:rPr>
          <w:instrText xml:space="preserve"> PAGEREF _Toc445313255 \h </w:instrText>
        </w:r>
        <w:r w:rsidR="00855D1C">
          <w:rPr>
            <w:webHidden/>
          </w:rPr>
        </w:r>
        <w:r w:rsidR="00855D1C">
          <w:rPr>
            <w:webHidden/>
          </w:rPr>
          <w:fldChar w:fldCharType="separate"/>
        </w:r>
        <w:r w:rsidR="00855D1C">
          <w:rPr>
            <w:webHidden/>
          </w:rPr>
          <w:t>131</w:t>
        </w:r>
        <w:r w:rsidR="00855D1C">
          <w:rPr>
            <w:webHidden/>
          </w:rPr>
          <w:fldChar w:fldCharType="end"/>
        </w:r>
      </w:hyperlink>
    </w:p>
    <w:p w14:paraId="626534B2" w14:textId="77777777" w:rsidR="00855D1C" w:rsidRDefault="00FF3D30">
      <w:pPr>
        <w:pStyle w:val="30"/>
        <w:rPr>
          <w:rFonts w:asciiTheme="minorHAnsi" w:eastAsiaTheme="minorEastAsia" w:hAnsiTheme="minorHAnsi" w:cstheme="minorBidi"/>
          <w:snapToGrid/>
          <w:kern w:val="0"/>
          <w:sz w:val="22"/>
          <w:szCs w:val="22"/>
        </w:rPr>
      </w:pPr>
      <w:hyperlink w:anchor="_Toc445313256" w:history="1">
        <w:r w:rsidR="00855D1C" w:rsidRPr="000872BC">
          <w:rPr>
            <w:rStyle w:val="afffff2"/>
            <w:rFonts w:ascii="Calibri" w:hAnsi="Calibri"/>
          </w:rPr>
          <w:t>Offset-list Set-UP</w:t>
        </w:r>
        <w:r w:rsidR="00855D1C">
          <w:rPr>
            <w:webHidden/>
          </w:rPr>
          <w:tab/>
        </w:r>
        <w:r w:rsidR="00855D1C">
          <w:rPr>
            <w:webHidden/>
          </w:rPr>
          <w:fldChar w:fldCharType="begin"/>
        </w:r>
        <w:r w:rsidR="00855D1C">
          <w:rPr>
            <w:webHidden/>
          </w:rPr>
          <w:instrText xml:space="preserve"> PAGEREF _Toc445313256 \h </w:instrText>
        </w:r>
        <w:r w:rsidR="00855D1C">
          <w:rPr>
            <w:webHidden/>
          </w:rPr>
        </w:r>
        <w:r w:rsidR="00855D1C">
          <w:rPr>
            <w:webHidden/>
          </w:rPr>
          <w:fldChar w:fldCharType="separate"/>
        </w:r>
        <w:r w:rsidR="00855D1C">
          <w:rPr>
            <w:webHidden/>
          </w:rPr>
          <w:t>132</w:t>
        </w:r>
        <w:r w:rsidR="00855D1C">
          <w:rPr>
            <w:webHidden/>
          </w:rPr>
          <w:fldChar w:fldCharType="end"/>
        </w:r>
      </w:hyperlink>
    </w:p>
    <w:p w14:paraId="5FA379DD" w14:textId="77777777" w:rsidR="00855D1C" w:rsidRDefault="00FF3D30">
      <w:pPr>
        <w:pStyle w:val="30"/>
        <w:rPr>
          <w:rFonts w:asciiTheme="minorHAnsi" w:eastAsiaTheme="minorEastAsia" w:hAnsiTheme="minorHAnsi" w:cstheme="minorBidi"/>
          <w:snapToGrid/>
          <w:kern w:val="0"/>
          <w:sz w:val="22"/>
          <w:szCs w:val="22"/>
        </w:rPr>
      </w:pPr>
      <w:hyperlink w:anchor="_Toc445313257" w:history="1">
        <w:r w:rsidR="00855D1C" w:rsidRPr="000872BC">
          <w:rPr>
            <w:rStyle w:val="afffff2"/>
            <w:rFonts w:ascii="Calibri" w:hAnsi="Calibri"/>
          </w:rPr>
          <w:t>Passive-interface Configuration</w:t>
        </w:r>
        <w:r w:rsidR="00855D1C">
          <w:rPr>
            <w:webHidden/>
          </w:rPr>
          <w:tab/>
        </w:r>
        <w:r w:rsidR="00855D1C">
          <w:rPr>
            <w:webHidden/>
          </w:rPr>
          <w:fldChar w:fldCharType="begin"/>
        </w:r>
        <w:r w:rsidR="00855D1C">
          <w:rPr>
            <w:webHidden/>
          </w:rPr>
          <w:instrText xml:space="preserve"> PAGEREF _Toc445313257 \h </w:instrText>
        </w:r>
        <w:r w:rsidR="00855D1C">
          <w:rPr>
            <w:webHidden/>
          </w:rPr>
        </w:r>
        <w:r w:rsidR="00855D1C">
          <w:rPr>
            <w:webHidden/>
          </w:rPr>
          <w:fldChar w:fldCharType="separate"/>
        </w:r>
        <w:r w:rsidR="00855D1C">
          <w:rPr>
            <w:webHidden/>
          </w:rPr>
          <w:t>132</w:t>
        </w:r>
        <w:r w:rsidR="00855D1C">
          <w:rPr>
            <w:webHidden/>
          </w:rPr>
          <w:fldChar w:fldCharType="end"/>
        </w:r>
      </w:hyperlink>
    </w:p>
    <w:p w14:paraId="1D86EE07"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258" w:history="1">
        <w:r w:rsidR="00855D1C" w:rsidRPr="000872BC">
          <w:rPr>
            <w:rStyle w:val="afffff2"/>
            <w:rFonts w:ascii="Calibri" w:hAnsi="Calibri"/>
            <w:noProof/>
            <w14:scene3d>
              <w14:camera w14:prst="orthographicFront"/>
              <w14:lightRig w14:rig="threePt" w14:dir="t">
                <w14:rot w14:lat="0" w14:lon="0" w14:rev="0"/>
              </w14:lightRig>
            </w14:scene3d>
          </w:rPr>
          <w:t>Chapter 7.</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OSPF</w:t>
        </w:r>
        <w:r w:rsidR="00855D1C">
          <w:rPr>
            <w:noProof/>
            <w:webHidden/>
          </w:rPr>
          <w:tab/>
        </w:r>
        <w:r w:rsidR="00855D1C">
          <w:rPr>
            <w:noProof/>
            <w:webHidden/>
          </w:rPr>
          <w:fldChar w:fldCharType="begin"/>
        </w:r>
        <w:r w:rsidR="00855D1C">
          <w:rPr>
            <w:noProof/>
            <w:webHidden/>
          </w:rPr>
          <w:instrText xml:space="preserve"> PAGEREF _Toc445313258 \h </w:instrText>
        </w:r>
        <w:r w:rsidR="00855D1C">
          <w:rPr>
            <w:noProof/>
            <w:webHidden/>
          </w:rPr>
        </w:r>
        <w:r w:rsidR="00855D1C">
          <w:rPr>
            <w:noProof/>
            <w:webHidden/>
          </w:rPr>
          <w:fldChar w:fldCharType="separate"/>
        </w:r>
        <w:r w:rsidR="00855D1C">
          <w:rPr>
            <w:noProof/>
            <w:webHidden/>
          </w:rPr>
          <w:t>134</w:t>
        </w:r>
        <w:r w:rsidR="00855D1C">
          <w:rPr>
            <w:noProof/>
            <w:webHidden/>
          </w:rPr>
          <w:fldChar w:fldCharType="end"/>
        </w:r>
      </w:hyperlink>
    </w:p>
    <w:p w14:paraId="5C6634BE" w14:textId="77777777" w:rsidR="00855D1C" w:rsidRDefault="00FF3D30">
      <w:pPr>
        <w:pStyle w:val="20"/>
        <w:rPr>
          <w:rFonts w:asciiTheme="minorHAnsi" w:eastAsiaTheme="minorEastAsia" w:hAnsiTheme="minorHAnsi" w:cstheme="minorBidi"/>
          <w:noProof/>
          <w:snapToGrid/>
          <w:kern w:val="0"/>
          <w:sz w:val="22"/>
          <w:szCs w:val="22"/>
        </w:rPr>
      </w:pPr>
      <w:hyperlink w:anchor="_Toc445313259" w:history="1">
        <w:r w:rsidR="00855D1C" w:rsidRPr="000872BC">
          <w:rPr>
            <w:rStyle w:val="afffff2"/>
            <w:rFonts w:ascii="Calibri" w:hAnsi="Calibri"/>
            <w:noProof/>
          </w:rPr>
          <w:t>OSPF Overview</w:t>
        </w:r>
        <w:r w:rsidR="00855D1C">
          <w:rPr>
            <w:noProof/>
            <w:webHidden/>
          </w:rPr>
          <w:tab/>
        </w:r>
        <w:r w:rsidR="00855D1C">
          <w:rPr>
            <w:noProof/>
            <w:webHidden/>
          </w:rPr>
          <w:fldChar w:fldCharType="begin"/>
        </w:r>
        <w:r w:rsidR="00855D1C">
          <w:rPr>
            <w:noProof/>
            <w:webHidden/>
          </w:rPr>
          <w:instrText xml:space="preserve"> PAGEREF _Toc445313259 \h </w:instrText>
        </w:r>
        <w:r w:rsidR="00855D1C">
          <w:rPr>
            <w:noProof/>
            <w:webHidden/>
          </w:rPr>
        </w:r>
        <w:r w:rsidR="00855D1C">
          <w:rPr>
            <w:noProof/>
            <w:webHidden/>
          </w:rPr>
          <w:fldChar w:fldCharType="separate"/>
        </w:r>
        <w:r w:rsidR="00855D1C">
          <w:rPr>
            <w:noProof/>
            <w:webHidden/>
          </w:rPr>
          <w:t>135</w:t>
        </w:r>
        <w:r w:rsidR="00855D1C">
          <w:rPr>
            <w:noProof/>
            <w:webHidden/>
          </w:rPr>
          <w:fldChar w:fldCharType="end"/>
        </w:r>
      </w:hyperlink>
    </w:p>
    <w:p w14:paraId="580251B0" w14:textId="77777777" w:rsidR="00855D1C" w:rsidRDefault="00FF3D30">
      <w:pPr>
        <w:pStyle w:val="30"/>
        <w:rPr>
          <w:rFonts w:asciiTheme="minorHAnsi" w:eastAsiaTheme="minorEastAsia" w:hAnsiTheme="minorHAnsi" w:cstheme="minorBidi"/>
          <w:snapToGrid/>
          <w:kern w:val="0"/>
          <w:sz w:val="22"/>
          <w:szCs w:val="22"/>
        </w:rPr>
      </w:pPr>
      <w:hyperlink w:anchor="_Toc445313260" w:history="1">
        <w:r w:rsidR="00855D1C" w:rsidRPr="000872BC">
          <w:rPr>
            <w:rStyle w:val="afffff2"/>
            <w:rFonts w:ascii="Calibri" w:hAnsi="Calibri"/>
          </w:rPr>
          <w:t>Link-state Database</w:t>
        </w:r>
        <w:r w:rsidR="00855D1C">
          <w:rPr>
            <w:webHidden/>
          </w:rPr>
          <w:tab/>
        </w:r>
        <w:r w:rsidR="00855D1C">
          <w:rPr>
            <w:webHidden/>
          </w:rPr>
          <w:fldChar w:fldCharType="begin"/>
        </w:r>
        <w:r w:rsidR="00855D1C">
          <w:rPr>
            <w:webHidden/>
          </w:rPr>
          <w:instrText xml:space="preserve"> PAGEREF _Toc445313260 \h </w:instrText>
        </w:r>
        <w:r w:rsidR="00855D1C">
          <w:rPr>
            <w:webHidden/>
          </w:rPr>
        </w:r>
        <w:r w:rsidR="00855D1C">
          <w:rPr>
            <w:webHidden/>
          </w:rPr>
          <w:fldChar w:fldCharType="separate"/>
        </w:r>
        <w:r w:rsidR="00855D1C">
          <w:rPr>
            <w:webHidden/>
          </w:rPr>
          <w:t>135</w:t>
        </w:r>
        <w:r w:rsidR="00855D1C">
          <w:rPr>
            <w:webHidden/>
          </w:rPr>
          <w:fldChar w:fldCharType="end"/>
        </w:r>
      </w:hyperlink>
    </w:p>
    <w:p w14:paraId="6C049FA8" w14:textId="77777777" w:rsidR="00855D1C" w:rsidRDefault="00FF3D30">
      <w:pPr>
        <w:pStyle w:val="30"/>
        <w:rPr>
          <w:rFonts w:asciiTheme="minorHAnsi" w:eastAsiaTheme="minorEastAsia" w:hAnsiTheme="minorHAnsi" w:cstheme="minorBidi"/>
          <w:snapToGrid/>
          <w:kern w:val="0"/>
          <w:sz w:val="22"/>
          <w:szCs w:val="22"/>
        </w:rPr>
      </w:pPr>
      <w:hyperlink w:anchor="_Toc445313261" w:history="1">
        <w:r w:rsidR="00855D1C" w:rsidRPr="000872BC">
          <w:rPr>
            <w:rStyle w:val="afffff2"/>
            <w:rFonts w:ascii="Calibri" w:hAnsi="Calibri"/>
          </w:rPr>
          <w:t>Areas</w:t>
        </w:r>
        <w:r w:rsidR="00855D1C">
          <w:rPr>
            <w:webHidden/>
          </w:rPr>
          <w:tab/>
        </w:r>
        <w:r w:rsidR="00855D1C">
          <w:rPr>
            <w:webHidden/>
          </w:rPr>
          <w:fldChar w:fldCharType="begin"/>
        </w:r>
        <w:r w:rsidR="00855D1C">
          <w:rPr>
            <w:webHidden/>
          </w:rPr>
          <w:instrText xml:space="preserve"> PAGEREF _Toc445313261 \h </w:instrText>
        </w:r>
        <w:r w:rsidR="00855D1C">
          <w:rPr>
            <w:webHidden/>
          </w:rPr>
        </w:r>
        <w:r w:rsidR="00855D1C">
          <w:rPr>
            <w:webHidden/>
          </w:rPr>
          <w:fldChar w:fldCharType="separate"/>
        </w:r>
        <w:r w:rsidR="00855D1C">
          <w:rPr>
            <w:webHidden/>
          </w:rPr>
          <w:t>135</w:t>
        </w:r>
        <w:r w:rsidR="00855D1C">
          <w:rPr>
            <w:webHidden/>
          </w:rPr>
          <w:fldChar w:fldCharType="end"/>
        </w:r>
      </w:hyperlink>
    </w:p>
    <w:p w14:paraId="086DDE41" w14:textId="77777777" w:rsidR="00855D1C" w:rsidRDefault="00FF3D30">
      <w:pPr>
        <w:pStyle w:val="30"/>
        <w:rPr>
          <w:rFonts w:asciiTheme="minorHAnsi" w:eastAsiaTheme="minorEastAsia" w:hAnsiTheme="minorHAnsi" w:cstheme="minorBidi"/>
          <w:snapToGrid/>
          <w:kern w:val="0"/>
          <w:sz w:val="22"/>
          <w:szCs w:val="22"/>
        </w:rPr>
      </w:pPr>
      <w:hyperlink w:anchor="_Toc445313262" w:history="1">
        <w:r w:rsidR="00855D1C" w:rsidRPr="000872BC">
          <w:rPr>
            <w:rStyle w:val="afffff2"/>
            <w:rFonts w:ascii="Calibri" w:hAnsi="Calibri"/>
          </w:rPr>
          <w:t>AREA 0</w:t>
        </w:r>
        <w:r w:rsidR="00855D1C">
          <w:rPr>
            <w:webHidden/>
          </w:rPr>
          <w:tab/>
        </w:r>
        <w:r w:rsidR="00855D1C">
          <w:rPr>
            <w:webHidden/>
          </w:rPr>
          <w:fldChar w:fldCharType="begin"/>
        </w:r>
        <w:r w:rsidR="00855D1C">
          <w:rPr>
            <w:webHidden/>
          </w:rPr>
          <w:instrText xml:space="preserve"> PAGEREF _Toc445313262 \h </w:instrText>
        </w:r>
        <w:r w:rsidR="00855D1C">
          <w:rPr>
            <w:webHidden/>
          </w:rPr>
        </w:r>
        <w:r w:rsidR="00855D1C">
          <w:rPr>
            <w:webHidden/>
          </w:rPr>
          <w:fldChar w:fldCharType="separate"/>
        </w:r>
        <w:r w:rsidR="00855D1C">
          <w:rPr>
            <w:webHidden/>
          </w:rPr>
          <w:t>135</w:t>
        </w:r>
        <w:r w:rsidR="00855D1C">
          <w:rPr>
            <w:webHidden/>
          </w:rPr>
          <w:fldChar w:fldCharType="end"/>
        </w:r>
      </w:hyperlink>
    </w:p>
    <w:p w14:paraId="79F41E94" w14:textId="77777777" w:rsidR="00855D1C" w:rsidRDefault="00FF3D30">
      <w:pPr>
        <w:pStyle w:val="30"/>
        <w:rPr>
          <w:rFonts w:asciiTheme="minorHAnsi" w:eastAsiaTheme="minorEastAsia" w:hAnsiTheme="minorHAnsi" w:cstheme="minorBidi"/>
          <w:snapToGrid/>
          <w:kern w:val="0"/>
          <w:sz w:val="22"/>
          <w:szCs w:val="22"/>
        </w:rPr>
      </w:pPr>
      <w:hyperlink w:anchor="_Toc445313263" w:history="1">
        <w:r w:rsidR="00855D1C" w:rsidRPr="000872BC">
          <w:rPr>
            <w:rStyle w:val="afffff2"/>
            <w:rFonts w:ascii="Calibri" w:hAnsi="Calibri"/>
          </w:rPr>
          <w:t>Stub areas</w:t>
        </w:r>
        <w:r w:rsidR="00855D1C">
          <w:rPr>
            <w:webHidden/>
          </w:rPr>
          <w:tab/>
        </w:r>
        <w:r w:rsidR="00855D1C">
          <w:rPr>
            <w:webHidden/>
          </w:rPr>
          <w:fldChar w:fldCharType="begin"/>
        </w:r>
        <w:r w:rsidR="00855D1C">
          <w:rPr>
            <w:webHidden/>
          </w:rPr>
          <w:instrText xml:space="preserve"> PAGEREF _Toc445313263 \h </w:instrText>
        </w:r>
        <w:r w:rsidR="00855D1C">
          <w:rPr>
            <w:webHidden/>
          </w:rPr>
        </w:r>
        <w:r w:rsidR="00855D1C">
          <w:rPr>
            <w:webHidden/>
          </w:rPr>
          <w:fldChar w:fldCharType="separate"/>
        </w:r>
        <w:r w:rsidR="00855D1C">
          <w:rPr>
            <w:webHidden/>
          </w:rPr>
          <w:t>136</w:t>
        </w:r>
        <w:r w:rsidR="00855D1C">
          <w:rPr>
            <w:webHidden/>
          </w:rPr>
          <w:fldChar w:fldCharType="end"/>
        </w:r>
      </w:hyperlink>
    </w:p>
    <w:p w14:paraId="25461219" w14:textId="77777777" w:rsidR="00855D1C" w:rsidRDefault="00FF3D30">
      <w:pPr>
        <w:pStyle w:val="30"/>
        <w:rPr>
          <w:rFonts w:asciiTheme="minorHAnsi" w:eastAsiaTheme="minorEastAsia" w:hAnsiTheme="minorHAnsi" w:cstheme="minorBidi"/>
          <w:snapToGrid/>
          <w:kern w:val="0"/>
          <w:sz w:val="22"/>
          <w:szCs w:val="22"/>
        </w:rPr>
      </w:pPr>
      <w:hyperlink w:anchor="_Toc445313264" w:history="1">
        <w:r w:rsidR="00855D1C" w:rsidRPr="000872BC">
          <w:rPr>
            <w:rStyle w:val="afffff2"/>
            <w:rFonts w:ascii="Calibri" w:hAnsi="Calibri"/>
          </w:rPr>
          <w:t>Virtual links</w:t>
        </w:r>
        <w:r w:rsidR="00855D1C">
          <w:rPr>
            <w:webHidden/>
          </w:rPr>
          <w:tab/>
        </w:r>
        <w:r w:rsidR="00855D1C">
          <w:rPr>
            <w:webHidden/>
          </w:rPr>
          <w:fldChar w:fldCharType="begin"/>
        </w:r>
        <w:r w:rsidR="00855D1C">
          <w:rPr>
            <w:webHidden/>
          </w:rPr>
          <w:instrText xml:space="preserve"> PAGEREF _Toc445313264 \h </w:instrText>
        </w:r>
        <w:r w:rsidR="00855D1C">
          <w:rPr>
            <w:webHidden/>
          </w:rPr>
        </w:r>
        <w:r w:rsidR="00855D1C">
          <w:rPr>
            <w:webHidden/>
          </w:rPr>
          <w:fldChar w:fldCharType="separate"/>
        </w:r>
        <w:r w:rsidR="00855D1C">
          <w:rPr>
            <w:webHidden/>
          </w:rPr>
          <w:t>136</w:t>
        </w:r>
        <w:r w:rsidR="00855D1C">
          <w:rPr>
            <w:webHidden/>
          </w:rPr>
          <w:fldChar w:fldCharType="end"/>
        </w:r>
      </w:hyperlink>
    </w:p>
    <w:p w14:paraId="0C310627" w14:textId="77777777" w:rsidR="00855D1C" w:rsidRDefault="00FF3D30">
      <w:pPr>
        <w:pStyle w:val="30"/>
        <w:rPr>
          <w:rFonts w:asciiTheme="minorHAnsi" w:eastAsiaTheme="minorEastAsia" w:hAnsiTheme="minorHAnsi" w:cstheme="minorBidi"/>
          <w:snapToGrid/>
          <w:kern w:val="0"/>
          <w:sz w:val="22"/>
          <w:szCs w:val="22"/>
        </w:rPr>
      </w:pPr>
      <w:hyperlink w:anchor="_Toc445313265" w:history="1">
        <w:r w:rsidR="00855D1C" w:rsidRPr="000872BC">
          <w:rPr>
            <w:rStyle w:val="afffff2"/>
            <w:rFonts w:ascii="Calibri" w:hAnsi="Calibri"/>
          </w:rPr>
          <w:t>Route Redistribution</w:t>
        </w:r>
        <w:r w:rsidR="00855D1C">
          <w:rPr>
            <w:webHidden/>
          </w:rPr>
          <w:tab/>
        </w:r>
        <w:r w:rsidR="00855D1C">
          <w:rPr>
            <w:webHidden/>
          </w:rPr>
          <w:fldChar w:fldCharType="begin"/>
        </w:r>
        <w:r w:rsidR="00855D1C">
          <w:rPr>
            <w:webHidden/>
          </w:rPr>
          <w:instrText xml:space="preserve"> PAGEREF _Toc445313265 \h </w:instrText>
        </w:r>
        <w:r w:rsidR="00855D1C">
          <w:rPr>
            <w:webHidden/>
          </w:rPr>
        </w:r>
        <w:r w:rsidR="00855D1C">
          <w:rPr>
            <w:webHidden/>
          </w:rPr>
          <w:fldChar w:fldCharType="separate"/>
        </w:r>
        <w:r w:rsidR="00855D1C">
          <w:rPr>
            <w:webHidden/>
          </w:rPr>
          <w:t>136</w:t>
        </w:r>
        <w:r w:rsidR="00855D1C">
          <w:rPr>
            <w:webHidden/>
          </w:rPr>
          <w:fldChar w:fldCharType="end"/>
        </w:r>
      </w:hyperlink>
    </w:p>
    <w:p w14:paraId="4FC5BB11" w14:textId="77777777" w:rsidR="00855D1C" w:rsidRDefault="00FF3D30">
      <w:pPr>
        <w:pStyle w:val="20"/>
        <w:rPr>
          <w:rFonts w:asciiTheme="minorHAnsi" w:eastAsiaTheme="minorEastAsia" w:hAnsiTheme="minorHAnsi" w:cstheme="minorBidi"/>
          <w:noProof/>
          <w:snapToGrid/>
          <w:kern w:val="0"/>
          <w:sz w:val="22"/>
          <w:szCs w:val="22"/>
        </w:rPr>
      </w:pPr>
      <w:hyperlink w:anchor="_Toc445313266" w:history="1">
        <w:r w:rsidR="00855D1C" w:rsidRPr="000872BC">
          <w:rPr>
            <w:rStyle w:val="afffff2"/>
            <w:rFonts w:ascii="Calibri" w:hAnsi="Calibri"/>
            <w:noProof/>
          </w:rPr>
          <w:t>OSPF Configuration</w:t>
        </w:r>
        <w:r w:rsidR="00855D1C">
          <w:rPr>
            <w:noProof/>
            <w:webHidden/>
          </w:rPr>
          <w:tab/>
        </w:r>
        <w:r w:rsidR="00855D1C">
          <w:rPr>
            <w:noProof/>
            <w:webHidden/>
          </w:rPr>
          <w:fldChar w:fldCharType="begin"/>
        </w:r>
        <w:r w:rsidR="00855D1C">
          <w:rPr>
            <w:noProof/>
            <w:webHidden/>
          </w:rPr>
          <w:instrText xml:space="preserve"> PAGEREF _Toc445313266 \h </w:instrText>
        </w:r>
        <w:r w:rsidR="00855D1C">
          <w:rPr>
            <w:noProof/>
            <w:webHidden/>
          </w:rPr>
        </w:r>
        <w:r w:rsidR="00855D1C">
          <w:rPr>
            <w:noProof/>
            <w:webHidden/>
          </w:rPr>
          <w:fldChar w:fldCharType="separate"/>
        </w:r>
        <w:r w:rsidR="00855D1C">
          <w:rPr>
            <w:noProof/>
            <w:webHidden/>
          </w:rPr>
          <w:t>137</w:t>
        </w:r>
        <w:r w:rsidR="00855D1C">
          <w:rPr>
            <w:noProof/>
            <w:webHidden/>
          </w:rPr>
          <w:fldChar w:fldCharType="end"/>
        </w:r>
      </w:hyperlink>
    </w:p>
    <w:p w14:paraId="6FA65E27" w14:textId="77777777" w:rsidR="00855D1C" w:rsidRDefault="00FF3D30">
      <w:pPr>
        <w:pStyle w:val="30"/>
        <w:rPr>
          <w:rFonts w:asciiTheme="minorHAnsi" w:eastAsiaTheme="minorEastAsia" w:hAnsiTheme="minorHAnsi" w:cstheme="minorBidi"/>
          <w:snapToGrid/>
          <w:kern w:val="0"/>
          <w:sz w:val="22"/>
          <w:szCs w:val="22"/>
        </w:rPr>
      </w:pPr>
      <w:hyperlink w:anchor="_Toc445313267" w:history="1">
        <w:r w:rsidR="00855D1C" w:rsidRPr="000872BC">
          <w:rPr>
            <w:rStyle w:val="afffff2"/>
            <w:rFonts w:ascii="Calibri" w:hAnsi="Calibri"/>
          </w:rPr>
          <w:t>OSPF interface parameters</w:t>
        </w:r>
        <w:r w:rsidR="00855D1C">
          <w:rPr>
            <w:webHidden/>
          </w:rPr>
          <w:tab/>
        </w:r>
        <w:r w:rsidR="00855D1C">
          <w:rPr>
            <w:webHidden/>
          </w:rPr>
          <w:fldChar w:fldCharType="begin"/>
        </w:r>
        <w:r w:rsidR="00855D1C">
          <w:rPr>
            <w:webHidden/>
          </w:rPr>
          <w:instrText xml:space="preserve"> PAGEREF _Toc445313267 \h </w:instrText>
        </w:r>
        <w:r w:rsidR="00855D1C">
          <w:rPr>
            <w:webHidden/>
          </w:rPr>
        </w:r>
        <w:r w:rsidR="00855D1C">
          <w:rPr>
            <w:webHidden/>
          </w:rPr>
          <w:fldChar w:fldCharType="separate"/>
        </w:r>
        <w:r w:rsidR="00855D1C">
          <w:rPr>
            <w:webHidden/>
          </w:rPr>
          <w:t>137</w:t>
        </w:r>
        <w:r w:rsidR="00855D1C">
          <w:rPr>
            <w:webHidden/>
          </w:rPr>
          <w:fldChar w:fldCharType="end"/>
        </w:r>
      </w:hyperlink>
    </w:p>
    <w:p w14:paraId="5C76FC59" w14:textId="77777777" w:rsidR="00855D1C" w:rsidRDefault="00FF3D30">
      <w:pPr>
        <w:pStyle w:val="30"/>
        <w:rPr>
          <w:rFonts w:asciiTheme="minorHAnsi" w:eastAsiaTheme="minorEastAsia" w:hAnsiTheme="minorHAnsi" w:cstheme="minorBidi"/>
          <w:snapToGrid/>
          <w:kern w:val="0"/>
          <w:sz w:val="22"/>
          <w:szCs w:val="22"/>
        </w:rPr>
      </w:pPr>
      <w:hyperlink w:anchor="_Toc445313268" w:history="1">
        <w:r w:rsidR="00855D1C" w:rsidRPr="000872BC">
          <w:rPr>
            <w:rStyle w:val="afffff2"/>
            <w:rFonts w:ascii="Calibri" w:hAnsi="Calibri"/>
          </w:rPr>
          <w:t>Different Physical Networks</w:t>
        </w:r>
        <w:r w:rsidR="00855D1C">
          <w:rPr>
            <w:webHidden/>
          </w:rPr>
          <w:tab/>
        </w:r>
        <w:r w:rsidR="00855D1C">
          <w:rPr>
            <w:webHidden/>
          </w:rPr>
          <w:fldChar w:fldCharType="begin"/>
        </w:r>
        <w:r w:rsidR="00855D1C">
          <w:rPr>
            <w:webHidden/>
          </w:rPr>
          <w:instrText xml:space="preserve"> PAGEREF _Toc445313268 \h </w:instrText>
        </w:r>
        <w:r w:rsidR="00855D1C">
          <w:rPr>
            <w:webHidden/>
          </w:rPr>
        </w:r>
        <w:r w:rsidR="00855D1C">
          <w:rPr>
            <w:webHidden/>
          </w:rPr>
          <w:fldChar w:fldCharType="separate"/>
        </w:r>
        <w:r w:rsidR="00855D1C">
          <w:rPr>
            <w:webHidden/>
          </w:rPr>
          <w:t>137</w:t>
        </w:r>
        <w:r w:rsidR="00855D1C">
          <w:rPr>
            <w:webHidden/>
          </w:rPr>
          <w:fldChar w:fldCharType="end"/>
        </w:r>
      </w:hyperlink>
    </w:p>
    <w:p w14:paraId="5BBBB7AD" w14:textId="77777777" w:rsidR="00855D1C" w:rsidRDefault="00FF3D30">
      <w:pPr>
        <w:pStyle w:val="30"/>
        <w:rPr>
          <w:rFonts w:asciiTheme="minorHAnsi" w:eastAsiaTheme="minorEastAsia" w:hAnsiTheme="minorHAnsi" w:cstheme="minorBidi"/>
          <w:snapToGrid/>
          <w:kern w:val="0"/>
          <w:sz w:val="22"/>
          <w:szCs w:val="22"/>
        </w:rPr>
      </w:pPr>
      <w:hyperlink w:anchor="_Toc445313269" w:history="1">
        <w:r w:rsidR="00855D1C" w:rsidRPr="000872BC">
          <w:rPr>
            <w:rStyle w:val="afffff2"/>
            <w:rFonts w:ascii="Calibri" w:hAnsi="Calibri"/>
          </w:rPr>
          <w:t>OSPF Network type</w:t>
        </w:r>
        <w:r w:rsidR="00855D1C">
          <w:rPr>
            <w:webHidden/>
          </w:rPr>
          <w:tab/>
        </w:r>
        <w:r w:rsidR="00855D1C">
          <w:rPr>
            <w:webHidden/>
          </w:rPr>
          <w:fldChar w:fldCharType="begin"/>
        </w:r>
        <w:r w:rsidR="00855D1C">
          <w:rPr>
            <w:webHidden/>
          </w:rPr>
          <w:instrText xml:space="preserve"> PAGEREF _Toc445313269 \h </w:instrText>
        </w:r>
        <w:r w:rsidR="00855D1C">
          <w:rPr>
            <w:webHidden/>
          </w:rPr>
        </w:r>
        <w:r w:rsidR="00855D1C">
          <w:rPr>
            <w:webHidden/>
          </w:rPr>
          <w:fldChar w:fldCharType="separate"/>
        </w:r>
        <w:r w:rsidR="00855D1C">
          <w:rPr>
            <w:webHidden/>
          </w:rPr>
          <w:t>137</w:t>
        </w:r>
        <w:r w:rsidR="00855D1C">
          <w:rPr>
            <w:webHidden/>
          </w:rPr>
          <w:fldChar w:fldCharType="end"/>
        </w:r>
      </w:hyperlink>
    </w:p>
    <w:p w14:paraId="4B823D6A" w14:textId="77777777" w:rsidR="00855D1C" w:rsidRDefault="00FF3D30">
      <w:pPr>
        <w:pStyle w:val="30"/>
        <w:rPr>
          <w:rFonts w:asciiTheme="minorHAnsi" w:eastAsiaTheme="minorEastAsia" w:hAnsiTheme="minorHAnsi" w:cstheme="minorBidi"/>
          <w:snapToGrid/>
          <w:kern w:val="0"/>
          <w:sz w:val="22"/>
          <w:szCs w:val="22"/>
        </w:rPr>
      </w:pPr>
      <w:hyperlink w:anchor="_Toc445313270" w:history="1">
        <w:r w:rsidR="00855D1C" w:rsidRPr="000872BC">
          <w:rPr>
            <w:rStyle w:val="afffff2"/>
            <w:rFonts w:ascii="Calibri" w:hAnsi="Calibri"/>
          </w:rPr>
          <w:t>Point-to-Multipoint, Broadcast Networks</w:t>
        </w:r>
        <w:r w:rsidR="00855D1C">
          <w:rPr>
            <w:webHidden/>
          </w:rPr>
          <w:tab/>
        </w:r>
        <w:r w:rsidR="00855D1C">
          <w:rPr>
            <w:webHidden/>
          </w:rPr>
          <w:fldChar w:fldCharType="begin"/>
        </w:r>
        <w:r w:rsidR="00855D1C">
          <w:rPr>
            <w:webHidden/>
          </w:rPr>
          <w:instrText xml:space="preserve"> PAGEREF _Toc445313270 \h </w:instrText>
        </w:r>
        <w:r w:rsidR="00855D1C">
          <w:rPr>
            <w:webHidden/>
          </w:rPr>
        </w:r>
        <w:r w:rsidR="00855D1C">
          <w:rPr>
            <w:webHidden/>
          </w:rPr>
          <w:fldChar w:fldCharType="separate"/>
        </w:r>
        <w:r w:rsidR="00855D1C">
          <w:rPr>
            <w:webHidden/>
          </w:rPr>
          <w:t>138</w:t>
        </w:r>
        <w:r w:rsidR="00855D1C">
          <w:rPr>
            <w:webHidden/>
          </w:rPr>
          <w:fldChar w:fldCharType="end"/>
        </w:r>
      </w:hyperlink>
    </w:p>
    <w:p w14:paraId="5E7AF5FB" w14:textId="77777777" w:rsidR="00855D1C" w:rsidRDefault="00FF3D30">
      <w:pPr>
        <w:pStyle w:val="30"/>
        <w:rPr>
          <w:rFonts w:asciiTheme="minorHAnsi" w:eastAsiaTheme="minorEastAsia" w:hAnsiTheme="minorHAnsi" w:cstheme="minorBidi"/>
          <w:snapToGrid/>
          <w:kern w:val="0"/>
          <w:sz w:val="22"/>
          <w:szCs w:val="22"/>
        </w:rPr>
      </w:pPr>
      <w:hyperlink w:anchor="_Toc445313271" w:history="1">
        <w:r w:rsidR="00855D1C" w:rsidRPr="000872BC">
          <w:rPr>
            <w:rStyle w:val="afffff2"/>
            <w:rFonts w:ascii="Calibri" w:hAnsi="Calibri"/>
          </w:rPr>
          <w:t>Nonbroadcast Networks</w:t>
        </w:r>
        <w:r w:rsidR="00855D1C">
          <w:rPr>
            <w:webHidden/>
          </w:rPr>
          <w:tab/>
        </w:r>
        <w:r w:rsidR="00855D1C">
          <w:rPr>
            <w:webHidden/>
          </w:rPr>
          <w:fldChar w:fldCharType="begin"/>
        </w:r>
        <w:r w:rsidR="00855D1C">
          <w:rPr>
            <w:webHidden/>
          </w:rPr>
          <w:instrText xml:space="preserve"> PAGEREF _Toc445313271 \h </w:instrText>
        </w:r>
        <w:r w:rsidR="00855D1C">
          <w:rPr>
            <w:webHidden/>
          </w:rPr>
        </w:r>
        <w:r w:rsidR="00855D1C">
          <w:rPr>
            <w:webHidden/>
          </w:rPr>
          <w:fldChar w:fldCharType="separate"/>
        </w:r>
        <w:r w:rsidR="00855D1C">
          <w:rPr>
            <w:webHidden/>
          </w:rPr>
          <w:t>138</w:t>
        </w:r>
        <w:r w:rsidR="00855D1C">
          <w:rPr>
            <w:webHidden/>
          </w:rPr>
          <w:fldChar w:fldCharType="end"/>
        </w:r>
      </w:hyperlink>
    </w:p>
    <w:p w14:paraId="2E3B7C4C" w14:textId="77777777" w:rsidR="00855D1C" w:rsidRDefault="00FF3D30">
      <w:pPr>
        <w:pStyle w:val="30"/>
        <w:rPr>
          <w:rFonts w:asciiTheme="minorHAnsi" w:eastAsiaTheme="minorEastAsia" w:hAnsiTheme="minorHAnsi" w:cstheme="minorBidi"/>
          <w:snapToGrid/>
          <w:kern w:val="0"/>
          <w:sz w:val="22"/>
          <w:szCs w:val="22"/>
        </w:rPr>
      </w:pPr>
      <w:hyperlink w:anchor="_Toc445313272" w:history="1">
        <w:r w:rsidR="00855D1C" w:rsidRPr="000872BC">
          <w:rPr>
            <w:rStyle w:val="afffff2"/>
            <w:rFonts w:ascii="Calibri" w:hAnsi="Calibri"/>
          </w:rPr>
          <w:t>OSPF Area parameters</w:t>
        </w:r>
        <w:r w:rsidR="00855D1C">
          <w:rPr>
            <w:webHidden/>
          </w:rPr>
          <w:tab/>
        </w:r>
        <w:r w:rsidR="00855D1C">
          <w:rPr>
            <w:webHidden/>
          </w:rPr>
          <w:fldChar w:fldCharType="begin"/>
        </w:r>
        <w:r w:rsidR="00855D1C">
          <w:rPr>
            <w:webHidden/>
          </w:rPr>
          <w:instrText xml:space="preserve"> PAGEREF _Toc445313272 \h </w:instrText>
        </w:r>
        <w:r w:rsidR="00855D1C">
          <w:rPr>
            <w:webHidden/>
          </w:rPr>
        </w:r>
        <w:r w:rsidR="00855D1C">
          <w:rPr>
            <w:webHidden/>
          </w:rPr>
          <w:fldChar w:fldCharType="separate"/>
        </w:r>
        <w:r w:rsidR="00855D1C">
          <w:rPr>
            <w:webHidden/>
          </w:rPr>
          <w:t>139</w:t>
        </w:r>
        <w:r w:rsidR="00855D1C">
          <w:rPr>
            <w:webHidden/>
          </w:rPr>
          <w:fldChar w:fldCharType="end"/>
        </w:r>
      </w:hyperlink>
    </w:p>
    <w:p w14:paraId="3B1C287B" w14:textId="77777777" w:rsidR="00855D1C" w:rsidRDefault="00FF3D30">
      <w:pPr>
        <w:pStyle w:val="30"/>
        <w:rPr>
          <w:rFonts w:asciiTheme="minorHAnsi" w:eastAsiaTheme="minorEastAsia" w:hAnsiTheme="minorHAnsi" w:cstheme="minorBidi"/>
          <w:snapToGrid/>
          <w:kern w:val="0"/>
          <w:sz w:val="22"/>
          <w:szCs w:val="22"/>
        </w:rPr>
      </w:pPr>
      <w:hyperlink w:anchor="_Toc445313273" w:history="1">
        <w:r w:rsidR="00855D1C" w:rsidRPr="000872BC">
          <w:rPr>
            <w:rStyle w:val="afffff2"/>
            <w:rFonts w:ascii="Calibri" w:hAnsi="Calibri"/>
          </w:rPr>
          <w:t>OSPF NSSA</w:t>
        </w:r>
        <w:r w:rsidR="00855D1C">
          <w:rPr>
            <w:webHidden/>
          </w:rPr>
          <w:tab/>
        </w:r>
        <w:r w:rsidR="00855D1C">
          <w:rPr>
            <w:webHidden/>
          </w:rPr>
          <w:fldChar w:fldCharType="begin"/>
        </w:r>
        <w:r w:rsidR="00855D1C">
          <w:rPr>
            <w:webHidden/>
          </w:rPr>
          <w:instrText xml:space="preserve"> PAGEREF _Toc445313273 \h </w:instrText>
        </w:r>
        <w:r w:rsidR="00855D1C">
          <w:rPr>
            <w:webHidden/>
          </w:rPr>
        </w:r>
        <w:r w:rsidR="00855D1C">
          <w:rPr>
            <w:webHidden/>
          </w:rPr>
          <w:fldChar w:fldCharType="separate"/>
        </w:r>
        <w:r w:rsidR="00855D1C">
          <w:rPr>
            <w:webHidden/>
          </w:rPr>
          <w:t>139</w:t>
        </w:r>
        <w:r w:rsidR="00855D1C">
          <w:rPr>
            <w:webHidden/>
          </w:rPr>
          <w:fldChar w:fldCharType="end"/>
        </w:r>
      </w:hyperlink>
    </w:p>
    <w:p w14:paraId="4249CB5A" w14:textId="77777777" w:rsidR="00855D1C" w:rsidRDefault="00FF3D30">
      <w:pPr>
        <w:pStyle w:val="30"/>
        <w:rPr>
          <w:rFonts w:asciiTheme="minorHAnsi" w:eastAsiaTheme="minorEastAsia" w:hAnsiTheme="minorHAnsi" w:cstheme="minorBidi"/>
          <w:snapToGrid/>
          <w:kern w:val="0"/>
          <w:sz w:val="22"/>
          <w:szCs w:val="22"/>
        </w:rPr>
      </w:pPr>
      <w:hyperlink w:anchor="_Toc445313274" w:history="1">
        <w:r w:rsidR="00855D1C" w:rsidRPr="000872BC">
          <w:rPr>
            <w:rStyle w:val="afffff2"/>
            <w:rFonts w:ascii="Calibri" w:hAnsi="Calibri"/>
          </w:rPr>
          <w:t>OSPF Area Route summarization</w:t>
        </w:r>
        <w:r w:rsidR="00855D1C">
          <w:rPr>
            <w:webHidden/>
          </w:rPr>
          <w:tab/>
        </w:r>
        <w:r w:rsidR="00855D1C">
          <w:rPr>
            <w:webHidden/>
          </w:rPr>
          <w:fldChar w:fldCharType="begin"/>
        </w:r>
        <w:r w:rsidR="00855D1C">
          <w:rPr>
            <w:webHidden/>
          </w:rPr>
          <w:instrText xml:space="preserve"> PAGEREF _Toc445313274 \h </w:instrText>
        </w:r>
        <w:r w:rsidR="00855D1C">
          <w:rPr>
            <w:webHidden/>
          </w:rPr>
        </w:r>
        <w:r w:rsidR="00855D1C">
          <w:rPr>
            <w:webHidden/>
          </w:rPr>
          <w:fldChar w:fldCharType="separate"/>
        </w:r>
        <w:r w:rsidR="00855D1C">
          <w:rPr>
            <w:webHidden/>
          </w:rPr>
          <w:t>140</w:t>
        </w:r>
        <w:r w:rsidR="00855D1C">
          <w:rPr>
            <w:webHidden/>
          </w:rPr>
          <w:fldChar w:fldCharType="end"/>
        </w:r>
      </w:hyperlink>
    </w:p>
    <w:p w14:paraId="240B1F47" w14:textId="77777777" w:rsidR="00855D1C" w:rsidRDefault="00FF3D30">
      <w:pPr>
        <w:pStyle w:val="30"/>
        <w:rPr>
          <w:rFonts w:asciiTheme="minorHAnsi" w:eastAsiaTheme="minorEastAsia" w:hAnsiTheme="minorHAnsi" w:cstheme="minorBidi"/>
          <w:snapToGrid/>
          <w:kern w:val="0"/>
          <w:sz w:val="22"/>
          <w:szCs w:val="22"/>
        </w:rPr>
      </w:pPr>
      <w:hyperlink w:anchor="_Toc445313275" w:history="1">
        <w:r w:rsidR="00855D1C" w:rsidRPr="000872BC">
          <w:rPr>
            <w:rStyle w:val="afffff2"/>
            <w:rFonts w:ascii="Calibri" w:hAnsi="Calibri"/>
          </w:rPr>
          <w:t>Route Summarization of Redistributed Routes</w:t>
        </w:r>
        <w:r w:rsidR="00855D1C">
          <w:rPr>
            <w:webHidden/>
          </w:rPr>
          <w:tab/>
        </w:r>
        <w:r w:rsidR="00855D1C">
          <w:rPr>
            <w:webHidden/>
          </w:rPr>
          <w:fldChar w:fldCharType="begin"/>
        </w:r>
        <w:r w:rsidR="00855D1C">
          <w:rPr>
            <w:webHidden/>
          </w:rPr>
          <w:instrText xml:space="preserve"> PAGEREF _Toc445313275 \h </w:instrText>
        </w:r>
        <w:r w:rsidR="00855D1C">
          <w:rPr>
            <w:webHidden/>
          </w:rPr>
        </w:r>
        <w:r w:rsidR="00855D1C">
          <w:rPr>
            <w:webHidden/>
          </w:rPr>
          <w:fldChar w:fldCharType="separate"/>
        </w:r>
        <w:r w:rsidR="00855D1C">
          <w:rPr>
            <w:webHidden/>
          </w:rPr>
          <w:t>140</w:t>
        </w:r>
        <w:r w:rsidR="00855D1C">
          <w:rPr>
            <w:webHidden/>
          </w:rPr>
          <w:fldChar w:fldCharType="end"/>
        </w:r>
      </w:hyperlink>
    </w:p>
    <w:p w14:paraId="59BBA9A1" w14:textId="77777777" w:rsidR="00855D1C" w:rsidRDefault="00FF3D30">
      <w:pPr>
        <w:pStyle w:val="30"/>
        <w:rPr>
          <w:rFonts w:asciiTheme="minorHAnsi" w:eastAsiaTheme="minorEastAsia" w:hAnsiTheme="minorHAnsi" w:cstheme="minorBidi"/>
          <w:snapToGrid/>
          <w:kern w:val="0"/>
          <w:sz w:val="22"/>
          <w:szCs w:val="22"/>
        </w:rPr>
      </w:pPr>
      <w:hyperlink w:anchor="_Toc445313276" w:history="1">
        <w:r w:rsidR="00855D1C" w:rsidRPr="000872BC">
          <w:rPr>
            <w:rStyle w:val="afffff2"/>
            <w:rFonts w:ascii="Calibri" w:hAnsi="Calibri"/>
          </w:rPr>
          <w:t>Virtual Links</w:t>
        </w:r>
        <w:r w:rsidR="00855D1C">
          <w:rPr>
            <w:webHidden/>
          </w:rPr>
          <w:tab/>
        </w:r>
        <w:r w:rsidR="00855D1C">
          <w:rPr>
            <w:webHidden/>
          </w:rPr>
          <w:fldChar w:fldCharType="begin"/>
        </w:r>
        <w:r w:rsidR="00855D1C">
          <w:rPr>
            <w:webHidden/>
          </w:rPr>
          <w:instrText xml:space="preserve"> PAGEREF _Toc445313276 \h </w:instrText>
        </w:r>
        <w:r w:rsidR="00855D1C">
          <w:rPr>
            <w:webHidden/>
          </w:rPr>
        </w:r>
        <w:r w:rsidR="00855D1C">
          <w:rPr>
            <w:webHidden/>
          </w:rPr>
          <w:fldChar w:fldCharType="separate"/>
        </w:r>
        <w:r w:rsidR="00855D1C">
          <w:rPr>
            <w:webHidden/>
          </w:rPr>
          <w:t>141</w:t>
        </w:r>
        <w:r w:rsidR="00855D1C">
          <w:rPr>
            <w:webHidden/>
          </w:rPr>
          <w:fldChar w:fldCharType="end"/>
        </w:r>
      </w:hyperlink>
    </w:p>
    <w:p w14:paraId="0F67603B" w14:textId="77777777" w:rsidR="00855D1C" w:rsidRDefault="00FF3D30">
      <w:pPr>
        <w:pStyle w:val="30"/>
        <w:rPr>
          <w:rFonts w:asciiTheme="minorHAnsi" w:eastAsiaTheme="minorEastAsia" w:hAnsiTheme="minorHAnsi" w:cstheme="minorBidi"/>
          <w:snapToGrid/>
          <w:kern w:val="0"/>
          <w:sz w:val="22"/>
          <w:szCs w:val="22"/>
        </w:rPr>
      </w:pPr>
      <w:hyperlink w:anchor="_Toc445313277" w:history="1">
        <w:r w:rsidR="00855D1C" w:rsidRPr="000872BC">
          <w:rPr>
            <w:rStyle w:val="afffff2"/>
            <w:rFonts w:ascii="Calibri" w:hAnsi="Calibri"/>
          </w:rPr>
          <w:t>Generating a Default Route</w:t>
        </w:r>
        <w:r w:rsidR="00855D1C">
          <w:rPr>
            <w:webHidden/>
          </w:rPr>
          <w:tab/>
        </w:r>
        <w:r w:rsidR="00855D1C">
          <w:rPr>
            <w:webHidden/>
          </w:rPr>
          <w:fldChar w:fldCharType="begin"/>
        </w:r>
        <w:r w:rsidR="00855D1C">
          <w:rPr>
            <w:webHidden/>
          </w:rPr>
          <w:instrText xml:space="preserve"> PAGEREF _Toc445313277 \h </w:instrText>
        </w:r>
        <w:r w:rsidR="00855D1C">
          <w:rPr>
            <w:webHidden/>
          </w:rPr>
        </w:r>
        <w:r w:rsidR="00855D1C">
          <w:rPr>
            <w:webHidden/>
          </w:rPr>
          <w:fldChar w:fldCharType="separate"/>
        </w:r>
        <w:r w:rsidR="00855D1C">
          <w:rPr>
            <w:webHidden/>
          </w:rPr>
          <w:t>141</w:t>
        </w:r>
        <w:r w:rsidR="00855D1C">
          <w:rPr>
            <w:webHidden/>
          </w:rPr>
          <w:fldChar w:fldCharType="end"/>
        </w:r>
      </w:hyperlink>
    </w:p>
    <w:p w14:paraId="0BE369A4" w14:textId="77777777" w:rsidR="00855D1C" w:rsidRDefault="00FF3D30">
      <w:pPr>
        <w:pStyle w:val="30"/>
        <w:rPr>
          <w:rFonts w:asciiTheme="minorHAnsi" w:eastAsiaTheme="minorEastAsia" w:hAnsiTheme="minorHAnsi" w:cstheme="minorBidi"/>
          <w:snapToGrid/>
          <w:kern w:val="0"/>
          <w:sz w:val="22"/>
          <w:szCs w:val="22"/>
        </w:rPr>
      </w:pPr>
      <w:hyperlink w:anchor="_Toc445313278" w:history="1">
        <w:r w:rsidR="00855D1C" w:rsidRPr="000872BC">
          <w:rPr>
            <w:rStyle w:val="afffff2"/>
            <w:rFonts w:ascii="Calibri" w:hAnsi="Calibri"/>
          </w:rPr>
          <w:t>Router ID Choice with a Loopback Interface</w:t>
        </w:r>
        <w:r w:rsidR="00855D1C">
          <w:rPr>
            <w:webHidden/>
          </w:rPr>
          <w:tab/>
        </w:r>
        <w:r w:rsidR="00855D1C">
          <w:rPr>
            <w:webHidden/>
          </w:rPr>
          <w:fldChar w:fldCharType="begin"/>
        </w:r>
        <w:r w:rsidR="00855D1C">
          <w:rPr>
            <w:webHidden/>
          </w:rPr>
          <w:instrText xml:space="preserve"> PAGEREF _Toc445313278 \h </w:instrText>
        </w:r>
        <w:r w:rsidR="00855D1C">
          <w:rPr>
            <w:webHidden/>
          </w:rPr>
        </w:r>
        <w:r w:rsidR="00855D1C">
          <w:rPr>
            <w:webHidden/>
          </w:rPr>
          <w:fldChar w:fldCharType="separate"/>
        </w:r>
        <w:r w:rsidR="00855D1C">
          <w:rPr>
            <w:webHidden/>
          </w:rPr>
          <w:t>141</w:t>
        </w:r>
        <w:r w:rsidR="00855D1C">
          <w:rPr>
            <w:webHidden/>
          </w:rPr>
          <w:fldChar w:fldCharType="end"/>
        </w:r>
      </w:hyperlink>
    </w:p>
    <w:p w14:paraId="2E586084" w14:textId="77777777" w:rsidR="00855D1C" w:rsidRDefault="00FF3D30">
      <w:pPr>
        <w:pStyle w:val="30"/>
        <w:rPr>
          <w:rFonts w:asciiTheme="minorHAnsi" w:eastAsiaTheme="minorEastAsia" w:hAnsiTheme="minorHAnsi" w:cstheme="minorBidi"/>
          <w:snapToGrid/>
          <w:kern w:val="0"/>
          <w:sz w:val="22"/>
          <w:szCs w:val="22"/>
        </w:rPr>
      </w:pPr>
      <w:hyperlink w:anchor="_Toc445313279" w:history="1">
        <w:r w:rsidR="00855D1C" w:rsidRPr="000872BC">
          <w:rPr>
            <w:rStyle w:val="afffff2"/>
            <w:rFonts w:ascii="Calibri" w:hAnsi="Calibri"/>
          </w:rPr>
          <w:t>Default metric</w:t>
        </w:r>
        <w:r w:rsidR="00855D1C">
          <w:rPr>
            <w:webHidden/>
          </w:rPr>
          <w:tab/>
        </w:r>
        <w:r w:rsidR="00855D1C">
          <w:rPr>
            <w:webHidden/>
          </w:rPr>
          <w:fldChar w:fldCharType="begin"/>
        </w:r>
        <w:r w:rsidR="00855D1C">
          <w:rPr>
            <w:webHidden/>
          </w:rPr>
          <w:instrText xml:space="preserve"> PAGEREF _Toc445313279 \h </w:instrText>
        </w:r>
        <w:r w:rsidR="00855D1C">
          <w:rPr>
            <w:webHidden/>
          </w:rPr>
        </w:r>
        <w:r w:rsidR="00855D1C">
          <w:rPr>
            <w:webHidden/>
          </w:rPr>
          <w:fldChar w:fldCharType="separate"/>
        </w:r>
        <w:r w:rsidR="00855D1C">
          <w:rPr>
            <w:webHidden/>
          </w:rPr>
          <w:t>142</w:t>
        </w:r>
        <w:r w:rsidR="00855D1C">
          <w:rPr>
            <w:webHidden/>
          </w:rPr>
          <w:fldChar w:fldCharType="end"/>
        </w:r>
      </w:hyperlink>
    </w:p>
    <w:p w14:paraId="0F7B7AAD" w14:textId="77777777" w:rsidR="00855D1C" w:rsidRDefault="00FF3D30">
      <w:pPr>
        <w:pStyle w:val="30"/>
        <w:rPr>
          <w:rFonts w:asciiTheme="minorHAnsi" w:eastAsiaTheme="minorEastAsia" w:hAnsiTheme="minorHAnsi" w:cstheme="minorBidi"/>
          <w:snapToGrid/>
          <w:kern w:val="0"/>
          <w:sz w:val="22"/>
          <w:szCs w:val="22"/>
        </w:rPr>
      </w:pPr>
      <w:hyperlink w:anchor="_Toc445313280" w:history="1">
        <w:r w:rsidR="00855D1C" w:rsidRPr="000872BC">
          <w:rPr>
            <w:rStyle w:val="afffff2"/>
            <w:rFonts w:ascii="Calibri" w:hAnsi="Calibri"/>
          </w:rPr>
          <w:t>OSPF administrative Distance</w:t>
        </w:r>
        <w:r w:rsidR="00855D1C">
          <w:rPr>
            <w:webHidden/>
          </w:rPr>
          <w:tab/>
        </w:r>
        <w:r w:rsidR="00855D1C">
          <w:rPr>
            <w:webHidden/>
          </w:rPr>
          <w:fldChar w:fldCharType="begin"/>
        </w:r>
        <w:r w:rsidR="00855D1C">
          <w:rPr>
            <w:webHidden/>
          </w:rPr>
          <w:instrText xml:space="preserve"> PAGEREF _Toc445313280 \h </w:instrText>
        </w:r>
        <w:r w:rsidR="00855D1C">
          <w:rPr>
            <w:webHidden/>
          </w:rPr>
        </w:r>
        <w:r w:rsidR="00855D1C">
          <w:rPr>
            <w:webHidden/>
          </w:rPr>
          <w:fldChar w:fldCharType="separate"/>
        </w:r>
        <w:r w:rsidR="00855D1C">
          <w:rPr>
            <w:webHidden/>
          </w:rPr>
          <w:t>142</w:t>
        </w:r>
        <w:r w:rsidR="00855D1C">
          <w:rPr>
            <w:webHidden/>
          </w:rPr>
          <w:fldChar w:fldCharType="end"/>
        </w:r>
      </w:hyperlink>
    </w:p>
    <w:p w14:paraId="0F1E06B5" w14:textId="77777777" w:rsidR="00855D1C" w:rsidRDefault="00FF3D30">
      <w:pPr>
        <w:pStyle w:val="30"/>
        <w:rPr>
          <w:rFonts w:asciiTheme="minorHAnsi" w:eastAsiaTheme="minorEastAsia" w:hAnsiTheme="minorHAnsi" w:cstheme="minorBidi"/>
          <w:snapToGrid/>
          <w:kern w:val="0"/>
          <w:sz w:val="22"/>
          <w:szCs w:val="22"/>
        </w:rPr>
      </w:pPr>
      <w:hyperlink w:anchor="_Toc445313281" w:history="1">
        <w:r w:rsidR="00855D1C" w:rsidRPr="000872BC">
          <w:rPr>
            <w:rStyle w:val="afffff2"/>
            <w:rFonts w:ascii="Calibri" w:hAnsi="Calibri"/>
          </w:rPr>
          <w:t>Passive interface</w:t>
        </w:r>
        <w:r w:rsidR="00855D1C">
          <w:rPr>
            <w:webHidden/>
          </w:rPr>
          <w:tab/>
        </w:r>
        <w:r w:rsidR="00855D1C">
          <w:rPr>
            <w:webHidden/>
          </w:rPr>
          <w:fldChar w:fldCharType="begin"/>
        </w:r>
        <w:r w:rsidR="00855D1C">
          <w:rPr>
            <w:webHidden/>
          </w:rPr>
          <w:instrText xml:space="preserve"> PAGEREF _Toc445313281 \h </w:instrText>
        </w:r>
        <w:r w:rsidR="00855D1C">
          <w:rPr>
            <w:webHidden/>
          </w:rPr>
        </w:r>
        <w:r w:rsidR="00855D1C">
          <w:rPr>
            <w:webHidden/>
          </w:rPr>
          <w:fldChar w:fldCharType="separate"/>
        </w:r>
        <w:r w:rsidR="00855D1C">
          <w:rPr>
            <w:webHidden/>
          </w:rPr>
          <w:t>142</w:t>
        </w:r>
        <w:r w:rsidR="00855D1C">
          <w:rPr>
            <w:webHidden/>
          </w:rPr>
          <w:fldChar w:fldCharType="end"/>
        </w:r>
      </w:hyperlink>
    </w:p>
    <w:p w14:paraId="0DF408A7" w14:textId="77777777" w:rsidR="00855D1C" w:rsidRDefault="00FF3D30">
      <w:pPr>
        <w:pStyle w:val="30"/>
        <w:rPr>
          <w:rFonts w:asciiTheme="minorHAnsi" w:eastAsiaTheme="minorEastAsia" w:hAnsiTheme="minorHAnsi" w:cstheme="minorBidi"/>
          <w:snapToGrid/>
          <w:kern w:val="0"/>
          <w:sz w:val="22"/>
          <w:szCs w:val="22"/>
        </w:rPr>
      </w:pPr>
      <w:hyperlink w:anchor="_Toc445313282" w:history="1">
        <w:r w:rsidR="00855D1C" w:rsidRPr="000872BC">
          <w:rPr>
            <w:rStyle w:val="afffff2"/>
            <w:rFonts w:ascii="Calibri" w:hAnsi="Calibri"/>
          </w:rPr>
          <w:t>Route Calculation Timers</w:t>
        </w:r>
        <w:r w:rsidR="00855D1C">
          <w:rPr>
            <w:webHidden/>
          </w:rPr>
          <w:tab/>
        </w:r>
        <w:r w:rsidR="00855D1C">
          <w:rPr>
            <w:webHidden/>
          </w:rPr>
          <w:fldChar w:fldCharType="begin"/>
        </w:r>
        <w:r w:rsidR="00855D1C">
          <w:rPr>
            <w:webHidden/>
          </w:rPr>
          <w:instrText xml:space="preserve"> PAGEREF _Toc445313282 \h </w:instrText>
        </w:r>
        <w:r w:rsidR="00855D1C">
          <w:rPr>
            <w:webHidden/>
          </w:rPr>
        </w:r>
        <w:r w:rsidR="00855D1C">
          <w:rPr>
            <w:webHidden/>
          </w:rPr>
          <w:fldChar w:fldCharType="separate"/>
        </w:r>
        <w:r w:rsidR="00855D1C">
          <w:rPr>
            <w:webHidden/>
          </w:rPr>
          <w:t>142</w:t>
        </w:r>
        <w:r w:rsidR="00855D1C">
          <w:rPr>
            <w:webHidden/>
          </w:rPr>
          <w:fldChar w:fldCharType="end"/>
        </w:r>
      </w:hyperlink>
    </w:p>
    <w:p w14:paraId="65FC994D" w14:textId="77777777" w:rsidR="00855D1C" w:rsidRDefault="00FF3D30">
      <w:pPr>
        <w:pStyle w:val="30"/>
        <w:rPr>
          <w:rFonts w:asciiTheme="minorHAnsi" w:eastAsiaTheme="minorEastAsia" w:hAnsiTheme="minorHAnsi" w:cstheme="minorBidi"/>
          <w:snapToGrid/>
          <w:kern w:val="0"/>
          <w:sz w:val="22"/>
          <w:szCs w:val="22"/>
        </w:rPr>
      </w:pPr>
      <w:hyperlink w:anchor="_Toc445313283" w:history="1">
        <w:r w:rsidR="00855D1C" w:rsidRPr="000872BC">
          <w:rPr>
            <w:rStyle w:val="afffff2"/>
            <w:rFonts w:ascii="Calibri" w:hAnsi="Calibri"/>
          </w:rPr>
          <w:t>Logging Neighbors Going Up/Down</w:t>
        </w:r>
        <w:r w:rsidR="00855D1C">
          <w:rPr>
            <w:webHidden/>
          </w:rPr>
          <w:tab/>
        </w:r>
        <w:r w:rsidR="00855D1C">
          <w:rPr>
            <w:webHidden/>
          </w:rPr>
          <w:fldChar w:fldCharType="begin"/>
        </w:r>
        <w:r w:rsidR="00855D1C">
          <w:rPr>
            <w:webHidden/>
          </w:rPr>
          <w:instrText xml:space="preserve"> PAGEREF _Toc445313283 \h </w:instrText>
        </w:r>
        <w:r w:rsidR="00855D1C">
          <w:rPr>
            <w:webHidden/>
          </w:rPr>
        </w:r>
        <w:r w:rsidR="00855D1C">
          <w:rPr>
            <w:webHidden/>
          </w:rPr>
          <w:fldChar w:fldCharType="separate"/>
        </w:r>
        <w:r w:rsidR="00855D1C">
          <w:rPr>
            <w:webHidden/>
          </w:rPr>
          <w:t>143</w:t>
        </w:r>
        <w:r w:rsidR="00855D1C">
          <w:rPr>
            <w:webHidden/>
          </w:rPr>
          <w:fldChar w:fldCharType="end"/>
        </w:r>
      </w:hyperlink>
    </w:p>
    <w:p w14:paraId="26920660" w14:textId="77777777" w:rsidR="00855D1C" w:rsidRDefault="00FF3D30">
      <w:pPr>
        <w:pStyle w:val="30"/>
        <w:rPr>
          <w:rFonts w:asciiTheme="minorHAnsi" w:eastAsiaTheme="minorEastAsia" w:hAnsiTheme="minorHAnsi" w:cstheme="minorBidi"/>
          <w:snapToGrid/>
          <w:kern w:val="0"/>
          <w:sz w:val="22"/>
          <w:szCs w:val="22"/>
        </w:rPr>
      </w:pPr>
      <w:hyperlink w:anchor="_Toc445313284" w:history="1">
        <w:r w:rsidR="00855D1C" w:rsidRPr="000872BC">
          <w:rPr>
            <w:rStyle w:val="afffff2"/>
            <w:rFonts w:ascii="Calibri" w:hAnsi="Calibri"/>
          </w:rPr>
          <w:t>Blocking LSA Flooding</w:t>
        </w:r>
        <w:r w:rsidR="00855D1C">
          <w:rPr>
            <w:webHidden/>
          </w:rPr>
          <w:tab/>
        </w:r>
        <w:r w:rsidR="00855D1C">
          <w:rPr>
            <w:webHidden/>
          </w:rPr>
          <w:fldChar w:fldCharType="begin"/>
        </w:r>
        <w:r w:rsidR="00855D1C">
          <w:rPr>
            <w:webHidden/>
          </w:rPr>
          <w:instrText xml:space="preserve"> PAGEREF _Toc445313284 \h </w:instrText>
        </w:r>
        <w:r w:rsidR="00855D1C">
          <w:rPr>
            <w:webHidden/>
          </w:rPr>
        </w:r>
        <w:r w:rsidR="00855D1C">
          <w:rPr>
            <w:webHidden/>
          </w:rPr>
          <w:fldChar w:fldCharType="separate"/>
        </w:r>
        <w:r w:rsidR="00855D1C">
          <w:rPr>
            <w:webHidden/>
          </w:rPr>
          <w:t>143</w:t>
        </w:r>
        <w:r w:rsidR="00855D1C">
          <w:rPr>
            <w:webHidden/>
          </w:rPr>
          <w:fldChar w:fldCharType="end"/>
        </w:r>
      </w:hyperlink>
    </w:p>
    <w:p w14:paraId="4B0B5DD3" w14:textId="77777777" w:rsidR="00855D1C" w:rsidRDefault="00FF3D30">
      <w:pPr>
        <w:pStyle w:val="30"/>
        <w:rPr>
          <w:rFonts w:asciiTheme="minorHAnsi" w:eastAsiaTheme="minorEastAsia" w:hAnsiTheme="minorHAnsi" w:cstheme="minorBidi"/>
          <w:snapToGrid/>
          <w:kern w:val="0"/>
          <w:sz w:val="22"/>
          <w:szCs w:val="22"/>
        </w:rPr>
      </w:pPr>
      <w:hyperlink w:anchor="_Toc445313285" w:history="1">
        <w:r w:rsidR="00855D1C" w:rsidRPr="000872BC">
          <w:rPr>
            <w:rStyle w:val="afffff2"/>
            <w:rFonts w:ascii="Calibri" w:hAnsi="Calibri"/>
          </w:rPr>
          <w:t>Ignoring MOSPF LSA Packets</w:t>
        </w:r>
        <w:r w:rsidR="00855D1C">
          <w:rPr>
            <w:webHidden/>
          </w:rPr>
          <w:tab/>
        </w:r>
        <w:r w:rsidR="00855D1C">
          <w:rPr>
            <w:webHidden/>
          </w:rPr>
          <w:fldChar w:fldCharType="begin"/>
        </w:r>
        <w:r w:rsidR="00855D1C">
          <w:rPr>
            <w:webHidden/>
          </w:rPr>
          <w:instrText xml:space="preserve"> PAGEREF _Toc445313285 \h </w:instrText>
        </w:r>
        <w:r w:rsidR="00855D1C">
          <w:rPr>
            <w:webHidden/>
          </w:rPr>
        </w:r>
        <w:r w:rsidR="00855D1C">
          <w:rPr>
            <w:webHidden/>
          </w:rPr>
          <w:fldChar w:fldCharType="separate"/>
        </w:r>
        <w:r w:rsidR="00855D1C">
          <w:rPr>
            <w:webHidden/>
          </w:rPr>
          <w:t>143</w:t>
        </w:r>
        <w:r w:rsidR="00855D1C">
          <w:rPr>
            <w:webHidden/>
          </w:rPr>
          <w:fldChar w:fldCharType="end"/>
        </w:r>
      </w:hyperlink>
    </w:p>
    <w:p w14:paraId="0E1B5666" w14:textId="77777777" w:rsidR="00855D1C" w:rsidRDefault="00FF3D30">
      <w:pPr>
        <w:pStyle w:val="30"/>
        <w:rPr>
          <w:rFonts w:asciiTheme="minorHAnsi" w:eastAsiaTheme="minorEastAsia" w:hAnsiTheme="minorHAnsi" w:cstheme="minorBidi"/>
          <w:snapToGrid/>
          <w:kern w:val="0"/>
          <w:sz w:val="22"/>
          <w:szCs w:val="22"/>
        </w:rPr>
      </w:pPr>
      <w:hyperlink w:anchor="_Toc445313286" w:history="1">
        <w:r w:rsidR="00855D1C" w:rsidRPr="000872BC">
          <w:rPr>
            <w:rStyle w:val="afffff2"/>
            <w:rFonts w:ascii="Calibri" w:hAnsi="Calibri"/>
          </w:rPr>
          <w:t>Monitoring and Maintaining OSPF</w:t>
        </w:r>
        <w:r w:rsidR="00855D1C">
          <w:rPr>
            <w:webHidden/>
          </w:rPr>
          <w:tab/>
        </w:r>
        <w:r w:rsidR="00855D1C">
          <w:rPr>
            <w:webHidden/>
          </w:rPr>
          <w:fldChar w:fldCharType="begin"/>
        </w:r>
        <w:r w:rsidR="00855D1C">
          <w:rPr>
            <w:webHidden/>
          </w:rPr>
          <w:instrText xml:space="preserve"> PAGEREF _Toc445313286 \h </w:instrText>
        </w:r>
        <w:r w:rsidR="00855D1C">
          <w:rPr>
            <w:webHidden/>
          </w:rPr>
        </w:r>
        <w:r w:rsidR="00855D1C">
          <w:rPr>
            <w:webHidden/>
          </w:rPr>
          <w:fldChar w:fldCharType="separate"/>
        </w:r>
        <w:r w:rsidR="00855D1C">
          <w:rPr>
            <w:webHidden/>
          </w:rPr>
          <w:t>143</w:t>
        </w:r>
        <w:r w:rsidR="00855D1C">
          <w:rPr>
            <w:webHidden/>
          </w:rPr>
          <w:fldChar w:fldCharType="end"/>
        </w:r>
      </w:hyperlink>
    </w:p>
    <w:p w14:paraId="49CE4C5D"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287" w:history="1">
        <w:r w:rsidR="00855D1C" w:rsidRPr="000872BC">
          <w:rPr>
            <w:rStyle w:val="afffff2"/>
            <w:noProof/>
            <w14:scene3d>
              <w14:camera w14:prst="orthographicFront"/>
              <w14:lightRig w14:rig="threePt" w14:dir="t">
                <w14:rot w14:lat="0" w14:lon="0" w14:rev="0"/>
              </w14:lightRig>
            </w14:scene3d>
          </w:rPr>
          <w:t>Chapter 8.</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IS-IS</w:t>
        </w:r>
        <w:r w:rsidR="00855D1C">
          <w:rPr>
            <w:noProof/>
            <w:webHidden/>
          </w:rPr>
          <w:tab/>
        </w:r>
        <w:r w:rsidR="00855D1C">
          <w:rPr>
            <w:noProof/>
            <w:webHidden/>
          </w:rPr>
          <w:fldChar w:fldCharType="begin"/>
        </w:r>
        <w:r w:rsidR="00855D1C">
          <w:rPr>
            <w:noProof/>
            <w:webHidden/>
          </w:rPr>
          <w:instrText xml:space="preserve"> PAGEREF _Toc445313287 \h </w:instrText>
        </w:r>
        <w:r w:rsidR="00855D1C">
          <w:rPr>
            <w:noProof/>
            <w:webHidden/>
          </w:rPr>
        </w:r>
        <w:r w:rsidR="00855D1C">
          <w:rPr>
            <w:noProof/>
            <w:webHidden/>
          </w:rPr>
          <w:fldChar w:fldCharType="separate"/>
        </w:r>
        <w:r w:rsidR="00855D1C">
          <w:rPr>
            <w:noProof/>
            <w:webHidden/>
          </w:rPr>
          <w:t>145</w:t>
        </w:r>
        <w:r w:rsidR="00855D1C">
          <w:rPr>
            <w:noProof/>
            <w:webHidden/>
          </w:rPr>
          <w:fldChar w:fldCharType="end"/>
        </w:r>
      </w:hyperlink>
    </w:p>
    <w:p w14:paraId="0A54664D" w14:textId="77777777" w:rsidR="00855D1C" w:rsidRDefault="00FF3D30">
      <w:pPr>
        <w:pStyle w:val="20"/>
        <w:rPr>
          <w:rFonts w:asciiTheme="minorHAnsi" w:eastAsiaTheme="minorEastAsia" w:hAnsiTheme="minorHAnsi" w:cstheme="minorBidi"/>
          <w:noProof/>
          <w:snapToGrid/>
          <w:kern w:val="0"/>
          <w:sz w:val="22"/>
          <w:szCs w:val="22"/>
        </w:rPr>
      </w:pPr>
      <w:hyperlink w:anchor="_Toc445313288" w:history="1">
        <w:r w:rsidR="00855D1C" w:rsidRPr="000872BC">
          <w:rPr>
            <w:rStyle w:val="afffff2"/>
            <w:rFonts w:ascii="Calibri" w:hAnsi="Calibri"/>
            <w:noProof/>
          </w:rPr>
          <w:t>IS-IS Overview</w:t>
        </w:r>
        <w:r w:rsidR="00855D1C">
          <w:rPr>
            <w:noProof/>
            <w:webHidden/>
          </w:rPr>
          <w:tab/>
        </w:r>
        <w:r w:rsidR="00855D1C">
          <w:rPr>
            <w:noProof/>
            <w:webHidden/>
          </w:rPr>
          <w:fldChar w:fldCharType="begin"/>
        </w:r>
        <w:r w:rsidR="00855D1C">
          <w:rPr>
            <w:noProof/>
            <w:webHidden/>
          </w:rPr>
          <w:instrText xml:space="preserve"> PAGEREF _Toc445313288 \h </w:instrText>
        </w:r>
        <w:r w:rsidR="00855D1C">
          <w:rPr>
            <w:noProof/>
            <w:webHidden/>
          </w:rPr>
        </w:r>
        <w:r w:rsidR="00855D1C">
          <w:rPr>
            <w:noProof/>
            <w:webHidden/>
          </w:rPr>
          <w:fldChar w:fldCharType="separate"/>
        </w:r>
        <w:r w:rsidR="00855D1C">
          <w:rPr>
            <w:noProof/>
            <w:webHidden/>
          </w:rPr>
          <w:t>146</w:t>
        </w:r>
        <w:r w:rsidR="00855D1C">
          <w:rPr>
            <w:noProof/>
            <w:webHidden/>
          </w:rPr>
          <w:fldChar w:fldCharType="end"/>
        </w:r>
      </w:hyperlink>
    </w:p>
    <w:p w14:paraId="62E55BA2" w14:textId="77777777" w:rsidR="00855D1C" w:rsidRDefault="00FF3D30">
      <w:pPr>
        <w:pStyle w:val="30"/>
        <w:rPr>
          <w:rFonts w:asciiTheme="minorHAnsi" w:eastAsiaTheme="minorEastAsia" w:hAnsiTheme="minorHAnsi" w:cstheme="minorBidi"/>
          <w:snapToGrid/>
          <w:kern w:val="0"/>
          <w:sz w:val="22"/>
          <w:szCs w:val="22"/>
        </w:rPr>
      </w:pPr>
      <w:hyperlink w:anchor="_Toc445313289" w:history="1">
        <w:r w:rsidR="00855D1C" w:rsidRPr="000872BC">
          <w:rPr>
            <w:rStyle w:val="afffff2"/>
            <w:rFonts w:ascii="Calibri" w:hAnsi="Calibri"/>
            <w:w w:val="105"/>
          </w:rPr>
          <w:t>IS-IS</w:t>
        </w:r>
        <w:r w:rsidR="00855D1C" w:rsidRPr="000872BC">
          <w:rPr>
            <w:rStyle w:val="afffff2"/>
            <w:rFonts w:ascii="Calibri" w:hAnsi="Calibri"/>
            <w:spacing w:val="-35"/>
            <w:w w:val="105"/>
          </w:rPr>
          <w:t xml:space="preserve"> </w:t>
        </w:r>
        <w:r w:rsidR="00855D1C" w:rsidRPr="000872BC">
          <w:rPr>
            <w:rStyle w:val="afffff2"/>
            <w:rFonts w:ascii="Calibri" w:hAnsi="Calibri"/>
            <w:w w:val="105"/>
          </w:rPr>
          <w:t>PDU</w:t>
        </w:r>
        <w:r w:rsidR="00855D1C" w:rsidRPr="000872BC">
          <w:rPr>
            <w:rStyle w:val="afffff2"/>
            <w:rFonts w:ascii="Calibri" w:hAnsi="Calibri"/>
            <w:spacing w:val="-34"/>
            <w:w w:val="105"/>
          </w:rPr>
          <w:t xml:space="preserve"> </w:t>
        </w:r>
        <w:r w:rsidR="00855D1C" w:rsidRPr="000872BC">
          <w:rPr>
            <w:rStyle w:val="afffff2"/>
            <w:rFonts w:ascii="Calibri" w:hAnsi="Calibri"/>
            <w:spacing w:val="-31"/>
            <w:w w:val="105"/>
          </w:rPr>
          <w:t>T</w:t>
        </w:r>
        <w:r w:rsidR="00855D1C" w:rsidRPr="000872BC">
          <w:rPr>
            <w:rStyle w:val="afffff2"/>
            <w:rFonts w:ascii="Calibri" w:hAnsi="Calibri"/>
            <w:w w:val="105"/>
          </w:rPr>
          <w:t>ypes</w:t>
        </w:r>
        <w:r w:rsidR="00855D1C">
          <w:rPr>
            <w:webHidden/>
          </w:rPr>
          <w:tab/>
        </w:r>
        <w:r w:rsidR="00855D1C">
          <w:rPr>
            <w:webHidden/>
          </w:rPr>
          <w:fldChar w:fldCharType="begin"/>
        </w:r>
        <w:r w:rsidR="00855D1C">
          <w:rPr>
            <w:webHidden/>
          </w:rPr>
          <w:instrText xml:space="preserve"> PAGEREF _Toc445313289 \h </w:instrText>
        </w:r>
        <w:r w:rsidR="00855D1C">
          <w:rPr>
            <w:webHidden/>
          </w:rPr>
        </w:r>
        <w:r w:rsidR="00855D1C">
          <w:rPr>
            <w:webHidden/>
          </w:rPr>
          <w:fldChar w:fldCharType="separate"/>
        </w:r>
        <w:r w:rsidR="00855D1C">
          <w:rPr>
            <w:webHidden/>
          </w:rPr>
          <w:t>146</w:t>
        </w:r>
        <w:r w:rsidR="00855D1C">
          <w:rPr>
            <w:webHidden/>
          </w:rPr>
          <w:fldChar w:fldCharType="end"/>
        </w:r>
      </w:hyperlink>
    </w:p>
    <w:p w14:paraId="13F93085" w14:textId="77777777" w:rsidR="00855D1C" w:rsidRDefault="00FF3D30">
      <w:pPr>
        <w:pStyle w:val="30"/>
        <w:rPr>
          <w:rFonts w:asciiTheme="minorHAnsi" w:eastAsiaTheme="minorEastAsia" w:hAnsiTheme="minorHAnsi" w:cstheme="minorBidi"/>
          <w:snapToGrid/>
          <w:kern w:val="0"/>
          <w:sz w:val="22"/>
          <w:szCs w:val="22"/>
        </w:rPr>
      </w:pPr>
      <w:hyperlink w:anchor="_Toc445313290" w:history="1">
        <w:r w:rsidR="00855D1C" w:rsidRPr="000872BC">
          <w:rPr>
            <w:rStyle w:val="afffff2"/>
            <w:rFonts w:ascii="Calibri" w:hAnsi="Calibri"/>
            <w:w w:val="105"/>
          </w:rPr>
          <w:t>LSPDB Synchronization</w:t>
        </w:r>
        <w:r w:rsidR="00855D1C">
          <w:rPr>
            <w:webHidden/>
          </w:rPr>
          <w:tab/>
        </w:r>
        <w:r w:rsidR="00855D1C">
          <w:rPr>
            <w:webHidden/>
          </w:rPr>
          <w:fldChar w:fldCharType="begin"/>
        </w:r>
        <w:r w:rsidR="00855D1C">
          <w:rPr>
            <w:webHidden/>
          </w:rPr>
          <w:instrText xml:space="preserve"> PAGEREF _Toc445313290 \h </w:instrText>
        </w:r>
        <w:r w:rsidR="00855D1C">
          <w:rPr>
            <w:webHidden/>
          </w:rPr>
        </w:r>
        <w:r w:rsidR="00855D1C">
          <w:rPr>
            <w:webHidden/>
          </w:rPr>
          <w:fldChar w:fldCharType="separate"/>
        </w:r>
        <w:r w:rsidR="00855D1C">
          <w:rPr>
            <w:webHidden/>
          </w:rPr>
          <w:t>147</w:t>
        </w:r>
        <w:r w:rsidR="00855D1C">
          <w:rPr>
            <w:webHidden/>
          </w:rPr>
          <w:fldChar w:fldCharType="end"/>
        </w:r>
      </w:hyperlink>
    </w:p>
    <w:p w14:paraId="59C7098C" w14:textId="77777777" w:rsidR="00855D1C" w:rsidRDefault="00FF3D30">
      <w:pPr>
        <w:pStyle w:val="30"/>
        <w:rPr>
          <w:rFonts w:asciiTheme="minorHAnsi" w:eastAsiaTheme="minorEastAsia" w:hAnsiTheme="minorHAnsi" w:cstheme="minorBidi"/>
          <w:snapToGrid/>
          <w:kern w:val="0"/>
          <w:sz w:val="22"/>
          <w:szCs w:val="22"/>
        </w:rPr>
      </w:pPr>
      <w:hyperlink w:anchor="_Toc445313291" w:history="1">
        <w:r w:rsidR="00855D1C" w:rsidRPr="000872BC">
          <w:rPr>
            <w:rStyle w:val="afffff2"/>
            <w:rFonts w:ascii="Calibri" w:hAnsi="Calibri"/>
            <w:w w:val="105"/>
          </w:rPr>
          <w:t>Shortest Path Calculation</w:t>
        </w:r>
        <w:r w:rsidR="00855D1C">
          <w:rPr>
            <w:webHidden/>
          </w:rPr>
          <w:tab/>
        </w:r>
        <w:r w:rsidR="00855D1C">
          <w:rPr>
            <w:webHidden/>
          </w:rPr>
          <w:fldChar w:fldCharType="begin"/>
        </w:r>
        <w:r w:rsidR="00855D1C">
          <w:rPr>
            <w:webHidden/>
          </w:rPr>
          <w:instrText xml:space="preserve"> PAGEREF _Toc445313291 \h </w:instrText>
        </w:r>
        <w:r w:rsidR="00855D1C">
          <w:rPr>
            <w:webHidden/>
          </w:rPr>
        </w:r>
        <w:r w:rsidR="00855D1C">
          <w:rPr>
            <w:webHidden/>
          </w:rPr>
          <w:fldChar w:fldCharType="separate"/>
        </w:r>
        <w:r w:rsidR="00855D1C">
          <w:rPr>
            <w:webHidden/>
          </w:rPr>
          <w:t>148</w:t>
        </w:r>
        <w:r w:rsidR="00855D1C">
          <w:rPr>
            <w:webHidden/>
          </w:rPr>
          <w:fldChar w:fldCharType="end"/>
        </w:r>
      </w:hyperlink>
    </w:p>
    <w:p w14:paraId="43C638A5" w14:textId="77777777" w:rsidR="00855D1C" w:rsidRDefault="00FF3D30">
      <w:pPr>
        <w:pStyle w:val="30"/>
        <w:rPr>
          <w:rFonts w:asciiTheme="minorHAnsi" w:eastAsiaTheme="minorEastAsia" w:hAnsiTheme="minorHAnsi" w:cstheme="minorBidi"/>
          <w:snapToGrid/>
          <w:kern w:val="0"/>
          <w:sz w:val="22"/>
          <w:szCs w:val="22"/>
        </w:rPr>
      </w:pPr>
      <w:hyperlink w:anchor="_Toc445313292" w:history="1">
        <w:r w:rsidR="00855D1C" w:rsidRPr="000872BC">
          <w:rPr>
            <w:rStyle w:val="afffff2"/>
            <w:rFonts w:ascii="Calibri" w:hAnsi="Calibri"/>
            <w:w w:val="105"/>
          </w:rPr>
          <w:t>Route Redistribution</w:t>
        </w:r>
        <w:r w:rsidR="00855D1C">
          <w:rPr>
            <w:webHidden/>
          </w:rPr>
          <w:tab/>
        </w:r>
        <w:r w:rsidR="00855D1C">
          <w:rPr>
            <w:webHidden/>
          </w:rPr>
          <w:fldChar w:fldCharType="begin"/>
        </w:r>
        <w:r w:rsidR="00855D1C">
          <w:rPr>
            <w:webHidden/>
          </w:rPr>
          <w:instrText xml:space="preserve"> PAGEREF _Toc445313292 \h </w:instrText>
        </w:r>
        <w:r w:rsidR="00855D1C">
          <w:rPr>
            <w:webHidden/>
          </w:rPr>
        </w:r>
        <w:r w:rsidR="00855D1C">
          <w:rPr>
            <w:webHidden/>
          </w:rPr>
          <w:fldChar w:fldCharType="separate"/>
        </w:r>
        <w:r w:rsidR="00855D1C">
          <w:rPr>
            <w:webHidden/>
          </w:rPr>
          <w:t>148</w:t>
        </w:r>
        <w:r w:rsidR="00855D1C">
          <w:rPr>
            <w:webHidden/>
          </w:rPr>
          <w:fldChar w:fldCharType="end"/>
        </w:r>
      </w:hyperlink>
    </w:p>
    <w:p w14:paraId="2677E44A" w14:textId="77777777" w:rsidR="00855D1C" w:rsidRDefault="00FF3D30">
      <w:pPr>
        <w:pStyle w:val="30"/>
        <w:rPr>
          <w:rFonts w:asciiTheme="minorHAnsi" w:eastAsiaTheme="minorEastAsia" w:hAnsiTheme="minorHAnsi" w:cstheme="minorBidi"/>
          <w:snapToGrid/>
          <w:kern w:val="0"/>
          <w:sz w:val="22"/>
          <w:szCs w:val="22"/>
        </w:rPr>
      </w:pPr>
      <w:hyperlink w:anchor="_Toc445313293" w:history="1">
        <w:r w:rsidR="00855D1C" w:rsidRPr="000872BC">
          <w:rPr>
            <w:rStyle w:val="afffff2"/>
            <w:rFonts w:ascii="Calibri" w:hAnsi="Calibri"/>
          </w:rPr>
          <w:t>Enabling</w:t>
        </w:r>
        <w:r w:rsidR="00855D1C" w:rsidRPr="000872BC">
          <w:rPr>
            <w:rStyle w:val="afffff2"/>
            <w:rFonts w:ascii="Calibri" w:hAnsi="Calibri"/>
            <w:spacing w:val="-8"/>
          </w:rPr>
          <w:t xml:space="preserve"> </w:t>
        </w:r>
        <w:r w:rsidR="00855D1C" w:rsidRPr="000872BC">
          <w:rPr>
            <w:rStyle w:val="afffff2"/>
            <w:rFonts w:ascii="Calibri" w:hAnsi="Calibri"/>
          </w:rPr>
          <w:t>IS-IS</w:t>
        </w:r>
        <w:r w:rsidR="00855D1C" w:rsidRPr="000872BC">
          <w:rPr>
            <w:rStyle w:val="afffff2"/>
            <w:rFonts w:ascii="Calibri" w:hAnsi="Calibri"/>
            <w:spacing w:val="-8"/>
          </w:rPr>
          <w:t xml:space="preserve"> </w:t>
        </w:r>
        <w:r w:rsidR="00855D1C" w:rsidRPr="000872BC">
          <w:rPr>
            <w:rStyle w:val="afffff2"/>
            <w:rFonts w:ascii="Calibri" w:hAnsi="Calibri"/>
          </w:rPr>
          <w:t>as</w:t>
        </w:r>
        <w:r w:rsidR="00855D1C" w:rsidRPr="000872BC">
          <w:rPr>
            <w:rStyle w:val="afffff2"/>
            <w:rFonts w:ascii="Calibri" w:hAnsi="Calibri"/>
            <w:spacing w:val="-7"/>
          </w:rPr>
          <w:t xml:space="preserve"> </w:t>
        </w:r>
        <w:r w:rsidR="00855D1C" w:rsidRPr="000872BC">
          <w:rPr>
            <w:rStyle w:val="afffff2"/>
            <w:rFonts w:ascii="Calibri" w:hAnsi="Calibri"/>
          </w:rPr>
          <w:t>an</w:t>
        </w:r>
        <w:r w:rsidR="00855D1C" w:rsidRPr="000872BC">
          <w:rPr>
            <w:rStyle w:val="afffff2"/>
            <w:rFonts w:ascii="Calibri" w:hAnsi="Calibri"/>
            <w:spacing w:val="-8"/>
          </w:rPr>
          <w:t xml:space="preserve"> </w:t>
        </w:r>
        <w:r w:rsidR="00855D1C" w:rsidRPr="000872BC">
          <w:rPr>
            <w:rStyle w:val="afffff2"/>
            <w:rFonts w:ascii="Calibri" w:hAnsi="Calibri"/>
          </w:rPr>
          <w:t>IP</w:t>
        </w:r>
        <w:r w:rsidR="00855D1C" w:rsidRPr="000872BC">
          <w:rPr>
            <w:rStyle w:val="afffff2"/>
            <w:rFonts w:ascii="Calibri" w:hAnsi="Calibri"/>
            <w:spacing w:val="-8"/>
          </w:rPr>
          <w:t xml:space="preserve"> </w:t>
        </w:r>
        <w:r w:rsidR="00855D1C" w:rsidRPr="000872BC">
          <w:rPr>
            <w:rStyle w:val="afffff2"/>
            <w:rFonts w:ascii="Calibri" w:hAnsi="Calibri"/>
          </w:rPr>
          <w:t>Routing</w:t>
        </w:r>
        <w:r w:rsidR="00855D1C" w:rsidRPr="000872BC">
          <w:rPr>
            <w:rStyle w:val="afffff2"/>
            <w:rFonts w:ascii="Calibri" w:hAnsi="Calibri"/>
            <w:spacing w:val="-7"/>
          </w:rPr>
          <w:t xml:space="preserve"> </w:t>
        </w:r>
        <w:r w:rsidR="00855D1C" w:rsidRPr="000872BC">
          <w:rPr>
            <w:rStyle w:val="afffff2"/>
            <w:rFonts w:ascii="Calibri" w:hAnsi="Calibri"/>
          </w:rPr>
          <w:t>Protocol</w:t>
        </w:r>
        <w:r w:rsidR="00855D1C" w:rsidRPr="000872BC">
          <w:rPr>
            <w:rStyle w:val="afffff2"/>
            <w:rFonts w:ascii="Calibri" w:hAnsi="Calibri"/>
            <w:spacing w:val="-8"/>
          </w:rPr>
          <w:t xml:space="preserve"> </w:t>
        </w:r>
        <w:r w:rsidR="00855D1C" w:rsidRPr="000872BC">
          <w:rPr>
            <w:rStyle w:val="afffff2"/>
            <w:rFonts w:ascii="Calibri" w:hAnsi="Calibri"/>
          </w:rPr>
          <w:t>on</w:t>
        </w:r>
        <w:r w:rsidR="00855D1C" w:rsidRPr="000872BC">
          <w:rPr>
            <w:rStyle w:val="afffff2"/>
            <w:rFonts w:ascii="Calibri" w:hAnsi="Calibri"/>
            <w:spacing w:val="-8"/>
          </w:rPr>
          <w:t xml:space="preserve"> </w:t>
        </w:r>
        <w:r w:rsidR="00855D1C" w:rsidRPr="000872BC">
          <w:rPr>
            <w:rStyle w:val="afffff2"/>
            <w:rFonts w:ascii="Calibri" w:hAnsi="Calibri"/>
          </w:rPr>
          <w:t>the</w:t>
        </w:r>
        <w:r w:rsidR="00855D1C" w:rsidRPr="000872BC">
          <w:rPr>
            <w:rStyle w:val="afffff2"/>
            <w:rFonts w:ascii="Calibri" w:hAnsi="Calibri"/>
            <w:spacing w:val="-7"/>
          </w:rPr>
          <w:t xml:space="preserve"> </w:t>
        </w:r>
        <w:r w:rsidR="00855D1C" w:rsidRPr="000872BC">
          <w:rPr>
            <w:rStyle w:val="afffff2"/>
            <w:rFonts w:ascii="Calibri" w:hAnsi="Calibri"/>
          </w:rPr>
          <w:t>Device</w:t>
        </w:r>
        <w:r w:rsidR="00855D1C">
          <w:rPr>
            <w:webHidden/>
          </w:rPr>
          <w:tab/>
        </w:r>
        <w:r w:rsidR="00855D1C">
          <w:rPr>
            <w:webHidden/>
          </w:rPr>
          <w:fldChar w:fldCharType="begin"/>
        </w:r>
        <w:r w:rsidR="00855D1C">
          <w:rPr>
            <w:webHidden/>
          </w:rPr>
          <w:instrText xml:space="preserve"> PAGEREF _Toc445313293 \h </w:instrText>
        </w:r>
        <w:r w:rsidR="00855D1C">
          <w:rPr>
            <w:webHidden/>
          </w:rPr>
        </w:r>
        <w:r w:rsidR="00855D1C">
          <w:rPr>
            <w:webHidden/>
          </w:rPr>
          <w:fldChar w:fldCharType="separate"/>
        </w:r>
        <w:r w:rsidR="00855D1C">
          <w:rPr>
            <w:webHidden/>
          </w:rPr>
          <w:t>149</w:t>
        </w:r>
        <w:r w:rsidR="00855D1C">
          <w:rPr>
            <w:webHidden/>
          </w:rPr>
          <w:fldChar w:fldCharType="end"/>
        </w:r>
      </w:hyperlink>
    </w:p>
    <w:p w14:paraId="607DB642"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294" w:history="1">
        <w:r w:rsidR="00855D1C" w:rsidRPr="000872BC">
          <w:rPr>
            <w:rStyle w:val="afffff2"/>
            <w:noProof/>
            <w14:scene3d>
              <w14:camera w14:prst="orthographicFront"/>
              <w14:lightRig w14:rig="threePt" w14:dir="t">
                <w14:rot w14:lat="0" w14:lon="0" w14:rev="0"/>
              </w14:lightRig>
            </w14:scene3d>
          </w:rPr>
          <w:t>Chapter 9.</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BGP</w:t>
        </w:r>
        <w:r w:rsidR="00855D1C">
          <w:rPr>
            <w:noProof/>
            <w:webHidden/>
          </w:rPr>
          <w:tab/>
        </w:r>
        <w:r w:rsidR="00855D1C">
          <w:rPr>
            <w:noProof/>
            <w:webHidden/>
          </w:rPr>
          <w:fldChar w:fldCharType="begin"/>
        </w:r>
        <w:r w:rsidR="00855D1C">
          <w:rPr>
            <w:noProof/>
            <w:webHidden/>
          </w:rPr>
          <w:instrText xml:space="preserve"> PAGEREF _Toc445313294 \h </w:instrText>
        </w:r>
        <w:r w:rsidR="00855D1C">
          <w:rPr>
            <w:noProof/>
            <w:webHidden/>
          </w:rPr>
        </w:r>
        <w:r w:rsidR="00855D1C">
          <w:rPr>
            <w:noProof/>
            <w:webHidden/>
          </w:rPr>
          <w:fldChar w:fldCharType="separate"/>
        </w:r>
        <w:r w:rsidR="00855D1C">
          <w:rPr>
            <w:noProof/>
            <w:webHidden/>
          </w:rPr>
          <w:t>154</w:t>
        </w:r>
        <w:r w:rsidR="00855D1C">
          <w:rPr>
            <w:noProof/>
            <w:webHidden/>
          </w:rPr>
          <w:fldChar w:fldCharType="end"/>
        </w:r>
      </w:hyperlink>
    </w:p>
    <w:p w14:paraId="51C5F7D7" w14:textId="77777777" w:rsidR="00855D1C" w:rsidRDefault="00FF3D30">
      <w:pPr>
        <w:pStyle w:val="20"/>
        <w:rPr>
          <w:rFonts w:asciiTheme="minorHAnsi" w:eastAsiaTheme="minorEastAsia" w:hAnsiTheme="minorHAnsi" w:cstheme="minorBidi"/>
          <w:noProof/>
          <w:snapToGrid/>
          <w:kern w:val="0"/>
          <w:sz w:val="22"/>
          <w:szCs w:val="22"/>
        </w:rPr>
      </w:pPr>
      <w:hyperlink w:anchor="_Toc445313295" w:history="1">
        <w:r w:rsidR="00855D1C" w:rsidRPr="000872BC">
          <w:rPr>
            <w:rStyle w:val="afffff2"/>
            <w:noProof/>
          </w:rPr>
          <w:t>BGP Configuration</w:t>
        </w:r>
        <w:r w:rsidR="00855D1C">
          <w:rPr>
            <w:noProof/>
            <w:webHidden/>
          </w:rPr>
          <w:tab/>
        </w:r>
        <w:r w:rsidR="00855D1C">
          <w:rPr>
            <w:noProof/>
            <w:webHidden/>
          </w:rPr>
          <w:fldChar w:fldCharType="begin"/>
        </w:r>
        <w:r w:rsidR="00855D1C">
          <w:rPr>
            <w:noProof/>
            <w:webHidden/>
          </w:rPr>
          <w:instrText xml:space="preserve"> PAGEREF _Toc445313295 \h </w:instrText>
        </w:r>
        <w:r w:rsidR="00855D1C">
          <w:rPr>
            <w:noProof/>
            <w:webHidden/>
          </w:rPr>
        </w:r>
        <w:r w:rsidR="00855D1C">
          <w:rPr>
            <w:noProof/>
            <w:webHidden/>
          </w:rPr>
          <w:fldChar w:fldCharType="separate"/>
        </w:r>
        <w:r w:rsidR="00855D1C">
          <w:rPr>
            <w:noProof/>
            <w:webHidden/>
          </w:rPr>
          <w:t>155</w:t>
        </w:r>
        <w:r w:rsidR="00855D1C">
          <w:rPr>
            <w:noProof/>
            <w:webHidden/>
          </w:rPr>
          <w:fldChar w:fldCharType="end"/>
        </w:r>
      </w:hyperlink>
    </w:p>
    <w:p w14:paraId="32C1C23B" w14:textId="77777777" w:rsidR="00855D1C" w:rsidRDefault="00FF3D30">
      <w:pPr>
        <w:pStyle w:val="30"/>
        <w:rPr>
          <w:rFonts w:asciiTheme="minorHAnsi" w:eastAsiaTheme="minorEastAsia" w:hAnsiTheme="minorHAnsi" w:cstheme="minorBidi"/>
          <w:snapToGrid/>
          <w:kern w:val="0"/>
          <w:sz w:val="22"/>
          <w:szCs w:val="22"/>
        </w:rPr>
      </w:pPr>
      <w:hyperlink w:anchor="_Toc445313296" w:history="1">
        <w:r w:rsidR="00855D1C" w:rsidRPr="000872BC">
          <w:rPr>
            <w:rStyle w:val="afffff2"/>
          </w:rPr>
          <w:t>Enabling BGP Protocol</w:t>
        </w:r>
        <w:r w:rsidR="00855D1C">
          <w:rPr>
            <w:webHidden/>
          </w:rPr>
          <w:tab/>
        </w:r>
        <w:r w:rsidR="00855D1C">
          <w:rPr>
            <w:webHidden/>
          </w:rPr>
          <w:fldChar w:fldCharType="begin"/>
        </w:r>
        <w:r w:rsidR="00855D1C">
          <w:rPr>
            <w:webHidden/>
          </w:rPr>
          <w:instrText xml:space="preserve"> PAGEREF _Toc445313296 \h </w:instrText>
        </w:r>
        <w:r w:rsidR="00855D1C">
          <w:rPr>
            <w:webHidden/>
          </w:rPr>
        </w:r>
        <w:r w:rsidR="00855D1C">
          <w:rPr>
            <w:webHidden/>
          </w:rPr>
          <w:fldChar w:fldCharType="separate"/>
        </w:r>
        <w:r w:rsidR="00855D1C">
          <w:rPr>
            <w:webHidden/>
          </w:rPr>
          <w:t>155</w:t>
        </w:r>
        <w:r w:rsidR="00855D1C">
          <w:rPr>
            <w:webHidden/>
          </w:rPr>
          <w:fldChar w:fldCharType="end"/>
        </w:r>
      </w:hyperlink>
    </w:p>
    <w:p w14:paraId="4E452414" w14:textId="77777777" w:rsidR="00855D1C" w:rsidRDefault="00FF3D30">
      <w:pPr>
        <w:pStyle w:val="30"/>
        <w:rPr>
          <w:rFonts w:asciiTheme="minorHAnsi" w:eastAsiaTheme="minorEastAsia" w:hAnsiTheme="minorHAnsi" w:cstheme="minorBidi"/>
          <w:snapToGrid/>
          <w:kern w:val="0"/>
          <w:sz w:val="22"/>
          <w:szCs w:val="22"/>
        </w:rPr>
      </w:pPr>
      <w:hyperlink w:anchor="_Toc445313297" w:history="1">
        <w:r w:rsidR="00855D1C" w:rsidRPr="000872BC">
          <w:rPr>
            <w:rStyle w:val="afffff2"/>
          </w:rPr>
          <w:t>Neighbor</w:t>
        </w:r>
        <w:r w:rsidR="00855D1C" w:rsidRPr="000872BC">
          <w:rPr>
            <w:rStyle w:val="afffff2"/>
            <w:rFonts w:ascii="굴림체" w:hAnsi="굴림체"/>
          </w:rPr>
          <w:t xml:space="preserve"> </w:t>
        </w:r>
        <w:r w:rsidR="00855D1C" w:rsidRPr="000872BC">
          <w:rPr>
            <w:rStyle w:val="afffff2"/>
          </w:rPr>
          <w:t>Configuration</w:t>
        </w:r>
        <w:r w:rsidR="00855D1C">
          <w:rPr>
            <w:webHidden/>
          </w:rPr>
          <w:tab/>
        </w:r>
        <w:r w:rsidR="00855D1C">
          <w:rPr>
            <w:webHidden/>
          </w:rPr>
          <w:fldChar w:fldCharType="begin"/>
        </w:r>
        <w:r w:rsidR="00855D1C">
          <w:rPr>
            <w:webHidden/>
          </w:rPr>
          <w:instrText xml:space="preserve"> PAGEREF _Toc445313297 \h </w:instrText>
        </w:r>
        <w:r w:rsidR="00855D1C">
          <w:rPr>
            <w:webHidden/>
          </w:rPr>
        </w:r>
        <w:r w:rsidR="00855D1C">
          <w:rPr>
            <w:webHidden/>
          </w:rPr>
          <w:fldChar w:fldCharType="separate"/>
        </w:r>
        <w:r w:rsidR="00855D1C">
          <w:rPr>
            <w:webHidden/>
          </w:rPr>
          <w:t>155</w:t>
        </w:r>
        <w:r w:rsidR="00855D1C">
          <w:rPr>
            <w:webHidden/>
          </w:rPr>
          <w:fldChar w:fldCharType="end"/>
        </w:r>
      </w:hyperlink>
    </w:p>
    <w:p w14:paraId="4D85FA84" w14:textId="77777777" w:rsidR="00855D1C" w:rsidRDefault="00FF3D30">
      <w:pPr>
        <w:pStyle w:val="30"/>
        <w:rPr>
          <w:rFonts w:asciiTheme="minorHAnsi" w:eastAsiaTheme="minorEastAsia" w:hAnsiTheme="minorHAnsi" w:cstheme="minorBidi"/>
          <w:snapToGrid/>
          <w:kern w:val="0"/>
          <w:sz w:val="22"/>
          <w:szCs w:val="22"/>
        </w:rPr>
      </w:pPr>
      <w:hyperlink w:anchor="_Toc445313298" w:history="1">
        <w:r w:rsidR="00855D1C" w:rsidRPr="000872BC">
          <w:rPr>
            <w:rStyle w:val="afffff2"/>
          </w:rPr>
          <w:t>BGP Filtering</w:t>
        </w:r>
        <w:r w:rsidR="00855D1C">
          <w:rPr>
            <w:webHidden/>
          </w:rPr>
          <w:tab/>
        </w:r>
        <w:r w:rsidR="00855D1C">
          <w:rPr>
            <w:webHidden/>
          </w:rPr>
          <w:fldChar w:fldCharType="begin"/>
        </w:r>
        <w:r w:rsidR="00855D1C">
          <w:rPr>
            <w:webHidden/>
          </w:rPr>
          <w:instrText xml:space="preserve"> PAGEREF _Toc445313298 \h </w:instrText>
        </w:r>
        <w:r w:rsidR="00855D1C">
          <w:rPr>
            <w:webHidden/>
          </w:rPr>
        </w:r>
        <w:r w:rsidR="00855D1C">
          <w:rPr>
            <w:webHidden/>
          </w:rPr>
          <w:fldChar w:fldCharType="separate"/>
        </w:r>
        <w:r w:rsidR="00855D1C">
          <w:rPr>
            <w:webHidden/>
          </w:rPr>
          <w:t>155</w:t>
        </w:r>
        <w:r w:rsidR="00855D1C">
          <w:rPr>
            <w:webHidden/>
          </w:rPr>
          <w:fldChar w:fldCharType="end"/>
        </w:r>
      </w:hyperlink>
    </w:p>
    <w:p w14:paraId="27E87F55" w14:textId="77777777" w:rsidR="00855D1C" w:rsidRDefault="00FF3D30">
      <w:pPr>
        <w:pStyle w:val="30"/>
        <w:rPr>
          <w:rFonts w:asciiTheme="minorHAnsi" w:eastAsiaTheme="minorEastAsia" w:hAnsiTheme="minorHAnsi" w:cstheme="minorBidi"/>
          <w:snapToGrid/>
          <w:kern w:val="0"/>
          <w:sz w:val="22"/>
          <w:szCs w:val="22"/>
        </w:rPr>
      </w:pPr>
      <w:hyperlink w:anchor="_Toc445313299" w:history="1">
        <w:r w:rsidR="00855D1C" w:rsidRPr="000872BC">
          <w:rPr>
            <w:rStyle w:val="afffff2"/>
          </w:rPr>
          <w:t>BGP Attribute Configuration</w:t>
        </w:r>
        <w:r w:rsidR="00855D1C">
          <w:rPr>
            <w:webHidden/>
          </w:rPr>
          <w:tab/>
        </w:r>
        <w:r w:rsidR="00855D1C">
          <w:rPr>
            <w:webHidden/>
          </w:rPr>
          <w:fldChar w:fldCharType="begin"/>
        </w:r>
        <w:r w:rsidR="00855D1C">
          <w:rPr>
            <w:webHidden/>
          </w:rPr>
          <w:instrText xml:space="preserve"> PAGEREF _Toc445313299 \h </w:instrText>
        </w:r>
        <w:r w:rsidR="00855D1C">
          <w:rPr>
            <w:webHidden/>
          </w:rPr>
        </w:r>
        <w:r w:rsidR="00855D1C">
          <w:rPr>
            <w:webHidden/>
          </w:rPr>
          <w:fldChar w:fldCharType="separate"/>
        </w:r>
        <w:r w:rsidR="00855D1C">
          <w:rPr>
            <w:webHidden/>
          </w:rPr>
          <w:t>160</w:t>
        </w:r>
        <w:r w:rsidR="00855D1C">
          <w:rPr>
            <w:webHidden/>
          </w:rPr>
          <w:fldChar w:fldCharType="end"/>
        </w:r>
      </w:hyperlink>
    </w:p>
    <w:p w14:paraId="1D69B081" w14:textId="77777777" w:rsidR="00855D1C" w:rsidRDefault="00FF3D30">
      <w:pPr>
        <w:pStyle w:val="30"/>
        <w:rPr>
          <w:rFonts w:asciiTheme="minorHAnsi" w:eastAsiaTheme="minorEastAsia" w:hAnsiTheme="minorHAnsi" w:cstheme="minorBidi"/>
          <w:snapToGrid/>
          <w:kern w:val="0"/>
          <w:sz w:val="22"/>
          <w:szCs w:val="22"/>
        </w:rPr>
      </w:pPr>
      <w:hyperlink w:anchor="_Toc445313300" w:history="1">
        <w:r w:rsidR="00855D1C" w:rsidRPr="000872BC">
          <w:rPr>
            <w:rStyle w:val="afffff2"/>
          </w:rPr>
          <w:t>Routing Policy Modification</w:t>
        </w:r>
        <w:r w:rsidR="00855D1C">
          <w:rPr>
            <w:webHidden/>
          </w:rPr>
          <w:tab/>
        </w:r>
        <w:r w:rsidR="00855D1C">
          <w:rPr>
            <w:webHidden/>
          </w:rPr>
          <w:fldChar w:fldCharType="begin"/>
        </w:r>
        <w:r w:rsidR="00855D1C">
          <w:rPr>
            <w:webHidden/>
          </w:rPr>
          <w:instrText xml:space="preserve"> PAGEREF _Toc445313300 \h </w:instrText>
        </w:r>
        <w:r w:rsidR="00855D1C">
          <w:rPr>
            <w:webHidden/>
          </w:rPr>
        </w:r>
        <w:r w:rsidR="00855D1C">
          <w:rPr>
            <w:webHidden/>
          </w:rPr>
          <w:fldChar w:fldCharType="separate"/>
        </w:r>
        <w:r w:rsidR="00855D1C">
          <w:rPr>
            <w:webHidden/>
          </w:rPr>
          <w:t>170</w:t>
        </w:r>
        <w:r w:rsidR="00855D1C">
          <w:rPr>
            <w:webHidden/>
          </w:rPr>
          <w:fldChar w:fldCharType="end"/>
        </w:r>
      </w:hyperlink>
    </w:p>
    <w:p w14:paraId="7AA5096B" w14:textId="77777777" w:rsidR="00855D1C" w:rsidRDefault="00FF3D30">
      <w:pPr>
        <w:pStyle w:val="30"/>
        <w:rPr>
          <w:rFonts w:asciiTheme="minorHAnsi" w:eastAsiaTheme="minorEastAsia" w:hAnsiTheme="minorHAnsi" w:cstheme="minorBidi"/>
          <w:snapToGrid/>
          <w:kern w:val="0"/>
          <w:sz w:val="22"/>
          <w:szCs w:val="22"/>
        </w:rPr>
      </w:pPr>
      <w:hyperlink w:anchor="_Toc445313301" w:history="1">
        <w:r w:rsidR="00855D1C" w:rsidRPr="000872BC">
          <w:rPr>
            <w:rStyle w:val="afffff2"/>
          </w:rPr>
          <w:t>BGP Peer Groups</w:t>
        </w:r>
        <w:r w:rsidR="00855D1C">
          <w:rPr>
            <w:webHidden/>
          </w:rPr>
          <w:tab/>
        </w:r>
        <w:r w:rsidR="00855D1C">
          <w:rPr>
            <w:webHidden/>
          </w:rPr>
          <w:fldChar w:fldCharType="begin"/>
        </w:r>
        <w:r w:rsidR="00855D1C">
          <w:rPr>
            <w:webHidden/>
          </w:rPr>
          <w:instrText xml:space="preserve"> PAGEREF _Toc445313301 \h </w:instrText>
        </w:r>
        <w:r w:rsidR="00855D1C">
          <w:rPr>
            <w:webHidden/>
          </w:rPr>
        </w:r>
        <w:r w:rsidR="00855D1C">
          <w:rPr>
            <w:webHidden/>
          </w:rPr>
          <w:fldChar w:fldCharType="separate"/>
        </w:r>
        <w:r w:rsidR="00855D1C">
          <w:rPr>
            <w:webHidden/>
          </w:rPr>
          <w:t>171</w:t>
        </w:r>
        <w:r w:rsidR="00855D1C">
          <w:rPr>
            <w:webHidden/>
          </w:rPr>
          <w:fldChar w:fldCharType="end"/>
        </w:r>
      </w:hyperlink>
    </w:p>
    <w:p w14:paraId="286755CB" w14:textId="77777777" w:rsidR="00855D1C" w:rsidRDefault="00FF3D30">
      <w:pPr>
        <w:pStyle w:val="30"/>
        <w:rPr>
          <w:rFonts w:asciiTheme="minorHAnsi" w:eastAsiaTheme="minorEastAsia" w:hAnsiTheme="minorHAnsi" w:cstheme="minorBidi"/>
          <w:snapToGrid/>
          <w:kern w:val="0"/>
          <w:sz w:val="22"/>
          <w:szCs w:val="22"/>
        </w:rPr>
      </w:pPr>
      <w:hyperlink w:anchor="_Toc445313302" w:history="1">
        <w:r w:rsidR="00855D1C" w:rsidRPr="000872BC">
          <w:rPr>
            <w:rStyle w:val="afffff2"/>
          </w:rPr>
          <w:t>BGP Multipath</w:t>
        </w:r>
        <w:r w:rsidR="00855D1C">
          <w:rPr>
            <w:webHidden/>
          </w:rPr>
          <w:tab/>
        </w:r>
        <w:r w:rsidR="00855D1C">
          <w:rPr>
            <w:webHidden/>
          </w:rPr>
          <w:fldChar w:fldCharType="begin"/>
        </w:r>
        <w:r w:rsidR="00855D1C">
          <w:rPr>
            <w:webHidden/>
          </w:rPr>
          <w:instrText xml:space="preserve"> PAGEREF _Toc445313302 \h </w:instrText>
        </w:r>
        <w:r w:rsidR="00855D1C">
          <w:rPr>
            <w:webHidden/>
          </w:rPr>
        </w:r>
        <w:r w:rsidR="00855D1C">
          <w:rPr>
            <w:webHidden/>
          </w:rPr>
          <w:fldChar w:fldCharType="separate"/>
        </w:r>
        <w:r w:rsidR="00855D1C">
          <w:rPr>
            <w:webHidden/>
          </w:rPr>
          <w:t>172</w:t>
        </w:r>
        <w:r w:rsidR="00855D1C">
          <w:rPr>
            <w:webHidden/>
          </w:rPr>
          <w:fldChar w:fldCharType="end"/>
        </w:r>
      </w:hyperlink>
    </w:p>
    <w:p w14:paraId="1F531368" w14:textId="77777777" w:rsidR="00855D1C" w:rsidRDefault="00FF3D30">
      <w:pPr>
        <w:pStyle w:val="30"/>
        <w:rPr>
          <w:rFonts w:asciiTheme="minorHAnsi" w:eastAsiaTheme="minorEastAsia" w:hAnsiTheme="minorHAnsi" w:cstheme="minorBidi"/>
          <w:snapToGrid/>
          <w:kern w:val="0"/>
          <w:sz w:val="22"/>
          <w:szCs w:val="22"/>
        </w:rPr>
      </w:pPr>
      <w:hyperlink w:anchor="_Toc445313303" w:history="1">
        <w:r w:rsidR="00855D1C" w:rsidRPr="000872BC">
          <w:rPr>
            <w:rStyle w:val="afffff2"/>
          </w:rPr>
          <w:t>BGP graceful-restart</w:t>
        </w:r>
        <w:r w:rsidR="00855D1C">
          <w:rPr>
            <w:webHidden/>
          </w:rPr>
          <w:tab/>
        </w:r>
        <w:r w:rsidR="00855D1C">
          <w:rPr>
            <w:webHidden/>
          </w:rPr>
          <w:fldChar w:fldCharType="begin"/>
        </w:r>
        <w:r w:rsidR="00855D1C">
          <w:rPr>
            <w:webHidden/>
          </w:rPr>
          <w:instrText xml:space="preserve"> PAGEREF _Toc445313303 \h </w:instrText>
        </w:r>
        <w:r w:rsidR="00855D1C">
          <w:rPr>
            <w:webHidden/>
          </w:rPr>
        </w:r>
        <w:r w:rsidR="00855D1C">
          <w:rPr>
            <w:webHidden/>
          </w:rPr>
          <w:fldChar w:fldCharType="separate"/>
        </w:r>
        <w:r w:rsidR="00855D1C">
          <w:rPr>
            <w:webHidden/>
          </w:rPr>
          <w:t>173</w:t>
        </w:r>
        <w:r w:rsidR="00855D1C">
          <w:rPr>
            <w:webHidden/>
          </w:rPr>
          <w:fldChar w:fldCharType="end"/>
        </w:r>
      </w:hyperlink>
    </w:p>
    <w:p w14:paraId="511C3B45" w14:textId="77777777" w:rsidR="00855D1C" w:rsidRDefault="00FF3D30">
      <w:pPr>
        <w:pStyle w:val="30"/>
        <w:rPr>
          <w:rFonts w:asciiTheme="minorHAnsi" w:eastAsiaTheme="minorEastAsia" w:hAnsiTheme="minorHAnsi" w:cstheme="minorBidi"/>
          <w:snapToGrid/>
          <w:kern w:val="0"/>
          <w:sz w:val="22"/>
          <w:szCs w:val="22"/>
        </w:rPr>
      </w:pPr>
      <w:hyperlink w:anchor="_Toc445313304" w:history="1">
        <w:r w:rsidR="00855D1C" w:rsidRPr="000872BC">
          <w:rPr>
            <w:rStyle w:val="afffff2"/>
          </w:rPr>
          <w:t>BGP default-metric</w:t>
        </w:r>
        <w:r w:rsidR="00855D1C">
          <w:rPr>
            <w:webHidden/>
          </w:rPr>
          <w:tab/>
        </w:r>
        <w:r w:rsidR="00855D1C">
          <w:rPr>
            <w:webHidden/>
          </w:rPr>
          <w:fldChar w:fldCharType="begin"/>
        </w:r>
        <w:r w:rsidR="00855D1C">
          <w:rPr>
            <w:webHidden/>
          </w:rPr>
          <w:instrText xml:space="preserve"> PAGEREF _Toc445313304 \h </w:instrText>
        </w:r>
        <w:r w:rsidR="00855D1C">
          <w:rPr>
            <w:webHidden/>
          </w:rPr>
        </w:r>
        <w:r w:rsidR="00855D1C">
          <w:rPr>
            <w:webHidden/>
          </w:rPr>
          <w:fldChar w:fldCharType="separate"/>
        </w:r>
        <w:r w:rsidR="00855D1C">
          <w:rPr>
            <w:webHidden/>
          </w:rPr>
          <w:t>174</w:t>
        </w:r>
        <w:r w:rsidR="00855D1C">
          <w:rPr>
            <w:webHidden/>
          </w:rPr>
          <w:fldChar w:fldCharType="end"/>
        </w:r>
      </w:hyperlink>
    </w:p>
    <w:p w14:paraId="431AB2A3" w14:textId="77777777" w:rsidR="00855D1C" w:rsidRDefault="00FF3D30">
      <w:pPr>
        <w:pStyle w:val="30"/>
        <w:rPr>
          <w:rFonts w:asciiTheme="minorHAnsi" w:eastAsiaTheme="minorEastAsia" w:hAnsiTheme="minorHAnsi" w:cstheme="minorBidi"/>
          <w:snapToGrid/>
          <w:kern w:val="0"/>
          <w:sz w:val="22"/>
          <w:szCs w:val="22"/>
        </w:rPr>
      </w:pPr>
      <w:hyperlink w:anchor="_Toc445313305" w:history="1">
        <w:r w:rsidR="00855D1C" w:rsidRPr="000872BC">
          <w:rPr>
            <w:rStyle w:val="afffff2"/>
          </w:rPr>
          <w:t>BGP redistribute-internal</w:t>
        </w:r>
        <w:r w:rsidR="00855D1C">
          <w:rPr>
            <w:webHidden/>
          </w:rPr>
          <w:tab/>
        </w:r>
        <w:r w:rsidR="00855D1C">
          <w:rPr>
            <w:webHidden/>
          </w:rPr>
          <w:fldChar w:fldCharType="begin"/>
        </w:r>
        <w:r w:rsidR="00855D1C">
          <w:rPr>
            <w:webHidden/>
          </w:rPr>
          <w:instrText xml:space="preserve"> PAGEREF _Toc445313305 \h </w:instrText>
        </w:r>
        <w:r w:rsidR="00855D1C">
          <w:rPr>
            <w:webHidden/>
          </w:rPr>
        </w:r>
        <w:r w:rsidR="00855D1C">
          <w:rPr>
            <w:webHidden/>
          </w:rPr>
          <w:fldChar w:fldCharType="separate"/>
        </w:r>
        <w:r w:rsidR="00855D1C">
          <w:rPr>
            <w:webHidden/>
          </w:rPr>
          <w:t>174</w:t>
        </w:r>
        <w:r w:rsidR="00855D1C">
          <w:rPr>
            <w:webHidden/>
          </w:rPr>
          <w:fldChar w:fldCharType="end"/>
        </w:r>
      </w:hyperlink>
    </w:p>
    <w:p w14:paraId="7243F89E" w14:textId="77777777" w:rsidR="00855D1C" w:rsidRDefault="00FF3D30">
      <w:pPr>
        <w:pStyle w:val="30"/>
        <w:rPr>
          <w:rFonts w:asciiTheme="minorHAnsi" w:eastAsiaTheme="minorEastAsia" w:hAnsiTheme="minorHAnsi" w:cstheme="minorBidi"/>
          <w:snapToGrid/>
          <w:kern w:val="0"/>
          <w:sz w:val="22"/>
          <w:szCs w:val="22"/>
        </w:rPr>
      </w:pPr>
      <w:hyperlink w:anchor="_Toc445313306" w:history="1">
        <w:r w:rsidR="00855D1C" w:rsidRPr="000872BC">
          <w:rPr>
            <w:rStyle w:val="afffff2"/>
          </w:rPr>
          <w:t>BGP Password encryption</w:t>
        </w:r>
        <w:r w:rsidR="00855D1C">
          <w:rPr>
            <w:webHidden/>
          </w:rPr>
          <w:tab/>
        </w:r>
        <w:r w:rsidR="00855D1C">
          <w:rPr>
            <w:webHidden/>
          </w:rPr>
          <w:fldChar w:fldCharType="begin"/>
        </w:r>
        <w:r w:rsidR="00855D1C">
          <w:rPr>
            <w:webHidden/>
          </w:rPr>
          <w:instrText xml:space="preserve"> PAGEREF _Toc445313306 \h </w:instrText>
        </w:r>
        <w:r w:rsidR="00855D1C">
          <w:rPr>
            <w:webHidden/>
          </w:rPr>
        </w:r>
        <w:r w:rsidR="00855D1C">
          <w:rPr>
            <w:webHidden/>
          </w:rPr>
          <w:fldChar w:fldCharType="separate"/>
        </w:r>
        <w:r w:rsidR="00855D1C">
          <w:rPr>
            <w:webHidden/>
          </w:rPr>
          <w:t>174</w:t>
        </w:r>
        <w:r w:rsidR="00855D1C">
          <w:rPr>
            <w:webHidden/>
          </w:rPr>
          <w:fldChar w:fldCharType="end"/>
        </w:r>
      </w:hyperlink>
    </w:p>
    <w:p w14:paraId="34A5CAB2" w14:textId="77777777" w:rsidR="00855D1C" w:rsidRDefault="00FF3D30">
      <w:pPr>
        <w:pStyle w:val="30"/>
        <w:rPr>
          <w:rFonts w:asciiTheme="minorHAnsi" w:eastAsiaTheme="minorEastAsia" w:hAnsiTheme="minorHAnsi" w:cstheme="minorBidi"/>
          <w:snapToGrid/>
          <w:kern w:val="0"/>
          <w:sz w:val="22"/>
          <w:szCs w:val="22"/>
        </w:rPr>
      </w:pPr>
      <w:hyperlink w:anchor="_Toc445313307" w:history="1">
        <w:r w:rsidR="00855D1C" w:rsidRPr="000872BC">
          <w:rPr>
            <w:rStyle w:val="afffff2"/>
          </w:rPr>
          <w:t>BGP disable-adj-out</w:t>
        </w:r>
        <w:r w:rsidR="00855D1C">
          <w:rPr>
            <w:webHidden/>
          </w:rPr>
          <w:tab/>
        </w:r>
        <w:r w:rsidR="00855D1C">
          <w:rPr>
            <w:webHidden/>
          </w:rPr>
          <w:fldChar w:fldCharType="begin"/>
        </w:r>
        <w:r w:rsidR="00855D1C">
          <w:rPr>
            <w:webHidden/>
          </w:rPr>
          <w:instrText xml:space="preserve"> PAGEREF _Toc445313307 \h </w:instrText>
        </w:r>
        <w:r w:rsidR="00855D1C">
          <w:rPr>
            <w:webHidden/>
          </w:rPr>
        </w:r>
        <w:r w:rsidR="00855D1C">
          <w:rPr>
            <w:webHidden/>
          </w:rPr>
          <w:fldChar w:fldCharType="separate"/>
        </w:r>
        <w:r w:rsidR="00855D1C">
          <w:rPr>
            <w:webHidden/>
          </w:rPr>
          <w:t>175</w:t>
        </w:r>
        <w:r w:rsidR="00855D1C">
          <w:rPr>
            <w:webHidden/>
          </w:rPr>
          <w:fldChar w:fldCharType="end"/>
        </w:r>
      </w:hyperlink>
    </w:p>
    <w:p w14:paraId="575DEDE6" w14:textId="77777777" w:rsidR="00855D1C" w:rsidRDefault="00FF3D30">
      <w:pPr>
        <w:pStyle w:val="30"/>
        <w:rPr>
          <w:rFonts w:asciiTheme="minorHAnsi" w:eastAsiaTheme="minorEastAsia" w:hAnsiTheme="minorHAnsi" w:cstheme="minorBidi"/>
          <w:snapToGrid/>
          <w:kern w:val="0"/>
          <w:sz w:val="22"/>
          <w:szCs w:val="22"/>
        </w:rPr>
      </w:pPr>
      <w:hyperlink w:anchor="_Toc445313308" w:history="1">
        <w:r w:rsidR="00855D1C" w:rsidRPr="000872BC">
          <w:rPr>
            <w:rStyle w:val="afffff2"/>
          </w:rPr>
          <w:t>Use of set as-path prepend Command</w:t>
        </w:r>
        <w:r w:rsidR="00855D1C">
          <w:rPr>
            <w:webHidden/>
          </w:rPr>
          <w:tab/>
        </w:r>
        <w:r w:rsidR="00855D1C">
          <w:rPr>
            <w:webHidden/>
          </w:rPr>
          <w:fldChar w:fldCharType="begin"/>
        </w:r>
        <w:r w:rsidR="00855D1C">
          <w:rPr>
            <w:webHidden/>
          </w:rPr>
          <w:instrText xml:space="preserve"> PAGEREF _Toc445313308 \h </w:instrText>
        </w:r>
        <w:r w:rsidR="00855D1C">
          <w:rPr>
            <w:webHidden/>
          </w:rPr>
        </w:r>
        <w:r w:rsidR="00855D1C">
          <w:rPr>
            <w:webHidden/>
          </w:rPr>
          <w:fldChar w:fldCharType="separate"/>
        </w:r>
        <w:r w:rsidR="00855D1C">
          <w:rPr>
            <w:webHidden/>
          </w:rPr>
          <w:t>175</w:t>
        </w:r>
        <w:r w:rsidR="00855D1C">
          <w:rPr>
            <w:webHidden/>
          </w:rPr>
          <w:fldChar w:fldCharType="end"/>
        </w:r>
      </w:hyperlink>
    </w:p>
    <w:p w14:paraId="497C6539" w14:textId="77777777" w:rsidR="00855D1C" w:rsidRDefault="00FF3D30">
      <w:pPr>
        <w:pStyle w:val="20"/>
        <w:rPr>
          <w:rFonts w:asciiTheme="minorHAnsi" w:eastAsiaTheme="minorEastAsia" w:hAnsiTheme="minorHAnsi" w:cstheme="minorBidi"/>
          <w:noProof/>
          <w:snapToGrid/>
          <w:kern w:val="0"/>
          <w:sz w:val="22"/>
          <w:szCs w:val="22"/>
        </w:rPr>
      </w:pPr>
      <w:hyperlink w:anchor="_Toc445313309" w:history="1">
        <w:r w:rsidR="00855D1C" w:rsidRPr="000872BC">
          <w:rPr>
            <w:rStyle w:val="afffff2"/>
            <w:noProof/>
          </w:rPr>
          <w:t>Route Flap Dampening</w:t>
        </w:r>
        <w:r w:rsidR="00855D1C">
          <w:rPr>
            <w:noProof/>
            <w:webHidden/>
          </w:rPr>
          <w:tab/>
        </w:r>
        <w:r w:rsidR="00855D1C">
          <w:rPr>
            <w:noProof/>
            <w:webHidden/>
          </w:rPr>
          <w:fldChar w:fldCharType="begin"/>
        </w:r>
        <w:r w:rsidR="00855D1C">
          <w:rPr>
            <w:noProof/>
            <w:webHidden/>
          </w:rPr>
          <w:instrText xml:space="preserve"> PAGEREF _Toc445313309 \h </w:instrText>
        </w:r>
        <w:r w:rsidR="00855D1C">
          <w:rPr>
            <w:noProof/>
            <w:webHidden/>
          </w:rPr>
        </w:r>
        <w:r w:rsidR="00855D1C">
          <w:rPr>
            <w:noProof/>
            <w:webHidden/>
          </w:rPr>
          <w:fldChar w:fldCharType="separate"/>
        </w:r>
        <w:r w:rsidR="00855D1C">
          <w:rPr>
            <w:noProof/>
            <w:webHidden/>
          </w:rPr>
          <w:t>176</w:t>
        </w:r>
        <w:r w:rsidR="00855D1C">
          <w:rPr>
            <w:noProof/>
            <w:webHidden/>
          </w:rPr>
          <w:fldChar w:fldCharType="end"/>
        </w:r>
      </w:hyperlink>
    </w:p>
    <w:p w14:paraId="44441F49"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310" w:history="1">
        <w:r w:rsidR="00855D1C" w:rsidRPr="000872BC">
          <w:rPr>
            <w:rStyle w:val="afffff2"/>
            <w:rFonts w:ascii="Calibri" w:hAnsi="Calibri"/>
            <w:noProof/>
            <w14:scene3d>
              <w14:camera w14:prst="orthographicFront"/>
              <w14:lightRig w14:rig="threePt" w14:dir="t">
                <w14:rot w14:lat="0" w14:lon="0" w14:rev="0"/>
              </w14:lightRig>
            </w14:scene3d>
          </w:rPr>
          <w:t>Chapter 10.</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IGMP Snooping</w:t>
        </w:r>
        <w:r w:rsidR="00855D1C">
          <w:rPr>
            <w:noProof/>
            <w:webHidden/>
          </w:rPr>
          <w:tab/>
        </w:r>
        <w:r w:rsidR="00855D1C">
          <w:rPr>
            <w:noProof/>
            <w:webHidden/>
          </w:rPr>
          <w:fldChar w:fldCharType="begin"/>
        </w:r>
        <w:r w:rsidR="00855D1C">
          <w:rPr>
            <w:noProof/>
            <w:webHidden/>
          </w:rPr>
          <w:instrText xml:space="preserve"> PAGEREF _Toc445313310 \h </w:instrText>
        </w:r>
        <w:r w:rsidR="00855D1C">
          <w:rPr>
            <w:noProof/>
            <w:webHidden/>
          </w:rPr>
        </w:r>
        <w:r w:rsidR="00855D1C">
          <w:rPr>
            <w:noProof/>
            <w:webHidden/>
          </w:rPr>
          <w:fldChar w:fldCharType="separate"/>
        </w:r>
        <w:r w:rsidR="00855D1C">
          <w:rPr>
            <w:noProof/>
            <w:webHidden/>
          </w:rPr>
          <w:t>177</w:t>
        </w:r>
        <w:r w:rsidR="00855D1C">
          <w:rPr>
            <w:noProof/>
            <w:webHidden/>
          </w:rPr>
          <w:fldChar w:fldCharType="end"/>
        </w:r>
      </w:hyperlink>
    </w:p>
    <w:p w14:paraId="04711CB9" w14:textId="77777777" w:rsidR="00855D1C" w:rsidRDefault="00FF3D30">
      <w:pPr>
        <w:pStyle w:val="20"/>
        <w:rPr>
          <w:rFonts w:asciiTheme="minorHAnsi" w:eastAsiaTheme="minorEastAsia" w:hAnsiTheme="minorHAnsi" w:cstheme="minorBidi"/>
          <w:noProof/>
          <w:snapToGrid/>
          <w:kern w:val="0"/>
          <w:sz w:val="22"/>
          <w:szCs w:val="22"/>
        </w:rPr>
      </w:pPr>
      <w:hyperlink w:anchor="_Toc445313311" w:history="1">
        <w:r w:rsidR="00855D1C" w:rsidRPr="000872BC">
          <w:rPr>
            <w:rStyle w:val="afffff2"/>
            <w:rFonts w:ascii="Calibri" w:hAnsi="Calibri"/>
            <w:noProof/>
          </w:rPr>
          <w:t>IGMP Snooping Overview</w:t>
        </w:r>
        <w:r w:rsidR="00855D1C">
          <w:rPr>
            <w:noProof/>
            <w:webHidden/>
          </w:rPr>
          <w:tab/>
        </w:r>
        <w:r w:rsidR="00855D1C">
          <w:rPr>
            <w:noProof/>
            <w:webHidden/>
          </w:rPr>
          <w:fldChar w:fldCharType="begin"/>
        </w:r>
        <w:r w:rsidR="00855D1C">
          <w:rPr>
            <w:noProof/>
            <w:webHidden/>
          </w:rPr>
          <w:instrText xml:space="preserve"> PAGEREF _Toc445313311 \h </w:instrText>
        </w:r>
        <w:r w:rsidR="00855D1C">
          <w:rPr>
            <w:noProof/>
            <w:webHidden/>
          </w:rPr>
        </w:r>
        <w:r w:rsidR="00855D1C">
          <w:rPr>
            <w:noProof/>
            <w:webHidden/>
          </w:rPr>
          <w:fldChar w:fldCharType="separate"/>
        </w:r>
        <w:r w:rsidR="00855D1C">
          <w:rPr>
            <w:noProof/>
            <w:webHidden/>
          </w:rPr>
          <w:t>178</w:t>
        </w:r>
        <w:r w:rsidR="00855D1C">
          <w:rPr>
            <w:noProof/>
            <w:webHidden/>
          </w:rPr>
          <w:fldChar w:fldCharType="end"/>
        </w:r>
      </w:hyperlink>
    </w:p>
    <w:p w14:paraId="02679996" w14:textId="77777777" w:rsidR="00855D1C" w:rsidRDefault="00FF3D30">
      <w:pPr>
        <w:pStyle w:val="20"/>
        <w:rPr>
          <w:rFonts w:asciiTheme="minorHAnsi" w:eastAsiaTheme="minorEastAsia" w:hAnsiTheme="minorHAnsi" w:cstheme="minorBidi"/>
          <w:noProof/>
          <w:snapToGrid/>
          <w:kern w:val="0"/>
          <w:sz w:val="22"/>
          <w:szCs w:val="22"/>
        </w:rPr>
      </w:pPr>
      <w:hyperlink w:anchor="_Toc445313312" w:history="1">
        <w:r w:rsidR="00855D1C" w:rsidRPr="000872BC">
          <w:rPr>
            <w:rStyle w:val="afffff2"/>
            <w:rFonts w:ascii="Calibri" w:hAnsi="Calibri"/>
            <w:noProof/>
          </w:rPr>
          <w:t>IGMP Snooping Configuration</w:t>
        </w:r>
        <w:r w:rsidR="00855D1C">
          <w:rPr>
            <w:noProof/>
            <w:webHidden/>
          </w:rPr>
          <w:tab/>
        </w:r>
        <w:r w:rsidR="00855D1C">
          <w:rPr>
            <w:noProof/>
            <w:webHidden/>
          </w:rPr>
          <w:fldChar w:fldCharType="begin"/>
        </w:r>
        <w:r w:rsidR="00855D1C">
          <w:rPr>
            <w:noProof/>
            <w:webHidden/>
          </w:rPr>
          <w:instrText xml:space="preserve"> PAGEREF _Toc445313312 \h </w:instrText>
        </w:r>
        <w:r w:rsidR="00855D1C">
          <w:rPr>
            <w:noProof/>
            <w:webHidden/>
          </w:rPr>
        </w:r>
        <w:r w:rsidR="00855D1C">
          <w:rPr>
            <w:noProof/>
            <w:webHidden/>
          </w:rPr>
          <w:fldChar w:fldCharType="separate"/>
        </w:r>
        <w:r w:rsidR="00855D1C">
          <w:rPr>
            <w:noProof/>
            <w:webHidden/>
          </w:rPr>
          <w:t>179</w:t>
        </w:r>
        <w:r w:rsidR="00855D1C">
          <w:rPr>
            <w:noProof/>
            <w:webHidden/>
          </w:rPr>
          <w:fldChar w:fldCharType="end"/>
        </w:r>
      </w:hyperlink>
    </w:p>
    <w:p w14:paraId="5B7BC1B1" w14:textId="77777777" w:rsidR="00855D1C" w:rsidRDefault="00FF3D30">
      <w:pPr>
        <w:pStyle w:val="30"/>
        <w:rPr>
          <w:rFonts w:asciiTheme="minorHAnsi" w:eastAsiaTheme="minorEastAsia" w:hAnsiTheme="minorHAnsi" w:cstheme="minorBidi"/>
          <w:snapToGrid/>
          <w:kern w:val="0"/>
          <w:sz w:val="22"/>
          <w:szCs w:val="22"/>
        </w:rPr>
      </w:pPr>
      <w:hyperlink w:anchor="_Toc445313313" w:history="1">
        <w:r w:rsidR="00855D1C" w:rsidRPr="000872BC">
          <w:rPr>
            <w:rStyle w:val="afffff2"/>
            <w:rFonts w:ascii="Calibri" w:hAnsi="Calibri"/>
          </w:rPr>
          <w:t>Enable IGMP Snooping on a VLAN</w:t>
        </w:r>
        <w:r w:rsidR="00855D1C">
          <w:rPr>
            <w:webHidden/>
          </w:rPr>
          <w:tab/>
        </w:r>
        <w:r w:rsidR="00855D1C">
          <w:rPr>
            <w:webHidden/>
          </w:rPr>
          <w:fldChar w:fldCharType="begin"/>
        </w:r>
        <w:r w:rsidR="00855D1C">
          <w:rPr>
            <w:webHidden/>
          </w:rPr>
          <w:instrText xml:space="preserve"> PAGEREF _Toc445313313 \h </w:instrText>
        </w:r>
        <w:r w:rsidR="00855D1C">
          <w:rPr>
            <w:webHidden/>
          </w:rPr>
        </w:r>
        <w:r w:rsidR="00855D1C">
          <w:rPr>
            <w:webHidden/>
          </w:rPr>
          <w:fldChar w:fldCharType="separate"/>
        </w:r>
        <w:r w:rsidR="00855D1C">
          <w:rPr>
            <w:webHidden/>
          </w:rPr>
          <w:t>179</w:t>
        </w:r>
        <w:r w:rsidR="00855D1C">
          <w:rPr>
            <w:webHidden/>
          </w:rPr>
          <w:fldChar w:fldCharType="end"/>
        </w:r>
      </w:hyperlink>
    </w:p>
    <w:p w14:paraId="35C297F8" w14:textId="77777777" w:rsidR="00855D1C" w:rsidRDefault="00FF3D30">
      <w:pPr>
        <w:pStyle w:val="30"/>
        <w:rPr>
          <w:rFonts w:asciiTheme="minorHAnsi" w:eastAsiaTheme="minorEastAsia" w:hAnsiTheme="minorHAnsi" w:cstheme="minorBidi"/>
          <w:snapToGrid/>
          <w:kern w:val="0"/>
          <w:sz w:val="22"/>
          <w:szCs w:val="22"/>
        </w:rPr>
      </w:pPr>
      <w:hyperlink w:anchor="_Toc445313314" w:history="1">
        <w:r w:rsidR="00855D1C" w:rsidRPr="000872BC">
          <w:rPr>
            <w:rStyle w:val="afffff2"/>
            <w:rFonts w:ascii="Calibri" w:hAnsi="Calibri"/>
          </w:rPr>
          <w:t>Configure IGMP Snooping Functionality</w:t>
        </w:r>
        <w:r w:rsidR="00855D1C">
          <w:rPr>
            <w:webHidden/>
          </w:rPr>
          <w:tab/>
        </w:r>
        <w:r w:rsidR="00855D1C">
          <w:rPr>
            <w:webHidden/>
          </w:rPr>
          <w:fldChar w:fldCharType="begin"/>
        </w:r>
        <w:r w:rsidR="00855D1C">
          <w:rPr>
            <w:webHidden/>
          </w:rPr>
          <w:instrText xml:space="preserve"> PAGEREF _Toc445313314 \h </w:instrText>
        </w:r>
        <w:r w:rsidR="00855D1C">
          <w:rPr>
            <w:webHidden/>
          </w:rPr>
        </w:r>
        <w:r w:rsidR="00855D1C">
          <w:rPr>
            <w:webHidden/>
          </w:rPr>
          <w:fldChar w:fldCharType="separate"/>
        </w:r>
        <w:r w:rsidR="00855D1C">
          <w:rPr>
            <w:webHidden/>
          </w:rPr>
          <w:t>179</w:t>
        </w:r>
        <w:r w:rsidR="00855D1C">
          <w:rPr>
            <w:webHidden/>
          </w:rPr>
          <w:fldChar w:fldCharType="end"/>
        </w:r>
      </w:hyperlink>
    </w:p>
    <w:p w14:paraId="054CC875" w14:textId="77777777" w:rsidR="00855D1C" w:rsidRDefault="00FF3D30">
      <w:pPr>
        <w:pStyle w:val="20"/>
        <w:rPr>
          <w:rFonts w:asciiTheme="minorHAnsi" w:eastAsiaTheme="minorEastAsia" w:hAnsiTheme="minorHAnsi" w:cstheme="minorBidi"/>
          <w:noProof/>
          <w:snapToGrid/>
          <w:kern w:val="0"/>
          <w:sz w:val="22"/>
          <w:szCs w:val="22"/>
        </w:rPr>
      </w:pPr>
      <w:hyperlink w:anchor="_Toc445313315" w:history="1">
        <w:r w:rsidR="00855D1C" w:rsidRPr="000872BC">
          <w:rPr>
            <w:rStyle w:val="afffff2"/>
            <w:rFonts w:ascii="Calibri" w:hAnsi="Calibri"/>
            <w:noProof/>
          </w:rPr>
          <w:t>Display System and Network Statistics</w:t>
        </w:r>
        <w:r w:rsidR="00855D1C">
          <w:rPr>
            <w:noProof/>
            <w:webHidden/>
          </w:rPr>
          <w:tab/>
        </w:r>
        <w:r w:rsidR="00855D1C">
          <w:rPr>
            <w:noProof/>
            <w:webHidden/>
          </w:rPr>
          <w:fldChar w:fldCharType="begin"/>
        </w:r>
        <w:r w:rsidR="00855D1C">
          <w:rPr>
            <w:noProof/>
            <w:webHidden/>
          </w:rPr>
          <w:instrText xml:space="preserve"> PAGEREF _Toc445313315 \h </w:instrText>
        </w:r>
        <w:r w:rsidR="00855D1C">
          <w:rPr>
            <w:noProof/>
            <w:webHidden/>
          </w:rPr>
        </w:r>
        <w:r w:rsidR="00855D1C">
          <w:rPr>
            <w:noProof/>
            <w:webHidden/>
          </w:rPr>
          <w:fldChar w:fldCharType="separate"/>
        </w:r>
        <w:r w:rsidR="00855D1C">
          <w:rPr>
            <w:noProof/>
            <w:webHidden/>
          </w:rPr>
          <w:t>185</w:t>
        </w:r>
        <w:r w:rsidR="00855D1C">
          <w:rPr>
            <w:noProof/>
            <w:webHidden/>
          </w:rPr>
          <w:fldChar w:fldCharType="end"/>
        </w:r>
      </w:hyperlink>
    </w:p>
    <w:p w14:paraId="6DB2EF4B"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316" w:history="1">
        <w:r w:rsidR="00855D1C" w:rsidRPr="000872BC">
          <w:rPr>
            <w:rStyle w:val="afffff2"/>
            <w:rFonts w:ascii="Calibri" w:hAnsi="Calibri"/>
            <w:noProof/>
            <w14:scene3d>
              <w14:camera w14:prst="orthographicFront"/>
              <w14:lightRig w14:rig="threePt" w14:dir="t">
                <w14:rot w14:lat="0" w14:lon="0" w14:rev="0"/>
              </w14:lightRig>
            </w14:scene3d>
          </w:rPr>
          <w:t>Chapter 11.</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IP Multicast Routing</w:t>
        </w:r>
        <w:r w:rsidR="00855D1C">
          <w:rPr>
            <w:noProof/>
            <w:webHidden/>
          </w:rPr>
          <w:tab/>
        </w:r>
        <w:r w:rsidR="00855D1C">
          <w:rPr>
            <w:noProof/>
            <w:webHidden/>
          </w:rPr>
          <w:fldChar w:fldCharType="begin"/>
        </w:r>
        <w:r w:rsidR="00855D1C">
          <w:rPr>
            <w:noProof/>
            <w:webHidden/>
          </w:rPr>
          <w:instrText xml:space="preserve"> PAGEREF _Toc445313316 \h </w:instrText>
        </w:r>
        <w:r w:rsidR="00855D1C">
          <w:rPr>
            <w:noProof/>
            <w:webHidden/>
          </w:rPr>
        </w:r>
        <w:r w:rsidR="00855D1C">
          <w:rPr>
            <w:noProof/>
            <w:webHidden/>
          </w:rPr>
          <w:fldChar w:fldCharType="separate"/>
        </w:r>
        <w:r w:rsidR="00855D1C">
          <w:rPr>
            <w:noProof/>
            <w:webHidden/>
          </w:rPr>
          <w:t>186</w:t>
        </w:r>
        <w:r w:rsidR="00855D1C">
          <w:rPr>
            <w:noProof/>
            <w:webHidden/>
          </w:rPr>
          <w:fldChar w:fldCharType="end"/>
        </w:r>
      </w:hyperlink>
    </w:p>
    <w:p w14:paraId="0492F255" w14:textId="77777777" w:rsidR="00855D1C" w:rsidRDefault="00FF3D30">
      <w:pPr>
        <w:pStyle w:val="20"/>
        <w:rPr>
          <w:rFonts w:asciiTheme="minorHAnsi" w:eastAsiaTheme="minorEastAsia" w:hAnsiTheme="minorHAnsi" w:cstheme="minorBidi"/>
          <w:noProof/>
          <w:snapToGrid/>
          <w:kern w:val="0"/>
          <w:sz w:val="22"/>
          <w:szCs w:val="22"/>
        </w:rPr>
      </w:pPr>
      <w:hyperlink w:anchor="_Toc445313317" w:history="1">
        <w:r w:rsidR="00855D1C" w:rsidRPr="000872BC">
          <w:rPr>
            <w:rStyle w:val="afffff2"/>
            <w:rFonts w:ascii="Calibri" w:hAnsi="Calibri"/>
            <w:noProof/>
          </w:rPr>
          <w:t>IP Multicast Routing Overview</w:t>
        </w:r>
        <w:r w:rsidR="00855D1C">
          <w:rPr>
            <w:noProof/>
            <w:webHidden/>
          </w:rPr>
          <w:tab/>
        </w:r>
        <w:r w:rsidR="00855D1C">
          <w:rPr>
            <w:noProof/>
            <w:webHidden/>
          </w:rPr>
          <w:fldChar w:fldCharType="begin"/>
        </w:r>
        <w:r w:rsidR="00855D1C">
          <w:rPr>
            <w:noProof/>
            <w:webHidden/>
          </w:rPr>
          <w:instrText xml:space="preserve"> PAGEREF _Toc445313317 \h </w:instrText>
        </w:r>
        <w:r w:rsidR="00855D1C">
          <w:rPr>
            <w:noProof/>
            <w:webHidden/>
          </w:rPr>
        </w:r>
        <w:r w:rsidR="00855D1C">
          <w:rPr>
            <w:noProof/>
            <w:webHidden/>
          </w:rPr>
          <w:fldChar w:fldCharType="separate"/>
        </w:r>
        <w:r w:rsidR="00855D1C">
          <w:rPr>
            <w:noProof/>
            <w:webHidden/>
          </w:rPr>
          <w:t>187</w:t>
        </w:r>
        <w:r w:rsidR="00855D1C">
          <w:rPr>
            <w:noProof/>
            <w:webHidden/>
          </w:rPr>
          <w:fldChar w:fldCharType="end"/>
        </w:r>
      </w:hyperlink>
    </w:p>
    <w:p w14:paraId="14675184" w14:textId="77777777" w:rsidR="00855D1C" w:rsidRDefault="00FF3D30">
      <w:pPr>
        <w:pStyle w:val="20"/>
        <w:rPr>
          <w:rFonts w:asciiTheme="minorHAnsi" w:eastAsiaTheme="minorEastAsia" w:hAnsiTheme="minorHAnsi" w:cstheme="minorBidi"/>
          <w:noProof/>
          <w:snapToGrid/>
          <w:kern w:val="0"/>
          <w:sz w:val="22"/>
          <w:szCs w:val="22"/>
        </w:rPr>
      </w:pPr>
      <w:hyperlink w:anchor="_Toc445313318" w:history="1">
        <w:r w:rsidR="00855D1C" w:rsidRPr="000872BC">
          <w:rPr>
            <w:rStyle w:val="afffff2"/>
            <w:rFonts w:ascii="Calibri" w:hAnsi="Calibri"/>
            <w:noProof/>
          </w:rPr>
          <w:t>IGMP Overview</w:t>
        </w:r>
        <w:r w:rsidR="00855D1C">
          <w:rPr>
            <w:noProof/>
            <w:webHidden/>
          </w:rPr>
          <w:tab/>
        </w:r>
        <w:r w:rsidR="00855D1C">
          <w:rPr>
            <w:noProof/>
            <w:webHidden/>
          </w:rPr>
          <w:fldChar w:fldCharType="begin"/>
        </w:r>
        <w:r w:rsidR="00855D1C">
          <w:rPr>
            <w:noProof/>
            <w:webHidden/>
          </w:rPr>
          <w:instrText xml:space="preserve"> PAGEREF _Toc445313318 \h </w:instrText>
        </w:r>
        <w:r w:rsidR="00855D1C">
          <w:rPr>
            <w:noProof/>
            <w:webHidden/>
          </w:rPr>
        </w:r>
        <w:r w:rsidR="00855D1C">
          <w:rPr>
            <w:noProof/>
            <w:webHidden/>
          </w:rPr>
          <w:fldChar w:fldCharType="separate"/>
        </w:r>
        <w:r w:rsidR="00855D1C">
          <w:rPr>
            <w:noProof/>
            <w:webHidden/>
          </w:rPr>
          <w:t>188</w:t>
        </w:r>
        <w:r w:rsidR="00855D1C">
          <w:rPr>
            <w:noProof/>
            <w:webHidden/>
          </w:rPr>
          <w:fldChar w:fldCharType="end"/>
        </w:r>
      </w:hyperlink>
    </w:p>
    <w:p w14:paraId="5AAEF5FD" w14:textId="77777777" w:rsidR="00855D1C" w:rsidRDefault="00FF3D30">
      <w:pPr>
        <w:pStyle w:val="20"/>
        <w:rPr>
          <w:rFonts w:asciiTheme="minorHAnsi" w:eastAsiaTheme="minorEastAsia" w:hAnsiTheme="minorHAnsi" w:cstheme="minorBidi"/>
          <w:noProof/>
          <w:snapToGrid/>
          <w:kern w:val="0"/>
          <w:sz w:val="22"/>
          <w:szCs w:val="22"/>
        </w:rPr>
      </w:pPr>
      <w:hyperlink w:anchor="_Toc445313319" w:history="1">
        <w:r w:rsidR="00855D1C" w:rsidRPr="000872BC">
          <w:rPr>
            <w:rStyle w:val="afffff2"/>
            <w:rFonts w:ascii="Calibri" w:hAnsi="Calibri"/>
            <w:noProof/>
          </w:rPr>
          <w:t>PIM-SM Overview</w:t>
        </w:r>
        <w:r w:rsidR="00855D1C">
          <w:rPr>
            <w:noProof/>
            <w:webHidden/>
          </w:rPr>
          <w:tab/>
        </w:r>
        <w:r w:rsidR="00855D1C">
          <w:rPr>
            <w:noProof/>
            <w:webHidden/>
          </w:rPr>
          <w:fldChar w:fldCharType="begin"/>
        </w:r>
        <w:r w:rsidR="00855D1C">
          <w:rPr>
            <w:noProof/>
            <w:webHidden/>
          </w:rPr>
          <w:instrText xml:space="preserve"> PAGEREF _Toc445313319 \h </w:instrText>
        </w:r>
        <w:r w:rsidR="00855D1C">
          <w:rPr>
            <w:noProof/>
            <w:webHidden/>
          </w:rPr>
        </w:r>
        <w:r w:rsidR="00855D1C">
          <w:rPr>
            <w:noProof/>
            <w:webHidden/>
          </w:rPr>
          <w:fldChar w:fldCharType="separate"/>
        </w:r>
        <w:r w:rsidR="00855D1C">
          <w:rPr>
            <w:noProof/>
            <w:webHidden/>
          </w:rPr>
          <w:t>189</w:t>
        </w:r>
        <w:r w:rsidR="00855D1C">
          <w:rPr>
            <w:noProof/>
            <w:webHidden/>
          </w:rPr>
          <w:fldChar w:fldCharType="end"/>
        </w:r>
      </w:hyperlink>
    </w:p>
    <w:p w14:paraId="051FDE3B" w14:textId="77777777" w:rsidR="00855D1C" w:rsidRDefault="00FF3D30">
      <w:pPr>
        <w:pStyle w:val="20"/>
        <w:rPr>
          <w:rFonts w:asciiTheme="minorHAnsi" w:eastAsiaTheme="minorEastAsia" w:hAnsiTheme="minorHAnsi" w:cstheme="minorBidi"/>
          <w:noProof/>
          <w:snapToGrid/>
          <w:kern w:val="0"/>
          <w:sz w:val="22"/>
          <w:szCs w:val="22"/>
        </w:rPr>
      </w:pPr>
      <w:hyperlink w:anchor="_Toc445313320" w:history="1">
        <w:r w:rsidR="00855D1C" w:rsidRPr="000872BC">
          <w:rPr>
            <w:rStyle w:val="afffff2"/>
            <w:rFonts w:ascii="Calibri" w:hAnsi="Calibri"/>
            <w:noProof/>
          </w:rPr>
          <w:t>IP Multicast Routing Configuration</w:t>
        </w:r>
        <w:r w:rsidR="00855D1C">
          <w:rPr>
            <w:noProof/>
            <w:webHidden/>
          </w:rPr>
          <w:tab/>
        </w:r>
        <w:r w:rsidR="00855D1C">
          <w:rPr>
            <w:noProof/>
            <w:webHidden/>
          </w:rPr>
          <w:fldChar w:fldCharType="begin"/>
        </w:r>
        <w:r w:rsidR="00855D1C">
          <w:rPr>
            <w:noProof/>
            <w:webHidden/>
          </w:rPr>
          <w:instrText xml:space="preserve"> PAGEREF _Toc445313320 \h </w:instrText>
        </w:r>
        <w:r w:rsidR="00855D1C">
          <w:rPr>
            <w:noProof/>
            <w:webHidden/>
          </w:rPr>
        </w:r>
        <w:r w:rsidR="00855D1C">
          <w:rPr>
            <w:noProof/>
            <w:webHidden/>
          </w:rPr>
          <w:fldChar w:fldCharType="separate"/>
        </w:r>
        <w:r w:rsidR="00855D1C">
          <w:rPr>
            <w:noProof/>
            <w:webHidden/>
          </w:rPr>
          <w:t>190</w:t>
        </w:r>
        <w:r w:rsidR="00855D1C">
          <w:rPr>
            <w:noProof/>
            <w:webHidden/>
          </w:rPr>
          <w:fldChar w:fldCharType="end"/>
        </w:r>
      </w:hyperlink>
    </w:p>
    <w:p w14:paraId="329D1F74" w14:textId="77777777" w:rsidR="00855D1C" w:rsidRDefault="00FF3D30">
      <w:pPr>
        <w:pStyle w:val="30"/>
        <w:rPr>
          <w:rFonts w:asciiTheme="minorHAnsi" w:eastAsiaTheme="minorEastAsia" w:hAnsiTheme="minorHAnsi" w:cstheme="minorBidi"/>
          <w:snapToGrid/>
          <w:kern w:val="0"/>
          <w:sz w:val="22"/>
          <w:szCs w:val="22"/>
        </w:rPr>
      </w:pPr>
      <w:hyperlink w:anchor="_Toc445313321" w:history="1">
        <w:r w:rsidR="00855D1C" w:rsidRPr="000872BC">
          <w:rPr>
            <w:rStyle w:val="afffff2"/>
            <w:rFonts w:ascii="Calibri" w:hAnsi="Calibri"/>
          </w:rPr>
          <w:t>Enable IP Multicast Routing</w:t>
        </w:r>
        <w:r w:rsidR="00855D1C">
          <w:rPr>
            <w:webHidden/>
          </w:rPr>
          <w:tab/>
        </w:r>
        <w:r w:rsidR="00855D1C">
          <w:rPr>
            <w:webHidden/>
          </w:rPr>
          <w:fldChar w:fldCharType="begin"/>
        </w:r>
        <w:r w:rsidR="00855D1C">
          <w:rPr>
            <w:webHidden/>
          </w:rPr>
          <w:instrText xml:space="preserve"> PAGEREF _Toc445313321 \h </w:instrText>
        </w:r>
        <w:r w:rsidR="00855D1C">
          <w:rPr>
            <w:webHidden/>
          </w:rPr>
        </w:r>
        <w:r w:rsidR="00855D1C">
          <w:rPr>
            <w:webHidden/>
          </w:rPr>
          <w:fldChar w:fldCharType="separate"/>
        </w:r>
        <w:r w:rsidR="00855D1C">
          <w:rPr>
            <w:webHidden/>
          </w:rPr>
          <w:t>190</w:t>
        </w:r>
        <w:r w:rsidR="00855D1C">
          <w:rPr>
            <w:webHidden/>
          </w:rPr>
          <w:fldChar w:fldCharType="end"/>
        </w:r>
      </w:hyperlink>
    </w:p>
    <w:p w14:paraId="50CC6A73" w14:textId="77777777" w:rsidR="00855D1C" w:rsidRDefault="00FF3D30">
      <w:pPr>
        <w:pStyle w:val="30"/>
        <w:rPr>
          <w:rFonts w:asciiTheme="minorHAnsi" w:eastAsiaTheme="minorEastAsia" w:hAnsiTheme="minorHAnsi" w:cstheme="minorBidi"/>
          <w:snapToGrid/>
          <w:kern w:val="0"/>
          <w:sz w:val="22"/>
          <w:szCs w:val="22"/>
        </w:rPr>
      </w:pPr>
      <w:hyperlink w:anchor="_Toc445313322" w:history="1">
        <w:r w:rsidR="00855D1C" w:rsidRPr="000872BC">
          <w:rPr>
            <w:rStyle w:val="afffff2"/>
            <w:rFonts w:ascii="Calibri" w:hAnsi="Calibri"/>
          </w:rPr>
          <w:t>Enable IGMP and PIM on an interface</w:t>
        </w:r>
        <w:r w:rsidR="00855D1C">
          <w:rPr>
            <w:webHidden/>
          </w:rPr>
          <w:tab/>
        </w:r>
        <w:r w:rsidR="00855D1C">
          <w:rPr>
            <w:webHidden/>
          </w:rPr>
          <w:fldChar w:fldCharType="begin"/>
        </w:r>
        <w:r w:rsidR="00855D1C">
          <w:rPr>
            <w:webHidden/>
          </w:rPr>
          <w:instrText xml:space="preserve"> PAGEREF _Toc445313322 \h </w:instrText>
        </w:r>
        <w:r w:rsidR="00855D1C">
          <w:rPr>
            <w:webHidden/>
          </w:rPr>
        </w:r>
        <w:r w:rsidR="00855D1C">
          <w:rPr>
            <w:webHidden/>
          </w:rPr>
          <w:fldChar w:fldCharType="separate"/>
        </w:r>
        <w:r w:rsidR="00855D1C">
          <w:rPr>
            <w:webHidden/>
          </w:rPr>
          <w:t>190</w:t>
        </w:r>
        <w:r w:rsidR="00855D1C">
          <w:rPr>
            <w:webHidden/>
          </w:rPr>
          <w:fldChar w:fldCharType="end"/>
        </w:r>
      </w:hyperlink>
    </w:p>
    <w:p w14:paraId="4D1C984A" w14:textId="77777777" w:rsidR="00855D1C" w:rsidRDefault="00FF3D30">
      <w:pPr>
        <w:pStyle w:val="30"/>
        <w:rPr>
          <w:rFonts w:asciiTheme="minorHAnsi" w:eastAsiaTheme="minorEastAsia" w:hAnsiTheme="minorHAnsi" w:cstheme="minorBidi"/>
          <w:snapToGrid/>
          <w:kern w:val="0"/>
          <w:sz w:val="22"/>
          <w:szCs w:val="22"/>
        </w:rPr>
      </w:pPr>
      <w:hyperlink w:anchor="_Toc445313323" w:history="1">
        <w:r w:rsidR="00855D1C" w:rsidRPr="000872BC">
          <w:rPr>
            <w:rStyle w:val="afffff2"/>
            <w:rFonts w:ascii="Calibri" w:hAnsi="Calibri"/>
          </w:rPr>
          <w:t>Configure Multicast Functionality</w:t>
        </w:r>
        <w:r w:rsidR="00855D1C">
          <w:rPr>
            <w:webHidden/>
          </w:rPr>
          <w:tab/>
        </w:r>
        <w:r w:rsidR="00855D1C">
          <w:rPr>
            <w:webHidden/>
          </w:rPr>
          <w:fldChar w:fldCharType="begin"/>
        </w:r>
        <w:r w:rsidR="00855D1C">
          <w:rPr>
            <w:webHidden/>
          </w:rPr>
          <w:instrText xml:space="preserve"> PAGEREF _Toc445313323 \h </w:instrText>
        </w:r>
        <w:r w:rsidR="00855D1C">
          <w:rPr>
            <w:webHidden/>
          </w:rPr>
        </w:r>
        <w:r w:rsidR="00855D1C">
          <w:rPr>
            <w:webHidden/>
          </w:rPr>
          <w:fldChar w:fldCharType="separate"/>
        </w:r>
        <w:r w:rsidR="00855D1C">
          <w:rPr>
            <w:webHidden/>
          </w:rPr>
          <w:t>190</w:t>
        </w:r>
        <w:r w:rsidR="00855D1C">
          <w:rPr>
            <w:webHidden/>
          </w:rPr>
          <w:fldChar w:fldCharType="end"/>
        </w:r>
      </w:hyperlink>
    </w:p>
    <w:p w14:paraId="5D0B38E8" w14:textId="77777777" w:rsidR="00855D1C" w:rsidRDefault="00FF3D30">
      <w:pPr>
        <w:pStyle w:val="30"/>
        <w:rPr>
          <w:rFonts w:asciiTheme="minorHAnsi" w:eastAsiaTheme="minorEastAsia" w:hAnsiTheme="minorHAnsi" w:cstheme="minorBidi"/>
          <w:snapToGrid/>
          <w:kern w:val="0"/>
          <w:sz w:val="22"/>
          <w:szCs w:val="22"/>
        </w:rPr>
      </w:pPr>
      <w:hyperlink w:anchor="_Toc445313324" w:history="1">
        <w:r w:rsidR="00855D1C" w:rsidRPr="000872BC">
          <w:rPr>
            <w:rStyle w:val="afffff2"/>
            <w:rFonts w:ascii="Calibri" w:hAnsi="Calibri"/>
          </w:rPr>
          <w:t>Configure IGMP Functionality</w:t>
        </w:r>
        <w:r w:rsidR="00855D1C">
          <w:rPr>
            <w:webHidden/>
          </w:rPr>
          <w:tab/>
        </w:r>
        <w:r w:rsidR="00855D1C">
          <w:rPr>
            <w:webHidden/>
          </w:rPr>
          <w:fldChar w:fldCharType="begin"/>
        </w:r>
        <w:r w:rsidR="00855D1C">
          <w:rPr>
            <w:webHidden/>
          </w:rPr>
          <w:instrText xml:space="preserve"> PAGEREF _Toc445313324 \h </w:instrText>
        </w:r>
        <w:r w:rsidR="00855D1C">
          <w:rPr>
            <w:webHidden/>
          </w:rPr>
        </w:r>
        <w:r w:rsidR="00855D1C">
          <w:rPr>
            <w:webHidden/>
          </w:rPr>
          <w:fldChar w:fldCharType="separate"/>
        </w:r>
        <w:r w:rsidR="00855D1C">
          <w:rPr>
            <w:webHidden/>
          </w:rPr>
          <w:t>193</w:t>
        </w:r>
        <w:r w:rsidR="00855D1C">
          <w:rPr>
            <w:webHidden/>
          </w:rPr>
          <w:fldChar w:fldCharType="end"/>
        </w:r>
      </w:hyperlink>
    </w:p>
    <w:p w14:paraId="1292F6F3" w14:textId="77777777" w:rsidR="00855D1C" w:rsidRDefault="00FF3D30">
      <w:pPr>
        <w:pStyle w:val="30"/>
        <w:rPr>
          <w:rFonts w:asciiTheme="minorHAnsi" w:eastAsiaTheme="minorEastAsia" w:hAnsiTheme="minorHAnsi" w:cstheme="minorBidi"/>
          <w:snapToGrid/>
          <w:kern w:val="0"/>
          <w:sz w:val="22"/>
          <w:szCs w:val="22"/>
        </w:rPr>
      </w:pPr>
      <w:hyperlink w:anchor="_Toc445313325" w:history="1">
        <w:r w:rsidR="00855D1C" w:rsidRPr="000872BC">
          <w:rPr>
            <w:rStyle w:val="afffff2"/>
            <w:rFonts w:ascii="Calibri" w:hAnsi="Calibri"/>
          </w:rPr>
          <w:t>Configure PIM-SM Functionality</w:t>
        </w:r>
        <w:r w:rsidR="00855D1C">
          <w:rPr>
            <w:webHidden/>
          </w:rPr>
          <w:tab/>
        </w:r>
        <w:r w:rsidR="00855D1C">
          <w:rPr>
            <w:webHidden/>
          </w:rPr>
          <w:fldChar w:fldCharType="begin"/>
        </w:r>
        <w:r w:rsidR="00855D1C">
          <w:rPr>
            <w:webHidden/>
          </w:rPr>
          <w:instrText xml:space="preserve"> PAGEREF _Toc445313325 \h </w:instrText>
        </w:r>
        <w:r w:rsidR="00855D1C">
          <w:rPr>
            <w:webHidden/>
          </w:rPr>
        </w:r>
        <w:r w:rsidR="00855D1C">
          <w:rPr>
            <w:webHidden/>
          </w:rPr>
          <w:fldChar w:fldCharType="separate"/>
        </w:r>
        <w:r w:rsidR="00855D1C">
          <w:rPr>
            <w:webHidden/>
          </w:rPr>
          <w:t>202</w:t>
        </w:r>
        <w:r w:rsidR="00855D1C">
          <w:rPr>
            <w:webHidden/>
          </w:rPr>
          <w:fldChar w:fldCharType="end"/>
        </w:r>
      </w:hyperlink>
    </w:p>
    <w:p w14:paraId="2B187383" w14:textId="77777777" w:rsidR="00855D1C" w:rsidRDefault="00FF3D30">
      <w:pPr>
        <w:pStyle w:val="30"/>
        <w:rPr>
          <w:rFonts w:asciiTheme="minorHAnsi" w:eastAsiaTheme="minorEastAsia" w:hAnsiTheme="minorHAnsi" w:cstheme="minorBidi"/>
          <w:snapToGrid/>
          <w:kern w:val="0"/>
          <w:sz w:val="22"/>
          <w:szCs w:val="22"/>
        </w:rPr>
      </w:pPr>
      <w:hyperlink w:anchor="_Toc445313326" w:history="1">
        <w:r w:rsidR="00855D1C" w:rsidRPr="000872BC">
          <w:rPr>
            <w:rStyle w:val="afffff2"/>
            <w:rFonts w:ascii="Calibri" w:hAnsi="Calibri"/>
          </w:rPr>
          <w:t>Display System and Network Statistics</w:t>
        </w:r>
        <w:r w:rsidR="00855D1C">
          <w:rPr>
            <w:webHidden/>
          </w:rPr>
          <w:tab/>
        </w:r>
        <w:r w:rsidR="00855D1C">
          <w:rPr>
            <w:webHidden/>
          </w:rPr>
          <w:fldChar w:fldCharType="begin"/>
        </w:r>
        <w:r w:rsidR="00855D1C">
          <w:rPr>
            <w:webHidden/>
          </w:rPr>
          <w:instrText xml:space="preserve"> PAGEREF _Toc445313326 \h </w:instrText>
        </w:r>
        <w:r w:rsidR="00855D1C">
          <w:rPr>
            <w:webHidden/>
          </w:rPr>
        </w:r>
        <w:r w:rsidR="00855D1C">
          <w:rPr>
            <w:webHidden/>
          </w:rPr>
          <w:fldChar w:fldCharType="separate"/>
        </w:r>
        <w:r w:rsidR="00855D1C">
          <w:rPr>
            <w:webHidden/>
          </w:rPr>
          <w:t>210</w:t>
        </w:r>
        <w:r w:rsidR="00855D1C">
          <w:rPr>
            <w:webHidden/>
          </w:rPr>
          <w:fldChar w:fldCharType="end"/>
        </w:r>
      </w:hyperlink>
    </w:p>
    <w:p w14:paraId="64143B02"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327" w:history="1">
        <w:r w:rsidR="00855D1C" w:rsidRPr="000872BC">
          <w:rPr>
            <w:rStyle w:val="afffff2"/>
            <w:rFonts w:ascii="Calibri" w:hAnsi="Calibri"/>
            <w:noProof/>
            <w14:scene3d>
              <w14:camera w14:prst="orthographicFront"/>
              <w14:lightRig w14:rig="threePt" w14:dir="t">
                <w14:rot w14:lat="0" w14:lon="0" w14:rev="0"/>
              </w14:lightRig>
            </w14:scene3d>
          </w:rPr>
          <w:t>Chapter 12.</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Statistics Monitoring</w:t>
        </w:r>
        <w:r w:rsidR="00855D1C">
          <w:rPr>
            <w:noProof/>
            <w:webHidden/>
          </w:rPr>
          <w:tab/>
        </w:r>
        <w:r w:rsidR="00855D1C">
          <w:rPr>
            <w:noProof/>
            <w:webHidden/>
          </w:rPr>
          <w:fldChar w:fldCharType="begin"/>
        </w:r>
        <w:r w:rsidR="00855D1C">
          <w:rPr>
            <w:noProof/>
            <w:webHidden/>
          </w:rPr>
          <w:instrText xml:space="preserve"> PAGEREF _Toc445313327 \h </w:instrText>
        </w:r>
        <w:r w:rsidR="00855D1C">
          <w:rPr>
            <w:noProof/>
            <w:webHidden/>
          </w:rPr>
        </w:r>
        <w:r w:rsidR="00855D1C">
          <w:rPr>
            <w:noProof/>
            <w:webHidden/>
          </w:rPr>
          <w:fldChar w:fldCharType="separate"/>
        </w:r>
        <w:r w:rsidR="00855D1C">
          <w:rPr>
            <w:noProof/>
            <w:webHidden/>
          </w:rPr>
          <w:t>211</w:t>
        </w:r>
        <w:r w:rsidR="00855D1C">
          <w:rPr>
            <w:noProof/>
            <w:webHidden/>
          </w:rPr>
          <w:fldChar w:fldCharType="end"/>
        </w:r>
      </w:hyperlink>
    </w:p>
    <w:p w14:paraId="7728B46F" w14:textId="77777777" w:rsidR="00855D1C" w:rsidRDefault="00FF3D30">
      <w:pPr>
        <w:pStyle w:val="20"/>
        <w:rPr>
          <w:rFonts w:asciiTheme="minorHAnsi" w:eastAsiaTheme="minorEastAsia" w:hAnsiTheme="minorHAnsi" w:cstheme="minorBidi"/>
          <w:noProof/>
          <w:snapToGrid/>
          <w:kern w:val="0"/>
          <w:sz w:val="22"/>
          <w:szCs w:val="22"/>
        </w:rPr>
      </w:pPr>
      <w:hyperlink w:anchor="_Toc445313328" w:history="1">
        <w:r w:rsidR="00855D1C" w:rsidRPr="000872BC">
          <w:rPr>
            <w:rStyle w:val="afffff2"/>
            <w:rFonts w:ascii="Calibri" w:hAnsi="Calibri"/>
            <w:noProof/>
          </w:rPr>
          <w:t>Status Monitoring</w:t>
        </w:r>
        <w:r w:rsidR="00855D1C">
          <w:rPr>
            <w:noProof/>
            <w:webHidden/>
          </w:rPr>
          <w:tab/>
        </w:r>
        <w:r w:rsidR="00855D1C">
          <w:rPr>
            <w:noProof/>
            <w:webHidden/>
          </w:rPr>
          <w:fldChar w:fldCharType="begin"/>
        </w:r>
        <w:r w:rsidR="00855D1C">
          <w:rPr>
            <w:noProof/>
            <w:webHidden/>
          </w:rPr>
          <w:instrText xml:space="preserve"> PAGEREF _Toc445313328 \h </w:instrText>
        </w:r>
        <w:r w:rsidR="00855D1C">
          <w:rPr>
            <w:noProof/>
            <w:webHidden/>
          </w:rPr>
        </w:r>
        <w:r w:rsidR="00855D1C">
          <w:rPr>
            <w:noProof/>
            <w:webHidden/>
          </w:rPr>
          <w:fldChar w:fldCharType="separate"/>
        </w:r>
        <w:r w:rsidR="00855D1C">
          <w:rPr>
            <w:noProof/>
            <w:webHidden/>
          </w:rPr>
          <w:t>212</w:t>
        </w:r>
        <w:r w:rsidR="00855D1C">
          <w:rPr>
            <w:noProof/>
            <w:webHidden/>
          </w:rPr>
          <w:fldChar w:fldCharType="end"/>
        </w:r>
      </w:hyperlink>
    </w:p>
    <w:p w14:paraId="6F9EF810" w14:textId="77777777" w:rsidR="00855D1C" w:rsidRDefault="00FF3D30">
      <w:pPr>
        <w:pStyle w:val="20"/>
        <w:rPr>
          <w:rFonts w:asciiTheme="minorHAnsi" w:eastAsiaTheme="minorEastAsia" w:hAnsiTheme="minorHAnsi" w:cstheme="minorBidi"/>
          <w:noProof/>
          <w:snapToGrid/>
          <w:kern w:val="0"/>
          <w:sz w:val="22"/>
          <w:szCs w:val="22"/>
        </w:rPr>
      </w:pPr>
      <w:hyperlink w:anchor="_Toc445313329" w:history="1">
        <w:r w:rsidR="00855D1C" w:rsidRPr="000872BC">
          <w:rPr>
            <w:rStyle w:val="afffff2"/>
            <w:rFonts w:ascii="Calibri" w:hAnsi="Calibri"/>
            <w:noProof/>
          </w:rPr>
          <w:t>System Threshold Configuration</w:t>
        </w:r>
        <w:r w:rsidR="00855D1C">
          <w:rPr>
            <w:noProof/>
            <w:webHidden/>
          </w:rPr>
          <w:tab/>
        </w:r>
        <w:r w:rsidR="00855D1C">
          <w:rPr>
            <w:noProof/>
            <w:webHidden/>
          </w:rPr>
          <w:fldChar w:fldCharType="begin"/>
        </w:r>
        <w:r w:rsidR="00855D1C">
          <w:rPr>
            <w:noProof/>
            <w:webHidden/>
          </w:rPr>
          <w:instrText xml:space="preserve"> PAGEREF _Toc445313329 \h </w:instrText>
        </w:r>
        <w:r w:rsidR="00855D1C">
          <w:rPr>
            <w:noProof/>
            <w:webHidden/>
          </w:rPr>
        </w:r>
        <w:r w:rsidR="00855D1C">
          <w:rPr>
            <w:noProof/>
            <w:webHidden/>
          </w:rPr>
          <w:fldChar w:fldCharType="separate"/>
        </w:r>
        <w:r w:rsidR="00855D1C">
          <w:rPr>
            <w:noProof/>
            <w:webHidden/>
          </w:rPr>
          <w:t>213</w:t>
        </w:r>
        <w:r w:rsidR="00855D1C">
          <w:rPr>
            <w:noProof/>
            <w:webHidden/>
          </w:rPr>
          <w:fldChar w:fldCharType="end"/>
        </w:r>
      </w:hyperlink>
    </w:p>
    <w:p w14:paraId="409F73D3" w14:textId="77777777" w:rsidR="00855D1C" w:rsidRDefault="00FF3D30">
      <w:pPr>
        <w:pStyle w:val="30"/>
        <w:rPr>
          <w:rFonts w:asciiTheme="minorHAnsi" w:eastAsiaTheme="minorEastAsia" w:hAnsiTheme="minorHAnsi" w:cstheme="minorBidi"/>
          <w:snapToGrid/>
          <w:kern w:val="0"/>
          <w:sz w:val="22"/>
          <w:szCs w:val="22"/>
        </w:rPr>
      </w:pPr>
      <w:hyperlink w:anchor="_Toc445313330" w:history="1">
        <w:r w:rsidR="00855D1C" w:rsidRPr="000872BC">
          <w:rPr>
            <w:rStyle w:val="afffff2"/>
            <w:rFonts w:ascii="Calibri" w:hAnsi="Calibri"/>
          </w:rPr>
          <w:t>Temperature Configuration</w:t>
        </w:r>
        <w:r w:rsidR="00855D1C">
          <w:rPr>
            <w:webHidden/>
          </w:rPr>
          <w:tab/>
        </w:r>
        <w:r w:rsidR="00855D1C">
          <w:rPr>
            <w:webHidden/>
          </w:rPr>
          <w:fldChar w:fldCharType="begin"/>
        </w:r>
        <w:r w:rsidR="00855D1C">
          <w:rPr>
            <w:webHidden/>
          </w:rPr>
          <w:instrText xml:space="preserve"> PAGEREF _Toc445313330 \h </w:instrText>
        </w:r>
        <w:r w:rsidR="00855D1C">
          <w:rPr>
            <w:webHidden/>
          </w:rPr>
        </w:r>
        <w:r w:rsidR="00855D1C">
          <w:rPr>
            <w:webHidden/>
          </w:rPr>
          <w:fldChar w:fldCharType="separate"/>
        </w:r>
        <w:r w:rsidR="00855D1C">
          <w:rPr>
            <w:webHidden/>
          </w:rPr>
          <w:t>213</w:t>
        </w:r>
        <w:r w:rsidR="00855D1C">
          <w:rPr>
            <w:webHidden/>
          </w:rPr>
          <w:fldChar w:fldCharType="end"/>
        </w:r>
      </w:hyperlink>
    </w:p>
    <w:p w14:paraId="402B42CA" w14:textId="77777777" w:rsidR="00855D1C" w:rsidRDefault="00FF3D30">
      <w:pPr>
        <w:pStyle w:val="30"/>
        <w:rPr>
          <w:rFonts w:asciiTheme="minorHAnsi" w:eastAsiaTheme="minorEastAsia" w:hAnsiTheme="minorHAnsi" w:cstheme="minorBidi"/>
          <w:snapToGrid/>
          <w:kern w:val="0"/>
          <w:sz w:val="22"/>
          <w:szCs w:val="22"/>
        </w:rPr>
      </w:pPr>
      <w:hyperlink w:anchor="_Toc445313331" w:history="1">
        <w:r w:rsidR="00855D1C" w:rsidRPr="000872BC">
          <w:rPr>
            <w:rStyle w:val="afffff2"/>
            <w:rFonts w:ascii="Calibri" w:hAnsi="Calibri"/>
          </w:rPr>
          <w:t>CPU Usage Configuration</w:t>
        </w:r>
        <w:r w:rsidR="00855D1C">
          <w:rPr>
            <w:webHidden/>
          </w:rPr>
          <w:tab/>
        </w:r>
        <w:r w:rsidR="00855D1C">
          <w:rPr>
            <w:webHidden/>
          </w:rPr>
          <w:fldChar w:fldCharType="begin"/>
        </w:r>
        <w:r w:rsidR="00855D1C">
          <w:rPr>
            <w:webHidden/>
          </w:rPr>
          <w:instrText xml:space="preserve"> PAGEREF _Toc445313331 \h </w:instrText>
        </w:r>
        <w:r w:rsidR="00855D1C">
          <w:rPr>
            <w:webHidden/>
          </w:rPr>
        </w:r>
        <w:r w:rsidR="00855D1C">
          <w:rPr>
            <w:webHidden/>
          </w:rPr>
          <w:fldChar w:fldCharType="separate"/>
        </w:r>
        <w:r w:rsidR="00855D1C">
          <w:rPr>
            <w:webHidden/>
          </w:rPr>
          <w:t>213</w:t>
        </w:r>
        <w:r w:rsidR="00855D1C">
          <w:rPr>
            <w:webHidden/>
          </w:rPr>
          <w:fldChar w:fldCharType="end"/>
        </w:r>
      </w:hyperlink>
    </w:p>
    <w:p w14:paraId="56AE10C1" w14:textId="77777777" w:rsidR="00855D1C" w:rsidRDefault="00FF3D30">
      <w:pPr>
        <w:pStyle w:val="30"/>
        <w:rPr>
          <w:rFonts w:asciiTheme="minorHAnsi" w:eastAsiaTheme="minorEastAsia" w:hAnsiTheme="minorHAnsi" w:cstheme="minorBidi"/>
          <w:snapToGrid/>
          <w:kern w:val="0"/>
          <w:sz w:val="22"/>
          <w:szCs w:val="22"/>
        </w:rPr>
      </w:pPr>
      <w:hyperlink w:anchor="_Toc445313332" w:history="1">
        <w:r w:rsidR="00855D1C" w:rsidRPr="000872BC">
          <w:rPr>
            <w:rStyle w:val="afffff2"/>
            <w:rFonts w:ascii="Calibri" w:hAnsi="Calibri"/>
          </w:rPr>
          <w:t>Memory Usage Configuration</w:t>
        </w:r>
        <w:r w:rsidR="00855D1C">
          <w:rPr>
            <w:webHidden/>
          </w:rPr>
          <w:tab/>
        </w:r>
        <w:r w:rsidR="00855D1C">
          <w:rPr>
            <w:webHidden/>
          </w:rPr>
          <w:fldChar w:fldCharType="begin"/>
        </w:r>
        <w:r w:rsidR="00855D1C">
          <w:rPr>
            <w:webHidden/>
          </w:rPr>
          <w:instrText xml:space="preserve"> PAGEREF _Toc445313332 \h </w:instrText>
        </w:r>
        <w:r w:rsidR="00855D1C">
          <w:rPr>
            <w:webHidden/>
          </w:rPr>
        </w:r>
        <w:r w:rsidR="00855D1C">
          <w:rPr>
            <w:webHidden/>
          </w:rPr>
          <w:fldChar w:fldCharType="separate"/>
        </w:r>
        <w:r w:rsidR="00855D1C">
          <w:rPr>
            <w:webHidden/>
          </w:rPr>
          <w:t>213</w:t>
        </w:r>
        <w:r w:rsidR="00855D1C">
          <w:rPr>
            <w:webHidden/>
          </w:rPr>
          <w:fldChar w:fldCharType="end"/>
        </w:r>
      </w:hyperlink>
    </w:p>
    <w:p w14:paraId="6EC59FFD" w14:textId="77777777" w:rsidR="00855D1C" w:rsidRDefault="00FF3D30">
      <w:pPr>
        <w:pStyle w:val="30"/>
        <w:rPr>
          <w:rFonts w:asciiTheme="minorHAnsi" w:eastAsiaTheme="minorEastAsia" w:hAnsiTheme="minorHAnsi" w:cstheme="minorBidi"/>
          <w:snapToGrid/>
          <w:kern w:val="0"/>
          <w:sz w:val="22"/>
          <w:szCs w:val="22"/>
        </w:rPr>
      </w:pPr>
      <w:hyperlink w:anchor="_Toc445313333" w:history="1">
        <w:r w:rsidR="00855D1C" w:rsidRPr="000872BC">
          <w:rPr>
            <w:rStyle w:val="afffff2"/>
            <w:rFonts w:ascii="Calibri" w:hAnsi="Calibri"/>
          </w:rPr>
          <w:t>Application Memory Usage Display</w:t>
        </w:r>
        <w:r w:rsidR="00855D1C">
          <w:rPr>
            <w:webHidden/>
          </w:rPr>
          <w:tab/>
        </w:r>
        <w:r w:rsidR="00855D1C">
          <w:rPr>
            <w:webHidden/>
          </w:rPr>
          <w:fldChar w:fldCharType="begin"/>
        </w:r>
        <w:r w:rsidR="00855D1C">
          <w:rPr>
            <w:webHidden/>
          </w:rPr>
          <w:instrText xml:space="preserve"> PAGEREF _Toc445313333 \h </w:instrText>
        </w:r>
        <w:r w:rsidR="00855D1C">
          <w:rPr>
            <w:webHidden/>
          </w:rPr>
        </w:r>
        <w:r w:rsidR="00855D1C">
          <w:rPr>
            <w:webHidden/>
          </w:rPr>
          <w:fldChar w:fldCharType="separate"/>
        </w:r>
        <w:r w:rsidR="00855D1C">
          <w:rPr>
            <w:webHidden/>
          </w:rPr>
          <w:t>214</w:t>
        </w:r>
        <w:r w:rsidR="00855D1C">
          <w:rPr>
            <w:webHidden/>
          </w:rPr>
          <w:fldChar w:fldCharType="end"/>
        </w:r>
      </w:hyperlink>
    </w:p>
    <w:p w14:paraId="2E97B1FC" w14:textId="77777777" w:rsidR="00855D1C" w:rsidRDefault="00FF3D30">
      <w:pPr>
        <w:pStyle w:val="20"/>
        <w:rPr>
          <w:rFonts w:asciiTheme="minorHAnsi" w:eastAsiaTheme="minorEastAsia" w:hAnsiTheme="minorHAnsi" w:cstheme="minorBidi"/>
          <w:noProof/>
          <w:snapToGrid/>
          <w:kern w:val="0"/>
          <w:sz w:val="22"/>
          <w:szCs w:val="22"/>
        </w:rPr>
      </w:pPr>
      <w:hyperlink w:anchor="_Toc445313334" w:history="1">
        <w:r w:rsidR="00855D1C" w:rsidRPr="000872BC">
          <w:rPr>
            <w:rStyle w:val="afffff2"/>
            <w:rFonts w:ascii="Calibri" w:hAnsi="Calibri"/>
            <w:noProof/>
          </w:rPr>
          <w:t>Port Statistics</w:t>
        </w:r>
        <w:r w:rsidR="00855D1C">
          <w:rPr>
            <w:noProof/>
            <w:webHidden/>
          </w:rPr>
          <w:tab/>
        </w:r>
        <w:r w:rsidR="00855D1C">
          <w:rPr>
            <w:noProof/>
            <w:webHidden/>
          </w:rPr>
          <w:fldChar w:fldCharType="begin"/>
        </w:r>
        <w:r w:rsidR="00855D1C">
          <w:rPr>
            <w:noProof/>
            <w:webHidden/>
          </w:rPr>
          <w:instrText xml:space="preserve"> PAGEREF _Toc445313334 \h </w:instrText>
        </w:r>
        <w:r w:rsidR="00855D1C">
          <w:rPr>
            <w:noProof/>
            <w:webHidden/>
          </w:rPr>
        </w:r>
        <w:r w:rsidR="00855D1C">
          <w:rPr>
            <w:noProof/>
            <w:webHidden/>
          </w:rPr>
          <w:fldChar w:fldCharType="separate"/>
        </w:r>
        <w:r w:rsidR="00855D1C">
          <w:rPr>
            <w:noProof/>
            <w:webHidden/>
          </w:rPr>
          <w:t>215</w:t>
        </w:r>
        <w:r w:rsidR="00855D1C">
          <w:rPr>
            <w:noProof/>
            <w:webHidden/>
          </w:rPr>
          <w:fldChar w:fldCharType="end"/>
        </w:r>
      </w:hyperlink>
    </w:p>
    <w:p w14:paraId="0C93DACE" w14:textId="77777777" w:rsidR="00855D1C" w:rsidRDefault="00FF3D30">
      <w:pPr>
        <w:pStyle w:val="20"/>
        <w:rPr>
          <w:rFonts w:asciiTheme="minorHAnsi" w:eastAsiaTheme="minorEastAsia" w:hAnsiTheme="minorHAnsi" w:cstheme="minorBidi"/>
          <w:noProof/>
          <w:snapToGrid/>
          <w:kern w:val="0"/>
          <w:sz w:val="22"/>
          <w:szCs w:val="22"/>
        </w:rPr>
      </w:pPr>
      <w:hyperlink w:anchor="_Toc445313335" w:history="1">
        <w:r w:rsidR="00855D1C" w:rsidRPr="000872BC">
          <w:rPr>
            <w:rStyle w:val="afffff2"/>
            <w:rFonts w:ascii="Calibri" w:hAnsi="Calibri"/>
            <w:noProof/>
          </w:rPr>
          <w:t>RMON (Remote Monitoring)</w:t>
        </w:r>
        <w:r w:rsidR="00855D1C">
          <w:rPr>
            <w:noProof/>
            <w:webHidden/>
          </w:rPr>
          <w:tab/>
        </w:r>
        <w:r w:rsidR="00855D1C">
          <w:rPr>
            <w:noProof/>
            <w:webHidden/>
          </w:rPr>
          <w:fldChar w:fldCharType="begin"/>
        </w:r>
        <w:r w:rsidR="00855D1C">
          <w:rPr>
            <w:noProof/>
            <w:webHidden/>
          </w:rPr>
          <w:instrText xml:space="preserve"> PAGEREF _Toc445313335 \h </w:instrText>
        </w:r>
        <w:r w:rsidR="00855D1C">
          <w:rPr>
            <w:noProof/>
            <w:webHidden/>
          </w:rPr>
        </w:r>
        <w:r w:rsidR="00855D1C">
          <w:rPr>
            <w:noProof/>
            <w:webHidden/>
          </w:rPr>
          <w:fldChar w:fldCharType="separate"/>
        </w:r>
        <w:r w:rsidR="00855D1C">
          <w:rPr>
            <w:noProof/>
            <w:webHidden/>
          </w:rPr>
          <w:t>218</w:t>
        </w:r>
        <w:r w:rsidR="00855D1C">
          <w:rPr>
            <w:noProof/>
            <w:webHidden/>
          </w:rPr>
          <w:fldChar w:fldCharType="end"/>
        </w:r>
      </w:hyperlink>
    </w:p>
    <w:p w14:paraId="1F3DC48A" w14:textId="77777777" w:rsidR="00855D1C" w:rsidRDefault="00FF3D30">
      <w:pPr>
        <w:pStyle w:val="30"/>
        <w:rPr>
          <w:rFonts w:asciiTheme="minorHAnsi" w:eastAsiaTheme="minorEastAsia" w:hAnsiTheme="minorHAnsi" w:cstheme="minorBidi"/>
          <w:snapToGrid/>
          <w:kern w:val="0"/>
          <w:sz w:val="22"/>
          <w:szCs w:val="22"/>
        </w:rPr>
      </w:pPr>
      <w:hyperlink w:anchor="_Toc445313336" w:history="1">
        <w:r w:rsidR="00855D1C" w:rsidRPr="000872BC">
          <w:rPr>
            <w:rStyle w:val="afffff2"/>
            <w:rFonts w:ascii="Calibri" w:hAnsi="Calibri"/>
          </w:rPr>
          <w:t>RMON Overview</w:t>
        </w:r>
        <w:r w:rsidR="00855D1C">
          <w:rPr>
            <w:webHidden/>
          </w:rPr>
          <w:tab/>
        </w:r>
        <w:r w:rsidR="00855D1C">
          <w:rPr>
            <w:webHidden/>
          </w:rPr>
          <w:fldChar w:fldCharType="begin"/>
        </w:r>
        <w:r w:rsidR="00855D1C">
          <w:rPr>
            <w:webHidden/>
          </w:rPr>
          <w:instrText xml:space="preserve"> PAGEREF _Toc445313336 \h </w:instrText>
        </w:r>
        <w:r w:rsidR="00855D1C">
          <w:rPr>
            <w:webHidden/>
          </w:rPr>
        </w:r>
        <w:r w:rsidR="00855D1C">
          <w:rPr>
            <w:webHidden/>
          </w:rPr>
          <w:fldChar w:fldCharType="separate"/>
        </w:r>
        <w:r w:rsidR="00855D1C">
          <w:rPr>
            <w:webHidden/>
          </w:rPr>
          <w:t>218</w:t>
        </w:r>
        <w:r w:rsidR="00855D1C">
          <w:rPr>
            <w:webHidden/>
          </w:rPr>
          <w:fldChar w:fldCharType="end"/>
        </w:r>
      </w:hyperlink>
    </w:p>
    <w:p w14:paraId="1FA9A259" w14:textId="77777777" w:rsidR="00855D1C" w:rsidRDefault="00FF3D30">
      <w:pPr>
        <w:pStyle w:val="30"/>
        <w:rPr>
          <w:rFonts w:asciiTheme="minorHAnsi" w:eastAsiaTheme="minorEastAsia" w:hAnsiTheme="minorHAnsi" w:cstheme="minorBidi"/>
          <w:snapToGrid/>
          <w:kern w:val="0"/>
          <w:sz w:val="22"/>
          <w:szCs w:val="22"/>
        </w:rPr>
      </w:pPr>
      <w:hyperlink w:anchor="_Toc445313337" w:history="1">
        <w:r w:rsidR="00855D1C" w:rsidRPr="000872BC">
          <w:rPr>
            <w:rStyle w:val="afffff2"/>
            <w:rFonts w:ascii="Calibri" w:hAnsi="Calibri"/>
          </w:rPr>
          <w:t>RMON Alarm and Event Group Configuration</w:t>
        </w:r>
        <w:r w:rsidR="00855D1C">
          <w:rPr>
            <w:webHidden/>
          </w:rPr>
          <w:tab/>
        </w:r>
        <w:r w:rsidR="00855D1C">
          <w:rPr>
            <w:webHidden/>
          </w:rPr>
          <w:fldChar w:fldCharType="begin"/>
        </w:r>
        <w:r w:rsidR="00855D1C">
          <w:rPr>
            <w:webHidden/>
          </w:rPr>
          <w:instrText xml:space="preserve"> PAGEREF _Toc445313337 \h </w:instrText>
        </w:r>
        <w:r w:rsidR="00855D1C">
          <w:rPr>
            <w:webHidden/>
          </w:rPr>
        </w:r>
        <w:r w:rsidR="00855D1C">
          <w:rPr>
            <w:webHidden/>
          </w:rPr>
          <w:fldChar w:fldCharType="separate"/>
        </w:r>
        <w:r w:rsidR="00855D1C">
          <w:rPr>
            <w:webHidden/>
          </w:rPr>
          <w:t>219</w:t>
        </w:r>
        <w:r w:rsidR="00855D1C">
          <w:rPr>
            <w:webHidden/>
          </w:rPr>
          <w:fldChar w:fldCharType="end"/>
        </w:r>
      </w:hyperlink>
    </w:p>
    <w:p w14:paraId="49C5FD5C" w14:textId="77777777" w:rsidR="00855D1C" w:rsidRDefault="00FF3D30">
      <w:pPr>
        <w:pStyle w:val="20"/>
        <w:rPr>
          <w:rFonts w:asciiTheme="minorHAnsi" w:eastAsiaTheme="minorEastAsia" w:hAnsiTheme="minorHAnsi" w:cstheme="minorBidi"/>
          <w:noProof/>
          <w:snapToGrid/>
          <w:kern w:val="0"/>
          <w:sz w:val="22"/>
          <w:szCs w:val="22"/>
        </w:rPr>
      </w:pPr>
      <w:hyperlink w:anchor="_Toc445313338" w:history="1">
        <w:r w:rsidR="00855D1C" w:rsidRPr="000872BC">
          <w:rPr>
            <w:rStyle w:val="afffff2"/>
            <w:rFonts w:ascii="Calibri" w:hAnsi="Calibri"/>
            <w:noProof/>
          </w:rPr>
          <w:t>Logging</w:t>
        </w:r>
        <w:r w:rsidR="00855D1C">
          <w:rPr>
            <w:noProof/>
            <w:webHidden/>
          </w:rPr>
          <w:tab/>
        </w:r>
        <w:r w:rsidR="00855D1C">
          <w:rPr>
            <w:noProof/>
            <w:webHidden/>
          </w:rPr>
          <w:fldChar w:fldCharType="begin"/>
        </w:r>
        <w:r w:rsidR="00855D1C">
          <w:rPr>
            <w:noProof/>
            <w:webHidden/>
          </w:rPr>
          <w:instrText xml:space="preserve"> PAGEREF _Toc445313338 \h </w:instrText>
        </w:r>
        <w:r w:rsidR="00855D1C">
          <w:rPr>
            <w:noProof/>
            <w:webHidden/>
          </w:rPr>
        </w:r>
        <w:r w:rsidR="00855D1C">
          <w:rPr>
            <w:noProof/>
            <w:webHidden/>
          </w:rPr>
          <w:fldChar w:fldCharType="separate"/>
        </w:r>
        <w:r w:rsidR="00855D1C">
          <w:rPr>
            <w:noProof/>
            <w:webHidden/>
          </w:rPr>
          <w:t>222</w:t>
        </w:r>
        <w:r w:rsidR="00855D1C">
          <w:rPr>
            <w:noProof/>
            <w:webHidden/>
          </w:rPr>
          <w:fldChar w:fldCharType="end"/>
        </w:r>
      </w:hyperlink>
    </w:p>
    <w:p w14:paraId="4B9581C5" w14:textId="77777777" w:rsidR="00855D1C" w:rsidRDefault="00FF3D30">
      <w:pPr>
        <w:pStyle w:val="30"/>
        <w:rPr>
          <w:rFonts w:asciiTheme="minorHAnsi" w:eastAsiaTheme="minorEastAsia" w:hAnsiTheme="minorHAnsi" w:cstheme="minorBidi"/>
          <w:snapToGrid/>
          <w:kern w:val="0"/>
          <w:sz w:val="22"/>
          <w:szCs w:val="22"/>
        </w:rPr>
      </w:pPr>
      <w:hyperlink w:anchor="_Toc445313339" w:history="1">
        <w:r w:rsidR="00855D1C" w:rsidRPr="000872BC">
          <w:rPr>
            <w:rStyle w:val="afffff2"/>
            <w:rFonts w:ascii="Calibri" w:hAnsi="Calibri"/>
          </w:rPr>
          <w:t>System Log Message</w:t>
        </w:r>
        <w:r w:rsidR="00855D1C">
          <w:rPr>
            <w:webHidden/>
          </w:rPr>
          <w:tab/>
        </w:r>
        <w:r w:rsidR="00855D1C">
          <w:rPr>
            <w:webHidden/>
          </w:rPr>
          <w:fldChar w:fldCharType="begin"/>
        </w:r>
        <w:r w:rsidR="00855D1C">
          <w:rPr>
            <w:webHidden/>
          </w:rPr>
          <w:instrText xml:space="preserve"> PAGEREF _Toc445313339 \h </w:instrText>
        </w:r>
        <w:r w:rsidR="00855D1C">
          <w:rPr>
            <w:webHidden/>
          </w:rPr>
        </w:r>
        <w:r w:rsidR="00855D1C">
          <w:rPr>
            <w:webHidden/>
          </w:rPr>
          <w:fldChar w:fldCharType="separate"/>
        </w:r>
        <w:r w:rsidR="00855D1C">
          <w:rPr>
            <w:webHidden/>
          </w:rPr>
          <w:t>222</w:t>
        </w:r>
        <w:r w:rsidR="00855D1C">
          <w:rPr>
            <w:webHidden/>
          </w:rPr>
          <w:fldChar w:fldCharType="end"/>
        </w:r>
      </w:hyperlink>
    </w:p>
    <w:p w14:paraId="41A04A1E" w14:textId="77777777" w:rsidR="00855D1C" w:rsidRDefault="00FF3D30">
      <w:pPr>
        <w:pStyle w:val="30"/>
        <w:rPr>
          <w:rFonts w:asciiTheme="minorHAnsi" w:eastAsiaTheme="minorEastAsia" w:hAnsiTheme="minorHAnsi" w:cstheme="minorBidi"/>
          <w:snapToGrid/>
          <w:kern w:val="0"/>
          <w:sz w:val="22"/>
          <w:szCs w:val="22"/>
        </w:rPr>
      </w:pPr>
      <w:hyperlink w:anchor="_Toc445313340" w:history="1">
        <w:r w:rsidR="00855D1C" w:rsidRPr="000872BC">
          <w:rPr>
            <w:rStyle w:val="afffff2"/>
            <w:rFonts w:ascii="Calibri" w:hAnsi="Calibri"/>
          </w:rPr>
          <w:t>Default Logging Value</w:t>
        </w:r>
        <w:r w:rsidR="00855D1C">
          <w:rPr>
            <w:webHidden/>
          </w:rPr>
          <w:tab/>
        </w:r>
        <w:r w:rsidR="00855D1C">
          <w:rPr>
            <w:webHidden/>
          </w:rPr>
          <w:fldChar w:fldCharType="begin"/>
        </w:r>
        <w:r w:rsidR="00855D1C">
          <w:rPr>
            <w:webHidden/>
          </w:rPr>
          <w:instrText xml:space="preserve"> PAGEREF _Toc445313340 \h </w:instrText>
        </w:r>
        <w:r w:rsidR="00855D1C">
          <w:rPr>
            <w:webHidden/>
          </w:rPr>
        </w:r>
        <w:r w:rsidR="00855D1C">
          <w:rPr>
            <w:webHidden/>
          </w:rPr>
          <w:fldChar w:fldCharType="separate"/>
        </w:r>
        <w:r w:rsidR="00855D1C">
          <w:rPr>
            <w:webHidden/>
          </w:rPr>
          <w:t>222</w:t>
        </w:r>
        <w:r w:rsidR="00855D1C">
          <w:rPr>
            <w:webHidden/>
          </w:rPr>
          <w:fldChar w:fldCharType="end"/>
        </w:r>
      </w:hyperlink>
    </w:p>
    <w:p w14:paraId="3D483BC9" w14:textId="77777777" w:rsidR="00855D1C" w:rsidRDefault="00FF3D30">
      <w:pPr>
        <w:pStyle w:val="30"/>
        <w:rPr>
          <w:rFonts w:asciiTheme="minorHAnsi" w:eastAsiaTheme="minorEastAsia" w:hAnsiTheme="minorHAnsi" w:cstheme="minorBidi"/>
          <w:snapToGrid/>
          <w:kern w:val="0"/>
          <w:sz w:val="22"/>
          <w:szCs w:val="22"/>
        </w:rPr>
      </w:pPr>
      <w:hyperlink w:anchor="_Toc445313341" w:history="1">
        <w:r w:rsidR="00855D1C" w:rsidRPr="000872BC">
          <w:rPr>
            <w:rStyle w:val="afffff2"/>
            <w:rFonts w:ascii="Calibri" w:hAnsi="Calibri"/>
          </w:rPr>
          <w:t>Examples of Logging Configuration</w:t>
        </w:r>
        <w:r w:rsidR="00855D1C">
          <w:rPr>
            <w:webHidden/>
          </w:rPr>
          <w:tab/>
        </w:r>
        <w:r w:rsidR="00855D1C">
          <w:rPr>
            <w:webHidden/>
          </w:rPr>
          <w:fldChar w:fldCharType="begin"/>
        </w:r>
        <w:r w:rsidR="00855D1C">
          <w:rPr>
            <w:webHidden/>
          </w:rPr>
          <w:instrText xml:space="preserve"> PAGEREF _Toc445313341 \h </w:instrText>
        </w:r>
        <w:r w:rsidR="00855D1C">
          <w:rPr>
            <w:webHidden/>
          </w:rPr>
        </w:r>
        <w:r w:rsidR="00855D1C">
          <w:rPr>
            <w:webHidden/>
          </w:rPr>
          <w:fldChar w:fldCharType="separate"/>
        </w:r>
        <w:r w:rsidR="00855D1C">
          <w:rPr>
            <w:webHidden/>
          </w:rPr>
          <w:t>223</w:t>
        </w:r>
        <w:r w:rsidR="00855D1C">
          <w:rPr>
            <w:webHidden/>
          </w:rPr>
          <w:fldChar w:fldCharType="end"/>
        </w:r>
      </w:hyperlink>
    </w:p>
    <w:p w14:paraId="172A7486"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342" w:history="1">
        <w:r w:rsidR="00855D1C" w:rsidRPr="000872BC">
          <w:rPr>
            <w:rStyle w:val="afffff2"/>
            <w:rFonts w:ascii="Calibri" w:hAnsi="Calibri"/>
            <w:noProof/>
            <w14:scene3d>
              <w14:camera w14:prst="orthographicFront"/>
              <w14:lightRig w14:rig="threePt" w14:dir="t">
                <w14:rot w14:lat="0" w14:lon="0" w14:rev="0"/>
              </w14:lightRig>
            </w14:scene3d>
          </w:rPr>
          <w:t>Chapter 13.</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STP (Spanning Tree Protocol) &amp; SLD (Self-loop Detection)</w:t>
        </w:r>
        <w:r w:rsidR="00855D1C">
          <w:rPr>
            <w:noProof/>
            <w:webHidden/>
          </w:rPr>
          <w:tab/>
        </w:r>
        <w:r w:rsidR="00855D1C">
          <w:rPr>
            <w:noProof/>
            <w:webHidden/>
          </w:rPr>
          <w:fldChar w:fldCharType="begin"/>
        </w:r>
        <w:r w:rsidR="00855D1C">
          <w:rPr>
            <w:noProof/>
            <w:webHidden/>
          </w:rPr>
          <w:instrText xml:space="preserve"> PAGEREF _Toc445313342 \h </w:instrText>
        </w:r>
        <w:r w:rsidR="00855D1C">
          <w:rPr>
            <w:noProof/>
            <w:webHidden/>
          </w:rPr>
        </w:r>
        <w:r w:rsidR="00855D1C">
          <w:rPr>
            <w:noProof/>
            <w:webHidden/>
          </w:rPr>
          <w:fldChar w:fldCharType="separate"/>
        </w:r>
        <w:r w:rsidR="00855D1C">
          <w:rPr>
            <w:noProof/>
            <w:webHidden/>
          </w:rPr>
          <w:t>225</w:t>
        </w:r>
        <w:r w:rsidR="00855D1C">
          <w:rPr>
            <w:noProof/>
            <w:webHidden/>
          </w:rPr>
          <w:fldChar w:fldCharType="end"/>
        </w:r>
      </w:hyperlink>
    </w:p>
    <w:p w14:paraId="52C4FEBD" w14:textId="77777777" w:rsidR="00855D1C" w:rsidRDefault="00FF3D30">
      <w:pPr>
        <w:pStyle w:val="20"/>
        <w:rPr>
          <w:rFonts w:asciiTheme="minorHAnsi" w:eastAsiaTheme="minorEastAsia" w:hAnsiTheme="minorHAnsi" w:cstheme="minorBidi"/>
          <w:noProof/>
          <w:snapToGrid/>
          <w:kern w:val="0"/>
          <w:sz w:val="22"/>
          <w:szCs w:val="22"/>
        </w:rPr>
      </w:pPr>
      <w:hyperlink w:anchor="_Toc445313343" w:history="1">
        <w:r w:rsidR="00855D1C" w:rsidRPr="000872BC">
          <w:rPr>
            <w:rStyle w:val="afffff2"/>
            <w:rFonts w:ascii="Calibri" w:hAnsi="Calibri"/>
            <w:noProof/>
          </w:rPr>
          <w:t>Understanding Spanning-Tree Features</w:t>
        </w:r>
        <w:r w:rsidR="00855D1C">
          <w:rPr>
            <w:noProof/>
            <w:webHidden/>
          </w:rPr>
          <w:tab/>
        </w:r>
        <w:r w:rsidR="00855D1C">
          <w:rPr>
            <w:noProof/>
            <w:webHidden/>
          </w:rPr>
          <w:fldChar w:fldCharType="begin"/>
        </w:r>
        <w:r w:rsidR="00855D1C">
          <w:rPr>
            <w:noProof/>
            <w:webHidden/>
          </w:rPr>
          <w:instrText xml:space="preserve"> PAGEREF _Toc445313343 \h </w:instrText>
        </w:r>
        <w:r w:rsidR="00855D1C">
          <w:rPr>
            <w:noProof/>
            <w:webHidden/>
          </w:rPr>
        </w:r>
        <w:r w:rsidR="00855D1C">
          <w:rPr>
            <w:noProof/>
            <w:webHidden/>
          </w:rPr>
          <w:fldChar w:fldCharType="separate"/>
        </w:r>
        <w:r w:rsidR="00855D1C">
          <w:rPr>
            <w:noProof/>
            <w:webHidden/>
          </w:rPr>
          <w:t>226</w:t>
        </w:r>
        <w:r w:rsidR="00855D1C">
          <w:rPr>
            <w:noProof/>
            <w:webHidden/>
          </w:rPr>
          <w:fldChar w:fldCharType="end"/>
        </w:r>
      </w:hyperlink>
    </w:p>
    <w:p w14:paraId="6A6D6C21" w14:textId="77777777" w:rsidR="00855D1C" w:rsidRDefault="00FF3D30">
      <w:pPr>
        <w:pStyle w:val="30"/>
        <w:rPr>
          <w:rFonts w:asciiTheme="minorHAnsi" w:eastAsiaTheme="minorEastAsia" w:hAnsiTheme="minorHAnsi" w:cstheme="minorBidi"/>
          <w:snapToGrid/>
          <w:kern w:val="0"/>
          <w:sz w:val="22"/>
          <w:szCs w:val="22"/>
        </w:rPr>
      </w:pPr>
      <w:hyperlink w:anchor="_Toc445313344" w:history="1">
        <w:r w:rsidR="00855D1C" w:rsidRPr="000872BC">
          <w:rPr>
            <w:rStyle w:val="afffff2"/>
            <w:rFonts w:ascii="Calibri" w:hAnsi="Calibri"/>
          </w:rPr>
          <w:t>STP Overview</w:t>
        </w:r>
        <w:r w:rsidR="00855D1C">
          <w:rPr>
            <w:webHidden/>
          </w:rPr>
          <w:tab/>
        </w:r>
        <w:r w:rsidR="00855D1C">
          <w:rPr>
            <w:webHidden/>
          </w:rPr>
          <w:fldChar w:fldCharType="begin"/>
        </w:r>
        <w:r w:rsidR="00855D1C">
          <w:rPr>
            <w:webHidden/>
          </w:rPr>
          <w:instrText xml:space="preserve"> PAGEREF _Toc445313344 \h </w:instrText>
        </w:r>
        <w:r w:rsidR="00855D1C">
          <w:rPr>
            <w:webHidden/>
          </w:rPr>
        </w:r>
        <w:r w:rsidR="00855D1C">
          <w:rPr>
            <w:webHidden/>
          </w:rPr>
          <w:fldChar w:fldCharType="separate"/>
        </w:r>
        <w:r w:rsidR="00855D1C">
          <w:rPr>
            <w:webHidden/>
          </w:rPr>
          <w:t>226</w:t>
        </w:r>
        <w:r w:rsidR="00855D1C">
          <w:rPr>
            <w:webHidden/>
          </w:rPr>
          <w:fldChar w:fldCharType="end"/>
        </w:r>
      </w:hyperlink>
    </w:p>
    <w:p w14:paraId="02DA152B" w14:textId="77777777" w:rsidR="00855D1C" w:rsidRDefault="00FF3D30">
      <w:pPr>
        <w:pStyle w:val="30"/>
        <w:rPr>
          <w:rFonts w:asciiTheme="minorHAnsi" w:eastAsiaTheme="minorEastAsia" w:hAnsiTheme="minorHAnsi" w:cstheme="minorBidi"/>
          <w:snapToGrid/>
          <w:kern w:val="0"/>
          <w:sz w:val="22"/>
          <w:szCs w:val="22"/>
        </w:rPr>
      </w:pPr>
      <w:hyperlink w:anchor="_Toc445313345" w:history="1">
        <w:r w:rsidR="00855D1C" w:rsidRPr="000872BC">
          <w:rPr>
            <w:rStyle w:val="afffff2"/>
            <w:rFonts w:ascii="Calibri" w:hAnsi="Calibri"/>
          </w:rPr>
          <w:t>Bridge Protocol Data Units</w:t>
        </w:r>
        <w:r w:rsidR="00855D1C">
          <w:rPr>
            <w:webHidden/>
          </w:rPr>
          <w:tab/>
        </w:r>
        <w:r w:rsidR="00855D1C">
          <w:rPr>
            <w:webHidden/>
          </w:rPr>
          <w:fldChar w:fldCharType="begin"/>
        </w:r>
        <w:r w:rsidR="00855D1C">
          <w:rPr>
            <w:webHidden/>
          </w:rPr>
          <w:instrText xml:space="preserve"> PAGEREF _Toc445313345 \h </w:instrText>
        </w:r>
        <w:r w:rsidR="00855D1C">
          <w:rPr>
            <w:webHidden/>
          </w:rPr>
        </w:r>
        <w:r w:rsidR="00855D1C">
          <w:rPr>
            <w:webHidden/>
          </w:rPr>
          <w:fldChar w:fldCharType="separate"/>
        </w:r>
        <w:r w:rsidR="00855D1C">
          <w:rPr>
            <w:webHidden/>
          </w:rPr>
          <w:t>226</w:t>
        </w:r>
        <w:r w:rsidR="00855D1C">
          <w:rPr>
            <w:webHidden/>
          </w:rPr>
          <w:fldChar w:fldCharType="end"/>
        </w:r>
      </w:hyperlink>
    </w:p>
    <w:p w14:paraId="036ACAAC" w14:textId="77777777" w:rsidR="00855D1C" w:rsidRDefault="00FF3D30">
      <w:pPr>
        <w:pStyle w:val="30"/>
        <w:rPr>
          <w:rFonts w:asciiTheme="minorHAnsi" w:eastAsiaTheme="minorEastAsia" w:hAnsiTheme="minorHAnsi" w:cstheme="minorBidi"/>
          <w:snapToGrid/>
          <w:kern w:val="0"/>
          <w:sz w:val="22"/>
          <w:szCs w:val="22"/>
        </w:rPr>
      </w:pPr>
      <w:hyperlink w:anchor="_Toc445313346" w:history="1">
        <w:r w:rsidR="00855D1C" w:rsidRPr="000872BC">
          <w:rPr>
            <w:rStyle w:val="afffff2"/>
            <w:rFonts w:ascii="Calibri" w:hAnsi="Calibri"/>
          </w:rPr>
          <w:t>Election of Root Switch</w:t>
        </w:r>
        <w:r w:rsidR="00855D1C">
          <w:rPr>
            <w:webHidden/>
          </w:rPr>
          <w:tab/>
        </w:r>
        <w:r w:rsidR="00855D1C">
          <w:rPr>
            <w:webHidden/>
          </w:rPr>
          <w:fldChar w:fldCharType="begin"/>
        </w:r>
        <w:r w:rsidR="00855D1C">
          <w:rPr>
            <w:webHidden/>
          </w:rPr>
          <w:instrText xml:space="preserve"> PAGEREF _Toc445313346 \h </w:instrText>
        </w:r>
        <w:r w:rsidR="00855D1C">
          <w:rPr>
            <w:webHidden/>
          </w:rPr>
        </w:r>
        <w:r w:rsidR="00855D1C">
          <w:rPr>
            <w:webHidden/>
          </w:rPr>
          <w:fldChar w:fldCharType="separate"/>
        </w:r>
        <w:r w:rsidR="00855D1C">
          <w:rPr>
            <w:webHidden/>
          </w:rPr>
          <w:t>227</w:t>
        </w:r>
        <w:r w:rsidR="00855D1C">
          <w:rPr>
            <w:webHidden/>
          </w:rPr>
          <w:fldChar w:fldCharType="end"/>
        </w:r>
      </w:hyperlink>
    </w:p>
    <w:p w14:paraId="32EDD6DE" w14:textId="77777777" w:rsidR="00855D1C" w:rsidRDefault="00FF3D30">
      <w:pPr>
        <w:pStyle w:val="30"/>
        <w:rPr>
          <w:rFonts w:asciiTheme="minorHAnsi" w:eastAsiaTheme="minorEastAsia" w:hAnsiTheme="minorHAnsi" w:cstheme="minorBidi"/>
          <w:snapToGrid/>
          <w:kern w:val="0"/>
          <w:sz w:val="22"/>
          <w:szCs w:val="22"/>
        </w:rPr>
      </w:pPr>
      <w:hyperlink w:anchor="_Toc445313347" w:history="1">
        <w:r w:rsidR="00855D1C" w:rsidRPr="000872BC">
          <w:rPr>
            <w:rStyle w:val="afffff2"/>
            <w:rFonts w:ascii="Calibri" w:hAnsi="Calibri"/>
          </w:rPr>
          <w:t>Bridge ID, Switch Priority, and Extended System ID</w:t>
        </w:r>
        <w:r w:rsidR="00855D1C">
          <w:rPr>
            <w:webHidden/>
          </w:rPr>
          <w:tab/>
        </w:r>
        <w:r w:rsidR="00855D1C">
          <w:rPr>
            <w:webHidden/>
          </w:rPr>
          <w:fldChar w:fldCharType="begin"/>
        </w:r>
        <w:r w:rsidR="00855D1C">
          <w:rPr>
            <w:webHidden/>
          </w:rPr>
          <w:instrText xml:space="preserve"> PAGEREF _Toc445313347 \h </w:instrText>
        </w:r>
        <w:r w:rsidR="00855D1C">
          <w:rPr>
            <w:webHidden/>
          </w:rPr>
        </w:r>
        <w:r w:rsidR="00855D1C">
          <w:rPr>
            <w:webHidden/>
          </w:rPr>
          <w:fldChar w:fldCharType="separate"/>
        </w:r>
        <w:r w:rsidR="00855D1C">
          <w:rPr>
            <w:webHidden/>
          </w:rPr>
          <w:t>228</w:t>
        </w:r>
        <w:r w:rsidR="00855D1C">
          <w:rPr>
            <w:webHidden/>
          </w:rPr>
          <w:fldChar w:fldCharType="end"/>
        </w:r>
      </w:hyperlink>
    </w:p>
    <w:p w14:paraId="6958DDD3" w14:textId="77777777" w:rsidR="00855D1C" w:rsidRDefault="00FF3D30">
      <w:pPr>
        <w:pStyle w:val="30"/>
        <w:rPr>
          <w:rFonts w:asciiTheme="minorHAnsi" w:eastAsiaTheme="minorEastAsia" w:hAnsiTheme="minorHAnsi" w:cstheme="minorBidi"/>
          <w:snapToGrid/>
          <w:kern w:val="0"/>
          <w:sz w:val="22"/>
          <w:szCs w:val="22"/>
        </w:rPr>
      </w:pPr>
      <w:hyperlink w:anchor="_Toc445313348" w:history="1">
        <w:r w:rsidR="00855D1C" w:rsidRPr="000872BC">
          <w:rPr>
            <w:rStyle w:val="afffff2"/>
            <w:rFonts w:ascii="Calibri" w:hAnsi="Calibri"/>
          </w:rPr>
          <w:t>Spanning-Tree Timers</w:t>
        </w:r>
        <w:r w:rsidR="00855D1C">
          <w:rPr>
            <w:webHidden/>
          </w:rPr>
          <w:tab/>
        </w:r>
        <w:r w:rsidR="00855D1C">
          <w:rPr>
            <w:webHidden/>
          </w:rPr>
          <w:fldChar w:fldCharType="begin"/>
        </w:r>
        <w:r w:rsidR="00855D1C">
          <w:rPr>
            <w:webHidden/>
          </w:rPr>
          <w:instrText xml:space="preserve"> PAGEREF _Toc445313348 \h </w:instrText>
        </w:r>
        <w:r w:rsidR="00855D1C">
          <w:rPr>
            <w:webHidden/>
          </w:rPr>
        </w:r>
        <w:r w:rsidR="00855D1C">
          <w:rPr>
            <w:webHidden/>
          </w:rPr>
          <w:fldChar w:fldCharType="separate"/>
        </w:r>
        <w:r w:rsidR="00855D1C">
          <w:rPr>
            <w:webHidden/>
          </w:rPr>
          <w:t>228</w:t>
        </w:r>
        <w:r w:rsidR="00855D1C">
          <w:rPr>
            <w:webHidden/>
          </w:rPr>
          <w:fldChar w:fldCharType="end"/>
        </w:r>
      </w:hyperlink>
    </w:p>
    <w:p w14:paraId="1142DAC8" w14:textId="77777777" w:rsidR="00855D1C" w:rsidRDefault="00FF3D30">
      <w:pPr>
        <w:pStyle w:val="30"/>
        <w:rPr>
          <w:rFonts w:asciiTheme="minorHAnsi" w:eastAsiaTheme="minorEastAsia" w:hAnsiTheme="minorHAnsi" w:cstheme="minorBidi"/>
          <w:snapToGrid/>
          <w:kern w:val="0"/>
          <w:sz w:val="22"/>
          <w:szCs w:val="22"/>
        </w:rPr>
      </w:pPr>
      <w:hyperlink w:anchor="_Toc445313349" w:history="1">
        <w:r w:rsidR="00855D1C" w:rsidRPr="000872BC">
          <w:rPr>
            <w:rStyle w:val="afffff2"/>
            <w:rFonts w:ascii="Calibri" w:hAnsi="Calibri"/>
          </w:rPr>
          <w:t>Creating the Spanning-Tree Topology</w:t>
        </w:r>
        <w:r w:rsidR="00855D1C">
          <w:rPr>
            <w:webHidden/>
          </w:rPr>
          <w:tab/>
        </w:r>
        <w:r w:rsidR="00855D1C">
          <w:rPr>
            <w:webHidden/>
          </w:rPr>
          <w:fldChar w:fldCharType="begin"/>
        </w:r>
        <w:r w:rsidR="00855D1C">
          <w:rPr>
            <w:webHidden/>
          </w:rPr>
          <w:instrText xml:space="preserve"> PAGEREF _Toc445313349 \h </w:instrText>
        </w:r>
        <w:r w:rsidR="00855D1C">
          <w:rPr>
            <w:webHidden/>
          </w:rPr>
        </w:r>
        <w:r w:rsidR="00855D1C">
          <w:rPr>
            <w:webHidden/>
          </w:rPr>
          <w:fldChar w:fldCharType="separate"/>
        </w:r>
        <w:r w:rsidR="00855D1C">
          <w:rPr>
            <w:webHidden/>
          </w:rPr>
          <w:t>228</w:t>
        </w:r>
        <w:r w:rsidR="00855D1C">
          <w:rPr>
            <w:webHidden/>
          </w:rPr>
          <w:fldChar w:fldCharType="end"/>
        </w:r>
      </w:hyperlink>
    </w:p>
    <w:p w14:paraId="4CCFF4D6" w14:textId="77777777" w:rsidR="00855D1C" w:rsidRDefault="00FF3D30">
      <w:pPr>
        <w:pStyle w:val="30"/>
        <w:rPr>
          <w:rFonts w:asciiTheme="minorHAnsi" w:eastAsiaTheme="minorEastAsia" w:hAnsiTheme="minorHAnsi" w:cstheme="minorBidi"/>
          <w:snapToGrid/>
          <w:kern w:val="0"/>
          <w:sz w:val="22"/>
          <w:szCs w:val="22"/>
        </w:rPr>
      </w:pPr>
      <w:hyperlink w:anchor="_Toc445313350" w:history="1">
        <w:r w:rsidR="00855D1C" w:rsidRPr="000872BC">
          <w:rPr>
            <w:rStyle w:val="afffff2"/>
            <w:rFonts w:ascii="Calibri" w:hAnsi="Calibri"/>
          </w:rPr>
          <w:t>Spanning-Tree Interface States</w:t>
        </w:r>
        <w:r w:rsidR="00855D1C">
          <w:rPr>
            <w:webHidden/>
          </w:rPr>
          <w:tab/>
        </w:r>
        <w:r w:rsidR="00855D1C">
          <w:rPr>
            <w:webHidden/>
          </w:rPr>
          <w:fldChar w:fldCharType="begin"/>
        </w:r>
        <w:r w:rsidR="00855D1C">
          <w:rPr>
            <w:webHidden/>
          </w:rPr>
          <w:instrText xml:space="preserve"> PAGEREF _Toc445313350 \h </w:instrText>
        </w:r>
        <w:r w:rsidR="00855D1C">
          <w:rPr>
            <w:webHidden/>
          </w:rPr>
        </w:r>
        <w:r w:rsidR="00855D1C">
          <w:rPr>
            <w:webHidden/>
          </w:rPr>
          <w:fldChar w:fldCharType="separate"/>
        </w:r>
        <w:r w:rsidR="00855D1C">
          <w:rPr>
            <w:webHidden/>
          </w:rPr>
          <w:t>229</w:t>
        </w:r>
        <w:r w:rsidR="00855D1C">
          <w:rPr>
            <w:webHidden/>
          </w:rPr>
          <w:fldChar w:fldCharType="end"/>
        </w:r>
      </w:hyperlink>
    </w:p>
    <w:p w14:paraId="60F088D6" w14:textId="77777777" w:rsidR="00855D1C" w:rsidRDefault="00FF3D30">
      <w:pPr>
        <w:pStyle w:val="20"/>
        <w:rPr>
          <w:rFonts w:asciiTheme="minorHAnsi" w:eastAsiaTheme="minorEastAsia" w:hAnsiTheme="minorHAnsi" w:cstheme="minorBidi"/>
          <w:noProof/>
          <w:snapToGrid/>
          <w:kern w:val="0"/>
          <w:sz w:val="22"/>
          <w:szCs w:val="22"/>
        </w:rPr>
      </w:pPr>
      <w:hyperlink w:anchor="_Toc445313351" w:history="1">
        <w:r w:rsidR="00855D1C" w:rsidRPr="000872BC">
          <w:rPr>
            <w:rStyle w:val="afffff2"/>
            <w:rFonts w:ascii="Calibri" w:hAnsi="Calibri"/>
            <w:noProof/>
          </w:rPr>
          <w:t>Understanding RSTP</w:t>
        </w:r>
        <w:r w:rsidR="00855D1C">
          <w:rPr>
            <w:noProof/>
            <w:webHidden/>
          </w:rPr>
          <w:tab/>
        </w:r>
        <w:r w:rsidR="00855D1C">
          <w:rPr>
            <w:noProof/>
            <w:webHidden/>
          </w:rPr>
          <w:fldChar w:fldCharType="begin"/>
        </w:r>
        <w:r w:rsidR="00855D1C">
          <w:rPr>
            <w:noProof/>
            <w:webHidden/>
          </w:rPr>
          <w:instrText xml:space="preserve"> PAGEREF _Toc445313351 \h </w:instrText>
        </w:r>
        <w:r w:rsidR="00855D1C">
          <w:rPr>
            <w:noProof/>
            <w:webHidden/>
          </w:rPr>
        </w:r>
        <w:r w:rsidR="00855D1C">
          <w:rPr>
            <w:noProof/>
            <w:webHidden/>
          </w:rPr>
          <w:fldChar w:fldCharType="separate"/>
        </w:r>
        <w:r w:rsidR="00855D1C">
          <w:rPr>
            <w:noProof/>
            <w:webHidden/>
          </w:rPr>
          <w:t>231</w:t>
        </w:r>
        <w:r w:rsidR="00855D1C">
          <w:rPr>
            <w:noProof/>
            <w:webHidden/>
          </w:rPr>
          <w:fldChar w:fldCharType="end"/>
        </w:r>
      </w:hyperlink>
    </w:p>
    <w:p w14:paraId="06BE6472" w14:textId="77777777" w:rsidR="00855D1C" w:rsidRDefault="00FF3D30">
      <w:pPr>
        <w:pStyle w:val="30"/>
        <w:rPr>
          <w:rFonts w:asciiTheme="minorHAnsi" w:eastAsiaTheme="minorEastAsia" w:hAnsiTheme="minorHAnsi" w:cstheme="minorBidi"/>
          <w:snapToGrid/>
          <w:kern w:val="0"/>
          <w:sz w:val="22"/>
          <w:szCs w:val="22"/>
        </w:rPr>
      </w:pPr>
      <w:hyperlink w:anchor="_Toc445313352" w:history="1">
        <w:r w:rsidR="00855D1C" w:rsidRPr="000872BC">
          <w:rPr>
            <w:rStyle w:val="afffff2"/>
            <w:rFonts w:ascii="Calibri" w:hAnsi="Calibri"/>
          </w:rPr>
          <w:t>RSTP Overview</w:t>
        </w:r>
        <w:r w:rsidR="00855D1C">
          <w:rPr>
            <w:webHidden/>
          </w:rPr>
          <w:tab/>
        </w:r>
        <w:r w:rsidR="00855D1C">
          <w:rPr>
            <w:webHidden/>
          </w:rPr>
          <w:fldChar w:fldCharType="begin"/>
        </w:r>
        <w:r w:rsidR="00855D1C">
          <w:rPr>
            <w:webHidden/>
          </w:rPr>
          <w:instrText xml:space="preserve"> PAGEREF _Toc445313352 \h </w:instrText>
        </w:r>
        <w:r w:rsidR="00855D1C">
          <w:rPr>
            <w:webHidden/>
          </w:rPr>
        </w:r>
        <w:r w:rsidR="00855D1C">
          <w:rPr>
            <w:webHidden/>
          </w:rPr>
          <w:fldChar w:fldCharType="separate"/>
        </w:r>
        <w:r w:rsidR="00855D1C">
          <w:rPr>
            <w:webHidden/>
          </w:rPr>
          <w:t>231</w:t>
        </w:r>
        <w:r w:rsidR="00855D1C">
          <w:rPr>
            <w:webHidden/>
          </w:rPr>
          <w:fldChar w:fldCharType="end"/>
        </w:r>
      </w:hyperlink>
    </w:p>
    <w:p w14:paraId="51200FB4" w14:textId="77777777" w:rsidR="00855D1C" w:rsidRDefault="00FF3D30">
      <w:pPr>
        <w:pStyle w:val="30"/>
        <w:rPr>
          <w:rFonts w:asciiTheme="minorHAnsi" w:eastAsiaTheme="minorEastAsia" w:hAnsiTheme="minorHAnsi" w:cstheme="minorBidi"/>
          <w:snapToGrid/>
          <w:kern w:val="0"/>
          <w:sz w:val="22"/>
          <w:szCs w:val="22"/>
        </w:rPr>
      </w:pPr>
      <w:hyperlink w:anchor="_Toc445313353" w:history="1">
        <w:r w:rsidR="00855D1C" w:rsidRPr="000872BC">
          <w:rPr>
            <w:rStyle w:val="afffff2"/>
            <w:rFonts w:ascii="Calibri" w:hAnsi="Calibri"/>
          </w:rPr>
          <w:t>Port Roles and the Active Topology</w:t>
        </w:r>
        <w:r w:rsidR="00855D1C">
          <w:rPr>
            <w:webHidden/>
          </w:rPr>
          <w:tab/>
        </w:r>
        <w:r w:rsidR="00855D1C">
          <w:rPr>
            <w:webHidden/>
          </w:rPr>
          <w:fldChar w:fldCharType="begin"/>
        </w:r>
        <w:r w:rsidR="00855D1C">
          <w:rPr>
            <w:webHidden/>
          </w:rPr>
          <w:instrText xml:space="preserve"> PAGEREF _Toc445313353 \h </w:instrText>
        </w:r>
        <w:r w:rsidR="00855D1C">
          <w:rPr>
            <w:webHidden/>
          </w:rPr>
        </w:r>
        <w:r w:rsidR="00855D1C">
          <w:rPr>
            <w:webHidden/>
          </w:rPr>
          <w:fldChar w:fldCharType="separate"/>
        </w:r>
        <w:r w:rsidR="00855D1C">
          <w:rPr>
            <w:webHidden/>
          </w:rPr>
          <w:t>231</w:t>
        </w:r>
        <w:r w:rsidR="00855D1C">
          <w:rPr>
            <w:webHidden/>
          </w:rPr>
          <w:fldChar w:fldCharType="end"/>
        </w:r>
      </w:hyperlink>
    </w:p>
    <w:p w14:paraId="56073F43" w14:textId="77777777" w:rsidR="00855D1C" w:rsidRDefault="00FF3D30">
      <w:pPr>
        <w:pStyle w:val="30"/>
        <w:rPr>
          <w:rFonts w:asciiTheme="minorHAnsi" w:eastAsiaTheme="minorEastAsia" w:hAnsiTheme="minorHAnsi" w:cstheme="minorBidi"/>
          <w:snapToGrid/>
          <w:kern w:val="0"/>
          <w:sz w:val="22"/>
          <w:szCs w:val="22"/>
        </w:rPr>
      </w:pPr>
      <w:hyperlink w:anchor="_Toc445313354" w:history="1">
        <w:r w:rsidR="00855D1C" w:rsidRPr="000872BC">
          <w:rPr>
            <w:rStyle w:val="afffff2"/>
            <w:rFonts w:ascii="Calibri" w:hAnsi="Calibri"/>
          </w:rPr>
          <w:t>Rapid Convergence</w:t>
        </w:r>
        <w:r w:rsidR="00855D1C">
          <w:rPr>
            <w:webHidden/>
          </w:rPr>
          <w:tab/>
        </w:r>
        <w:r w:rsidR="00855D1C">
          <w:rPr>
            <w:webHidden/>
          </w:rPr>
          <w:fldChar w:fldCharType="begin"/>
        </w:r>
        <w:r w:rsidR="00855D1C">
          <w:rPr>
            <w:webHidden/>
          </w:rPr>
          <w:instrText xml:space="preserve"> PAGEREF _Toc445313354 \h </w:instrText>
        </w:r>
        <w:r w:rsidR="00855D1C">
          <w:rPr>
            <w:webHidden/>
          </w:rPr>
        </w:r>
        <w:r w:rsidR="00855D1C">
          <w:rPr>
            <w:webHidden/>
          </w:rPr>
          <w:fldChar w:fldCharType="separate"/>
        </w:r>
        <w:r w:rsidR="00855D1C">
          <w:rPr>
            <w:webHidden/>
          </w:rPr>
          <w:t>231</w:t>
        </w:r>
        <w:r w:rsidR="00855D1C">
          <w:rPr>
            <w:webHidden/>
          </w:rPr>
          <w:fldChar w:fldCharType="end"/>
        </w:r>
      </w:hyperlink>
    </w:p>
    <w:p w14:paraId="6F12C321" w14:textId="77777777" w:rsidR="00855D1C" w:rsidRDefault="00FF3D30">
      <w:pPr>
        <w:pStyle w:val="30"/>
        <w:rPr>
          <w:rFonts w:asciiTheme="minorHAnsi" w:eastAsiaTheme="minorEastAsia" w:hAnsiTheme="minorHAnsi" w:cstheme="minorBidi"/>
          <w:snapToGrid/>
          <w:kern w:val="0"/>
          <w:sz w:val="22"/>
          <w:szCs w:val="22"/>
        </w:rPr>
      </w:pPr>
      <w:hyperlink w:anchor="_Toc445313355" w:history="1">
        <w:r w:rsidR="00855D1C" w:rsidRPr="000872BC">
          <w:rPr>
            <w:rStyle w:val="afffff2"/>
            <w:rFonts w:ascii="Calibri" w:hAnsi="Calibri"/>
          </w:rPr>
          <w:t>Bridge Protocol Data Unit Format and Processing</w:t>
        </w:r>
        <w:r w:rsidR="00855D1C">
          <w:rPr>
            <w:webHidden/>
          </w:rPr>
          <w:tab/>
        </w:r>
        <w:r w:rsidR="00855D1C">
          <w:rPr>
            <w:webHidden/>
          </w:rPr>
          <w:fldChar w:fldCharType="begin"/>
        </w:r>
        <w:r w:rsidR="00855D1C">
          <w:rPr>
            <w:webHidden/>
          </w:rPr>
          <w:instrText xml:space="preserve"> PAGEREF _Toc445313355 \h </w:instrText>
        </w:r>
        <w:r w:rsidR="00855D1C">
          <w:rPr>
            <w:webHidden/>
          </w:rPr>
        </w:r>
        <w:r w:rsidR="00855D1C">
          <w:rPr>
            <w:webHidden/>
          </w:rPr>
          <w:fldChar w:fldCharType="separate"/>
        </w:r>
        <w:r w:rsidR="00855D1C">
          <w:rPr>
            <w:webHidden/>
          </w:rPr>
          <w:t>232</w:t>
        </w:r>
        <w:r w:rsidR="00855D1C">
          <w:rPr>
            <w:webHidden/>
          </w:rPr>
          <w:fldChar w:fldCharType="end"/>
        </w:r>
      </w:hyperlink>
    </w:p>
    <w:p w14:paraId="3DD4C85E" w14:textId="77777777" w:rsidR="00855D1C" w:rsidRDefault="00FF3D30">
      <w:pPr>
        <w:pStyle w:val="20"/>
        <w:rPr>
          <w:rFonts w:asciiTheme="minorHAnsi" w:eastAsiaTheme="minorEastAsia" w:hAnsiTheme="minorHAnsi" w:cstheme="minorBidi"/>
          <w:noProof/>
          <w:snapToGrid/>
          <w:kern w:val="0"/>
          <w:sz w:val="22"/>
          <w:szCs w:val="22"/>
        </w:rPr>
      </w:pPr>
      <w:hyperlink w:anchor="_Toc445313356" w:history="1">
        <w:r w:rsidR="00855D1C" w:rsidRPr="000872BC">
          <w:rPr>
            <w:rStyle w:val="afffff2"/>
            <w:rFonts w:ascii="Calibri" w:hAnsi="Calibri"/>
            <w:noProof/>
          </w:rPr>
          <w:t>Understanding MSTP</w:t>
        </w:r>
        <w:r w:rsidR="00855D1C">
          <w:rPr>
            <w:noProof/>
            <w:webHidden/>
          </w:rPr>
          <w:tab/>
        </w:r>
        <w:r w:rsidR="00855D1C">
          <w:rPr>
            <w:noProof/>
            <w:webHidden/>
          </w:rPr>
          <w:fldChar w:fldCharType="begin"/>
        </w:r>
        <w:r w:rsidR="00855D1C">
          <w:rPr>
            <w:noProof/>
            <w:webHidden/>
          </w:rPr>
          <w:instrText xml:space="preserve"> PAGEREF _Toc445313356 \h </w:instrText>
        </w:r>
        <w:r w:rsidR="00855D1C">
          <w:rPr>
            <w:noProof/>
            <w:webHidden/>
          </w:rPr>
        </w:r>
        <w:r w:rsidR="00855D1C">
          <w:rPr>
            <w:noProof/>
            <w:webHidden/>
          </w:rPr>
          <w:fldChar w:fldCharType="separate"/>
        </w:r>
        <w:r w:rsidR="00855D1C">
          <w:rPr>
            <w:noProof/>
            <w:webHidden/>
          </w:rPr>
          <w:t>234</w:t>
        </w:r>
        <w:r w:rsidR="00855D1C">
          <w:rPr>
            <w:noProof/>
            <w:webHidden/>
          </w:rPr>
          <w:fldChar w:fldCharType="end"/>
        </w:r>
      </w:hyperlink>
    </w:p>
    <w:p w14:paraId="27178FE6" w14:textId="77777777" w:rsidR="00855D1C" w:rsidRDefault="00FF3D30">
      <w:pPr>
        <w:pStyle w:val="30"/>
        <w:rPr>
          <w:rFonts w:asciiTheme="minorHAnsi" w:eastAsiaTheme="minorEastAsia" w:hAnsiTheme="minorHAnsi" w:cstheme="minorBidi"/>
          <w:snapToGrid/>
          <w:kern w:val="0"/>
          <w:sz w:val="22"/>
          <w:szCs w:val="22"/>
        </w:rPr>
      </w:pPr>
      <w:hyperlink w:anchor="_Toc445313357" w:history="1">
        <w:r w:rsidR="00855D1C" w:rsidRPr="000872BC">
          <w:rPr>
            <w:rStyle w:val="afffff2"/>
            <w:rFonts w:ascii="Calibri" w:hAnsi="Calibri"/>
          </w:rPr>
          <w:t>MST Region</w:t>
        </w:r>
        <w:r w:rsidR="00855D1C">
          <w:rPr>
            <w:webHidden/>
          </w:rPr>
          <w:tab/>
        </w:r>
        <w:r w:rsidR="00855D1C">
          <w:rPr>
            <w:webHidden/>
          </w:rPr>
          <w:fldChar w:fldCharType="begin"/>
        </w:r>
        <w:r w:rsidR="00855D1C">
          <w:rPr>
            <w:webHidden/>
          </w:rPr>
          <w:instrText xml:space="preserve"> PAGEREF _Toc445313357 \h </w:instrText>
        </w:r>
        <w:r w:rsidR="00855D1C">
          <w:rPr>
            <w:webHidden/>
          </w:rPr>
        </w:r>
        <w:r w:rsidR="00855D1C">
          <w:rPr>
            <w:webHidden/>
          </w:rPr>
          <w:fldChar w:fldCharType="separate"/>
        </w:r>
        <w:r w:rsidR="00855D1C">
          <w:rPr>
            <w:webHidden/>
          </w:rPr>
          <w:t>234</w:t>
        </w:r>
        <w:r w:rsidR="00855D1C">
          <w:rPr>
            <w:webHidden/>
          </w:rPr>
          <w:fldChar w:fldCharType="end"/>
        </w:r>
      </w:hyperlink>
    </w:p>
    <w:p w14:paraId="4DF8248C" w14:textId="77777777" w:rsidR="00855D1C" w:rsidRDefault="00FF3D30">
      <w:pPr>
        <w:pStyle w:val="30"/>
        <w:rPr>
          <w:rFonts w:asciiTheme="minorHAnsi" w:eastAsiaTheme="minorEastAsia" w:hAnsiTheme="minorHAnsi" w:cstheme="minorBidi"/>
          <w:snapToGrid/>
          <w:kern w:val="0"/>
          <w:sz w:val="22"/>
          <w:szCs w:val="22"/>
        </w:rPr>
      </w:pPr>
      <w:hyperlink w:anchor="_Toc445313358" w:history="1">
        <w:r w:rsidR="00855D1C" w:rsidRPr="000872BC">
          <w:rPr>
            <w:rStyle w:val="afffff2"/>
            <w:rFonts w:ascii="Calibri" w:hAnsi="Calibri"/>
          </w:rPr>
          <w:t>IST, CST and CIST</w:t>
        </w:r>
        <w:r w:rsidR="00855D1C">
          <w:rPr>
            <w:webHidden/>
          </w:rPr>
          <w:tab/>
        </w:r>
        <w:r w:rsidR="00855D1C">
          <w:rPr>
            <w:webHidden/>
          </w:rPr>
          <w:fldChar w:fldCharType="begin"/>
        </w:r>
        <w:r w:rsidR="00855D1C">
          <w:rPr>
            <w:webHidden/>
          </w:rPr>
          <w:instrText xml:space="preserve"> PAGEREF _Toc445313358 \h </w:instrText>
        </w:r>
        <w:r w:rsidR="00855D1C">
          <w:rPr>
            <w:webHidden/>
          </w:rPr>
        </w:r>
        <w:r w:rsidR="00855D1C">
          <w:rPr>
            <w:webHidden/>
          </w:rPr>
          <w:fldChar w:fldCharType="separate"/>
        </w:r>
        <w:r w:rsidR="00855D1C">
          <w:rPr>
            <w:webHidden/>
          </w:rPr>
          <w:t>234</w:t>
        </w:r>
        <w:r w:rsidR="00855D1C">
          <w:rPr>
            <w:webHidden/>
          </w:rPr>
          <w:fldChar w:fldCharType="end"/>
        </w:r>
      </w:hyperlink>
    </w:p>
    <w:p w14:paraId="439EFF54" w14:textId="77777777" w:rsidR="00855D1C" w:rsidRDefault="00FF3D30">
      <w:pPr>
        <w:pStyle w:val="20"/>
        <w:rPr>
          <w:rFonts w:asciiTheme="minorHAnsi" w:eastAsiaTheme="minorEastAsia" w:hAnsiTheme="minorHAnsi" w:cstheme="minorBidi"/>
          <w:noProof/>
          <w:snapToGrid/>
          <w:kern w:val="0"/>
          <w:sz w:val="22"/>
          <w:szCs w:val="22"/>
        </w:rPr>
      </w:pPr>
      <w:hyperlink w:anchor="_Toc445313359" w:history="1">
        <w:r w:rsidR="00855D1C" w:rsidRPr="000872BC">
          <w:rPr>
            <w:rStyle w:val="afffff2"/>
            <w:rFonts w:ascii="Calibri" w:hAnsi="Calibri"/>
            <w:noProof/>
          </w:rPr>
          <w:t>Configuring Spanning-Tree Features</w:t>
        </w:r>
        <w:r w:rsidR="00855D1C">
          <w:rPr>
            <w:noProof/>
            <w:webHidden/>
          </w:rPr>
          <w:tab/>
        </w:r>
        <w:r w:rsidR="00855D1C">
          <w:rPr>
            <w:noProof/>
            <w:webHidden/>
          </w:rPr>
          <w:fldChar w:fldCharType="begin"/>
        </w:r>
        <w:r w:rsidR="00855D1C">
          <w:rPr>
            <w:noProof/>
            <w:webHidden/>
          </w:rPr>
          <w:instrText xml:space="preserve"> PAGEREF _Toc445313359 \h </w:instrText>
        </w:r>
        <w:r w:rsidR="00855D1C">
          <w:rPr>
            <w:noProof/>
            <w:webHidden/>
          </w:rPr>
        </w:r>
        <w:r w:rsidR="00855D1C">
          <w:rPr>
            <w:noProof/>
            <w:webHidden/>
          </w:rPr>
          <w:fldChar w:fldCharType="separate"/>
        </w:r>
        <w:r w:rsidR="00855D1C">
          <w:rPr>
            <w:noProof/>
            <w:webHidden/>
          </w:rPr>
          <w:t>236</w:t>
        </w:r>
        <w:r w:rsidR="00855D1C">
          <w:rPr>
            <w:noProof/>
            <w:webHidden/>
          </w:rPr>
          <w:fldChar w:fldCharType="end"/>
        </w:r>
      </w:hyperlink>
    </w:p>
    <w:p w14:paraId="45B605A5" w14:textId="77777777" w:rsidR="00855D1C" w:rsidRDefault="00FF3D30">
      <w:pPr>
        <w:pStyle w:val="30"/>
        <w:rPr>
          <w:rFonts w:asciiTheme="minorHAnsi" w:eastAsiaTheme="minorEastAsia" w:hAnsiTheme="minorHAnsi" w:cstheme="minorBidi"/>
          <w:snapToGrid/>
          <w:kern w:val="0"/>
          <w:sz w:val="22"/>
          <w:szCs w:val="22"/>
        </w:rPr>
      </w:pPr>
      <w:hyperlink w:anchor="_Toc445313360" w:history="1">
        <w:r w:rsidR="00855D1C" w:rsidRPr="000872BC">
          <w:rPr>
            <w:rStyle w:val="afffff2"/>
            <w:rFonts w:ascii="Calibri" w:hAnsi="Calibri"/>
          </w:rPr>
          <w:t>Default STP Configuration</w:t>
        </w:r>
        <w:r w:rsidR="00855D1C">
          <w:rPr>
            <w:webHidden/>
          </w:rPr>
          <w:tab/>
        </w:r>
        <w:r w:rsidR="00855D1C">
          <w:rPr>
            <w:webHidden/>
          </w:rPr>
          <w:fldChar w:fldCharType="begin"/>
        </w:r>
        <w:r w:rsidR="00855D1C">
          <w:rPr>
            <w:webHidden/>
          </w:rPr>
          <w:instrText xml:space="preserve"> PAGEREF _Toc445313360 \h </w:instrText>
        </w:r>
        <w:r w:rsidR="00855D1C">
          <w:rPr>
            <w:webHidden/>
          </w:rPr>
        </w:r>
        <w:r w:rsidR="00855D1C">
          <w:rPr>
            <w:webHidden/>
          </w:rPr>
          <w:fldChar w:fldCharType="separate"/>
        </w:r>
        <w:r w:rsidR="00855D1C">
          <w:rPr>
            <w:webHidden/>
          </w:rPr>
          <w:t>236</w:t>
        </w:r>
        <w:r w:rsidR="00855D1C">
          <w:rPr>
            <w:webHidden/>
          </w:rPr>
          <w:fldChar w:fldCharType="end"/>
        </w:r>
      </w:hyperlink>
    </w:p>
    <w:p w14:paraId="73035365" w14:textId="77777777" w:rsidR="00855D1C" w:rsidRDefault="00FF3D30">
      <w:pPr>
        <w:pStyle w:val="30"/>
        <w:rPr>
          <w:rFonts w:asciiTheme="minorHAnsi" w:eastAsiaTheme="minorEastAsia" w:hAnsiTheme="minorHAnsi" w:cstheme="minorBidi"/>
          <w:snapToGrid/>
          <w:kern w:val="0"/>
          <w:sz w:val="22"/>
          <w:szCs w:val="22"/>
        </w:rPr>
      </w:pPr>
      <w:hyperlink w:anchor="_Toc445313361" w:history="1">
        <w:r w:rsidR="00855D1C" w:rsidRPr="000872BC">
          <w:rPr>
            <w:rStyle w:val="afffff2"/>
            <w:rFonts w:ascii="Calibri" w:hAnsi="Calibri"/>
          </w:rPr>
          <w:t>STP Configuration Guidelines</w:t>
        </w:r>
        <w:r w:rsidR="00855D1C">
          <w:rPr>
            <w:webHidden/>
          </w:rPr>
          <w:tab/>
        </w:r>
        <w:r w:rsidR="00855D1C">
          <w:rPr>
            <w:webHidden/>
          </w:rPr>
          <w:fldChar w:fldCharType="begin"/>
        </w:r>
        <w:r w:rsidR="00855D1C">
          <w:rPr>
            <w:webHidden/>
          </w:rPr>
          <w:instrText xml:space="preserve"> PAGEREF _Toc445313361 \h </w:instrText>
        </w:r>
        <w:r w:rsidR="00855D1C">
          <w:rPr>
            <w:webHidden/>
          </w:rPr>
        </w:r>
        <w:r w:rsidR="00855D1C">
          <w:rPr>
            <w:webHidden/>
          </w:rPr>
          <w:fldChar w:fldCharType="separate"/>
        </w:r>
        <w:r w:rsidR="00855D1C">
          <w:rPr>
            <w:webHidden/>
          </w:rPr>
          <w:t>236</w:t>
        </w:r>
        <w:r w:rsidR="00855D1C">
          <w:rPr>
            <w:webHidden/>
          </w:rPr>
          <w:fldChar w:fldCharType="end"/>
        </w:r>
      </w:hyperlink>
    </w:p>
    <w:p w14:paraId="61A33C54" w14:textId="77777777" w:rsidR="00855D1C" w:rsidRDefault="00FF3D30">
      <w:pPr>
        <w:pStyle w:val="30"/>
        <w:rPr>
          <w:rFonts w:asciiTheme="minorHAnsi" w:eastAsiaTheme="minorEastAsia" w:hAnsiTheme="minorHAnsi" w:cstheme="minorBidi"/>
          <w:snapToGrid/>
          <w:kern w:val="0"/>
          <w:sz w:val="22"/>
          <w:szCs w:val="22"/>
        </w:rPr>
      </w:pPr>
      <w:hyperlink w:anchor="_Toc445313362" w:history="1">
        <w:r w:rsidR="00855D1C" w:rsidRPr="000872BC">
          <w:rPr>
            <w:rStyle w:val="afffff2"/>
            <w:rFonts w:ascii="Calibri" w:hAnsi="Calibri"/>
          </w:rPr>
          <w:t>Enabling STP</w:t>
        </w:r>
        <w:r w:rsidR="00855D1C">
          <w:rPr>
            <w:webHidden/>
          </w:rPr>
          <w:tab/>
        </w:r>
        <w:r w:rsidR="00855D1C">
          <w:rPr>
            <w:webHidden/>
          </w:rPr>
          <w:fldChar w:fldCharType="begin"/>
        </w:r>
        <w:r w:rsidR="00855D1C">
          <w:rPr>
            <w:webHidden/>
          </w:rPr>
          <w:instrText xml:space="preserve"> PAGEREF _Toc445313362 \h </w:instrText>
        </w:r>
        <w:r w:rsidR="00855D1C">
          <w:rPr>
            <w:webHidden/>
          </w:rPr>
        </w:r>
        <w:r w:rsidR="00855D1C">
          <w:rPr>
            <w:webHidden/>
          </w:rPr>
          <w:fldChar w:fldCharType="separate"/>
        </w:r>
        <w:r w:rsidR="00855D1C">
          <w:rPr>
            <w:webHidden/>
          </w:rPr>
          <w:t>236</w:t>
        </w:r>
        <w:r w:rsidR="00855D1C">
          <w:rPr>
            <w:webHidden/>
          </w:rPr>
          <w:fldChar w:fldCharType="end"/>
        </w:r>
      </w:hyperlink>
    </w:p>
    <w:p w14:paraId="4E4E5F6C" w14:textId="77777777" w:rsidR="00855D1C" w:rsidRDefault="00FF3D30">
      <w:pPr>
        <w:pStyle w:val="30"/>
        <w:rPr>
          <w:rFonts w:asciiTheme="minorHAnsi" w:eastAsiaTheme="minorEastAsia" w:hAnsiTheme="minorHAnsi" w:cstheme="minorBidi"/>
          <w:snapToGrid/>
          <w:kern w:val="0"/>
          <w:sz w:val="22"/>
          <w:szCs w:val="22"/>
        </w:rPr>
      </w:pPr>
      <w:hyperlink w:anchor="_Toc445313363" w:history="1">
        <w:r w:rsidR="00855D1C" w:rsidRPr="000872BC">
          <w:rPr>
            <w:rStyle w:val="afffff2"/>
            <w:rFonts w:ascii="Calibri" w:hAnsi="Calibri"/>
          </w:rPr>
          <w:t>Enable STP in no default Bridge</w:t>
        </w:r>
        <w:r w:rsidR="00855D1C">
          <w:rPr>
            <w:webHidden/>
          </w:rPr>
          <w:tab/>
        </w:r>
        <w:r w:rsidR="00855D1C">
          <w:rPr>
            <w:webHidden/>
          </w:rPr>
          <w:fldChar w:fldCharType="begin"/>
        </w:r>
        <w:r w:rsidR="00855D1C">
          <w:rPr>
            <w:webHidden/>
          </w:rPr>
          <w:instrText xml:space="preserve"> PAGEREF _Toc445313363 \h </w:instrText>
        </w:r>
        <w:r w:rsidR="00855D1C">
          <w:rPr>
            <w:webHidden/>
          </w:rPr>
        </w:r>
        <w:r w:rsidR="00855D1C">
          <w:rPr>
            <w:webHidden/>
          </w:rPr>
          <w:fldChar w:fldCharType="separate"/>
        </w:r>
        <w:r w:rsidR="00855D1C">
          <w:rPr>
            <w:webHidden/>
          </w:rPr>
          <w:t>237</w:t>
        </w:r>
        <w:r w:rsidR="00855D1C">
          <w:rPr>
            <w:webHidden/>
          </w:rPr>
          <w:fldChar w:fldCharType="end"/>
        </w:r>
      </w:hyperlink>
    </w:p>
    <w:p w14:paraId="2FAF8435" w14:textId="77777777" w:rsidR="00855D1C" w:rsidRDefault="00FF3D30">
      <w:pPr>
        <w:pStyle w:val="30"/>
        <w:rPr>
          <w:rFonts w:asciiTheme="minorHAnsi" w:eastAsiaTheme="minorEastAsia" w:hAnsiTheme="minorHAnsi" w:cstheme="minorBidi"/>
          <w:snapToGrid/>
          <w:kern w:val="0"/>
          <w:sz w:val="22"/>
          <w:szCs w:val="22"/>
        </w:rPr>
      </w:pPr>
      <w:hyperlink w:anchor="_Toc445313364" w:history="1">
        <w:r w:rsidR="00855D1C" w:rsidRPr="000872BC">
          <w:rPr>
            <w:rStyle w:val="afffff2"/>
            <w:rFonts w:ascii="Calibri" w:hAnsi="Calibri"/>
          </w:rPr>
          <w:t>Configuring the Port Priority</w:t>
        </w:r>
        <w:r w:rsidR="00855D1C">
          <w:rPr>
            <w:webHidden/>
          </w:rPr>
          <w:tab/>
        </w:r>
        <w:r w:rsidR="00855D1C">
          <w:rPr>
            <w:webHidden/>
          </w:rPr>
          <w:fldChar w:fldCharType="begin"/>
        </w:r>
        <w:r w:rsidR="00855D1C">
          <w:rPr>
            <w:webHidden/>
          </w:rPr>
          <w:instrText xml:space="preserve"> PAGEREF _Toc445313364 \h </w:instrText>
        </w:r>
        <w:r w:rsidR="00855D1C">
          <w:rPr>
            <w:webHidden/>
          </w:rPr>
        </w:r>
        <w:r w:rsidR="00855D1C">
          <w:rPr>
            <w:webHidden/>
          </w:rPr>
          <w:fldChar w:fldCharType="separate"/>
        </w:r>
        <w:r w:rsidR="00855D1C">
          <w:rPr>
            <w:webHidden/>
          </w:rPr>
          <w:t>238</w:t>
        </w:r>
        <w:r w:rsidR="00855D1C">
          <w:rPr>
            <w:webHidden/>
          </w:rPr>
          <w:fldChar w:fldCharType="end"/>
        </w:r>
      </w:hyperlink>
    </w:p>
    <w:p w14:paraId="7B6FB426" w14:textId="77777777" w:rsidR="00855D1C" w:rsidRDefault="00FF3D30">
      <w:pPr>
        <w:pStyle w:val="30"/>
        <w:rPr>
          <w:rFonts w:asciiTheme="minorHAnsi" w:eastAsiaTheme="minorEastAsia" w:hAnsiTheme="minorHAnsi" w:cstheme="minorBidi"/>
          <w:snapToGrid/>
          <w:kern w:val="0"/>
          <w:sz w:val="22"/>
          <w:szCs w:val="22"/>
        </w:rPr>
      </w:pPr>
      <w:hyperlink w:anchor="_Toc445313365" w:history="1">
        <w:r w:rsidR="00855D1C" w:rsidRPr="000872BC">
          <w:rPr>
            <w:rStyle w:val="afffff2"/>
            <w:rFonts w:ascii="Calibri" w:hAnsi="Calibri"/>
          </w:rPr>
          <w:t>Configuring the Path Cost</w:t>
        </w:r>
        <w:r w:rsidR="00855D1C">
          <w:rPr>
            <w:webHidden/>
          </w:rPr>
          <w:tab/>
        </w:r>
        <w:r w:rsidR="00855D1C">
          <w:rPr>
            <w:webHidden/>
          </w:rPr>
          <w:fldChar w:fldCharType="begin"/>
        </w:r>
        <w:r w:rsidR="00855D1C">
          <w:rPr>
            <w:webHidden/>
          </w:rPr>
          <w:instrText xml:space="preserve"> PAGEREF _Toc445313365 \h </w:instrText>
        </w:r>
        <w:r w:rsidR="00855D1C">
          <w:rPr>
            <w:webHidden/>
          </w:rPr>
        </w:r>
        <w:r w:rsidR="00855D1C">
          <w:rPr>
            <w:webHidden/>
          </w:rPr>
          <w:fldChar w:fldCharType="separate"/>
        </w:r>
        <w:r w:rsidR="00855D1C">
          <w:rPr>
            <w:webHidden/>
          </w:rPr>
          <w:t>239</w:t>
        </w:r>
        <w:r w:rsidR="00855D1C">
          <w:rPr>
            <w:webHidden/>
          </w:rPr>
          <w:fldChar w:fldCharType="end"/>
        </w:r>
      </w:hyperlink>
    </w:p>
    <w:p w14:paraId="075F2047" w14:textId="77777777" w:rsidR="00855D1C" w:rsidRDefault="00FF3D30">
      <w:pPr>
        <w:pStyle w:val="30"/>
        <w:rPr>
          <w:rFonts w:asciiTheme="minorHAnsi" w:eastAsiaTheme="minorEastAsia" w:hAnsiTheme="minorHAnsi" w:cstheme="minorBidi"/>
          <w:snapToGrid/>
          <w:kern w:val="0"/>
          <w:sz w:val="22"/>
          <w:szCs w:val="22"/>
        </w:rPr>
      </w:pPr>
      <w:hyperlink w:anchor="_Toc445313366" w:history="1">
        <w:r w:rsidR="00855D1C" w:rsidRPr="000872BC">
          <w:rPr>
            <w:rStyle w:val="afffff2"/>
            <w:rFonts w:ascii="Calibri" w:hAnsi="Calibri"/>
          </w:rPr>
          <w:t>Configuring the Switch Priority of a VLAN</w:t>
        </w:r>
        <w:r w:rsidR="00855D1C">
          <w:rPr>
            <w:webHidden/>
          </w:rPr>
          <w:tab/>
        </w:r>
        <w:r w:rsidR="00855D1C">
          <w:rPr>
            <w:webHidden/>
          </w:rPr>
          <w:fldChar w:fldCharType="begin"/>
        </w:r>
        <w:r w:rsidR="00855D1C">
          <w:rPr>
            <w:webHidden/>
          </w:rPr>
          <w:instrText xml:space="preserve"> PAGEREF _Toc445313366 \h </w:instrText>
        </w:r>
        <w:r w:rsidR="00855D1C">
          <w:rPr>
            <w:webHidden/>
          </w:rPr>
        </w:r>
        <w:r w:rsidR="00855D1C">
          <w:rPr>
            <w:webHidden/>
          </w:rPr>
          <w:fldChar w:fldCharType="separate"/>
        </w:r>
        <w:r w:rsidR="00855D1C">
          <w:rPr>
            <w:webHidden/>
          </w:rPr>
          <w:t>241</w:t>
        </w:r>
        <w:r w:rsidR="00855D1C">
          <w:rPr>
            <w:webHidden/>
          </w:rPr>
          <w:fldChar w:fldCharType="end"/>
        </w:r>
      </w:hyperlink>
    </w:p>
    <w:p w14:paraId="6765EAAE" w14:textId="77777777" w:rsidR="00855D1C" w:rsidRDefault="00FF3D30">
      <w:pPr>
        <w:pStyle w:val="30"/>
        <w:rPr>
          <w:rFonts w:asciiTheme="minorHAnsi" w:eastAsiaTheme="minorEastAsia" w:hAnsiTheme="minorHAnsi" w:cstheme="minorBidi"/>
          <w:snapToGrid/>
          <w:kern w:val="0"/>
          <w:sz w:val="22"/>
          <w:szCs w:val="22"/>
        </w:rPr>
      </w:pPr>
      <w:hyperlink w:anchor="_Toc445313367" w:history="1">
        <w:r w:rsidR="00855D1C" w:rsidRPr="000872BC">
          <w:rPr>
            <w:rStyle w:val="afffff2"/>
            <w:rFonts w:ascii="Calibri" w:hAnsi="Calibri"/>
          </w:rPr>
          <w:t>Configuring the Hello Time</w:t>
        </w:r>
        <w:r w:rsidR="00855D1C">
          <w:rPr>
            <w:webHidden/>
          </w:rPr>
          <w:tab/>
        </w:r>
        <w:r w:rsidR="00855D1C">
          <w:rPr>
            <w:webHidden/>
          </w:rPr>
          <w:fldChar w:fldCharType="begin"/>
        </w:r>
        <w:r w:rsidR="00855D1C">
          <w:rPr>
            <w:webHidden/>
          </w:rPr>
          <w:instrText xml:space="preserve"> PAGEREF _Toc445313367 \h </w:instrText>
        </w:r>
        <w:r w:rsidR="00855D1C">
          <w:rPr>
            <w:webHidden/>
          </w:rPr>
        </w:r>
        <w:r w:rsidR="00855D1C">
          <w:rPr>
            <w:webHidden/>
          </w:rPr>
          <w:fldChar w:fldCharType="separate"/>
        </w:r>
        <w:r w:rsidR="00855D1C">
          <w:rPr>
            <w:webHidden/>
          </w:rPr>
          <w:t>243</w:t>
        </w:r>
        <w:r w:rsidR="00855D1C">
          <w:rPr>
            <w:webHidden/>
          </w:rPr>
          <w:fldChar w:fldCharType="end"/>
        </w:r>
      </w:hyperlink>
    </w:p>
    <w:p w14:paraId="4BE8F977" w14:textId="77777777" w:rsidR="00855D1C" w:rsidRDefault="00FF3D30">
      <w:pPr>
        <w:pStyle w:val="30"/>
        <w:rPr>
          <w:rFonts w:asciiTheme="minorHAnsi" w:eastAsiaTheme="minorEastAsia" w:hAnsiTheme="minorHAnsi" w:cstheme="minorBidi"/>
          <w:snapToGrid/>
          <w:kern w:val="0"/>
          <w:sz w:val="22"/>
          <w:szCs w:val="22"/>
        </w:rPr>
      </w:pPr>
      <w:hyperlink w:anchor="_Toc445313368" w:history="1">
        <w:r w:rsidR="00855D1C" w:rsidRPr="000872BC">
          <w:rPr>
            <w:rStyle w:val="afffff2"/>
            <w:rFonts w:ascii="Calibri" w:hAnsi="Calibri"/>
          </w:rPr>
          <w:t>Configuring the Forwarding-Delay Time for a VLAN</w:t>
        </w:r>
        <w:r w:rsidR="00855D1C">
          <w:rPr>
            <w:webHidden/>
          </w:rPr>
          <w:tab/>
        </w:r>
        <w:r w:rsidR="00855D1C">
          <w:rPr>
            <w:webHidden/>
          </w:rPr>
          <w:fldChar w:fldCharType="begin"/>
        </w:r>
        <w:r w:rsidR="00855D1C">
          <w:rPr>
            <w:webHidden/>
          </w:rPr>
          <w:instrText xml:space="preserve"> PAGEREF _Toc445313368 \h </w:instrText>
        </w:r>
        <w:r w:rsidR="00855D1C">
          <w:rPr>
            <w:webHidden/>
          </w:rPr>
        </w:r>
        <w:r w:rsidR="00855D1C">
          <w:rPr>
            <w:webHidden/>
          </w:rPr>
          <w:fldChar w:fldCharType="separate"/>
        </w:r>
        <w:r w:rsidR="00855D1C">
          <w:rPr>
            <w:webHidden/>
          </w:rPr>
          <w:t>244</w:t>
        </w:r>
        <w:r w:rsidR="00855D1C">
          <w:rPr>
            <w:webHidden/>
          </w:rPr>
          <w:fldChar w:fldCharType="end"/>
        </w:r>
      </w:hyperlink>
    </w:p>
    <w:p w14:paraId="43B7256B" w14:textId="77777777" w:rsidR="00855D1C" w:rsidRDefault="00FF3D30">
      <w:pPr>
        <w:pStyle w:val="30"/>
        <w:rPr>
          <w:rFonts w:asciiTheme="minorHAnsi" w:eastAsiaTheme="minorEastAsia" w:hAnsiTheme="minorHAnsi" w:cstheme="minorBidi"/>
          <w:snapToGrid/>
          <w:kern w:val="0"/>
          <w:sz w:val="22"/>
          <w:szCs w:val="22"/>
        </w:rPr>
      </w:pPr>
      <w:hyperlink w:anchor="_Toc445313369" w:history="1">
        <w:r w:rsidR="00855D1C" w:rsidRPr="000872BC">
          <w:rPr>
            <w:rStyle w:val="afffff2"/>
            <w:rFonts w:ascii="Calibri" w:hAnsi="Calibri"/>
          </w:rPr>
          <w:t>Configuring the Maximum-Aging Time for a VLAN</w:t>
        </w:r>
        <w:r w:rsidR="00855D1C">
          <w:rPr>
            <w:webHidden/>
          </w:rPr>
          <w:tab/>
        </w:r>
        <w:r w:rsidR="00855D1C">
          <w:rPr>
            <w:webHidden/>
          </w:rPr>
          <w:fldChar w:fldCharType="begin"/>
        </w:r>
        <w:r w:rsidR="00855D1C">
          <w:rPr>
            <w:webHidden/>
          </w:rPr>
          <w:instrText xml:space="preserve"> PAGEREF _Toc445313369 \h </w:instrText>
        </w:r>
        <w:r w:rsidR="00855D1C">
          <w:rPr>
            <w:webHidden/>
          </w:rPr>
        </w:r>
        <w:r w:rsidR="00855D1C">
          <w:rPr>
            <w:webHidden/>
          </w:rPr>
          <w:fldChar w:fldCharType="separate"/>
        </w:r>
        <w:r w:rsidR="00855D1C">
          <w:rPr>
            <w:webHidden/>
          </w:rPr>
          <w:t>245</w:t>
        </w:r>
        <w:r w:rsidR="00855D1C">
          <w:rPr>
            <w:webHidden/>
          </w:rPr>
          <w:fldChar w:fldCharType="end"/>
        </w:r>
      </w:hyperlink>
    </w:p>
    <w:p w14:paraId="642355E2" w14:textId="77777777" w:rsidR="00855D1C" w:rsidRDefault="00FF3D30">
      <w:pPr>
        <w:pStyle w:val="30"/>
        <w:rPr>
          <w:rFonts w:asciiTheme="minorHAnsi" w:eastAsiaTheme="minorEastAsia" w:hAnsiTheme="minorHAnsi" w:cstheme="minorBidi"/>
          <w:snapToGrid/>
          <w:kern w:val="0"/>
          <w:sz w:val="22"/>
          <w:szCs w:val="22"/>
        </w:rPr>
      </w:pPr>
      <w:hyperlink w:anchor="_Toc445313370" w:history="1">
        <w:r w:rsidR="00855D1C" w:rsidRPr="000872BC">
          <w:rPr>
            <w:rStyle w:val="afffff2"/>
            <w:rFonts w:ascii="Calibri" w:hAnsi="Calibri"/>
          </w:rPr>
          <w:t>Changing the Max-hops for switch</w:t>
        </w:r>
        <w:r w:rsidR="00855D1C">
          <w:rPr>
            <w:webHidden/>
          </w:rPr>
          <w:tab/>
        </w:r>
        <w:r w:rsidR="00855D1C">
          <w:rPr>
            <w:webHidden/>
          </w:rPr>
          <w:fldChar w:fldCharType="begin"/>
        </w:r>
        <w:r w:rsidR="00855D1C">
          <w:rPr>
            <w:webHidden/>
          </w:rPr>
          <w:instrText xml:space="preserve"> PAGEREF _Toc445313370 \h </w:instrText>
        </w:r>
        <w:r w:rsidR="00855D1C">
          <w:rPr>
            <w:webHidden/>
          </w:rPr>
        </w:r>
        <w:r w:rsidR="00855D1C">
          <w:rPr>
            <w:webHidden/>
          </w:rPr>
          <w:fldChar w:fldCharType="separate"/>
        </w:r>
        <w:r w:rsidR="00855D1C">
          <w:rPr>
            <w:webHidden/>
          </w:rPr>
          <w:t>247</w:t>
        </w:r>
        <w:r w:rsidR="00855D1C">
          <w:rPr>
            <w:webHidden/>
          </w:rPr>
          <w:fldChar w:fldCharType="end"/>
        </w:r>
      </w:hyperlink>
    </w:p>
    <w:p w14:paraId="3AA29B0A" w14:textId="77777777" w:rsidR="00855D1C" w:rsidRDefault="00FF3D30">
      <w:pPr>
        <w:pStyle w:val="30"/>
        <w:rPr>
          <w:rFonts w:asciiTheme="minorHAnsi" w:eastAsiaTheme="minorEastAsia" w:hAnsiTheme="minorHAnsi" w:cstheme="minorBidi"/>
          <w:snapToGrid/>
          <w:kern w:val="0"/>
          <w:sz w:val="22"/>
          <w:szCs w:val="22"/>
        </w:rPr>
      </w:pPr>
      <w:hyperlink w:anchor="_Toc445313371" w:history="1">
        <w:r w:rsidR="00855D1C" w:rsidRPr="000872BC">
          <w:rPr>
            <w:rStyle w:val="afffff2"/>
            <w:rFonts w:ascii="Calibri" w:hAnsi="Calibri"/>
          </w:rPr>
          <w:t>Changing the Spanning-Tree mode for switch</w:t>
        </w:r>
        <w:r w:rsidR="00855D1C">
          <w:rPr>
            <w:webHidden/>
          </w:rPr>
          <w:tab/>
        </w:r>
        <w:r w:rsidR="00855D1C">
          <w:rPr>
            <w:webHidden/>
          </w:rPr>
          <w:fldChar w:fldCharType="begin"/>
        </w:r>
        <w:r w:rsidR="00855D1C">
          <w:rPr>
            <w:webHidden/>
          </w:rPr>
          <w:instrText xml:space="preserve"> PAGEREF _Toc445313371 \h </w:instrText>
        </w:r>
        <w:r w:rsidR="00855D1C">
          <w:rPr>
            <w:webHidden/>
          </w:rPr>
        </w:r>
        <w:r w:rsidR="00855D1C">
          <w:rPr>
            <w:webHidden/>
          </w:rPr>
          <w:fldChar w:fldCharType="separate"/>
        </w:r>
        <w:r w:rsidR="00855D1C">
          <w:rPr>
            <w:webHidden/>
          </w:rPr>
          <w:t>247</w:t>
        </w:r>
        <w:r w:rsidR="00855D1C">
          <w:rPr>
            <w:webHidden/>
          </w:rPr>
          <w:fldChar w:fldCharType="end"/>
        </w:r>
      </w:hyperlink>
    </w:p>
    <w:p w14:paraId="0B22A39B" w14:textId="77777777" w:rsidR="00855D1C" w:rsidRDefault="00FF3D30">
      <w:pPr>
        <w:pStyle w:val="30"/>
        <w:rPr>
          <w:rFonts w:asciiTheme="minorHAnsi" w:eastAsiaTheme="minorEastAsia" w:hAnsiTheme="minorHAnsi" w:cstheme="minorBidi"/>
          <w:snapToGrid/>
          <w:kern w:val="0"/>
          <w:sz w:val="22"/>
          <w:szCs w:val="22"/>
        </w:rPr>
      </w:pPr>
      <w:hyperlink w:anchor="_Toc445313372" w:history="1">
        <w:r w:rsidR="00855D1C" w:rsidRPr="000872BC">
          <w:rPr>
            <w:rStyle w:val="afffff2"/>
            <w:rFonts w:ascii="Calibri" w:hAnsi="Calibri"/>
          </w:rPr>
          <w:t>Configuring portfast for switch</w:t>
        </w:r>
        <w:r w:rsidR="00855D1C">
          <w:rPr>
            <w:webHidden/>
          </w:rPr>
          <w:tab/>
        </w:r>
        <w:r w:rsidR="00855D1C">
          <w:rPr>
            <w:webHidden/>
          </w:rPr>
          <w:fldChar w:fldCharType="begin"/>
        </w:r>
        <w:r w:rsidR="00855D1C">
          <w:rPr>
            <w:webHidden/>
          </w:rPr>
          <w:instrText xml:space="preserve"> PAGEREF _Toc445313372 \h </w:instrText>
        </w:r>
        <w:r w:rsidR="00855D1C">
          <w:rPr>
            <w:webHidden/>
          </w:rPr>
        </w:r>
        <w:r w:rsidR="00855D1C">
          <w:rPr>
            <w:webHidden/>
          </w:rPr>
          <w:fldChar w:fldCharType="separate"/>
        </w:r>
        <w:r w:rsidR="00855D1C">
          <w:rPr>
            <w:webHidden/>
          </w:rPr>
          <w:t>249</w:t>
        </w:r>
        <w:r w:rsidR="00855D1C">
          <w:rPr>
            <w:webHidden/>
          </w:rPr>
          <w:fldChar w:fldCharType="end"/>
        </w:r>
      </w:hyperlink>
    </w:p>
    <w:p w14:paraId="4AEB2409" w14:textId="77777777" w:rsidR="00855D1C" w:rsidRDefault="00FF3D30">
      <w:pPr>
        <w:pStyle w:val="30"/>
        <w:rPr>
          <w:rFonts w:asciiTheme="minorHAnsi" w:eastAsiaTheme="minorEastAsia" w:hAnsiTheme="minorHAnsi" w:cstheme="minorBidi"/>
          <w:snapToGrid/>
          <w:kern w:val="0"/>
          <w:sz w:val="22"/>
          <w:szCs w:val="22"/>
        </w:rPr>
      </w:pPr>
      <w:hyperlink w:anchor="_Toc445313373" w:history="1">
        <w:r w:rsidR="00855D1C" w:rsidRPr="000872BC">
          <w:rPr>
            <w:rStyle w:val="afffff2"/>
            <w:rFonts w:ascii="Calibri" w:hAnsi="Calibri"/>
          </w:rPr>
          <w:t>Changing transmit-holdcount for switch</w:t>
        </w:r>
        <w:r w:rsidR="00855D1C">
          <w:rPr>
            <w:webHidden/>
          </w:rPr>
          <w:tab/>
        </w:r>
        <w:r w:rsidR="00855D1C">
          <w:rPr>
            <w:webHidden/>
          </w:rPr>
          <w:fldChar w:fldCharType="begin"/>
        </w:r>
        <w:r w:rsidR="00855D1C">
          <w:rPr>
            <w:webHidden/>
          </w:rPr>
          <w:instrText xml:space="preserve"> PAGEREF _Toc445313373 \h </w:instrText>
        </w:r>
        <w:r w:rsidR="00855D1C">
          <w:rPr>
            <w:webHidden/>
          </w:rPr>
        </w:r>
        <w:r w:rsidR="00855D1C">
          <w:rPr>
            <w:webHidden/>
          </w:rPr>
          <w:fldChar w:fldCharType="separate"/>
        </w:r>
        <w:r w:rsidR="00855D1C">
          <w:rPr>
            <w:webHidden/>
          </w:rPr>
          <w:t>250</w:t>
        </w:r>
        <w:r w:rsidR="00855D1C">
          <w:rPr>
            <w:webHidden/>
          </w:rPr>
          <w:fldChar w:fldCharType="end"/>
        </w:r>
      </w:hyperlink>
    </w:p>
    <w:p w14:paraId="39D245FC" w14:textId="77777777" w:rsidR="00855D1C" w:rsidRDefault="00FF3D30">
      <w:pPr>
        <w:pStyle w:val="30"/>
        <w:rPr>
          <w:rFonts w:asciiTheme="minorHAnsi" w:eastAsiaTheme="minorEastAsia" w:hAnsiTheme="minorHAnsi" w:cstheme="minorBidi"/>
          <w:snapToGrid/>
          <w:kern w:val="0"/>
          <w:sz w:val="22"/>
          <w:szCs w:val="22"/>
        </w:rPr>
      </w:pPr>
      <w:hyperlink w:anchor="_Toc445313374" w:history="1">
        <w:r w:rsidR="00855D1C" w:rsidRPr="000872BC">
          <w:rPr>
            <w:rStyle w:val="afffff2"/>
            <w:rFonts w:ascii="Calibri" w:hAnsi="Calibri"/>
          </w:rPr>
          <w:t>Changing Cisco-interoperability for switch</w:t>
        </w:r>
        <w:r w:rsidR="00855D1C">
          <w:rPr>
            <w:webHidden/>
          </w:rPr>
          <w:tab/>
        </w:r>
        <w:r w:rsidR="00855D1C">
          <w:rPr>
            <w:webHidden/>
          </w:rPr>
          <w:fldChar w:fldCharType="begin"/>
        </w:r>
        <w:r w:rsidR="00855D1C">
          <w:rPr>
            <w:webHidden/>
          </w:rPr>
          <w:instrText xml:space="preserve"> PAGEREF _Toc445313374 \h </w:instrText>
        </w:r>
        <w:r w:rsidR="00855D1C">
          <w:rPr>
            <w:webHidden/>
          </w:rPr>
        </w:r>
        <w:r w:rsidR="00855D1C">
          <w:rPr>
            <w:webHidden/>
          </w:rPr>
          <w:fldChar w:fldCharType="separate"/>
        </w:r>
        <w:r w:rsidR="00855D1C">
          <w:rPr>
            <w:webHidden/>
          </w:rPr>
          <w:t>251</w:t>
        </w:r>
        <w:r w:rsidR="00855D1C">
          <w:rPr>
            <w:webHidden/>
          </w:rPr>
          <w:fldChar w:fldCharType="end"/>
        </w:r>
      </w:hyperlink>
    </w:p>
    <w:p w14:paraId="52D3B0C8" w14:textId="77777777" w:rsidR="00855D1C" w:rsidRDefault="00FF3D30">
      <w:pPr>
        <w:pStyle w:val="30"/>
        <w:rPr>
          <w:rFonts w:asciiTheme="minorHAnsi" w:eastAsiaTheme="minorEastAsia" w:hAnsiTheme="minorHAnsi" w:cstheme="minorBidi"/>
          <w:snapToGrid/>
          <w:kern w:val="0"/>
          <w:sz w:val="22"/>
          <w:szCs w:val="22"/>
        </w:rPr>
      </w:pPr>
      <w:hyperlink w:anchor="_Toc445313375" w:history="1">
        <w:r w:rsidR="00855D1C" w:rsidRPr="000872BC">
          <w:rPr>
            <w:rStyle w:val="afffff2"/>
            <w:rFonts w:ascii="Calibri" w:hAnsi="Calibri"/>
          </w:rPr>
          <w:t>Configuring autoedge for port</w:t>
        </w:r>
        <w:r w:rsidR="00855D1C">
          <w:rPr>
            <w:webHidden/>
          </w:rPr>
          <w:tab/>
        </w:r>
        <w:r w:rsidR="00855D1C">
          <w:rPr>
            <w:webHidden/>
          </w:rPr>
          <w:fldChar w:fldCharType="begin"/>
        </w:r>
        <w:r w:rsidR="00855D1C">
          <w:rPr>
            <w:webHidden/>
          </w:rPr>
          <w:instrText xml:space="preserve"> PAGEREF _Toc445313375 \h </w:instrText>
        </w:r>
        <w:r w:rsidR="00855D1C">
          <w:rPr>
            <w:webHidden/>
          </w:rPr>
        </w:r>
        <w:r w:rsidR="00855D1C">
          <w:rPr>
            <w:webHidden/>
          </w:rPr>
          <w:fldChar w:fldCharType="separate"/>
        </w:r>
        <w:r w:rsidR="00855D1C">
          <w:rPr>
            <w:webHidden/>
          </w:rPr>
          <w:t>251</w:t>
        </w:r>
        <w:r w:rsidR="00855D1C">
          <w:rPr>
            <w:webHidden/>
          </w:rPr>
          <w:fldChar w:fldCharType="end"/>
        </w:r>
      </w:hyperlink>
    </w:p>
    <w:p w14:paraId="1E31D980" w14:textId="77777777" w:rsidR="00855D1C" w:rsidRDefault="00FF3D30">
      <w:pPr>
        <w:pStyle w:val="30"/>
        <w:rPr>
          <w:rFonts w:asciiTheme="minorHAnsi" w:eastAsiaTheme="minorEastAsia" w:hAnsiTheme="minorHAnsi" w:cstheme="minorBidi"/>
          <w:snapToGrid/>
          <w:kern w:val="0"/>
          <w:sz w:val="22"/>
          <w:szCs w:val="22"/>
        </w:rPr>
      </w:pPr>
      <w:hyperlink w:anchor="_Toc445313376" w:history="1">
        <w:r w:rsidR="00855D1C" w:rsidRPr="000872BC">
          <w:rPr>
            <w:rStyle w:val="afffff2"/>
            <w:rFonts w:ascii="Calibri" w:hAnsi="Calibri"/>
          </w:rPr>
          <w:t>Configuring the Port as Edge Port</w:t>
        </w:r>
        <w:r w:rsidR="00855D1C">
          <w:rPr>
            <w:webHidden/>
          </w:rPr>
          <w:tab/>
        </w:r>
        <w:r w:rsidR="00855D1C">
          <w:rPr>
            <w:webHidden/>
          </w:rPr>
          <w:fldChar w:fldCharType="begin"/>
        </w:r>
        <w:r w:rsidR="00855D1C">
          <w:rPr>
            <w:webHidden/>
          </w:rPr>
          <w:instrText xml:space="preserve"> PAGEREF _Toc445313376 \h </w:instrText>
        </w:r>
        <w:r w:rsidR="00855D1C">
          <w:rPr>
            <w:webHidden/>
          </w:rPr>
        </w:r>
        <w:r w:rsidR="00855D1C">
          <w:rPr>
            <w:webHidden/>
          </w:rPr>
          <w:fldChar w:fldCharType="separate"/>
        </w:r>
        <w:r w:rsidR="00855D1C">
          <w:rPr>
            <w:webHidden/>
          </w:rPr>
          <w:t>252</w:t>
        </w:r>
        <w:r w:rsidR="00855D1C">
          <w:rPr>
            <w:webHidden/>
          </w:rPr>
          <w:fldChar w:fldCharType="end"/>
        </w:r>
      </w:hyperlink>
    </w:p>
    <w:p w14:paraId="7971CC1A" w14:textId="77777777" w:rsidR="00855D1C" w:rsidRDefault="00FF3D30">
      <w:pPr>
        <w:pStyle w:val="30"/>
        <w:rPr>
          <w:rFonts w:asciiTheme="minorHAnsi" w:eastAsiaTheme="minorEastAsia" w:hAnsiTheme="minorHAnsi" w:cstheme="minorBidi"/>
          <w:snapToGrid/>
          <w:kern w:val="0"/>
          <w:sz w:val="22"/>
          <w:szCs w:val="22"/>
        </w:rPr>
      </w:pPr>
      <w:hyperlink w:anchor="_Toc445313377" w:history="1">
        <w:r w:rsidR="00855D1C" w:rsidRPr="000872BC">
          <w:rPr>
            <w:rStyle w:val="afffff2"/>
            <w:rFonts w:ascii="Calibri" w:hAnsi="Calibri"/>
          </w:rPr>
          <w:t>Specifying the Link Type to Ensure Rapid Transitions</w:t>
        </w:r>
        <w:r w:rsidR="00855D1C">
          <w:rPr>
            <w:webHidden/>
          </w:rPr>
          <w:tab/>
        </w:r>
        <w:r w:rsidR="00855D1C">
          <w:rPr>
            <w:webHidden/>
          </w:rPr>
          <w:fldChar w:fldCharType="begin"/>
        </w:r>
        <w:r w:rsidR="00855D1C">
          <w:rPr>
            <w:webHidden/>
          </w:rPr>
          <w:instrText xml:space="preserve"> PAGEREF _Toc445313377 \h </w:instrText>
        </w:r>
        <w:r w:rsidR="00855D1C">
          <w:rPr>
            <w:webHidden/>
          </w:rPr>
        </w:r>
        <w:r w:rsidR="00855D1C">
          <w:rPr>
            <w:webHidden/>
          </w:rPr>
          <w:fldChar w:fldCharType="separate"/>
        </w:r>
        <w:r w:rsidR="00855D1C">
          <w:rPr>
            <w:webHidden/>
          </w:rPr>
          <w:t>253</w:t>
        </w:r>
        <w:r w:rsidR="00855D1C">
          <w:rPr>
            <w:webHidden/>
          </w:rPr>
          <w:fldChar w:fldCharType="end"/>
        </w:r>
      </w:hyperlink>
    </w:p>
    <w:p w14:paraId="1DB00206" w14:textId="77777777" w:rsidR="00855D1C" w:rsidRDefault="00FF3D30">
      <w:pPr>
        <w:pStyle w:val="30"/>
        <w:rPr>
          <w:rFonts w:asciiTheme="minorHAnsi" w:eastAsiaTheme="minorEastAsia" w:hAnsiTheme="minorHAnsi" w:cstheme="minorBidi"/>
          <w:snapToGrid/>
          <w:kern w:val="0"/>
          <w:sz w:val="22"/>
          <w:szCs w:val="22"/>
        </w:rPr>
      </w:pPr>
      <w:hyperlink w:anchor="_Toc445313378" w:history="1">
        <w:r w:rsidR="00855D1C" w:rsidRPr="000872BC">
          <w:rPr>
            <w:rStyle w:val="afffff2"/>
            <w:rFonts w:ascii="Calibri" w:hAnsi="Calibri"/>
          </w:rPr>
          <w:t>Configuring force-version for port</w:t>
        </w:r>
        <w:r w:rsidR="00855D1C">
          <w:rPr>
            <w:webHidden/>
          </w:rPr>
          <w:tab/>
        </w:r>
        <w:r w:rsidR="00855D1C">
          <w:rPr>
            <w:webHidden/>
          </w:rPr>
          <w:fldChar w:fldCharType="begin"/>
        </w:r>
        <w:r w:rsidR="00855D1C">
          <w:rPr>
            <w:webHidden/>
          </w:rPr>
          <w:instrText xml:space="preserve"> PAGEREF _Toc445313378 \h </w:instrText>
        </w:r>
        <w:r w:rsidR="00855D1C">
          <w:rPr>
            <w:webHidden/>
          </w:rPr>
        </w:r>
        <w:r w:rsidR="00855D1C">
          <w:rPr>
            <w:webHidden/>
          </w:rPr>
          <w:fldChar w:fldCharType="separate"/>
        </w:r>
        <w:r w:rsidR="00855D1C">
          <w:rPr>
            <w:webHidden/>
          </w:rPr>
          <w:t>254</w:t>
        </w:r>
        <w:r w:rsidR="00855D1C">
          <w:rPr>
            <w:webHidden/>
          </w:rPr>
          <w:fldChar w:fldCharType="end"/>
        </w:r>
      </w:hyperlink>
    </w:p>
    <w:p w14:paraId="044A6E55" w14:textId="77777777" w:rsidR="00855D1C" w:rsidRDefault="00FF3D30">
      <w:pPr>
        <w:pStyle w:val="30"/>
        <w:rPr>
          <w:rFonts w:asciiTheme="minorHAnsi" w:eastAsiaTheme="minorEastAsia" w:hAnsiTheme="minorHAnsi" w:cstheme="minorBidi"/>
          <w:snapToGrid/>
          <w:kern w:val="0"/>
          <w:sz w:val="22"/>
          <w:szCs w:val="22"/>
        </w:rPr>
      </w:pPr>
      <w:hyperlink w:anchor="_Toc445313379" w:history="1">
        <w:r w:rsidR="00855D1C" w:rsidRPr="000872BC">
          <w:rPr>
            <w:rStyle w:val="afffff2"/>
            <w:rFonts w:ascii="Calibri" w:hAnsi="Calibri"/>
          </w:rPr>
          <w:t>Configuring root guard for port</w:t>
        </w:r>
        <w:r w:rsidR="00855D1C">
          <w:rPr>
            <w:webHidden/>
          </w:rPr>
          <w:tab/>
        </w:r>
        <w:r w:rsidR="00855D1C">
          <w:rPr>
            <w:webHidden/>
          </w:rPr>
          <w:fldChar w:fldCharType="begin"/>
        </w:r>
        <w:r w:rsidR="00855D1C">
          <w:rPr>
            <w:webHidden/>
          </w:rPr>
          <w:instrText xml:space="preserve"> PAGEREF _Toc445313379 \h </w:instrText>
        </w:r>
        <w:r w:rsidR="00855D1C">
          <w:rPr>
            <w:webHidden/>
          </w:rPr>
        </w:r>
        <w:r w:rsidR="00855D1C">
          <w:rPr>
            <w:webHidden/>
          </w:rPr>
          <w:fldChar w:fldCharType="separate"/>
        </w:r>
        <w:r w:rsidR="00855D1C">
          <w:rPr>
            <w:webHidden/>
          </w:rPr>
          <w:t>255</w:t>
        </w:r>
        <w:r w:rsidR="00855D1C">
          <w:rPr>
            <w:webHidden/>
          </w:rPr>
          <w:fldChar w:fldCharType="end"/>
        </w:r>
      </w:hyperlink>
    </w:p>
    <w:p w14:paraId="367777AA" w14:textId="77777777" w:rsidR="00855D1C" w:rsidRDefault="00FF3D30">
      <w:pPr>
        <w:pStyle w:val="30"/>
        <w:rPr>
          <w:rFonts w:asciiTheme="minorHAnsi" w:eastAsiaTheme="minorEastAsia" w:hAnsiTheme="minorHAnsi" w:cstheme="minorBidi"/>
          <w:snapToGrid/>
          <w:kern w:val="0"/>
          <w:sz w:val="22"/>
          <w:szCs w:val="22"/>
        </w:rPr>
      </w:pPr>
      <w:hyperlink w:anchor="_Toc445313380" w:history="1">
        <w:r w:rsidR="00855D1C" w:rsidRPr="000872BC">
          <w:rPr>
            <w:rStyle w:val="afffff2"/>
            <w:rFonts w:ascii="Calibri" w:hAnsi="Calibri"/>
          </w:rPr>
          <w:t>Configuring hello-time for port</w:t>
        </w:r>
        <w:r w:rsidR="00855D1C">
          <w:rPr>
            <w:webHidden/>
          </w:rPr>
          <w:tab/>
        </w:r>
        <w:r w:rsidR="00855D1C">
          <w:rPr>
            <w:webHidden/>
          </w:rPr>
          <w:fldChar w:fldCharType="begin"/>
        </w:r>
        <w:r w:rsidR="00855D1C">
          <w:rPr>
            <w:webHidden/>
          </w:rPr>
          <w:instrText xml:space="preserve"> PAGEREF _Toc445313380 \h </w:instrText>
        </w:r>
        <w:r w:rsidR="00855D1C">
          <w:rPr>
            <w:webHidden/>
          </w:rPr>
        </w:r>
        <w:r w:rsidR="00855D1C">
          <w:rPr>
            <w:webHidden/>
          </w:rPr>
          <w:fldChar w:fldCharType="separate"/>
        </w:r>
        <w:r w:rsidR="00855D1C">
          <w:rPr>
            <w:webHidden/>
          </w:rPr>
          <w:t>256</w:t>
        </w:r>
        <w:r w:rsidR="00855D1C">
          <w:rPr>
            <w:webHidden/>
          </w:rPr>
          <w:fldChar w:fldCharType="end"/>
        </w:r>
      </w:hyperlink>
    </w:p>
    <w:p w14:paraId="203684DC" w14:textId="77777777" w:rsidR="00855D1C" w:rsidRDefault="00FF3D30">
      <w:pPr>
        <w:pStyle w:val="30"/>
        <w:rPr>
          <w:rFonts w:asciiTheme="minorHAnsi" w:eastAsiaTheme="minorEastAsia" w:hAnsiTheme="minorHAnsi" w:cstheme="minorBidi"/>
          <w:snapToGrid/>
          <w:kern w:val="0"/>
          <w:sz w:val="22"/>
          <w:szCs w:val="22"/>
        </w:rPr>
      </w:pPr>
      <w:hyperlink w:anchor="_Toc445313381" w:history="1">
        <w:r w:rsidR="00855D1C" w:rsidRPr="000872BC">
          <w:rPr>
            <w:rStyle w:val="afffff2"/>
            <w:rFonts w:ascii="Calibri" w:hAnsi="Calibri"/>
          </w:rPr>
          <w:t>Configuring portfast for port</w:t>
        </w:r>
        <w:r w:rsidR="00855D1C">
          <w:rPr>
            <w:webHidden/>
          </w:rPr>
          <w:tab/>
        </w:r>
        <w:r w:rsidR="00855D1C">
          <w:rPr>
            <w:webHidden/>
          </w:rPr>
          <w:fldChar w:fldCharType="begin"/>
        </w:r>
        <w:r w:rsidR="00855D1C">
          <w:rPr>
            <w:webHidden/>
          </w:rPr>
          <w:instrText xml:space="preserve"> PAGEREF _Toc445313381 \h </w:instrText>
        </w:r>
        <w:r w:rsidR="00855D1C">
          <w:rPr>
            <w:webHidden/>
          </w:rPr>
        </w:r>
        <w:r w:rsidR="00855D1C">
          <w:rPr>
            <w:webHidden/>
          </w:rPr>
          <w:fldChar w:fldCharType="separate"/>
        </w:r>
        <w:r w:rsidR="00855D1C">
          <w:rPr>
            <w:webHidden/>
          </w:rPr>
          <w:t>256</w:t>
        </w:r>
        <w:r w:rsidR="00855D1C">
          <w:rPr>
            <w:webHidden/>
          </w:rPr>
          <w:fldChar w:fldCharType="end"/>
        </w:r>
      </w:hyperlink>
    </w:p>
    <w:p w14:paraId="6693A610" w14:textId="77777777" w:rsidR="00855D1C" w:rsidRDefault="00FF3D30">
      <w:pPr>
        <w:pStyle w:val="30"/>
        <w:rPr>
          <w:rFonts w:asciiTheme="minorHAnsi" w:eastAsiaTheme="minorEastAsia" w:hAnsiTheme="minorHAnsi" w:cstheme="minorBidi"/>
          <w:snapToGrid/>
          <w:kern w:val="0"/>
          <w:sz w:val="22"/>
          <w:szCs w:val="22"/>
        </w:rPr>
      </w:pPr>
      <w:hyperlink w:anchor="_Toc445313382" w:history="1">
        <w:r w:rsidR="00855D1C" w:rsidRPr="000872BC">
          <w:rPr>
            <w:rStyle w:val="afffff2"/>
            <w:rFonts w:ascii="Calibri" w:hAnsi="Calibri"/>
          </w:rPr>
          <w:t>Configuring transmit-holdcount for port</w:t>
        </w:r>
        <w:r w:rsidR="00855D1C">
          <w:rPr>
            <w:webHidden/>
          </w:rPr>
          <w:tab/>
        </w:r>
        <w:r w:rsidR="00855D1C">
          <w:rPr>
            <w:webHidden/>
          </w:rPr>
          <w:fldChar w:fldCharType="begin"/>
        </w:r>
        <w:r w:rsidR="00855D1C">
          <w:rPr>
            <w:webHidden/>
          </w:rPr>
          <w:instrText xml:space="preserve"> PAGEREF _Toc445313382 \h </w:instrText>
        </w:r>
        <w:r w:rsidR="00855D1C">
          <w:rPr>
            <w:webHidden/>
          </w:rPr>
        </w:r>
        <w:r w:rsidR="00855D1C">
          <w:rPr>
            <w:webHidden/>
          </w:rPr>
          <w:fldChar w:fldCharType="separate"/>
        </w:r>
        <w:r w:rsidR="00855D1C">
          <w:rPr>
            <w:webHidden/>
          </w:rPr>
          <w:t>256</w:t>
        </w:r>
        <w:r w:rsidR="00855D1C">
          <w:rPr>
            <w:webHidden/>
          </w:rPr>
          <w:fldChar w:fldCharType="end"/>
        </w:r>
      </w:hyperlink>
    </w:p>
    <w:p w14:paraId="4956B237" w14:textId="77777777" w:rsidR="00855D1C" w:rsidRDefault="00FF3D30">
      <w:pPr>
        <w:pStyle w:val="30"/>
        <w:rPr>
          <w:rFonts w:asciiTheme="minorHAnsi" w:eastAsiaTheme="minorEastAsia" w:hAnsiTheme="minorHAnsi" w:cstheme="minorBidi"/>
          <w:snapToGrid/>
          <w:kern w:val="0"/>
          <w:sz w:val="22"/>
          <w:szCs w:val="22"/>
        </w:rPr>
      </w:pPr>
      <w:hyperlink w:anchor="_Toc445313383" w:history="1">
        <w:r w:rsidR="00855D1C" w:rsidRPr="000872BC">
          <w:rPr>
            <w:rStyle w:val="afffff2"/>
            <w:rFonts w:ascii="Calibri" w:hAnsi="Calibri"/>
          </w:rPr>
          <w:t>Configuring restricted-role for port</w:t>
        </w:r>
        <w:r w:rsidR="00855D1C">
          <w:rPr>
            <w:webHidden/>
          </w:rPr>
          <w:tab/>
        </w:r>
        <w:r w:rsidR="00855D1C">
          <w:rPr>
            <w:webHidden/>
          </w:rPr>
          <w:fldChar w:fldCharType="begin"/>
        </w:r>
        <w:r w:rsidR="00855D1C">
          <w:rPr>
            <w:webHidden/>
          </w:rPr>
          <w:instrText xml:space="preserve"> PAGEREF _Toc445313383 \h </w:instrText>
        </w:r>
        <w:r w:rsidR="00855D1C">
          <w:rPr>
            <w:webHidden/>
          </w:rPr>
        </w:r>
        <w:r w:rsidR="00855D1C">
          <w:rPr>
            <w:webHidden/>
          </w:rPr>
          <w:fldChar w:fldCharType="separate"/>
        </w:r>
        <w:r w:rsidR="00855D1C">
          <w:rPr>
            <w:webHidden/>
          </w:rPr>
          <w:t>256</w:t>
        </w:r>
        <w:r w:rsidR="00855D1C">
          <w:rPr>
            <w:webHidden/>
          </w:rPr>
          <w:fldChar w:fldCharType="end"/>
        </w:r>
      </w:hyperlink>
    </w:p>
    <w:p w14:paraId="1DFFD23B" w14:textId="77777777" w:rsidR="00855D1C" w:rsidRDefault="00FF3D30">
      <w:pPr>
        <w:pStyle w:val="30"/>
        <w:rPr>
          <w:rFonts w:asciiTheme="minorHAnsi" w:eastAsiaTheme="minorEastAsia" w:hAnsiTheme="minorHAnsi" w:cstheme="minorBidi"/>
          <w:snapToGrid/>
          <w:kern w:val="0"/>
          <w:sz w:val="22"/>
          <w:szCs w:val="22"/>
        </w:rPr>
      </w:pPr>
      <w:hyperlink w:anchor="_Toc445313384" w:history="1">
        <w:r w:rsidR="00855D1C" w:rsidRPr="000872BC">
          <w:rPr>
            <w:rStyle w:val="afffff2"/>
            <w:rFonts w:ascii="Calibri" w:hAnsi="Calibri"/>
          </w:rPr>
          <w:t>Configuring restricted-tcn for port</w:t>
        </w:r>
        <w:r w:rsidR="00855D1C">
          <w:rPr>
            <w:webHidden/>
          </w:rPr>
          <w:tab/>
        </w:r>
        <w:r w:rsidR="00855D1C">
          <w:rPr>
            <w:webHidden/>
          </w:rPr>
          <w:fldChar w:fldCharType="begin"/>
        </w:r>
        <w:r w:rsidR="00855D1C">
          <w:rPr>
            <w:webHidden/>
          </w:rPr>
          <w:instrText xml:space="preserve"> PAGEREF _Toc445313384 \h </w:instrText>
        </w:r>
        <w:r w:rsidR="00855D1C">
          <w:rPr>
            <w:webHidden/>
          </w:rPr>
        </w:r>
        <w:r w:rsidR="00855D1C">
          <w:rPr>
            <w:webHidden/>
          </w:rPr>
          <w:fldChar w:fldCharType="separate"/>
        </w:r>
        <w:r w:rsidR="00855D1C">
          <w:rPr>
            <w:webHidden/>
          </w:rPr>
          <w:t>257</w:t>
        </w:r>
        <w:r w:rsidR="00855D1C">
          <w:rPr>
            <w:webHidden/>
          </w:rPr>
          <w:fldChar w:fldCharType="end"/>
        </w:r>
      </w:hyperlink>
    </w:p>
    <w:p w14:paraId="7A30EAA3" w14:textId="77777777" w:rsidR="00855D1C" w:rsidRDefault="00FF3D30">
      <w:pPr>
        <w:pStyle w:val="20"/>
        <w:rPr>
          <w:rFonts w:asciiTheme="minorHAnsi" w:eastAsiaTheme="minorEastAsia" w:hAnsiTheme="minorHAnsi" w:cstheme="minorBidi"/>
          <w:noProof/>
          <w:snapToGrid/>
          <w:kern w:val="0"/>
          <w:sz w:val="22"/>
          <w:szCs w:val="22"/>
        </w:rPr>
      </w:pPr>
      <w:hyperlink w:anchor="_Toc445313385" w:history="1">
        <w:r w:rsidR="00855D1C" w:rsidRPr="000872BC">
          <w:rPr>
            <w:rStyle w:val="afffff2"/>
            <w:rFonts w:ascii="Calibri" w:hAnsi="Calibri"/>
            <w:noProof/>
          </w:rPr>
          <w:t>Configuring MSTP Features</w:t>
        </w:r>
        <w:r w:rsidR="00855D1C">
          <w:rPr>
            <w:noProof/>
            <w:webHidden/>
          </w:rPr>
          <w:tab/>
        </w:r>
        <w:r w:rsidR="00855D1C">
          <w:rPr>
            <w:noProof/>
            <w:webHidden/>
          </w:rPr>
          <w:fldChar w:fldCharType="begin"/>
        </w:r>
        <w:r w:rsidR="00855D1C">
          <w:rPr>
            <w:noProof/>
            <w:webHidden/>
          </w:rPr>
          <w:instrText xml:space="preserve"> PAGEREF _Toc445313385 \h </w:instrText>
        </w:r>
        <w:r w:rsidR="00855D1C">
          <w:rPr>
            <w:noProof/>
            <w:webHidden/>
          </w:rPr>
        </w:r>
        <w:r w:rsidR="00855D1C">
          <w:rPr>
            <w:noProof/>
            <w:webHidden/>
          </w:rPr>
          <w:fldChar w:fldCharType="separate"/>
        </w:r>
        <w:r w:rsidR="00855D1C">
          <w:rPr>
            <w:noProof/>
            <w:webHidden/>
          </w:rPr>
          <w:t>259</w:t>
        </w:r>
        <w:r w:rsidR="00855D1C">
          <w:rPr>
            <w:noProof/>
            <w:webHidden/>
          </w:rPr>
          <w:fldChar w:fldCharType="end"/>
        </w:r>
      </w:hyperlink>
    </w:p>
    <w:p w14:paraId="41A65AD0" w14:textId="77777777" w:rsidR="00855D1C" w:rsidRDefault="00FF3D30">
      <w:pPr>
        <w:pStyle w:val="30"/>
        <w:rPr>
          <w:rFonts w:asciiTheme="minorHAnsi" w:eastAsiaTheme="minorEastAsia" w:hAnsiTheme="minorHAnsi" w:cstheme="minorBidi"/>
          <w:snapToGrid/>
          <w:kern w:val="0"/>
          <w:sz w:val="22"/>
          <w:szCs w:val="22"/>
        </w:rPr>
      </w:pPr>
      <w:hyperlink w:anchor="_Toc445313386" w:history="1">
        <w:r w:rsidR="00855D1C" w:rsidRPr="000872BC">
          <w:rPr>
            <w:rStyle w:val="afffff2"/>
            <w:rFonts w:ascii="Calibri" w:hAnsi="Calibri"/>
          </w:rPr>
          <w:t>Instance Creation and VLAN Connection</w:t>
        </w:r>
        <w:r w:rsidR="00855D1C">
          <w:rPr>
            <w:webHidden/>
          </w:rPr>
          <w:tab/>
        </w:r>
        <w:r w:rsidR="00855D1C">
          <w:rPr>
            <w:webHidden/>
          </w:rPr>
          <w:fldChar w:fldCharType="begin"/>
        </w:r>
        <w:r w:rsidR="00855D1C">
          <w:rPr>
            <w:webHidden/>
          </w:rPr>
          <w:instrText xml:space="preserve"> PAGEREF _Toc445313386 \h </w:instrText>
        </w:r>
        <w:r w:rsidR="00855D1C">
          <w:rPr>
            <w:webHidden/>
          </w:rPr>
        </w:r>
        <w:r w:rsidR="00855D1C">
          <w:rPr>
            <w:webHidden/>
          </w:rPr>
          <w:fldChar w:fldCharType="separate"/>
        </w:r>
        <w:r w:rsidR="00855D1C">
          <w:rPr>
            <w:webHidden/>
          </w:rPr>
          <w:t>259</w:t>
        </w:r>
        <w:r w:rsidR="00855D1C">
          <w:rPr>
            <w:webHidden/>
          </w:rPr>
          <w:fldChar w:fldCharType="end"/>
        </w:r>
      </w:hyperlink>
    </w:p>
    <w:p w14:paraId="25F6B11C" w14:textId="77777777" w:rsidR="00855D1C" w:rsidRDefault="00FF3D30">
      <w:pPr>
        <w:pStyle w:val="30"/>
        <w:rPr>
          <w:rFonts w:asciiTheme="minorHAnsi" w:eastAsiaTheme="minorEastAsia" w:hAnsiTheme="minorHAnsi" w:cstheme="minorBidi"/>
          <w:snapToGrid/>
          <w:kern w:val="0"/>
          <w:sz w:val="22"/>
          <w:szCs w:val="22"/>
        </w:rPr>
      </w:pPr>
      <w:hyperlink w:anchor="_Toc445313387" w:history="1">
        <w:r w:rsidR="00855D1C" w:rsidRPr="000872BC">
          <w:rPr>
            <w:rStyle w:val="afffff2"/>
            <w:rFonts w:ascii="Calibri" w:hAnsi="Calibri"/>
          </w:rPr>
          <w:t>Instance and port configuration</w:t>
        </w:r>
        <w:r w:rsidR="00855D1C">
          <w:rPr>
            <w:webHidden/>
          </w:rPr>
          <w:tab/>
        </w:r>
        <w:r w:rsidR="00855D1C">
          <w:rPr>
            <w:webHidden/>
          </w:rPr>
          <w:fldChar w:fldCharType="begin"/>
        </w:r>
        <w:r w:rsidR="00855D1C">
          <w:rPr>
            <w:webHidden/>
          </w:rPr>
          <w:instrText xml:space="preserve"> PAGEREF _Toc445313387 \h </w:instrText>
        </w:r>
        <w:r w:rsidR="00855D1C">
          <w:rPr>
            <w:webHidden/>
          </w:rPr>
        </w:r>
        <w:r w:rsidR="00855D1C">
          <w:rPr>
            <w:webHidden/>
          </w:rPr>
          <w:fldChar w:fldCharType="separate"/>
        </w:r>
        <w:r w:rsidR="00855D1C">
          <w:rPr>
            <w:webHidden/>
          </w:rPr>
          <w:t>260</w:t>
        </w:r>
        <w:r w:rsidR="00855D1C">
          <w:rPr>
            <w:webHidden/>
          </w:rPr>
          <w:fldChar w:fldCharType="end"/>
        </w:r>
      </w:hyperlink>
    </w:p>
    <w:p w14:paraId="03F546F5" w14:textId="77777777" w:rsidR="00855D1C" w:rsidRDefault="00FF3D30">
      <w:pPr>
        <w:pStyle w:val="30"/>
        <w:rPr>
          <w:rFonts w:asciiTheme="minorHAnsi" w:eastAsiaTheme="minorEastAsia" w:hAnsiTheme="minorHAnsi" w:cstheme="minorBidi"/>
          <w:snapToGrid/>
          <w:kern w:val="0"/>
          <w:sz w:val="22"/>
          <w:szCs w:val="22"/>
        </w:rPr>
      </w:pPr>
      <w:hyperlink w:anchor="_Toc445313388" w:history="1">
        <w:r w:rsidR="00855D1C" w:rsidRPr="000872BC">
          <w:rPr>
            <w:rStyle w:val="afffff2"/>
            <w:rFonts w:ascii="Calibri" w:hAnsi="Calibri"/>
          </w:rPr>
          <w:t>Setting region and revision number for MST</w:t>
        </w:r>
        <w:r w:rsidR="00855D1C">
          <w:rPr>
            <w:webHidden/>
          </w:rPr>
          <w:tab/>
        </w:r>
        <w:r w:rsidR="00855D1C">
          <w:rPr>
            <w:webHidden/>
          </w:rPr>
          <w:fldChar w:fldCharType="begin"/>
        </w:r>
        <w:r w:rsidR="00855D1C">
          <w:rPr>
            <w:webHidden/>
          </w:rPr>
          <w:instrText xml:space="preserve"> PAGEREF _Toc445313388 \h </w:instrText>
        </w:r>
        <w:r w:rsidR="00855D1C">
          <w:rPr>
            <w:webHidden/>
          </w:rPr>
        </w:r>
        <w:r w:rsidR="00855D1C">
          <w:rPr>
            <w:webHidden/>
          </w:rPr>
          <w:fldChar w:fldCharType="separate"/>
        </w:r>
        <w:r w:rsidR="00855D1C">
          <w:rPr>
            <w:webHidden/>
          </w:rPr>
          <w:t>263</w:t>
        </w:r>
        <w:r w:rsidR="00855D1C">
          <w:rPr>
            <w:webHidden/>
          </w:rPr>
          <w:fldChar w:fldCharType="end"/>
        </w:r>
      </w:hyperlink>
    </w:p>
    <w:p w14:paraId="73AFD8ED" w14:textId="77777777" w:rsidR="00855D1C" w:rsidRDefault="00FF3D30">
      <w:pPr>
        <w:pStyle w:val="30"/>
        <w:rPr>
          <w:rFonts w:asciiTheme="minorHAnsi" w:eastAsiaTheme="minorEastAsia" w:hAnsiTheme="minorHAnsi" w:cstheme="minorBidi"/>
          <w:snapToGrid/>
          <w:kern w:val="0"/>
          <w:sz w:val="22"/>
          <w:szCs w:val="22"/>
        </w:rPr>
      </w:pPr>
      <w:hyperlink w:anchor="_Toc445313389" w:history="1">
        <w:r w:rsidR="00855D1C" w:rsidRPr="000872BC">
          <w:rPr>
            <w:rStyle w:val="afffff2"/>
            <w:rFonts w:ascii="Calibri" w:hAnsi="Calibri"/>
          </w:rPr>
          <w:t>Pathcost for MSTP</w:t>
        </w:r>
        <w:r w:rsidR="00855D1C">
          <w:rPr>
            <w:webHidden/>
          </w:rPr>
          <w:tab/>
        </w:r>
        <w:r w:rsidR="00855D1C">
          <w:rPr>
            <w:webHidden/>
          </w:rPr>
          <w:fldChar w:fldCharType="begin"/>
        </w:r>
        <w:r w:rsidR="00855D1C">
          <w:rPr>
            <w:webHidden/>
          </w:rPr>
          <w:instrText xml:space="preserve"> PAGEREF _Toc445313389 \h </w:instrText>
        </w:r>
        <w:r w:rsidR="00855D1C">
          <w:rPr>
            <w:webHidden/>
          </w:rPr>
        </w:r>
        <w:r w:rsidR="00855D1C">
          <w:rPr>
            <w:webHidden/>
          </w:rPr>
          <w:fldChar w:fldCharType="separate"/>
        </w:r>
        <w:r w:rsidR="00855D1C">
          <w:rPr>
            <w:webHidden/>
          </w:rPr>
          <w:t>264</w:t>
        </w:r>
        <w:r w:rsidR="00855D1C">
          <w:rPr>
            <w:webHidden/>
          </w:rPr>
          <w:fldChar w:fldCharType="end"/>
        </w:r>
      </w:hyperlink>
    </w:p>
    <w:p w14:paraId="3C21F794" w14:textId="77777777" w:rsidR="00855D1C" w:rsidRDefault="00FF3D30">
      <w:pPr>
        <w:pStyle w:val="20"/>
        <w:rPr>
          <w:rFonts w:asciiTheme="minorHAnsi" w:eastAsiaTheme="minorEastAsia" w:hAnsiTheme="minorHAnsi" w:cstheme="minorBidi"/>
          <w:noProof/>
          <w:snapToGrid/>
          <w:kern w:val="0"/>
          <w:sz w:val="22"/>
          <w:szCs w:val="22"/>
        </w:rPr>
      </w:pPr>
      <w:hyperlink w:anchor="_Toc445313390" w:history="1">
        <w:r w:rsidR="00855D1C" w:rsidRPr="000872BC">
          <w:rPr>
            <w:rStyle w:val="afffff2"/>
            <w:rFonts w:ascii="Calibri" w:hAnsi="Calibri"/>
            <w:noProof/>
          </w:rPr>
          <w:t>Displaying the Spanning-Tree Status</w:t>
        </w:r>
        <w:r w:rsidR="00855D1C">
          <w:rPr>
            <w:noProof/>
            <w:webHidden/>
          </w:rPr>
          <w:tab/>
        </w:r>
        <w:r w:rsidR="00855D1C">
          <w:rPr>
            <w:noProof/>
            <w:webHidden/>
          </w:rPr>
          <w:fldChar w:fldCharType="begin"/>
        </w:r>
        <w:r w:rsidR="00855D1C">
          <w:rPr>
            <w:noProof/>
            <w:webHidden/>
          </w:rPr>
          <w:instrText xml:space="preserve"> PAGEREF _Toc445313390 \h </w:instrText>
        </w:r>
        <w:r w:rsidR="00855D1C">
          <w:rPr>
            <w:noProof/>
            <w:webHidden/>
          </w:rPr>
        </w:r>
        <w:r w:rsidR="00855D1C">
          <w:rPr>
            <w:noProof/>
            <w:webHidden/>
          </w:rPr>
          <w:fldChar w:fldCharType="separate"/>
        </w:r>
        <w:r w:rsidR="00855D1C">
          <w:rPr>
            <w:noProof/>
            <w:webHidden/>
          </w:rPr>
          <w:t>265</w:t>
        </w:r>
        <w:r w:rsidR="00855D1C">
          <w:rPr>
            <w:noProof/>
            <w:webHidden/>
          </w:rPr>
          <w:fldChar w:fldCharType="end"/>
        </w:r>
      </w:hyperlink>
    </w:p>
    <w:p w14:paraId="7E23CFCA" w14:textId="77777777" w:rsidR="00855D1C" w:rsidRDefault="00FF3D30">
      <w:pPr>
        <w:pStyle w:val="20"/>
        <w:rPr>
          <w:rFonts w:asciiTheme="minorHAnsi" w:eastAsiaTheme="minorEastAsia" w:hAnsiTheme="minorHAnsi" w:cstheme="minorBidi"/>
          <w:noProof/>
          <w:snapToGrid/>
          <w:kern w:val="0"/>
          <w:sz w:val="22"/>
          <w:szCs w:val="22"/>
        </w:rPr>
      </w:pPr>
      <w:hyperlink w:anchor="_Toc445313391" w:history="1">
        <w:r w:rsidR="00855D1C" w:rsidRPr="000872BC">
          <w:rPr>
            <w:rStyle w:val="afffff2"/>
            <w:rFonts w:ascii="Calibri" w:hAnsi="Calibri"/>
            <w:noProof/>
          </w:rPr>
          <w:t>Configuring Bridge MAC Forwarding</w:t>
        </w:r>
        <w:r w:rsidR="00855D1C">
          <w:rPr>
            <w:noProof/>
            <w:webHidden/>
          </w:rPr>
          <w:tab/>
        </w:r>
        <w:r w:rsidR="00855D1C">
          <w:rPr>
            <w:noProof/>
            <w:webHidden/>
          </w:rPr>
          <w:fldChar w:fldCharType="begin"/>
        </w:r>
        <w:r w:rsidR="00855D1C">
          <w:rPr>
            <w:noProof/>
            <w:webHidden/>
          </w:rPr>
          <w:instrText xml:space="preserve"> PAGEREF _Toc445313391 \h </w:instrText>
        </w:r>
        <w:r w:rsidR="00855D1C">
          <w:rPr>
            <w:noProof/>
            <w:webHidden/>
          </w:rPr>
        </w:r>
        <w:r w:rsidR="00855D1C">
          <w:rPr>
            <w:noProof/>
            <w:webHidden/>
          </w:rPr>
          <w:fldChar w:fldCharType="separate"/>
        </w:r>
        <w:r w:rsidR="00855D1C">
          <w:rPr>
            <w:noProof/>
            <w:webHidden/>
          </w:rPr>
          <w:t>267</w:t>
        </w:r>
        <w:r w:rsidR="00855D1C">
          <w:rPr>
            <w:noProof/>
            <w:webHidden/>
          </w:rPr>
          <w:fldChar w:fldCharType="end"/>
        </w:r>
      </w:hyperlink>
    </w:p>
    <w:p w14:paraId="3EE76F38" w14:textId="77777777" w:rsidR="00855D1C" w:rsidRDefault="00FF3D30">
      <w:pPr>
        <w:pStyle w:val="20"/>
        <w:rPr>
          <w:rFonts w:asciiTheme="minorHAnsi" w:eastAsiaTheme="minorEastAsia" w:hAnsiTheme="minorHAnsi" w:cstheme="minorBidi"/>
          <w:noProof/>
          <w:snapToGrid/>
          <w:kern w:val="0"/>
          <w:sz w:val="22"/>
          <w:szCs w:val="22"/>
        </w:rPr>
      </w:pPr>
      <w:hyperlink w:anchor="_Toc445313392" w:history="1">
        <w:r w:rsidR="00855D1C" w:rsidRPr="000872BC">
          <w:rPr>
            <w:rStyle w:val="afffff2"/>
            <w:rFonts w:ascii="Calibri" w:hAnsi="Calibri"/>
            <w:noProof/>
          </w:rPr>
          <w:t>Self-loop Detection</w:t>
        </w:r>
        <w:r w:rsidR="00855D1C">
          <w:rPr>
            <w:noProof/>
            <w:webHidden/>
          </w:rPr>
          <w:tab/>
        </w:r>
        <w:r w:rsidR="00855D1C">
          <w:rPr>
            <w:noProof/>
            <w:webHidden/>
          </w:rPr>
          <w:fldChar w:fldCharType="begin"/>
        </w:r>
        <w:r w:rsidR="00855D1C">
          <w:rPr>
            <w:noProof/>
            <w:webHidden/>
          </w:rPr>
          <w:instrText xml:space="preserve"> PAGEREF _Toc445313392 \h </w:instrText>
        </w:r>
        <w:r w:rsidR="00855D1C">
          <w:rPr>
            <w:noProof/>
            <w:webHidden/>
          </w:rPr>
        </w:r>
        <w:r w:rsidR="00855D1C">
          <w:rPr>
            <w:noProof/>
            <w:webHidden/>
          </w:rPr>
          <w:fldChar w:fldCharType="separate"/>
        </w:r>
        <w:r w:rsidR="00855D1C">
          <w:rPr>
            <w:noProof/>
            <w:webHidden/>
          </w:rPr>
          <w:t>269</w:t>
        </w:r>
        <w:r w:rsidR="00855D1C">
          <w:rPr>
            <w:noProof/>
            <w:webHidden/>
          </w:rPr>
          <w:fldChar w:fldCharType="end"/>
        </w:r>
      </w:hyperlink>
    </w:p>
    <w:p w14:paraId="4FA2947B" w14:textId="77777777" w:rsidR="00855D1C" w:rsidRDefault="00FF3D30">
      <w:pPr>
        <w:pStyle w:val="30"/>
        <w:rPr>
          <w:rFonts w:asciiTheme="minorHAnsi" w:eastAsiaTheme="minorEastAsia" w:hAnsiTheme="minorHAnsi" w:cstheme="minorBidi"/>
          <w:snapToGrid/>
          <w:kern w:val="0"/>
          <w:sz w:val="22"/>
          <w:szCs w:val="22"/>
        </w:rPr>
      </w:pPr>
      <w:hyperlink w:anchor="_Toc445313393" w:history="1">
        <w:r w:rsidR="00855D1C" w:rsidRPr="000872BC">
          <w:rPr>
            <w:rStyle w:val="afffff2"/>
            <w:rFonts w:ascii="Calibri" w:hAnsi="Calibri"/>
          </w:rPr>
          <w:t>Understanding Self-loop Detection</w:t>
        </w:r>
        <w:r w:rsidR="00855D1C">
          <w:rPr>
            <w:webHidden/>
          </w:rPr>
          <w:tab/>
        </w:r>
        <w:r w:rsidR="00855D1C">
          <w:rPr>
            <w:webHidden/>
          </w:rPr>
          <w:fldChar w:fldCharType="begin"/>
        </w:r>
        <w:r w:rsidR="00855D1C">
          <w:rPr>
            <w:webHidden/>
          </w:rPr>
          <w:instrText xml:space="preserve"> PAGEREF _Toc445313393 \h </w:instrText>
        </w:r>
        <w:r w:rsidR="00855D1C">
          <w:rPr>
            <w:webHidden/>
          </w:rPr>
        </w:r>
        <w:r w:rsidR="00855D1C">
          <w:rPr>
            <w:webHidden/>
          </w:rPr>
          <w:fldChar w:fldCharType="separate"/>
        </w:r>
        <w:r w:rsidR="00855D1C">
          <w:rPr>
            <w:webHidden/>
          </w:rPr>
          <w:t>269</w:t>
        </w:r>
        <w:r w:rsidR="00855D1C">
          <w:rPr>
            <w:webHidden/>
          </w:rPr>
          <w:fldChar w:fldCharType="end"/>
        </w:r>
      </w:hyperlink>
    </w:p>
    <w:p w14:paraId="2B27040F" w14:textId="77777777" w:rsidR="00855D1C" w:rsidRDefault="00FF3D30">
      <w:pPr>
        <w:pStyle w:val="30"/>
        <w:rPr>
          <w:rFonts w:asciiTheme="minorHAnsi" w:eastAsiaTheme="minorEastAsia" w:hAnsiTheme="minorHAnsi" w:cstheme="minorBidi"/>
          <w:snapToGrid/>
          <w:kern w:val="0"/>
          <w:sz w:val="22"/>
          <w:szCs w:val="22"/>
        </w:rPr>
      </w:pPr>
      <w:hyperlink w:anchor="_Toc445313394" w:history="1">
        <w:r w:rsidR="00855D1C" w:rsidRPr="000872BC">
          <w:rPr>
            <w:rStyle w:val="afffff2"/>
            <w:rFonts w:ascii="Calibri" w:hAnsi="Calibri"/>
          </w:rPr>
          <w:t>Default SLD Configuration</w:t>
        </w:r>
        <w:r w:rsidR="00855D1C">
          <w:rPr>
            <w:webHidden/>
          </w:rPr>
          <w:tab/>
        </w:r>
        <w:r w:rsidR="00855D1C">
          <w:rPr>
            <w:webHidden/>
          </w:rPr>
          <w:fldChar w:fldCharType="begin"/>
        </w:r>
        <w:r w:rsidR="00855D1C">
          <w:rPr>
            <w:webHidden/>
          </w:rPr>
          <w:instrText xml:space="preserve"> PAGEREF _Toc445313394 \h </w:instrText>
        </w:r>
        <w:r w:rsidR="00855D1C">
          <w:rPr>
            <w:webHidden/>
          </w:rPr>
        </w:r>
        <w:r w:rsidR="00855D1C">
          <w:rPr>
            <w:webHidden/>
          </w:rPr>
          <w:fldChar w:fldCharType="separate"/>
        </w:r>
        <w:r w:rsidR="00855D1C">
          <w:rPr>
            <w:webHidden/>
          </w:rPr>
          <w:t>269</w:t>
        </w:r>
        <w:r w:rsidR="00855D1C">
          <w:rPr>
            <w:webHidden/>
          </w:rPr>
          <w:fldChar w:fldCharType="end"/>
        </w:r>
      </w:hyperlink>
    </w:p>
    <w:p w14:paraId="12D370F8" w14:textId="77777777" w:rsidR="00855D1C" w:rsidRDefault="00FF3D30">
      <w:pPr>
        <w:pStyle w:val="30"/>
        <w:rPr>
          <w:rFonts w:asciiTheme="minorHAnsi" w:eastAsiaTheme="minorEastAsia" w:hAnsiTheme="minorHAnsi" w:cstheme="minorBidi"/>
          <w:snapToGrid/>
          <w:kern w:val="0"/>
          <w:sz w:val="22"/>
          <w:szCs w:val="22"/>
        </w:rPr>
      </w:pPr>
      <w:hyperlink w:anchor="_Toc445313395" w:history="1">
        <w:r w:rsidR="00855D1C" w:rsidRPr="000872BC">
          <w:rPr>
            <w:rStyle w:val="afffff2"/>
            <w:rFonts w:ascii="Calibri" w:hAnsi="Calibri"/>
          </w:rPr>
          <w:t>Configuring Self-loop Detection</w:t>
        </w:r>
        <w:r w:rsidR="00855D1C">
          <w:rPr>
            <w:webHidden/>
          </w:rPr>
          <w:tab/>
        </w:r>
        <w:r w:rsidR="00855D1C">
          <w:rPr>
            <w:webHidden/>
          </w:rPr>
          <w:fldChar w:fldCharType="begin"/>
        </w:r>
        <w:r w:rsidR="00855D1C">
          <w:rPr>
            <w:webHidden/>
          </w:rPr>
          <w:instrText xml:space="preserve"> PAGEREF _Toc445313395 \h </w:instrText>
        </w:r>
        <w:r w:rsidR="00855D1C">
          <w:rPr>
            <w:webHidden/>
          </w:rPr>
        </w:r>
        <w:r w:rsidR="00855D1C">
          <w:rPr>
            <w:webHidden/>
          </w:rPr>
          <w:fldChar w:fldCharType="separate"/>
        </w:r>
        <w:r w:rsidR="00855D1C">
          <w:rPr>
            <w:webHidden/>
          </w:rPr>
          <w:t>269</w:t>
        </w:r>
        <w:r w:rsidR="00855D1C">
          <w:rPr>
            <w:webHidden/>
          </w:rPr>
          <w:fldChar w:fldCharType="end"/>
        </w:r>
      </w:hyperlink>
    </w:p>
    <w:p w14:paraId="54A19270" w14:textId="77777777" w:rsidR="00855D1C" w:rsidRDefault="00FF3D30">
      <w:pPr>
        <w:pStyle w:val="30"/>
        <w:rPr>
          <w:rFonts w:asciiTheme="minorHAnsi" w:eastAsiaTheme="minorEastAsia" w:hAnsiTheme="minorHAnsi" w:cstheme="minorBidi"/>
          <w:snapToGrid/>
          <w:kern w:val="0"/>
          <w:sz w:val="22"/>
          <w:szCs w:val="22"/>
        </w:rPr>
      </w:pPr>
      <w:hyperlink w:anchor="_Toc445313396" w:history="1">
        <w:r w:rsidR="00855D1C" w:rsidRPr="000872BC">
          <w:rPr>
            <w:rStyle w:val="afffff2"/>
            <w:rFonts w:ascii="Calibri" w:hAnsi="Calibri"/>
          </w:rPr>
          <w:t>Displaying Self-loop Status</w:t>
        </w:r>
        <w:r w:rsidR="00855D1C">
          <w:rPr>
            <w:webHidden/>
          </w:rPr>
          <w:tab/>
        </w:r>
        <w:r w:rsidR="00855D1C">
          <w:rPr>
            <w:webHidden/>
          </w:rPr>
          <w:fldChar w:fldCharType="begin"/>
        </w:r>
        <w:r w:rsidR="00855D1C">
          <w:rPr>
            <w:webHidden/>
          </w:rPr>
          <w:instrText xml:space="preserve"> PAGEREF _Toc445313396 \h </w:instrText>
        </w:r>
        <w:r w:rsidR="00855D1C">
          <w:rPr>
            <w:webHidden/>
          </w:rPr>
        </w:r>
        <w:r w:rsidR="00855D1C">
          <w:rPr>
            <w:webHidden/>
          </w:rPr>
          <w:fldChar w:fldCharType="separate"/>
        </w:r>
        <w:r w:rsidR="00855D1C">
          <w:rPr>
            <w:webHidden/>
          </w:rPr>
          <w:t>273</w:t>
        </w:r>
        <w:r w:rsidR="00855D1C">
          <w:rPr>
            <w:webHidden/>
          </w:rPr>
          <w:fldChar w:fldCharType="end"/>
        </w:r>
      </w:hyperlink>
    </w:p>
    <w:p w14:paraId="557BC34E"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397" w:history="1">
        <w:r w:rsidR="00855D1C" w:rsidRPr="000872BC">
          <w:rPr>
            <w:rStyle w:val="afffff2"/>
            <w:rFonts w:ascii="Calibri" w:hAnsi="Calibri"/>
            <w:noProof/>
            <w14:scene3d>
              <w14:camera w14:prst="orthographicFront"/>
              <w14:lightRig w14:rig="threePt" w14:dir="t">
                <w14:rot w14:lat="0" w14:lon="0" w14:rev="0"/>
              </w14:lightRig>
            </w14:scene3d>
          </w:rPr>
          <w:t>Chapter 14.</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BFD (Bidirectional Forwarding Detection)</w:t>
        </w:r>
        <w:r w:rsidR="00855D1C">
          <w:rPr>
            <w:noProof/>
            <w:webHidden/>
          </w:rPr>
          <w:tab/>
        </w:r>
        <w:r w:rsidR="00855D1C">
          <w:rPr>
            <w:noProof/>
            <w:webHidden/>
          </w:rPr>
          <w:fldChar w:fldCharType="begin"/>
        </w:r>
        <w:r w:rsidR="00855D1C">
          <w:rPr>
            <w:noProof/>
            <w:webHidden/>
          </w:rPr>
          <w:instrText xml:space="preserve"> PAGEREF _Toc445313397 \h </w:instrText>
        </w:r>
        <w:r w:rsidR="00855D1C">
          <w:rPr>
            <w:noProof/>
            <w:webHidden/>
          </w:rPr>
        </w:r>
        <w:r w:rsidR="00855D1C">
          <w:rPr>
            <w:noProof/>
            <w:webHidden/>
          </w:rPr>
          <w:fldChar w:fldCharType="separate"/>
        </w:r>
        <w:r w:rsidR="00855D1C">
          <w:rPr>
            <w:noProof/>
            <w:webHidden/>
          </w:rPr>
          <w:t>275</w:t>
        </w:r>
        <w:r w:rsidR="00855D1C">
          <w:rPr>
            <w:noProof/>
            <w:webHidden/>
          </w:rPr>
          <w:fldChar w:fldCharType="end"/>
        </w:r>
      </w:hyperlink>
    </w:p>
    <w:p w14:paraId="08006167" w14:textId="77777777" w:rsidR="00855D1C" w:rsidRDefault="00FF3D30">
      <w:pPr>
        <w:pStyle w:val="20"/>
        <w:rPr>
          <w:rFonts w:asciiTheme="minorHAnsi" w:eastAsiaTheme="minorEastAsia" w:hAnsiTheme="minorHAnsi" w:cstheme="minorBidi"/>
          <w:noProof/>
          <w:snapToGrid/>
          <w:kern w:val="0"/>
          <w:sz w:val="22"/>
          <w:szCs w:val="22"/>
        </w:rPr>
      </w:pPr>
      <w:hyperlink w:anchor="_Toc445313398" w:history="1">
        <w:r w:rsidR="00855D1C" w:rsidRPr="000872BC">
          <w:rPr>
            <w:rStyle w:val="afffff2"/>
            <w:rFonts w:ascii="Calibri" w:hAnsi="Calibri"/>
            <w:noProof/>
          </w:rPr>
          <w:t>Understanding BFD</w:t>
        </w:r>
        <w:r w:rsidR="00855D1C">
          <w:rPr>
            <w:noProof/>
            <w:webHidden/>
          </w:rPr>
          <w:tab/>
        </w:r>
        <w:r w:rsidR="00855D1C">
          <w:rPr>
            <w:noProof/>
            <w:webHidden/>
          </w:rPr>
          <w:fldChar w:fldCharType="begin"/>
        </w:r>
        <w:r w:rsidR="00855D1C">
          <w:rPr>
            <w:noProof/>
            <w:webHidden/>
          </w:rPr>
          <w:instrText xml:space="preserve"> PAGEREF _Toc445313398 \h </w:instrText>
        </w:r>
        <w:r w:rsidR="00855D1C">
          <w:rPr>
            <w:noProof/>
            <w:webHidden/>
          </w:rPr>
        </w:r>
        <w:r w:rsidR="00855D1C">
          <w:rPr>
            <w:noProof/>
            <w:webHidden/>
          </w:rPr>
          <w:fldChar w:fldCharType="separate"/>
        </w:r>
        <w:r w:rsidR="00855D1C">
          <w:rPr>
            <w:noProof/>
            <w:webHidden/>
          </w:rPr>
          <w:t>276</w:t>
        </w:r>
        <w:r w:rsidR="00855D1C">
          <w:rPr>
            <w:noProof/>
            <w:webHidden/>
          </w:rPr>
          <w:fldChar w:fldCharType="end"/>
        </w:r>
      </w:hyperlink>
    </w:p>
    <w:p w14:paraId="11A56CA2" w14:textId="77777777" w:rsidR="00855D1C" w:rsidRDefault="00FF3D30">
      <w:pPr>
        <w:pStyle w:val="30"/>
        <w:rPr>
          <w:rFonts w:asciiTheme="minorHAnsi" w:eastAsiaTheme="minorEastAsia" w:hAnsiTheme="minorHAnsi" w:cstheme="minorBidi"/>
          <w:snapToGrid/>
          <w:kern w:val="0"/>
          <w:sz w:val="22"/>
          <w:szCs w:val="22"/>
        </w:rPr>
      </w:pPr>
      <w:hyperlink w:anchor="_Toc445313399" w:history="1">
        <w:r w:rsidR="00855D1C" w:rsidRPr="000872BC">
          <w:rPr>
            <w:rStyle w:val="afffff2"/>
            <w:rFonts w:ascii="Calibri" w:hAnsi="Calibri"/>
          </w:rPr>
          <w:t>BFD Operation</w:t>
        </w:r>
        <w:r w:rsidR="00855D1C">
          <w:rPr>
            <w:webHidden/>
          </w:rPr>
          <w:tab/>
        </w:r>
        <w:r w:rsidR="00855D1C">
          <w:rPr>
            <w:webHidden/>
          </w:rPr>
          <w:fldChar w:fldCharType="begin"/>
        </w:r>
        <w:r w:rsidR="00855D1C">
          <w:rPr>
            <w:webHidden/>
          </w:rPr>
          <w:instrText xml:space="preserve"> PAGEREF _Toc445313399 \h </w:instrText>
        </w:r>
        <w:r w:rsidR="00855D1C">
          <w:rPr>
            <w:webHidden/>
          </w:rPr>
        </w:r>
        <w:r w:rsidR="00855D1C">
          <w:rPr>
            <w:webHidden/>
          </w:rPr>
          <w:fldChar w:fldCharType="separate"/>
        </w:r>
        <w:r w:rsidR="00855D1C">
          <w:rPr>
            <w:webHidden/>
          </w:rPr>
          <w:t>276</w:t>
        </w:r>
        <w:r w:rsidR="00855D1C">
          <w:rPr>
            <w:webHidden/>
          </w:rPr>
          <w:fldChar w:fldCharType="end"/>
        </w:r>
      </w:hyperlink>
    </w:p>
    <w:p w14:paraId="12454FE2" w14:textId="77777777" w:rsidR="00855D1C" w:rsidRDefault="00FF3D30">
      <w:pPr>
        <w:pStyle w:val="30"/>
        <w:rPr>
          <w:rFonts w:asciiTheme="minorHAnsi" w:eastAsiaTheme="minorEastAsia" w:hAnsiTheme="minorHAnsi" w:cstheme="minorBidi"/>
          <w:snapToGrid/>
          <w:kern w:val="0"/>
          <w:sz w:val="22"/>
          <w:szCs w:val="22"/>
        </w:rPr>
      </w:pPr>
      <w:hyperlink w:anchor="_Toc445313400" w:history="1">
        <w:r w:rsidR="00855D1C" w:rsidRPr="000872BC">
          <w:rPr>
            <w:rStyle w:val="afffff2"/>
            <w:rFonts w:ascii="Calibri" w:hAnsi="Calibri"/>
          </w:rPr>
          <w:t>Benefits of using BFD for Failure Detection</w:t>
        </w:r>
        <w:r w:rsidR="00855D1C">
          <w:rPr>
            <w:webHidden/>
          </w:rPr>
          <w:tab/>
        </w:r>
        <w:r w:rsidR="00855D1C">
          <w:rPr>
            <w:webHidden/>
          </w:rPr>
          <w:fldChar w:fldCharType="begin"/>
        </w:r>
        <w:r w:rsidR="00855D1C">
          <w:rPr>
            <w:webHidden/>
          </w:rPr>
          <w:instrText xml:space="preserve"> PAGEREF _Toc445313400 \h </w:instrText>
        </w:r>
        <w:r w:rsidR="00855D1C">
          <w:rPr>
            <w:webHidden/>
          </w:rPr>
        </w:r>
        <w:r w:rsidR="00855D1C">
          <w:rPr>
            <w:webHidden/>
          </w:rPr>
          <w:fldChar w:fldCharType="separate"/>
        </w:r>
        <w:r w:rsidR="00855D1C">
          <w:rPr>
            <w:webHidden/>
          </w:rPr>
          <w:t>276</w:t>
        </w:r>
        <w:r w:rsidR="00855D1C">
          <w:rPr>
            <w:webHidden/>
          </w:rPr>
          <w:fldChar w:fldCharType="end"/>
        </w:r>
      </w:hyperlink>
    </w:p>
    <w:p w14:paraId="08163A17" w14:textId="77777777" w:rsidR="00855D1C" w:rsidRDefault="00FF3D30">
      <w:pPr>
        <w:pStyle w:val="30"/>
        <w:rPr>
          <w:rFonts w:asciiTheme="minorHAnsi" w:eastAsiaTheme="minorEastAsia" w:hAnsiTheme="minorHAnsi" w:cstheme="minorBidi"/>
          <w:snapToGrid/>
          <w:kern w:val="0"/>
          <w:sz w:val="22"/>
          <w:szCs w:val="22"/>
        </w:rPr>
      </w:pPr>
      <w:hyperlink w:anchor="_Toc445313401" w:history="1">
        <w:r w:rsidR="00855D1C" w:rsidRPr="000872BC">
          <w:rPr>
            <w:rStyle w:val="afffff2"/>
            <w:rFonts w:ascii="Calibri" w:hAnsi="Calibri"/>
          </w:rPr>
          <w:t>BFD Session Type</w:t>
        </w:r>
        <w:r w:rsidR="00855D1C">
          <w:rPr>
            <w:webHidden/>
          </w:rPr>
          <w:tab/>
        </w:r>
        <w:r w:rsidR="00855D1C">
          <w:rPr>
            <w:webHidden/>
          </w:rPr>
          <w:fldChar w:fldCharType="begin"/>
        </w:r>
        <w:r w:rsidR="00855D1C">
          <w:rPr>
            <w:webHidden/>
          </w:rPr>
          <w:instrText xml:space="preserve"> PAGEREF _Toc445313401 \h </w:instrText>
        </w:r>
        <w:r w:rsidR="00855D1C">
          <w:rPr>
            <w:webHidden/>
          </w:rPr>
        </w:r>
        <w:r w:rsidR="00855D1C">
          <w:rPr>
            <w:webHidden/>
          </w:rPr>
          <w:fldChar w:fldCharType="separate"/>
        </w:r>
        <w:r w:rsidR="00855D1C">
          <w:rPr>
            <w:webHidden/>
          </w:rPr>
          <w:t>276</w:t>
        </w:r>
        <w:r w:rsidR="00855D1C">
          <w:rPr>
            <w:webHidden/>
          </w:rPr>
          <w:fldChar w:fldCharType="end"/>
        </w:r>
      </w:hyperlink>
    </w:p>
    <w:p w14:paraId="57BF458B" w14:textId="77777777" w:rsidR="00855D1C" w:rsidRDefault="00FF3D30">
      <w:pPr>
        <w:pStyle w:val="30"/>
        <w:rPr>
          <w:rFonts w:asciiTheme="minorHAnsi" w:eastAsiaTheme="minorEastAsia" w:hAnsiTheme="minorHAnsi" w:cstheme="minorBidi"/>
          <w:snapToGrid/>
          <w:kern w:val="0"/>
          <w:sz w:val="22"/>
          <w:szCs w:val="22"/>
        </w:rPr>
      </w:pPr>
      <w:hyperlink w:anchor="_Toc445313402" w:history="1">
        <w:r w:rsidR="00855D1C" w:rsidRPr="000872BC">
          <w:rPr>
            <w:rStyle w:val="afffff2"/>
            <w:rFonts w:ascii="Calibri" w:hAnsi="Calibri"/>
          </w:rPr>
          <w:t>BFD Version Interoperability</w:t>
        </w:r>
        <w:r w:rsidR="00855D1C">
          <w:rPr>
            <w:webHidden/>
          </w:rPr>
          <w:tab/>
        </w:r>
        <w:r w:rsidR="00855D1C">
          <w:rPr>
            <w:webHidden/>
          </w:rPr>
          <w:fldChar w:fldCharType="begin"/>
        </w:r>
        <w:r w:rsidR="00855D1C">
          <w:rPr>
            <w:webHidden/>
          </w:rPr>
          <w:instrText xml:space="preserve"> PAGEREF _Toc445313402 \h </w:instrText>
        </w:r>
        <w:r w:rsidR="00855D1C">
          <w:rPr>
            <w:webHidden/>
          </w:rPr>
        </w:r>
        <w:r w:rsidR="00855D1C">
          <w:rPr>
            <w:webHidden/>
          </w:rPr>
          <w:fldChar w:fldCharType="separate"/>
        </w:r>
        <w:r w:rsidR="00855D1C">
          <w:rPr>
            <w:webHidden/>
          </w:rPr>
          <w:t>277</w:t>
        </w:r>
        <w:r w:rsidR="00855D1C">
          <w:rPr>
            <w:webHidden/>
          </w:rPr>
          <w:fldChar w:fldCharType="end"/>
        </w:r>
      </w:hyperlink>
    </w:p>
    <w:p w14:paraId="5FDBC062" w14:textId="77777777" w:rsidR="00855D1C" w:rsidRDefault="00FF3D30">
      <w:pPr>
        <w:pStyle w:val="20"/>
        <w:rPr>
          <w:rFonts w:asciiTheme="minorHAnsi" w:eastAsiaTheme="minorEastAsia" w:hAnsiTheme="minorHAnsi" w:cstheme="minorBidi"/>
          <w:noProof/>
          <w:snapToGrid/>
          <w:kern w:val="0"/>
          <w:sz w:val="22"/>
          <w:szCs w:val="22"/>
        </w:rPr>
      </w:pPr>
      <w:hyperlink w:anchor="_Toc445313403" w:history="1">
        <w:r w:rsidR="00855D1C" w:rsidRPr="000872BC">
          <w:rPr>
            <w:rStyle w:val="afffff2"/>
            <w:rFonts w:ascii="Calibri" w:hAnsi="Calibri"/>
            <w:noProof/>
          </w:rPr>
          <w:t>BFD Restrictions</w:t>
        </w:r>
        <w:r w:rsidR="00855D1C">
          <w:rPr>
            <w:noProof/>
            <w:webHidden/>
          </w:rPr>
          <w:tab/>
        </w:r>
        <w:r w:rsidR="00855D1C">
          <w:rPr>
            <w:noProof/>
            <w:webHidden/>
          </w:rPr>
          <w:fldChar w:fldCharType="begin"/>
        </w:r>
        <w:r w:rsidR="00855D1C">
          <w:rPr>
            <w:noProof/>
            <w:webHidden/>
          </w:rPr>
          <w:instrText xml:space="preserve"> PAGEREF _Toc445313403 \h </w:instrText>
        </w:r>
        <w:r w:rsidR="00855D1C">
          <w:rPr>
            <w:noProof/>
            <w:webHidden/>
          </w:rPr>
        </w:r>
        <w:r w:rsidR="00855D1C">
          <w:rPr>
            <w:noProof/>
            <w:webHidden/>
          </w:rPr>
          <w:fldChar w:fldCharType="separate"/>
        </w:r>
        <w:r w:rsidR="00855D1C">
          <w:rPr>
            <w:noProof/>
            <w:webHidden/>
          </w:rPr>
          <w:t>278</w:t>
        </w:r>
        <w:r w:rsidR="00855D1C">
          <w:rPr>
            <w:noProof/>
            <w:webHidden/>
          </w:rPr>
          <w:fldChar w:fldCharType="end"/>
        </w:r>
      </w:hyperlink>
    </w:p>
    <w:p w14:paraId="0C70561B" w14:textId="77777777" w:rsidR="00855D1C" w:rsidRDefault="00FF3D30">
      <w:pPr>
        <w:pStyle w:val="20"/>
        <w:rPr>
          <w:rFonts w:asciiTheme="minorHAnsi" w:eastAsiaTheme="minorEastAsia" w:hAnsiTheme="minorHAnsi" w:cstheme="minorBidi"/>
          <w:noProof/>
          <w:snapToGrid/>
          <w:kern w:val="0"/>
          <w:sz w:val="22"/>
          <w:szCs w:val="22"/>
        </w:rPr>
      </w:pPr>
      <w:hyperlink w:anchor="_Toc445313404" w:history="1">
        <w:r w:rsidR="00855D1C" w:rsidRPr="000872BC">
          <w:rPr>
            <w:rStyle w:val="afffff2"/>
            <w:rFonts w:ascii="Calibri" w:hAnsi="Calibri"/>
            <w:noProof/>
          </w:rPr>
          <w:t>Default BFD Configuration</w:t>
        </w:r>
        <w:r w:rsidR="00855D1C">
          <w:rPr>
            <w:noProof/>
            <w:webHidden/>
          </w:rPr>
          <w:tab/>
        </w:r>
        <w:r w:rsidR="00855D1C">
          <w:rPr>
            <w:noProof/>
            <w:webHidden/>
          </w:rPr>
          <w:fldChar w:fldCharType="begin"/>
        </w:r>
        <w:r w:rsidR="00855D1C">
          <w:rPr>
            <w:noProof/>
            <w:webHidden/>
          </w:rPr>
          <w:instrText xml:space="preserve"> PAGEREF _Toc445313404 \h </w:instrText>
        </w:r>
        <w:r w:rsidR="00855D1C">
          <w:rPr>
            <w:noProof/>
            <w:webHidden/>
          </w:rPr>
        </w:r>
        <w:r w:rsidR="00855D1C">
          <w:rPr>
            <w:noProof/>
            <w:webHidden/>
          </w:rPr>
          <w:fldChar w:fldCharType="separate"/>
        </w:r>
        <w:r w:rsidR="00855D1C">
          <w:rPr>
            <w:noProof/>
            <w:webHidden/>
          </w:rPr>
          <w:t>279</w:t>
        </w:r>
        <w:r w:rsidR="00855D1C">
          <w:rPr>
            <w:noProof/>
            <w:webHidden/>
          </w:rPr>
          <w:fldChar w:fldCharType="end"/>
        </w:r>
      </w:hyperlink>
    </w:p>
    <w:p w14:paraId="4CA40FDE" w14:textId="77777777" w:rsidR="00855D1C" w:rsidRDefault="00FF3D30">
      <w:pPr>
        <w:pStyle w:val="20"/>
        <w:rPr>
          <w:rFonts w:asciiTheme="minorHAnsi" w:eastAsiaTheme="minorEastAsia" w:hAnsiTheme="minorHAnsi" w:cstheme="minorBidi"/>
          <w:noProof/>
          <w:snapToGrid/>
          <w:kern w:val="0"/>
          <w:sz w:val="22"/>
          <w:szCs w:val="22"/>
        </w:rPr>
      </w:pPr>
      <w:hyperlink w:anchor="_Toc445313405" w:history="1">
        <w:r w:rsidR="00855D1C" w:rsidRPr="000872BC">
          <w:rPr>
            <w:rStyle w:val="afffff2"/>
            <w:rFonts w:ascii="Calibri" w:hAnsi="Calibri"/>
            <w:noProof/>
          </w:rPr>
          <w:t>Configuring BFD</w:t>
        </w:r>
        <w:r w:rsidR="00855D1C">
          <w:rPr>
            <w:noProof/>
            <w:webHidden/>
          </w:rPr>
          <w:tab/>
        </w:r>
        <w:r w:rsidR="00855D1C">
          <w:rPr>
            <w:noProof/>
            <w:webHidden/>
          </w:rPr>
          <w:fldChar w:fldCharType="begin"/>
        </w:r>
        <w:r w:rsidR="00855D1C">
          <w:rPr>
            <w:noProof/>
            <w:webHidden/>
          </w:rPr>
          <w:instrText xml:space="preserve"> PAGEREF _Toc445313405 \h </w:instrText>
        </w:r>
        <w:r w:rsidR="00855D1C">
          <w:rPr>
            <w:noProof/>
            <w:webHidden/>
          </w:rPr>
        </w:r>
        <w:r w:rsidR="00855D1C">
          <w:rPr>
            <w:noProof/>
            <w:webHidden/>
          </w:rPr>
          <w:fldChar w:fldCharType="separate"/>
        </w:r>
        <w:r w:rsidR="00855D1C">
          <w:rPr>
            <w:noProof/>
            <w:webHidden/>
          </w:rPr>
          <w:t>280</w:t>
        </w:r>
        <w:r w:rsidR="00855D1C">
          <w:rPr>
            <w:noProof/>
            <w:webHidden/>
          </w:rPr>
          <w:fldChar w:fldCharType="end"/>
        </w:r>
      </w:hyperlink>
    </w:p>
    <w:p w14:paraId="4D018B1E" w14:textId="77777777" w:rsidR="00855D1C" w:rsidRDefault="00FF3D30">
      <w:pPr>
        <w:pStyle w:val="30"/>
        <w:rPr>
          <w:rFonts w:asciiTheme="minorHAnsi" w:eastAsiaTheme="minorEastAsia" w:hAnsiTheme="minorHAnsi" w:cstheme="minorBidi"/>
          <w:snapToGrid/>
          <w:kern w:val="0"/>
          <w:sz w:val="22"/>
          <w:szCs w:val="22"/>
        </w:rPr>
      </w:pPr>
      <w:hyperlink w:anchor="_Toc445313406" w:history="1">
        <w:r w:rsidR="00855D1C" w:rsidRPr="000872BC">
          <w:rPr>
            <w:rStyle w:val="afffff2"/>
            <w:rFonts w:ascii="Calibri" w:hAnsi="Calibri"/>
          </w:rPr>
          <w:t>Configuring BFD session parameters on the interface</w:t>
        </w:r>
        <w:r w:rsidR="00855D1C">
          <w:rPr>
            <w:webHidden/>
          </w:rPr>
          <w:tab/>
        </w:r>
        <w:r w:rsidR="00855D1C">
          <w:rPr>
            <w:webHidden/>
          </w:rPr>
          <w:fldChar w:fldCharType="begin"/>
        </w:r>
        <w:r w:rsidR="00855D1C">
          <w:rPr>
            <w:webHidden/>
          </w:rPr>
          <w:instrText xml:space="preserve"> PAGEREF _Toc445313406 \h </w:instrText>
        </w:r>
        <w:r w:rsidR="00855D1C">
          <w:rPr>
            <w:webHidden/>
          </w:rPr>
        </w:r>
        <w:r w:rsidR="00855D1C">
          <w:rPr>
            <w:webHidden/>
          </w:rPr>
          <w:fldChar w:fldCharType="separate"/>
        </w:r>
        <w:r w:rsidR="00855D1C">
          <w:rPr>
            <w:webHidden/>
          </w:rPr>
          <w:t>280</w:t>
        </w:r>
        <w:r w:rsidR="00855D1C">
          <w:rPr>
            <w:webHidden/>
          </w:rPr>
          <w:fldChar w:fldCharType="end"/>
        </w:r>
      </w:hyperlink>
    </w:p>
    <w:p w14:paraId="4F42E513" w14:textId="77777777" w:rsidR="00855D1C" w:rsidRDefault="00FF3D30">
      <w:pPr>
        <w:pStyle w:val="30"/>
        <w:rPr>
          <w:rFonts w:asciiTheme="minorHAnsi" w:eastAsiaTheme="minorEastAsia" w:hAnsiTheme="minorHAnsi" w:cstheme="minorBidi"/>
          <w:snapToGrid/>
          <w:kern w:val="0"/>
          <w:sz w:val="22"/>
          <w:szCs w:val="22"/>
        </w:rPr>
      </w:pPr>
      <w:hyperlink w:anchor="_Toc445313407" w:history="1">
        <w:r w:rsidR="00855D1C" w:rsidRPr="000872BC">
          <w:rPr>
            <w:rStyle w:val="afffff2"/>
            <w:rFonts w:ascii="Calibri" w:hAnsi="Calibri"/>
          </w:rPr>
          <w:t>Configuring multi-hop BFD session parameters</w:t>
        </w:r>
        <w:r w:rsidR="00855D1C">
          <w:rPr>
            <w:webHidden/>
          </w:rPr>
          <w:tab/>
        </w:r>
        <w:r w:rsidR="00855D1C">
          <w:rPr>
            <w:webHidden/>
          </w:rPr>
          <w:fldChar w:fldCharType="begin"/>
        </w:r>
        <w:r w:rsidR="00855D1C">
          <w:rPr>
            <w:webHidden/>
          </w:rPr>
          <w:instrText xml:space="preserve"> PAGEREF _Toc445313407 \h </w:instrText>
        </w:r>
        <w:r w:rsidR="00855D1C">
          <w:rPr>
            <w:webHidden/>
          </w:rPr>
        </w:r>
        <w:r w:rsidR="00855D1C">
          <w:rPr>
            <w:webHidden/>
          </w:rPr>
          <w:fldChar w:fldCharType="separate"/>
        </w:r>
        <w:r w:rsidR="00855D1C">
          <w:rPr>
            <w:webHidden/>
          </w:rPr>
          <w:t>280</w:t>
        </w:r>
        <w:r w:rsidR="00855D1C">
          <w:rPr>
            <w:webHidden/>
          </w:rPr>
          <w:fldChar w:fldCharType="end"/>
        </w:r>
      </w:hyperlink>
    </w:p>
    <w:p w14:paraId="545AE850" w14:textId="77777777" w:rsidR="00855D1C" w:rsidRDefault="00FF3D30">
      <w:pPr>
        <w:pStyle w:val="30"/>
        <w:rPr>
          <w:rFonts w:asciiTheme="minorHAnsi" w:eastAsiaTheme="minorEastAsia" w:hAnsiTheme="minorHAnsi" w:cstheme="minorBidi"/>
          <w:snapToGrid/>
          <w:kern w:val="0"/>
          <w:sz w:val="22"/>
          <w:szCs w:val="22"/>
        </w:rPr>
      </w:pPr>
      <w:hyperlink w:anchor="_Toc445313408" w:history="1">
        <w:r w:rsidR="00855D1C" w:rsidRPr="000872BC">
          <w:rPr>
            <w:rStyle w:val="afffff2"/>
            <w:rFonts w:ascii="Calibri" w:hAnsi="Calibri"/>
          </w:rPr>
          <w:t>Configuring BFD support for BGP</w:t>
        </w:r>
        <w:r w:rsidR="00855D1C">
          <w:rPr>
            <w:webHidden/>
          </w:rPr>
          <w:tab/>
        </w:r>
        <w:r w:rsidR="00855D1C">
          <w:rPr>
            <w:webHidden/>
          </w:rPr>
          <w:fldChar w:fldCharType="begin"/>
        </w:r>
        <w:r w:rsidR="00855D1C">
          <w:rPr>
            <w:webHidden/>
          </w:rPr>
          <w:instrText xml:space="preserve"> PAGEREF _Toc445313408 \h </w:instrText>
        </w:r>
        <w:r w:rsidR="00855D1C">
          <w:rPr>
            <w:webHidden/>
          </w:rPr>
        </w:r>
        <w:r w:rsidR="00855D1C">
          <w:rPr>
            <w:webHidden/>
          </w:rPr>
          <w:fldChar w:fldCharType="separate"/>
        </w:r>
        <w:r w:rsidR="00855D1C">
          <w:rPr>
            <w:webHidden/>
          </w:rPr>
          <w:t>281</w:t>
        </w:r>
        <w:r w:rsidR="00855D1C">
          <w:rPr>
            <w:webHidden/>
          </w:rPr>
          <w:fldChar w:fldCharType="end"/>
        </w:r>
      </w:hyperlink>
    </w:p>
    <w:p w14:paraId="3E8F19CF" w14:textId="77777777" w:rsidR="00855D1C" w:rsidRDefault="00FF3D30">
      <w:pPr>
        <w:pStyle w:val="30"/>
        <w:rPr>
          <w:rFonts w:asciiTheme="minorHAnsi" w:eastAsiaTheme="minorEastAsia" w:hAnsiTheme="minorHAnsi" w:cstheme="minorBidi"/>
          <w:snapToGrid/>
          <w:kern w:val="0"/>
          <w:sz w:val="22"/>
          <w:szCs w:val="22"/>
        </w:rPr>
      </w:pPr>
      <w:hyperlink w:anchor="_Toc445313409" w:history="1">
        <w:r w:rsidR="00855D1C" w:rsidRPr="000872BC">
          <w:rPr>
            <w:rStyle w:val="afffff2"/>
            <w:rFonts w:ascii="Calibri" w:hAnsi="Calibri"/>
          </w:rPr>
          <w:t>Configuring BFD support for OSPF</w:t>
        </w:r>
        <w:r w:rsidR="00855D1C">
          <w:rPr>
            <w:webHidden/>
          </w:rPr>
          <w:tab/>
        </w:r>
        <w:r w:rsidR="00855D1C">
          <w:rPr>
            <w:webHidden/>
          </w:rPr>
          <w:fldChar w:fldCharType="begin"/>
        </w:r>
        <w:r w:rsidR="00855D1C">
          <w:rPr>
            <w:webHidden/>
          </w:rPr>
          <w:instrText xml:space="preserve"> PAGEREF _Toc445313409 \h </w:instrText>
        </w:r>
        <w:r w:rsidR="00855D1C">
          <w:rPr>
            <w:webHidden/>
          </w:rPr>
        </w:r>
        <w:r w:rsidR="00855D1C">
          <w:rPr>
            <w:webHidden/>
          </w:rPr>
          <w:fldChar w:fldCharType="separate"/>
        </w:r>
        <w:r w:rsidR="00855D1C">
          <w:rPr>
            <w:webHidden/>
          </w:rPr>
          <w:t>281</w:t>
        </w:r>
        <w:r w:rsidR="00855D1C">
          <w:rPr>
            <w:webHidden/>
          </w:rPr>
          <w:fldChar w:fldCharType="end"/>
        </w:r>
      </w:hyperlink>
    </w:p>
    <w:p w14:paraId="12DDDE63" w14:textId="77777777" w:rsidR="00855D1C" w:rsidRDefault="00FF3D30">
      <w:pPr>
        <w:pStyle w:val="30"/>
        <w:rPr>
          <w:rFonts w:asciiTheme="minorHAnsi" w:eastAsiaTheme="minorEastAsia" w:hAnsiTheme="minorHAnsi" w:cstheme="minorBidi"/>
          <w:snapToGrid/>
          <w:kern w:val="0"/>
          <w:sz w:val="22"/>
          <w:szCs w:val="22"/>
        </w:rPr>
      </w:pPr>
      <w:hyperlink w:anchor="_Toc445313410" w:history="1">
        <w:r w:rsidR="00855D1C" w:rsidRPr="000872BC">
          <w:rPr>
            <w:rStyle w:val="afffff2"/>
            <w:rFonts w:ascii="Calibri" w:hAnsi="Calibri"/>
          </w:rPr>
          <w:t>Configuring BFD support for Static routing</w:t>
        </w:r>
        <w:r w:rsidR="00855D1C">
          <w:rPr>
            <w:webHidden/>
          </w:rPr>
          <w:tab/>
        </w:r>
        <w:r w:rsidR="00855D1C">
          <w:rPr>
            <w:webHidden/>
          </w:rPr>
          <w:fldChar w:fldCharType="begin"/>
        </w:r>
        <w:r w:rsidR="00855D1C">
          <w:rPr>
            <w:webHidden/>
          </w:rPr>
          <w:instrText xml:space="preserve"> PAGEREF _Toc445313410 \h </w:instrText>
        </w:r>
        <w:r w:rsidR="00855D1C">
          <w:rPr>
            <w:webHidden/>
          </w:rPr>
        </w:r>
        <w:r w:rsidR="00855D1C">
          <w:rPr>
            <w:webHidden/>
          </w:rPr>
          <w:fldChar w:fldCharType="separate"/>
        </w:r>
        <w:r w:rsidR="00855D1C">
          <w:rPr>
            <w:webHidden/>
          </w:rPr>
          <w:t>283</w:t>
        </w:r>
        <w:r w:rsidR="00855D1C">
          <w:rPr>
            <w:webHidden/>
          </w:rPr>
          <w:fldChar w:fldCharType="end"/>
        </w:r>
      </w:hyperlink>
    </w:p>
    <w:p w14:paraId="64A93AAE" w14:textId="77777777" w:rsidR="00855D1C" w:rsidRDefault="00FF3D30">
      <w:pPr>
        <w:pStyle w:val="30"/>
        <w:rPr>
          <w:rFonts w:asciiTheme="minorHAnsi" w:eastAsiaTheme="minorEastAsia" w:hAnsiTheme="minorHAnsi" w:cstheme="minorBidi"/>
          <w:snapToGrid/>
          <w:kern w:val="0"/>
          <w:sz w:val="22"/>
          <w:szCs w:val="22"/>
        </w:rPr>
      </w:pPr>
      <w:hyperlink w:anchor="_Toc445313411" w:history="1">
        <w:r w:rsidR="00855D1C" w:rsidRPr="000872BC">
          <w:rPr>
            <w:rStyle w:val="afffff2"/>
            <w:rFonts w:ascii="Calibri" w:hAnsi="Calibri"/>
          </w:rPr>
          <w:t>Configuring Passive Mode on the Interface</w:t>
        </w:r>
        <w:r w:rsidR="00855D1C">
          <w:rPr>
            <w:webHidden/>
          </w:rPr>
          <w:tab/>
        </w:r>
        <w:r w:rsidR="00855D1C">
          <w:rPr>
            <w:webHidden/>
          </w:rPr>
          <w:fldChar w:fldCharType="begin"/>
        </w:r>
        <w:r w:rsidR="00855D1C">
          <w:rPr>
            <w:webHidden/>
          </w:rPr>
          <w:instrText xml:space="preserve"> PAGEREF _Toc445313411 \h </w:instrText>
        </w:r>
        <w:r w:rsidR="00855D1C">
          <w:rPr>
            <w:webHidden/>
          </w:rPr>
        </w:r>
        <w:r w:rsidR="00855D1C">
          <w:rPr>
            <w:webHidden/>
          </w:rPr>
          <w:fldChar w:fldCharType="separate"/>
        </w:r>
        <w:r w:rsidR="00855D1C">
          <w:rPr>
            <w:webHidden/>
          </w:rPr>
          <w:t>283</w:t>
        </w:r>
        <w:r w:rsidR="00855D1C">
          <w:rPr>
            <w:webHidden/>
          </w:rPr>
          <w:fldChar w:fldCharType="end"/>
        </w:r>
      </w:hyperlink>
    </w:p>
    <w:p w14:paraId="4B3D0053" w14:textId="77777777" w:rsidR="00855D1C" w:rsidRDefault="00FF3D30">
      <w:pPr>
        <w:pStyle w:val="30"/>
        <w:rPr>
          <w:rFonts w:asciiTheme="minorHAnsi" w:eastAsiaTheme="minorEastAsia" w:hAnsiTheme="minorHAnsi" w:cstheme="minorBidi"/>
          <w:snapToGrid/>
          <w:kern w:val="0"/>
          <w:sz w:val="22"/>
          <w:szCs w:val="22"/>
        </w:rPr>
      </w:pPr>
      <w:hyperlink w:anchor="_Toc445313412" w:history="1">
        <w:r w:rsidR="00855D1C" w:rsidRPr="000872BC">
          <w:rPr>
            <w:rStyle w:val="afffff2"/>
            <w:rFonts w:ascii="Calibri" w:hAnsi="Calibri"/>
          </w:rPr>
          <w:t>Configuring BFD Echo Mode</w:t>
        </w:r>
        <w:r w:rsidR="00855D1C">
          <w:rPr>
            <w:webHidden/>
          </w:rPr>
          <w:tab/>
        </w:r>
        <w:r w:rsidR="00855D1C">
          <w:rPr>
            <w:webHidden/>
          </w:rPr>
          <w:fldChar w:fldCharType="begin"/>
        </w:r>
        <w:r w:rsidR="00855D1C">
          <w:rPr>
            <w:webHidden/>
          </w:rPr>
          <w:instrText xml:space="preserve"> PAGEREF _Toc445313412 \h </w:instrText>
        </w:r>
        <w:r w:rsidR="00855D1C">
          <w:rPr>
            <w:webHidden/>
          </w:rPr>
        </w:r>
        <w:r w:rsidR="00855D1C">
          <w:rPr>
            <w:webHidden/>
          </w:rPr>
          <w:fldChar w:fldCharType="separate"/>
        </w:r>
        <w:r w:rsidR="00855D1C">
          <w:rPr>
            <w:webHidden/>
          </w:rPr>
          <w:t>284</w:t>
        </w:r>
        <w:r w:rsidR="00855D1C">
          <w:rPr>
            <w:webHidden/>
          </w:rPr>
          <w:fldChar w:fldCharType="end"/>
        </w:r>
      </w:hyperlink>
    </w:p>
    <w:p w14:paraId="7E424531" w14:textId="77777777" w:rsidR="00855D1C" w:rsidRDefault="00FF3D30">
      <w:pPr>
        <w:pStyle w:val="30"/>
        <w:rPr>
          <w:rFonts w:asciiTheme="minorHAnsi" w:eastAsiaTheme="minorEastAsia" w:hAnsiTheme="minorHAnsi" w:cstheme="minorBidi"/>
          <w:snapToGrid/>
          <w:kern w:val="0"/>
          <w:sz w:val="22"/>
          <w:szCs w:val="22"/>
        </w:rPr>
      </w:pPr>
      <w:hyperlink w:anchor="_Toc445313413" w:history="1">
        <w:r w:rsidR="00855D1C" w:rsidRPr="000872BC">
          <w:rPr>
            <w:rStyle w:val="afffff2"/>
            <w:rFonts w:ascii="Calibri" w:hAnsi="Calibri"/>
          </w:rPr>
          <w:t>Configuring BFD slow timer</w:t>
        </w:r>
        <w:r w:rsidR="00855D1C">
          <w:rPr>
            <w:webHidden/>
          </w:rPr>
          <w:tab/>
        </w:r>
        <w:r w:rsidR="00855D1C">
          <w:rPr>
            <w:webHidden/>
          </w:rPr>
          <w:fldChar w:fldCharType="begin"/>
        </w:r>
        <w:r w:rsidR="00855D1C">
          <w:rPr>
            <w:webHidden/>
          </w:rPr>
          <w:instrText xml:space="preserve"> PAGEREF _Toc445313413 \h </w:instrText>
        </w:r>
        <w:r w:rsidR="00855D1C">
          <w:rPr>
            <w:webHidden/>
          </w:rPr>
        </w:r>
        <w:r w:rsidR="00855D1C">
          <w:rPr>
            <w:webHidden/>
          </w:rPr>
          <w:fldChar w:fldCharType="separate"/>
        </w:r>
        <w:r w:rsidR="00855D1C">
          <w:rPr>
            <w:webHidden/>
          </w:rPr>
          <w:t>284</w:t>
        </w:r>
        <w:r w:rsidR="00855D1C">
          <w:rPr>
            <w:webHidden/>
          </w:rPr>
          <w:fldChar w:fldCharType="end"/>
        </w:r>
      </w:hyperlink>
    </w:p>
    <w:p w14:paraId="4F656F39" w14:textId="77777777" w:rsidR="00855D1C" w:rsidRDefault="00FF3D30">
      <w:pPr>
        <w:pStyle w:val="30"/>
        <w:rPr>
          <w:rFonts w:asciiTheme="minorHAnsi" w:eastAsiaTheme="minorEastAsia" w:hAnsiTheme="minorHAnsi" w:cstheme="minorBidi"/>
          <w:snapToGrid/>
          <w:kern w:val="0"/>
          <w:sz w:val="22"/>
          <w:szCs w:val="22"/>
        </w:rPr>
      </w:pPr>
      <w:hyperlink w:anchor="_Toc445313414" w:history="1">
        <w:r w:rsidR="00855D1C" w:rsidRPr="000872BC">
          <w:rPr>
            <w:rStyle w:val="afffff2"/>
            <w:rFonts w:ascii="Calibri" w:hAnsi="Calibri"/>
          </w:rPr>
          <w:t>Displaying BFD information</w:t>
        </w:r>
        <w:r w:rsidR="00855D1C">
          <w:rPr>
            <w:webHidden/>
          </w:rPr>
          <w:tab/>
        </w:r>
        <w:r w:rsidR="00855D1C">
          <w:rPr>
            <w:webHidden/>
          </w:rPr>
          <w:fldChar w:fldCharType="begin"/>
        </w:r>
        <w:r w:rsidR="00855D1C">
          <w:rPr>
            <w:webHidden/>
          </w:rPr>
          <w:instrText xml:space="preserve"> PAGEREF _Toc445313414 \h </w:instrText>
        </w:r>
        <w:r w:rsidR="00855D1C">
          <w:rPr>
            <w:webHidden/>
          </w:rPr>
        </w:r>
        <w:r w:rsidR="00855D1C">
          <w:rPr>
            <w:webHidden/>
          </w:rPr>
          <w:fldChar w:fldCharType="separate"/>
        </w:r>
        <w:r w:rsidR="00855D1C">
          <w:rPr>
            <w:webHidden/>
          </w:rPr>
          <w:t>284</w:t>
        </w:r>
        <w:r w:rsidR="00855D1C">
          <w:rPr>
            <w:webHidden/>
          </w:rPr>
          <w:fldChar w:fldCharType="end"/>
        </w:r>
      </w:hyperlink>
    </w:p>
    <w:p w14:paraId="0168B274" w14:textId="77777777" w:rsidR="00855D1C" w:rsidRDefault="00FF3D30">
      <w:pPr>
        <w:pStyle w:val="20"/>
        <w:rPr>
          <w:rFonts w:asciiTheme="minorHAnsi" w:eastAsiaTheme="minorEastAsia" w:hAnsiTheme="minorHAnsi" w:cstheme="minorBidi"/>
          <w:noProof/>
          <w:snapToGrid/>
          <w:kern w:val="0"/>
          <w:sz w:val="22"/>
          <w:szCs w:val="22"/>
        </w:rPr>
      </w:pPr>
      <w:hyperlink w:anchor="_Toc445313415" w:history="1">
        <w:r w:rsidR="00855D1C" w:rsidRPr="000872BC">
          <w:rPr>
            <w:rStyle w:val="afffff2"/>
            <w:rFonts w:ascii="Calibri" w:hAnsi="Calibri"/>
            <w:noProof/>
          </w:rPr>
          <w:t>BFD Configuration Samples</w:t>
        </w:r>
        <w:r w:rsidR="00855D1C">
          <w:rPr>
            <w:noProof/>
            <w:webHidden/>
          </w:rPr>
          <w:tab/>
        </w:r>
        <w:r w:rsidR="00855D1C">
          <w:rPr>
            <w:noProof/>
            <w:webHidden/>
          </w:rPr>
          <w:fldChar w:fldCharType="begin"/>
        </w:r>
        <w:r w:rsidR="00855D1C">
          <w:rPr>
            <w:noProof/>
            <w:webHidden/>
          </w:rPr>
          <w:instrText xml:space="preserve"> PAGEREF _Toc445313415 \h </w:instrText>
        </w:r>
        <w:r w:rsidR="00855D1C">
          <w:rPr>
            <w:noProof/>
            <w:webHidden/>
          </w:rPr>
        </w:r>
        <w:r w:rsidR="00855D1C">
          <w:rPr>
            <w:noProof/>
            <w:webHidden/>
          </w:rPr>
          <w:fldChar w:fldCharType="separate"/>
        </w:r>
        <w:r w:rsidR="00855D1C">
          <w:rPr>
            <w:noProof/>
            <w:webHidden/>
          </w:rPr>
          <w:t>285</w:t>
        </w:r>
        <w:r w:rsidR="00855D1C">
          <w:rPr>
            <w:noProof/>
            <w:webHidden/>
          </w:rPr>
          <w:fldChar w:fldCharType="end"/>
        </w:r>
      </w:hyperlink>
    </w:p>
    <w:p w14:paraId="2892D054" w14:textId="77777777" w:rsidR="00855D1C" w:rsidRDefault="00FF3D30">
      <w:pPr>
        <w:pStyle w:val="30"/>
        <w:rPr>
          <w:rFonts w:asciiTheme="minorHAnsi" w:eastAsiaTheme="minorEastAsia" w:hAnsiTheme="minorHAnsi" w:cstheme="minorBidi"/>
          <w:snapToGrid/>
          <w:kern w:val="0"/>
          <w:sz w:val="22"/>
          <w:szCs w:val="22"/>
        </w:rPr>
      </w:pPr>
      <w:hyperlink w:anchor="_Toc445313416" w:history="1">
        <w:r w:rsidR="00855D1C" w:rsidRPr="000872BC">
          <w:rPr>
            <w:rStyle w:val="afffff2"/>
            <w:rFonts w:ascii="Calibri" w:hAnsi="Calibri"/>
          </w:rPr>
          <w:t>Sample One: Configuring BFD in an OSPF Network</w:t>
        </w:r>
        <w:r w:rsidR="00855D1C">
          <w:rPr>
            <w:webHidden/>
          </w:rPr>
          <w:tab/>
        </w:r>
        <w:r w:rsidR="00855D1C">
          <w:rPr>
            <w:webHidden/>
          </w:rPr>
          <w:fldChar w:fldCharType="begin"/>
        </w:r>
        <w:r w:rsidR="00855D1C">
          <w:rPr>
            <w:webHidden/>
          </w:rPr>
          <w:instrText xml:space="preserve"> PAGEREF _Toc445313416 \h </w:instrText>
        </w:r>
        <w:r w:rsidR="00855D1C">
          <w:rPr>
            <w:webHidden/>
          </w:rPr>
        </w:r>
        <w:r w:rsidR="00855D1C">
          <w:rPr>
            <w:webHidden/>
          </w:rPr>
          <w:fldChar w:fldCharType="separate"/>
        </w:r>
        <w:r w:rsidR="00855D1C">
          <w:rPr>
            <w:webHidden/>
          </w:rPr>
          <w:t>285</w:t>
        </w:r>
        <w:r w:rsidR="00855D1C">
          <w:rPr>
            <w:webHidden/>
          </w:rPr>
          <w:fldChar w:fldCharType="end"/>
        </w:r>
      </w:hyperlink>
    </w:p>
    <w:p w14:paraId="234EE53C" w14:textId="77777777" w:rsidR="00855D1C" w:rsidRDefault="00FF3D30">
      <w:pPr>
        <w:pStyle w:val="30"/>
        <w:rPr>
          <w:rFonts w:asciiTheme="minorHAnsi" w:eastAsiaTheme="minorEastAsia" w:hAnsiTheme="minorHAnsi" w:cstheme="minorBidi"/>
          <w:snapToGrid/>
          <w:kern w:val="0"/>
          <w:sz w:val="22"/>
          <w:szCs w:val="22"/>
        </w:rPr>
      </w:pPr>
      <w:hyperlink w:anchor="_Toc445313417" w:history="1">
        <w:r w:rsidR="00855D1C" w:rsidRPr="000872BC">
          <w:rPr>
            <w:rStyle w:val="afffff2"/>
            <w:rFonts w:ascii="Calibri" w:hAnsi="Calibri"/>
          </w:rPr>
          <w:t>Sample Two: Configuring BFD in a BGP Network</w:t>
        </w:r>
        <w:r w:rsidR="00855D1C">
          <w:rPr>
            <w:webHidden/>
          </w:rPr>
          <w:tab/>
        </w:r>
        <w:r w:rsidR="00855D1C">
          <w:rPr>
            <w:webHidden/>
          </w:rPr>
          <w:fldChar w:fldCharType="begin"/>
        </w:r>
        <w:r w:rsidR="00855D1C">
          <w:rPr>
            <w:webHidden/>
          </w:rPr>
          <w:instrText xml:space="preserve"> PAGEREF _Toc445313417 \h </w:instrText>
        </w:r>
        <w:r w:rsidR="00855D1C">
          <w:rPr>
            <w:webHidden/>
          </w:rPr>
        </w:r>
        <w:r w:rsidR="00855D1C">
          <w:rPr>
            <w:webHidden/>
          </w:rPr>
          <w:fldChar w:fldCharType="separate"/>
        </w:r>
        <w:r w:rsidR="00855D1C">
          <w:rPr>
            <w:webHidden/>
          </w:rPr>
          <w:t>287</w:t>
        </w:r>
        <w:r w:rsidR="00855D1C">
          <w:rPr>
            <w:webHidden/>
          </w:rPr>
          <w:fldChar w:fldCharType="end"/>
        </w:r>
      </w:hyperlink>
    </w:p>
    <w:p w14:paraId="24BCEF0D" w14:textId="77777777" w:rsidR="00855D1C" w:rsidRDefault="00FF3D30">
      <w:pPr>
        <w:pStyle w:val="30"/>
        <w:rPr>
          <w:rFonts w:asciiTheme="minorHAnsi" w:eastAsiaTheme="minorEastAsia" w:hAnsiTheme="minorHAnsi" w:cstheme="minorBidi"/>
          <w:snapToGrid/>
          <w:kern w:val="0"/>
          <w:sz w:val="22"/>
          <w:szCs w:val="22"/>
        </w:rPr>
      </w:pPr>
      <w:hyperlink w:anchor="_Toc445313418" w:history="1">
        <w:r w:rsidR="00855D1C" w:rsidRPr="000872BC">
          <w:rPr>
            <w:rStyle w:val="afffff2"/>
            <w:rFonts w:ascii="Calibri" w:hAnsi="Calibri"/>
          </w:rPr>
          <w:t>Sample Three: Configuring BFD for static routing</w:t>
        </w:r>
        <w:r w:rsidR="00855D1C">
          <w:rPr>
            <w:webHidden/>
          </w:rPr>
          <w:tab/>
        </w:r>
        <w:r w:rsidR="00855D1C">
          <w:rPr>
            <w:webHidden/>
          </w:rPr>
          <w:fldChar w:fldCharType="begin"/>
        </w:r>
        <w:r w:rsidR="00855D1C">
          <w:rPr>
            <w:webHidden/>
          </w:rPr>
          <w:instrText xml:space="preserve"> PAGEREF _Toc445313418 \h </w:instrText>
        </w:r>
        <w:r w:rsidR="00855D1C">
          <w:rPr>
            <w:webHidden/>
          </w:rPr>
        </w:r>
        <w:r w:rsidR="00855D1C">
          <w:rPr>
            <w:webHidden/>
          </w:rPr>
          <w:fldChar w:fldCharType="separate"/>
        </w:r>
        <w:r w:rsidR="00855D1C">
          <w:rPr>
            <w:webHidden/>
          </w:rPr>
          <w:t>289</w:t>
        </w:r>
        <w:r w:rsidR="00855D1C">
          <w:rPr>
            <w:webHidden/>
          </w:rPr>
          <w:fldChar w:fldCharType="end"/>
        </w:r>
      </w:hyperlink>
    </w:p>
    <w:p w14:paraId="7F2B830C"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419" w:history="1">
        <w:r w:rsidR="00855D1C" w:rsidRPr="000872BC">
          <w:rPr>
            <w:rStyle w:val="afffff2"/>
            <w:rFonts w:ascii="Calibri" w:hAnsi="Calibri"/>
            <w:noProof/>
            <w14:scene3d>
              <w14:camera w14:prst="orthographicFront"/>
              <w14:lightRig w14:rig="threePt" w14:dir="t">
                <w14:rot w14:lat="0" w14:lon="0" w14:rev="0"/>
              </w14:lightRig>
            </w14:scene3d>
          </w:rPr>
          <w:t>Chapter 15.</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LACP (Link Aggregation Control Protocol)</w:t>
        </w:r>
        <w:r w:rsidR="00855D1C">
          <w:rPr>
            <w:noProof/>
            <w:webHidden/>
          </w:rPr>
          <w:tab/>
        </w:r>
        <w:r w:rsidR="00855D1C">
          <w:rPr>
            <w:noProof/>
            <w:webHidden/>
          </w:rPr>
          <w:fldChar w:fldCharType="begin"/>
        </w:r>
        <w:r w:rsidR="00855D1C">
          <w:rPr>
            <w:noProof/>
            <w:webHidden/>
          </w:rPr>
          <w:instrText xml:space="preserve"> PAGEREF _Toc445313419 \h </w:instrText>
        </w:r>
        <w:r w:rsidR="00855D1C">
          <w:rPr>
            <w:noProof/>
            <w:webHidden/>
          </w:rPr>
        </w:r>
        <w:r w:rsidR="00855D1C">
          <w:rPr>
            <w:noProof/>
            <w:webHidden/>
          </w:rPr>
          <w:fldChar w:fldCharType="separate"/>
        </w:r>
        <w:r w:rsidR="00855D1C">
          <w:rPr>
            <w:noProof/>
            <w:webHidden/>
          </w:rPr>
          <w:t>291</w:t>
        </w:r>
        <w:r w:rsidR="00855D1C">
          <w:rPr>
            <w:noProof/>
            <w:webHidden/>
          </w:rPr>
          <w:fldChar w:fldCharType="end"/>
        </w:r>
      </w:hyperlink>
    </w:p>
    <w:p w14:paraId="434F6A31" w14:textId="77777777" w:rsidR="00855D1C" w:rsidRDefault="00FF3D30">
      <w:pPr>
        <w:pStyle w:val="20"/>
        <w:rPr>
          <w:rFonts w:asciiTheme="minorHAnsi" w:eastAsiaTheme="minorEastAsia" w:hAnsiTheme="minorHAnsi" w:cstheme="minorBidi"/>
          <w:noProof/>
          <w:snapToGrid/>
          <w:kern w:val="0"/>
          <w:sz w:val="22"/>
          <w:szCs w:val="22"/>
        </w:rPr>
      </w:pPr>
      <w:hyperlink w:anchor="_Toc445313420" w:history="1">
        <w:r w:rsidR="00855D1C" w:rsidRPr="000872BC">
          <w:rPr>
            <w:rStyle w:val="afffff2"/>
            <w:rFonts w:ascii="Calibri" w:hAnsi="Calibri"/>
            <w:noProof/>
          </w:rPr>
          <w:t>Understanding Link Aggregation Control Protocol</w:t>
        </w:r>
        <w:r w:rsidR="00855D1C">
          <w:rPr>
            <w:noProof/>
            <w:webHidden/>
          </w:rPr>
          <w:tab/>
        </w:r>
        <w:r w:rsidR="00855D1C">
          <w:rPr>
            <w:noProof/>
            <w:webHidden/>
          </w:rPr>
          <w:fldChar w:fldCharType="begin"/>
        </w:r>
        <w:r w:rsidR="00855D1C">
          <w:rPr>
            <w:noProof/>
            <w:webHidden/>
          </w:rPr>
          <w:instrText xml:space="preserve"> PAGEREF _Toc445313420 \h </w:instrText>
        </w:r>
        <w:r w:rsidR="00855D1C">
          <w:rPr>
            <w:noProof/>
            <w:webHidden/>
          </w:rPr>
        </w:r>
        <w:r w:rsidR="00855D1C">
          <w:rPr>
            <w:noProof/>
            <w:webHidden/>
          </w:rPr>
          <w:fldChar w:fldCharType="separate"/>
        </w:r>
        <w:r w:rsidR="00855D1C">
          <w:rPr>
            <w:noProof/>
            <w:webHidden/>
          </w:rPr>
          <w:t>292</w:t>
        </w:r>
        <w:r w:rsidR="00855D1C">
          <w:rPr>
            <w:noProof/>
            <w:webHidden/>
          </w:rPr>
          <w:fldChar w:fldCharType="end"/>
        </w:r>
      </w:hyperlink>
    </w:p>
    <w:p w14:paraId="58A9C193" w14:textId="77777777" w:rsidR="00855D1C" w:rsidRDefault="00FF3D30">
      <w:pPr>
        <w:pStyle w:val="30"/>
        <w:rPr>
          <w:rFonts w:asciiTheme="minorHAnsi" w:eastAsiaTheme="minorEastAsia" w:hAnsiTheme="minorHAnsi" w:cstheme="minorBidi"/>
          <w:snapToGrid/>
          <w:kern w:val="0"/>
          <w:sz w:val="22"/>
          <w:szCs w:val="22"/>
        </w:rPr>
      </w:pPr>
      <w:hyperlink w:anchor="_Toc445313421" w:history="1">
        <w:r w:rsidR="00855D1C" w:rsidRPr="000872BC">
          <w:rPr>
            <w:rStyle w:val="afffff2"/>
            <w:rFonts w:ascii="Calibri" w:hAnsi="Calibri"/>
          </w:rPr>
          <w:t>LACP Operation Principle</w:t>
        </w:r>
        <w:r w:rsidR="00855D1C">
          <w:rPr>
            <w:webHidden/>
          </w:rPr>
          <w:tab/>
        </w:r>
        <w:r w:rsidR="00855D1C">
          <w:rPr>
            <w:webHidden/>
          </w:rPr>
          <w:fldChar w:fldCharType="begin"/>
        </w:r>
        <w:r w:rsidR="00855D1C">
          <w:rPr>
            <w:webHidden/>
          </w:rPr>
          <w:instrText xml:space="preserve"> PAGEREF _Toc445313421 \h </w:instrText>
        </w:r>
        <w:r w:rsidR="00855D1C">
          <w:rPr>
            <w:webHidden/>
          </w:rPr>
        </w:r>
        <w:r w:rsidR="00855D1C">
          <w:rPr>
            <w:webHidden/>
          </w:rPr>
          <w:fldChar w:fldCharType="separate"/>
        </w:r>
        <w:r w:rsidR="00855D1C">
          <w:rPr>
            <w:webHidden/>
          </w:rPr>
          <w:t>292</w:t>
        </w:r>
        <w:r w:rsidR="00855D1C">
          <w:rPr>
            <w:webHidden/>
          </w:rPr>
          <w:fldChar w:fldCharType="end"/>
        </w:r>
      </w:hyperlink>
    </w:p>
    <w:p w14:paraId="03741433" w14:textId="77777777" w:rsidR="00855D1C" w:rsidRDefault="00FF3D30">
      <w:pPr>
        <w:pStyle w:val="30"/>
        <w:rPr>
          <w:rFonts w:asciiTheme="minorHAnsi" w:eastAsiaTheme="minorEastAsia" w:hAnsiTheme="minorHAnsi" w:cstheme="minorBidi"/>
          <w:snapToGrid/>
          <w:kern w:val="0"/>
          <w:sz w:val="22"/>
          <w:szCs w:val="22"/>
        </w:rPr>
      </w:pPr>
      <w:hyperlink w:anchor="_Toc445313422" w:history="1">
        <w:r w:rsidR="00855D1C" w:rsidRPr="000872BC">
          <w:rPr>
            <w:rStyle w:val="afffff2"/>
            <w:rFonts w:ascii="Calibri" w:hAnsi="Calibri"/>
          </w:rPr>
          <w:t>LACPDU Composition</w:t>
        </w:r>
        <w:r w:rsidR="00855D1C">
          <w:rPr>
            <w:webHidden/>
          </w:rPr>
          <w:tab/>
        </w:r>
        <w:r w:rsidR="00855D1C">
          <w:rPr>
            <w:webHidden/>
          </w:rPr>
          <w:fldChar w:fldCharType="begin"/>
        </w:r>
        <w:r w:rsidR="00855D1C">
          <w:rPr>
            <w:webHidden/>
          </w:rPr>
          <w:instrText xml:space="preserve"> PAGEREF _Toc445313422 \h </w:instrText>
        </w:r>
        <w:r w:rsidR="00855D1C">
          <w:rPr>
            <w:webHidden/>
          </w:rPr>
        </w:r>
        <w:r w:rsidR="00855D1C">
          <w:rPr>
            <w:webHidden/>
          </w:rPr>
          <w:fldChar w:fldCharType="separate"/>
        </w:r>
        <w:r w:rsidR="00855D1C">
          <w:rPr>
            <w:webHidden/>
          </w:rPr>
          <w:t>292</w:t>
        </w:r>
        <w:r w:rsidR="00855D1C">
          <w:rPr>
            <w:webHidden/>
          </w:rPr>
          <w:fldChar w:fldCharType="end"/>
        </w:r>
      </w:hyperlink>
    </w:p>
    <w:p w14:paraId="17379C4E" w14:textId="77777777" w:rsidR="00855D1C" w:rsidRDefault="00FF3D30">
      <w:pPr>
        <w:pStyle w:val="30"/>
        <w:rPr>
          <w:rFonts w:asciiTheme="minorHAnsi" w:eastAsiaTheme="minorEastAsia" w:hAnsiTheme="minorHAnsi" w:cstheme="minorBidi"/>
          <w:snapToGrid/>
          <w:kern w:val="0"/>
          <w:sz w:val="22"/>
          <w:szCs w:val="22"/>
        </w:rPr>
      </w:pPr>
      <w:hyperlink w:anchor="_Toc445313423" w:history="1">
        <w:r w:rsidR="00855D1C" w:rsidRPr="000872BC">
          <w:rPr>
            <w:rStyle w:val="afffff2"/>
            <w:rFonts w:ascii="Calibri" w:hAnsi="Calibri"/>
          </w:rPr>
          <w:t>LACP Modes</w:t>
        </w:r>
        <w:r w:rsidR="00855D1C">
          <w:rPr>
            <w:webHidden/>
          </w:rPr>
          <w:tab/>
        </w:r>
        <w:r w:rsidR="00855D1C">
          <w:rPr>
            <w:webHidden/>
          </w:rPr>
          <w:fldChar w:fldCharType="begin"/>
        </w:r>
        <w:r w:rsidR="00855D1C">
          <w:rPr>
            <w:webHidden/>
          </w:rPr>
          <w:instrText xml:space="preserve"> PAGEREF _Toc445313423 \h </w:instrText>
        </w:r>
        <w:r w:rsidR="00855D1C">
          <w:rPr>
            <w:webHidden/>
          </w:rPr>
        </w:r>
        <w:r w:rsidR="00855D1C">
          <w:rPr>
            <w:webHidden/>
          </w:rPr>
          <w:fldChar w:fldCharType="separate"/>
        </w:r>
        <w:r w:rsidR="00855D1C">
          <w:rPr>
            <w:webHidden/>
          </w:rPr>
          <w:t>293</w:t>
        </w:r>
        <w:r w:rsidR="00855D1C">
          <w:rPr>
            <w:webHidden/>
          </w:rPr>
          <w:fldChar w:fldCharType="end"/>
        </w:r>
      </w:hyperlink>
    </w:p>
    <w:p w14:paraId="4B742384" w14:textId="77777777" w:rsidR="00855D1C" w:rsidRDefault="00FF3D30">
      <w:pPr>
        <w:pStyle w:val="30"/>
        <w:rPr>
          <w:rFonts w:asciiTheme="minorHAnsi" w:eastAsiaTheme="minorEastAsia" w:hAnsiTheme="minorHAnsi" w:cstheme="minorBidi"/>
          <w:snapToGrid/>
          <w:kern w:val="0"/>
          <w:sz w:val="22"/>
          <w:szCs w:val="22"/>
        </w:rPr>
      </w:pPr>
      <w:hyperlink w:anchor="_Toc445313424" w:history="1">
        <w:r w:rsidR="00855D1C" w:rsidRPr="000872BC">
          <w:rPr>
            <w:rStyle w:val="afffff2"/>
            <w:rFonts w:ascii="Calibri" w:hAnsi="Calibri"/>
          </w:rPr>
          <w:t>LACP Parameters</w:t>
        </w:r>
        <w:r w:rsidR="00855D1C">
          <w:rPr>
            <w:webHidden/>
          </w:rPr>
          <w:tab/>
        </w:r>
        <w:r w:rsidR="00855D1C">
          <w:rPr>
            <w:webHidden/>
          </w:rPr>
          <w:fldChar w:fldCharType="begin"/>
        </w:r>
        <w:r w:rsidR="00855D1C">
          <w:rPr>
            <w:webHidden/>
          </w:rPr>
          <w:instrText xml:space="preserve"> PAGEREF _Toc445313424 \h </w:instrText>
        </w:r>
        <w:r w:rsidR="00855D1C">
          <w:rPr>
            <w:webHidden/>
          </w:rPr>
        </w:r>
        <w:r w:rsidR="00855D1C">
          <w:rPr>
            <w:webHidden/>
          </w:rPr>
          <w:fldChar w:fldCharType="separate"/>
        </w:r>
        <w:r w:rsidR="00855D1C">
          <w:rPr>
            <w:webHidden/>
          </w:rPr>
          <w:t>293</w:t>
        </w:r>
        <w:r w:rsidR="00855D1C">
          <w:rPr>
            <w:webHidden/>
          </w:rPr>
          <w:fldChar w:fldCharType="end"/>
        </w:r>
      </w:hyperlink>
    </w:p>
    <w:p w14:paraId="41836E39" w14:textId="77777777" w:rsidR="00855D1C" w:rsidRDefault="00FF3D30">
      <w:pPr>
        <w:pStyle w:val="20"/>
        <w:rPr>
          <w:rFonts w:asciiTheme="minorHAnsi" w:eastAsiaTheme="minorEastAsia" w:hAnsiTheme="minorHAnsi" w:cstheme="minorBidi"/>
          <w:noProof/>
          <w:snapToGrid/>
          <w:kern w:val="0"/>
          <w:sz w:val="22"/>
          <w:szCs w:val="22"/>
        </w:rPr>
      </w:pPr>
      <w:hyperlink w:anchor="_Toc445313425" w:history="1">
        <w:r w:rsidR="00855D1C" w:rsidRPr="000872BC">
          <w:rPr>
            <w:rStyle w:val="afffff2"/>
            <w:rFonts w:ascii="Calibri" w:hAnsi="Calibri"/>
            <w:noProof/>
          </w:rPr>
          <w:t>Configuring LACP and SLA</w:t>
        </w:r>
        <w:r w:rsidR="00855D1C">
          <w:rPr>
            <w:noProof/>
            <w:webHidden/>
          </w:rPr>
          <w:tab/>
        </w:r>
        <w:r w:rsidR="00855D1C">
          <w:rPr>
            <w:noProof/>
            <w:webHidden/>
          </w:rPr>
          <w:fldChar w:fldCharType="begin"/>
        </w:r>
        <w:r w:rsidR="00855D1C">
          <w:rPr>
            <w:noProof/>
            <w:webHidden/>
          </w:rPr>
          <w:instrText xml:space="preserve"> PAGEREF _Toc445313425 \h </w:instrText>
        </w:r>
        <w:r w:rsidR="00855D1C">
          <w:rPr>
            <w:noProof/>
            <w:webHidden/>
          </w:rPr>
        </w:r>
        <w:r w:rsidR="00855D1C">
          <w:rPr>
            <w:noProof/>
            <w:webHidden/>
          </w:rPr>
          <w:fldChar w:fldCharType="separate"/>
        </w:r>
        <w:r w:rsidR="00855D1C">
          <w:rPr>
            <w:noProof/>
            <w:webHidden/>
          </w:rPr>
          <w:t>294</w:t>
        </w:r>
        <w:r w:rsidR="00855D1C">
          <w:rPr>
            <w:noProof/>
            <w:webHidden/>
          </w:rPr>
          <w:fldChar w:fldCharType="end"/>
        </w:r>
      </w:hyperlink>
    </w:p>
    <w:p w14:paraId="6A28506E" w14:textId="77777777" w:rsidR="00855D1C" w:rsidRDefault="00FF3D30">
      <w:pPr>
        <w:pStyle w:val="30"/>
        <w:rPr>
          <w:rFonts w:asciiTheme="minorHAnsi" w:eastAsiaTheme="minorEastAsia" w:hAnsiTheme="minorHAnsi" w:cstheme="minorBidi"/>
          <w:snapToGrid/>
          <w:kern w:val="0"/>
          <w:sz w:val="22"/>
          <w:szCs w:val="22"/>
        </w:rPr>
      </w:pPr>
      <w:hyperlink w:anchor="_Toc445313426" w:history="1">
        <w:r w:rsidR="00855D1C" w:rsidRPr="000872BC">
          <w:rPr>
            <w:rStyle w:val="afffff2"/>
            <w:rFonts w:ascii="Calibri" w:hAnsi="Calibri"/>
          </w:rPr>
          <w:t>Specifying the System Priority</w:t>
        </w:r>
        <w:r w:rsidR="00855D1C">
          <w:rPr>
            <w:webHidden/>
          </w:rPr>
          <w:tab/>
        </w:r>
        <w:r w:rsidR="00855D1C">
          <w:rPr>
            <w:webHidden/>
          </w:rPr>
          <w:fldChar w:fldCharType="begin"/>
        </w:r>
        <w:r w:rsidR="00855D1C">
          <w:rPr>
            <w:webHidden/>
          </w:rPr>
          <w:instrText xml:space="preserve"> PAGEREF _Toc445313426 \h </w:instrText>
        </w:r>
        <w:r w:rsidR="00855D1C">
          <w:rPr>
            <w:webHidden/>
          </w:rPr>
        </w:r>
        <w:r w:rsidR="00855D1C">
          <w:rPr>
            <w:webHidden/>
          </w:rPr>
          <w:fldChar w:fldCharType="separate"/>
        </w:r>
        <w:r w:rsidR="00855D1C">
          <w:rPr>
            <w:webHidden/>
          </w:rPr>
          <w:t>294</w:t>
        </w:r>
        <w:r w:rsidR="00855D1C">
          <w:rPr>
            <w:webHidden/>
          </w:rPr>
          <w:fldChar w:fldCharType="end"/>
        </w:r>
      </w:hyperlink>
    </w:p>
    <w:p w14:paraId="27A26FFE" w14:textId="77777777" w:rsidR="00855D1C" w:rsidRDefault="00FF3D30">
      <w:pPr>
        <w:pStyle w:val="30"/>
        <w:rPr>
          <w:rFonts w:asciiTheme="minorHAnsi" w:eastAsiaTheme="minorEastAsia" w:hAnsiTheme="minorHAnsi" w:cstheme="minorBidi"/>
          <w:snapToGrid/>
          <w:kern w:val="0"/>
          <w:sz w:val="22"/>
          <w:szCs w:val="22"/>
        </w:rPr>
      </w:pPr>
      <w:hyperlink w:anchor="_Toc445313427" w:history="1">
        <w:r w:rsidR="00855D1C" w:rsidRPr="000872BC">
          <w:rPr>
            <w:rStyle w:val="afffff2"/>
            <w:rFonts w:ascii="Calibri" w:hAnsi="Calibri"/>
          </w:rPr>
          <w:t>Specifying the Port Priority</w:t>
        </w:r>
        <w:r w:rsidR="00855D1C">
          <w:rPr>
            <w:webHidden/>
          </w:rPr>
          <w:tab/>
        </w:r>
        <w:r w:rsidR="00855D1C">
          <w:rPr>
            <w:webHidden/>
          </w:rPr>
          <w:fldChar w:fldCharType="begin"/>
        </w:r>
        <w:r w:rsidR="00855D1C">
          <w:rPr>
            <w:webHidden/>
          </w:rPr>
          <w:instrText xml:space="preserve"> PAGEREF _Toc445313427 \h </w:instrText>
        </w:r>
        <w:r w:rsidR="00855D1C">
          <w:rPr>
            <w:webHidden/>
          </w:rPr>
        </w:r>
        <w:r w:rsidR="00855D1C">
          <w:rPr>
            <w:webHidden/>
          </w:rPr>
          <w:fldChar w:fldCharType="separate"/>
        </w:r>
        <w:r w:rsidR="00855D1C">
          <w:rPr>
            <w:webHidden/>
          </w:rPr>
          <w:t>294</w:t>
        </w:r>
        <w:r w:rsidR="00855D1C">
          <w:rPr>
            <w:webHidden/>
          </w:rPr>
          <w:fldChar w:fldCharType="end"/>
        </w:r>
      </w:hyperlink>
    </w:p>
    <w:p w14:paraId="1DAF298F" w14:textId="77777777" w:rsidR="00855D1C" w:rsidRDefault="00FF3D30">
      <w:pPr>
        <w:pStyle w:val="30"/>
        <w:rPr>
          <w:rFonts w:asciiTheme="minorHAnsi" w:eastAsiaTheme="minorEastAsia" w:hAnsiTheme="minorHAnsi" w:cstheme="minorBidi"/>
          <w:snapToGrid/>
          <w:kern w:val="0"/>
          <w:sz w:val="22"/>
          <w:szCs w:val="22"/>
        </w:rPr>
      </w:pPr>
      <w:hyperlink w:anchor="_Toc445313428" w:history="1">
        <w:r w:rsidR="00855D1C" w:rsidRPr="000872BC">
          <w:rPr>
            <w:rStyle w:val="afffff2"/>
            <w:rFonts w:ascii="Calibri" w:hAnsi="Calibri"/>
          </w:rPr>
          <w:t>Specifying the Timeout Value</w:t>
        </w:r>
        <w:r w:rsidR="00855D1C">
          <w:rPr>
            <w:webHidden/>
          </w:rPr>
          <w:tab/>
        </w:r>
        <w:r w:rsidR="00855D1C">
          <w:rPr>
            <w:webHidden/>
          </w:rPr>
          <w:fldChar w:fldCharType="begin"/>
        </w:r>
        <w:r w:rsidR="00855D1C">
          <w:rPr>
            <w:webHidden/>
          </w:rPr>
          <w:instrText xml:space="preserve"> PAGEREF _Toc445313428 \h </w:instrText>
        </w:r>
        <w:r w:rsidR="00855D1C">
          <w:rPr>
            <w:webHidden/>
          </w:rPr>
        </w:r>
        <w:r w:rsidR="00855D1C">
          <w:rPr>
            <w:webHidden/>
          </w:rPr>
          <w:fldChar w:fldCharType="separate"/>
        </w:r>
        <w:r w:rsidR="00855D1C">
          <w:rPr>
            <w:webHidden/>
          </w:rPr>
          <w:t>295</w:t>
        </w:r>
        <w:r w:rsidR="00855D1C">
          <w:rPr>
            <w:webHidden/>
          </w:rPr>
          <w:fldChar w:fldCharType="end"/>
        </w:r>
      </w:hyperlink>
    </w:p>
    <w:p w14:paraId="63DA14F6" w14:textId="77777777" w:rsidR="00855D1C" w:rsidRDefault="00FF3D30">
      <w:pPr>
        <w:pStyle w:val="30"/>
        <w:rPr>
          <w:rFonts w:asciiTheme="minorHAnsi" w:eastAsiaTheme="minorEastAsia" w:hAnsiTheme="minorHAnsi" w:cstheme="minorBidi"/>
          <w:snapToGrid/>
          <w:kern w:val="0"/>
          <w:sz w:val="22"/>
          <w:szCs w:val="22"/>
        </w:rPr>
      </w:pPr>
      <w:hyperlink w:anchor="_Toc445313429" w:history="1">
        <w:r w:rsidR="00855D1C" w:rsidRPr="000872BC">
          <w:rPr>
            <w:rStyle w:val="afffff2"/>
            <w:rFonts w:ascii="Calibri" w:hAnsi="Calibri"/>
          </w:rPr>
          <w:t>Configuring LACP and static port group</w:t>
        </w:r>
        <w:r w:rsidR="00855D1C">
          <w:rPr>
            <w:webHidden/>
          </w:rPr>
          <w:tab/>
        </w:r>
        <w:r w:rsidR="00855D1C">
          <w:rPr>
            <w:webHidden/>
          </w:rPr>
          <w:fldChar w:fldCharType="begin"/>
        </w:r>
        <w:r w:rsidR="00855D1C">
          <w:rPr>
            <w:webHidden/>
          </w:rPr>
          <w:instrText xml:space="preserve"> PAGEREF _Toc445313429 \h </w:instrText>
        </w:r>
        <w:r w:rsidR="00855D1C">
          <w:rPr>
            <w:webHidden/>
          </w:rPr>
        </w:r>
        <w:r w:rsidR="00855D1C">
          <w:rPr>
            <w:webHidden/>
          </w:rPr>
          <w:fldChar w:fldCharType="separate"/>
        </w:r>
        <w:r w:rsidR="00855D1C">
          <w:rPr>
            <w:webHidden/>
          </w:rPr>
          <w:t>295</w:t>
        </w:r>
        <w:r w:rsidR="00855D1C">
          <w:rPr>
            <w:webHidden/>
          </w:rPr>
          <w:fldChar w:fldCharType="end"/>
        </w:r>
      </w:hyperlink>
    </w:p>
    <w:p w14:paraId="4062FC2E" w14:textId="77777777" w:rsidR="00855D1C" w:rsidRDefault="00FF3D30">
      <w:pPr>
        <w:pStyle w:val="30"/>
        <w:rPr>
          <w:rFonts w:asciiTheme="minorHAnsi" w:eastAsiaTheme="minorEastAsia" w:hAnsiTheme="minorHAnsi" w:cstheme="minorBidi"/>
          <w:snapToGrid/>
          <w:kern w:val="0"/>
          <w:sz w:val="22"/>
          <w:szCs w:val="22"/>
        </w:rPr>
      </w:pPr>
      <w:hyperlink w:anchor="_Toc445313430" w:history="1">
        <w:r w:rsidR="00855D1C" w:rsidRPr="000872BC">
          <w:rPr>
            <w:rStyle w:val="afffff2"/>
            <w:rFonts w:ascii="Calibri" w:hAnsi="Calibri"/>
          </w:rPr>
          <w:t>Clearing LACP Statistics</w:t>
        </w:r>
        <w:r w:rsidR="00855D1C">
          <w:rPr>
            <w:webHidden/>
          </w:rPr>
          <w:tab/>
        </w:r>
        <w:r w:rsidR="00855D1C">
          <w:rPr>
            <w:webHidden/>
          </w:rPr>
          <w:fldChar w:fldCharType="begin"/>
        </w:r>
        <w:r w:rsidR="00855D1C">
          <w:rPr>
            <w:webHidden/>
          </w:rPr>
          <w:instrText xml:space="preserve"> PAGEREF _Toc445313430 \h </w:instrText>
        </w:r>
        <w:r w:rsidR="00855D1C">
          <w:rPr>
            <w:webHidden/>
          </w:rPr>
        </w:r>
        <w:r w:rsidR="00855D1C">
          <w:rPr>
            <w:webHidden/>
          </w:rPr>
          <w:fldChar w:fldCharType="separate"/>
        </w:r>
        <w:r w:rsidR="00855D1C">
          <w:rPr>
            <w:webHidden/>
          </w:rPr>
          <w:t>296</w:t>
        </w:r>
        <w:r w:rsidR="00855D1C">
          <w:rPr>
            <w:webHidden/>
          </w:rPr>
          <w:fldChar w:fldCharType="end"/>
        </w:r>
      </w:hyperlink>
    </w:p>
    <w:p w14:paraId="3071503F" w14:textId="77777777" w:rsidR="00855D1C" w:rsidRDefault="00FF3D30">
      <w:pPr>
        <w:pStyle w:val="20"/>
        <w:rPr>
          <w:rFonts w:asciiTheme="minorHAnsi" w:eastAsiaTheme="minorEastAsia" w:hAnsiTheme="minorHAnsi" w:cstheme="minorBidi"/>
          <w:noProof/>
          <w:snapToGrid/>
          <w:kern w:val="0"/>
          <w:sz w:val="22"/>
          <w:szCs w:val="22"/>
        </w:rPr>
      </w:pPr>
      <w:hyperlink w:anchor="_Toc445313431" w:history="1">
        <w:r w:rsidR="00855D1C" w:rsidRPr="000872BC">
          <w:rPr>
            <w:rStyle w:val="afffff2"/>
            <w:rFonts w:ascii="Calibri" w:hAnsi="Calibri"/>
            <w:noProof/>
          </w:rPr>
          <w:t>Displaying 802.3ad Statistics and Status</w:t>
        </w:r>
        <w:r w:rsidR="00855D1C">
          <w:rPr>
            <w:noProof/>
            <w:webHidden/>
          </w:rPr>
          <w:tab/>
        </w:r>
        <w:r w:rsidR="00855D1C">
          <w:rPr>
            <w:noProof/>
            <w:webHidden/>
          </w:rPr>
          <w:fldChar w:fldCharType="begin"/>
        </w:r>
        <w:r w:rsidR="00855D1C">
          <w:rPr>
            <w:noProof/>
            <w:webHidden/>
          </w:rPr>
          <w:instrText xml:space="preserve"> PAGEREF _Toc445313431 \h </w:instrText>
        </w:r>
        <w:r w:rsidR="00855D1C">
          <w:rPr>
            <w:noProof/>
            <w:webHidden/>
          </w:rPr>
        </w:r>
        <w:r w:rsidR="00855D1C">
          <w:rPr>
            <w:noProof/>
            <w:webHidden/>
          </w:rPr>
          <w:fldChar w:fldCharType="separate"/>
        </w:r>
        <w:r w:rsidR="00855D1C">
          <w:rPr>
            <w:noProof/>
            <w:webHidden/>
          </w:rPr>
          <w:t>297</w:t>
        </w:r>
        <w:r w:rsidR="00855D1C">
          <w:rPr>
            <w:noProof/>
            <w:webHidden/>
          </w:rPr>
          <w:fldChar w:fldCharType="end"/>
        </w:r>
      </w:hyperlink>
    </w:p>
    <w:p w14:paraId="06204B12"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432" w:history="1">
        <w:r w:rsidR="00855D1C" w:rsidRPr="000872BC">
          <w:rPr>
            <w:rStyle w:val="afffff2"/>
            <w:rFonts w:ascii="Calibri" w:hAnsi="Calibri"/>
            <w:noProof/>
            <w14:scene3d>
              <w14:camera w14:prst="orthographicFront"/>
              <w14:lightRig w14:rig="threePt" w14:dir="t">
                <w14:rot w14:lat="0" w14:lon="0" w14:rev="0"/>
              </w14:lightRig>
            </w14:scene3d>
          </w:rPr>
          <w:t>Chapter 16.</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IP-OPTION</w:t>
        </w:r>
        <w:r w:rsidR="00855D1C">
          <w:rPr>
            <w:noProof/>
            <w:webHidden/>
          </w:rPr>
          <w:tab/>
        </w:r>
        <w:r w:rsidR="00855D1C">
          <w:rPr>
            <w:noProof/>
            <w:webHidden/>
          </w:rPr>
          <w:fldChar w:fldCharType="begin"/>
        </w:r>
        <w:r w:rsidR="00855D1C">
          <w:rPr>
            <w:noProof/>
            <w:webHidden/>
          </w:rPr>
          <w:instrText xml:space="preserve"> PAGEREF _Toc445313432 \h </w:instrText>
        </w:r>
        <w:r w:rsidR="00855D1C">
          <w:rPr>
            <w:noProof/>
            <w:webHidden/>
          </w:rPr>
        </w:r>
        <w:r w:rsidR="00855D1C">
          <w:rPr>
            <w:noProof/>
            <w:webHidden/>
          </w:rPr>
          <w:fldChar w:fldCharType="separate"/>
        </w:r>
        <w:r w:rsidR="00855D1C">
          <w:rPr>
            <w:noProof/>
            <w:webHidden/>
          </w:rPr>
          <w:t>299</w:t>
        </w:r>
        <w:r w:rsidR="00855D1C">
          <w:rPr>
            <w:noProof/>
            <w:webHidden/>
          </w:rPr>
          <w:fldChar w:fldCharType="end"/>
        </w:r>
      </w:hyperlink>
    </w:p>
    <w:p w14:paraId="1FEC9E46" w14:textId="77777777" w:rsidR="00855D1C" w:rsidRDefault="00FF3D30">
      <w:pPr>
        <w:pStyle w:val="20"/>
        <w:rPr>
          <w:rFonts w:asciiTheme="minorHAnsi" w:eastAsiaTheme="minorEastAsia" w:hAnsiTheme="minorHAnsi" w:cstheme="minorBidi"/>
          <w:noProof/>
          <w:snapToGrid/>
          <w:kern w:val="0"/>
          <w:sz w:val="22"/>
          <w:szCs w:val="22"/>
        </w:rPr>
      </w:pPr>
      <w:hyperlink w:anchor="_Toc445313433" w:history="1">
        <w:r w:rsidR="00855D1C" w:rsidRPr="000872BC">
          <w:rPr>
            <w:rStyle w:val="afffff2"/>
            <w:rFonts w:ascii="Calibri" w:hAnsi="Calibri"/>
            <w:noProof/>
          </w:rPr>
          <w:t>IP OPTION Command Parameters</w:t>
        </w:r>
        <w:r w:rsidR="00855D1C">
          <w:rPr>
            <w:noProof/>
            <w:webHidden/>
          </w:rPr>
          <w:tab/>
        </w:r>
        <w:r w:rsidR="00855D1C">
          <w:rPr>
            <w:noProof/>
            <w:webHidden/>
          </w:rPr>
          <w:fldChar w:fldCharType="begin"/>
        </w:r>
        <w:r w:rsidR="00855D1C">
          <w:rPr>
            <w:noProof/>
            <w:webHidden/>
          </w:rPr>
          <w:instrText xml:space="preserve"> PAGEREF _Toc445313433 \h </w:instrText>
        </w:r>
        <w:r w:rsidR="00855D1C">
          <w:rPr>
            <w:noProof/>
            <w:webHidden/>
          </w:rPr>
        </w:r>
        <w:r w:rsidR="00855D1C">
          <w:rPr>
            <w:noProof/>
            <w:webHidden/>
          </w:rPr>
          <w:fldChar w:fldCharType="separate"/>
        </w:r>
        <w:r w:rsidR="00855D1C">
          <w:rPr>
            <w:noProof/>
            <w:webHidden/>
          </w:rPr>
          <w:t>300</w:t>
        </w:r>
        <w:r w:rsidR="00855D1C">
          <w:rPr>
            <w:noProof/>
            <w:webHidden/>
          </w:rPr>
          <w:fldChar w:fldCharType="end"/>
        </w:r>
      </w:hyperlink>
    </w:p>
    <w:p w14:paraId="5380A7C3"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434" w:history="1">
        <w:r w:rsidR="00855D1C" w:rsidRPr="000872BC">
          <w:rPr>
            <w:rStyle w:val="afffff2"/>
            <w:noProof/>
            <w14:scene3d>
              <w14:camera w14:prst="orthographicFront"/>
              <w14:lightRig w14:rig="threePt" w14:dir="t">
                <w14:rot w14:lat="0" w14:lon="0" w14:rev="0"/>
              </w14:lightRig>
            </w14:scene3d>
          </w:rPr>
          <w:t>Chapter 17.</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VRRP (Virtual Router Redundancy Protocol)</w:t>
        </w:r>
        <w:r w:rsidR="00855D1C">
          <w:rPr>
            <w:noProof/>
            <w:webHidden/>
          </w:rPr>
          <w:tab/>
        </w:r>
        <w:r w:rsidR="00855D1C">
          <w:rPr>
            <w:noProof/>
            <w:webHidden/>
          </w:rPr>
          <w:fldChar w:fldCharType="begin"/>
        </w:r>
        <w:r w:rsidR="00855D1C">
          <w:rPr>
            <w:noProof/>
            <w:webHidden/>
          </w:rPr>
          <w:instrText xml:space="preserve"> PAGEREF _Toc445313434 \h </w:instrText>
        </w:r>
        <w:r w:rsidR="00855D1C">
          <w:rPr>
            <w:noProof/>
            <w:webHidden/>
          </w:rPr>
        </w:r>
        <w:r w:rsidR="00855D1C">
          <w:rPr>
            <w:noProof/>
            <w:webHidden/>
          </w:rPr>
          <w:fldChar w:fldCharType="separate"/>
        </w:r>
        <w:r w:rsidR="00855D1C">
          <w:rPr>
            <w:noProof/>
            <w:webHidden/>
          </w:rPr>
          <w:t>302</w:t>
        </w:r>
        <w:r w:rsidR="00855D1C">
          <w:rPr>
            <w:noProof/>
            <w:webHidden/>
          </w:rPr>
          <w:fldChar w:fldCharType="end"/>
        </w:r>
      </w:hyperlink>
    </w:p>
    <w:p w14:paraId="09B0D6DC" w14:textId="77777777" w:rsidR="00855D1C" w:rsidRDefault="00FF3D30">
      <w:pPr>
        <w:pStyle w:val="20"/>
        <w:rPr>
          <w:rFonts w:asciiTheme="minorHAnsi" w:eastAsiaTheme="minorEastAsia" w:hAnsiTheme="minorHAnsi" w:cstheme="minorBidi"/>
          <w:noProof/>
          <w:snapToGrid/>
          <w:kern w:val="0"/>
          <w:sz w:val="22"/>
          <w:szCs w:val="22"/>
        </w:rPr>
      </w:pPr>
      <w:hyperlink w:anchor="_Toc445313435" w:history="1">
        <w:r w:rsidR="00855D1C" w:rsidRPr="000872BC">
          <w:rPr>
            <w:rStyle w:val="afffff2"/>
            <w:noProof/>
          </w:rPr>
          <w:t>Information about VRRP</w:t>
        </w:r>
        <w:r w:rsidR="00855D1C">
          <w:rPr>
            <w:noProof/>
            <w:webHidden/>
          </w:rPr>
          <w:tab/>
        </w:r>
        <w:r w:rsidR="00855D1C">
          <w:rPr>
            <w:noProof/>
            <w:webHidden/>
          </w:rPr>
          <w:fldChar w:fldCharType="begin"/>
        </w:r>
        <w:r w:rsidR="00855D1C">
          <w:rPr>
            <w:noProof/>
            <w:webHidden/>
          </w:rPr>
          <w:instrText xml:space="preserve"> PAGEREF _Toc445313435 \h </w:instrText>
        </w:r>
        <w:r w:rsidR="00855D1C">
          <w:rPr>
            <w:noProof/>
            <w:webHidden/>
          </w:rPr>
        </w:r>
        <w:r w:rsidR="00855D1C">
          <w:rPr>
            <w:noProof/>
            <w:webHidden/>
          </w:rPr>
          <w:fldChar w:fldCharType="separate"/>
        </w:r>
        <w:r w:rsidR="00855D1C">
          <w:rPr>
            <w:noProof/>
            <w:webHidden/>
          </w:rPr>
          <w:t>303</w:t>
        </w:r>
        <w:r w:rsidR="00855D1C">
          <w:rPr>
            <w:noProof/>
            <w:webHidden/>
          </w:rPr>
          <w:fldChar w:fldCharType="end"/>
        </w:r>
      </w:hyperlink>
    </w:p>
    <w:p w14:paraId="602F626D" w14:textId="77777777" w:rsidR="00855D1C" w:rsidRDefault="00FF3D30">
      <w:pPr>
        <w:pStyle w:val="30"/>
        <w:rPr>
          <w:rFonts w:asciiTheme="minorHAnsi" w:eastAsiaTheme="minorEastAsia" w:hAnsiTheme="minorHAnsi" w:cstheme="minorBidi"/>
          <w:snapToGrid/>
          <w:kern w:val="0"/>
          <w:sz w:val="22"/>
          <w:szCs w:val="22"/>
        </w:rPr>
      </w:pPr>
      <w:hyperlink w:anchor="_Toc445313436" w:history="1">
        <w:r w:rsidR="00855D1C" w:rsidRPr="000872BC">
          <w:rPr>
            <w:rStyle w:val="afffff2"/>
          </w:rPr>
          <w:t>VRRP Operation</w:t>
        </w:r>
        <w:r w:rsidR="00855D1C">
          <w:rPr>
            <w:webHidden/>
          </w:rPr>
          <w:tab/>
        </w:r>
        <w:r w:rsidR="00855D1C">
          <w:rPr>
            <w:webHidden/>
          </w:rPr>
          <w:fldChar w:fldCharType="begin"/>
        </w:r>
        <w:r w:rsidR="00855D1C">
          <w:rPr>
            <w:webHidden/>
          </w:rPr>
          <w:instrText xml:space="preserve"> PAGEREF _Toc445313436 \h </w:instrText>
        </w:r>
        <w:r w:rsidR="00855D1C">
          <w:rPr>
            <w:webHidden/>
          </w:rPr>
        </w:r>
        <w:r w:rsidR="00855D1C">
          <w:rPr>
            <w:webHidden/>
          </w:rPr>
          <w:fldChar w:fldCharType="separate"/>
        </w:r>
        <w:r w:rsidR="00855D1C">
          <w:rPr>
            <w:webHidden/>
          </w:rPr>
          <w:t>303</w:t>
        </w:r>
        <w:r w:rsidR="00855D1C">
          <w:rPr>
            <w:webHidden/>
          </w:rPr>
          <w:fldChar w:fldCharType="end"/>
        </w:r>
      </w:hyperlink>
    </w:p>
    <w:p w14:paraId="14DFEBC2" w14:textId="77777777" w:rsidR="00855D1C" w:rsidRDefault="00FF3D30">
      <w:pPr>
        <w:pStyle w:val="30"/>
        <w:rPr>
          <w:rFonts w:asciiTheme="minorHAnsi" w:eastAsiaTheme="minorEastAsia" w:hAnsiTheme="minorHAnsi" w:cstheme="minorBidi"/>
          <w:snapToGrid/>
          <w:kern w:val="0"/>
          <w:sz w:val="22"/>
          <w:szCs w:val="22"/>
        </w:rPr>
      </w:pPr>
      <w:hyperlink w:anchor="_Toc445313437" w:history="1">
        <w:r w:rsidR="00855D1C" w:rsidRPr="000872BC">
          <w:rPr>
            <w:rStyle w:val="afffff2"/>
          </w:rPr>
          <w:t>VRRP Benefits</w:t>
        </w:r>
        <w:r w:rsidR="00855D1C">
          <w:rPr>
            <w:webHidden/>
          </w:rPr>
          <w:tab/>
        </w:r>
        <w:r w:rsidR="00855D1C">
          <w:rPr>
            <w:webHidden/>
          </w:rPr>
          <w:fldChar w:fldCharType="begin"/>
        </w:r>
        <w:r w:rsidR="00855D1C">
          <w:rPr>
            <w:webHidden/>
          </w:rPr>
          <w:instrText xml:space="preserve"> PAGEREF _Toc445313437 \h </w:instrText>
        </w:r>
        <w:r w:rsidR="00855D1C">
          <w:rPr>
            <w:webHidden/>
          </w:rPr>
        </w:r>
        <w:r w:rsidR="00855D1C">
          <w:rPr>
            <w:webHidden/>
          </w:rPr>
          <w:fldChar w:fldCharType="separate"/>
        </w:r>
        <w:r w:rsidR="00855D1C">
          <w:rPr>
            <w:webHidden/>
          </w:rPr>
          <w:t>304</w:t>
        </w:r>
        <w:r w:rsidR="00855D1C">
          <w:rPr>
            <w:webHidden/>
          </w:rPr>
          <w:fldChar w:fldCharType="end"/>
        </w:r>
      </w:hyperlink>
    </w:p>
    <w:p w14:paraId="6D642420" w14:textId="77777777" w:rsidR="00855D1C" w:rsidRDefault="00FF3D30">
      <w:pPr>
        <w:pStyle w:val="30"/>
        <w:rPr>
          <w:rFonts w:asciiTheme="minorHAnsi" w:eastAsiaTheme="minorEastAsia" w:hAnsiTheme="minorHAnsi" w:cstheme="minorBidi"/>
          <w:snapToGrid/>
          <w:kern w:val="0"/>
          <w:sz w:val="22"/>
          <w:szCs w:val="22"/>
        </w:rPr>
      </w:pPr>
      <w:hyperlink w:anchor="_Toc445313438" w:history="1">
        <w:r w:rsidR="00855D1C" w:rsidRPr="000872BC">
          <w:rPr>
            <w:rStyle w:val="afffff2"/>
          </w:rPr>
          <w:t>Multiple Virtual Router Support</w:t>
        </w:r>
        <w:r w:rsidR="00855D1C">
          <w:rPr>
            <w:webHidden/>
          </w:rPr>
          <w:tab/>
        </w:r>
        <w:r w:rsidR="00855D1C">
          <w:rPr>
            <w:webHidden/>
          </w:rPr>
          <w:fldChar w:fldCharType="begin"/>
        </w:r>
        <w:r w:rsidR="00855D1C">
          <w:rPr>
            <w:webHidden/>
          </w:rPr>
          <w:instrText xml:space="preserve"> PAGEREF _Toc445313438 \h </w:instrText>
        </w:r>
        <w:r w:rsidR="00855D1C">
          <w:rPr>
            <w:webHidden/>
          </w:rPr>
        </w:r>
        <w:r w:rsidR="00855D1C">
          <w:rPr>
            <w:webHidden/>
          </w:rPr>
          <w:fldChar w:fldCharType="separate"/>
        </w:r>
        <w:r w:rsidR="00855D1C">
          <w:rPr>
            <w:webHidden/>
          </w:rPr>
          <w:t>305</w:t>
        </w:r>
        <w:r w:rsidR="00855D1C">
          <w:rPr>
            <w:webHidden/>
          </w:rPr>
          <w:fldChar w:fldCharType="end"/>
        </w:r>
      </w:hyperlink>
    </w:p>
    <w:p w14:paraId="35CAD7BC" w14:textId="77777777" w:rsidR="00855D1C" w:rsidRDefault="00FF3D30">
      <w:pPr>
        <w:pStyle w:val="30"/>
        <w:rPr>
          <w:rFonts w:asciiTheme="minorHAnsi" w:eastAsiaTheme="minorEastAsia" w:hAnsiTheme="minorHAnsi" w:cstheme="minorBidi"/>
          <w:snapToGrid/>
          <w:kern w:val="0"/>
          <w:sz w:val="22"/>
          <w:szCs w:val="22"/>
        </w:rPr>
      </w:pPr>
      <w:hyperlink w:anchor="_Toc445313439" w:history="1">
        <w:r w:rsidR="00855D1C" w:rsidRPr="000872BC">
          <w:rPr>
            <w:rStyle w:val="afffff2"/>
          </w:rPr>
          <w:t>VRRP Router Priority and Preemption</w:t>
        </w:r>
        <w:r w:rsidR="00855D1C">
          <w:rPr>
            <w:webHidden/>
          </w:rPr>
          <w:tab/>
        </w:r>
        <w:r w:rsidR="00855D1C">
          <w:rPr>
            <w:webHidden/>
          </w:rPr>
          <w:fldChar w:fldCharType="begin"/>
        </w:r>
        <w:r w:rsidR="00855D1C">
          <w:rPr>
            <w:webHidden/>
          </w:rPr>
          <w:instrText xml:space="preserve"> PAGEREF _Toc445313439 \h </w:instrText>
        </w:r>
        <w:r w:rsidR="00855D1C">
          <w:rPr>
            <w:webHidden/>
          </w:rPr>
        </w:r>
        <w:r w:rsidR="00855D1C">
          <w:rPr>
            <w:webHidden/>
          </w:rPr>
          <w:fldChar w:fldCharType="separate"/>
        </w:r>
        <w:r w:rsidR="00855D1C">
          <w:rPr>
            <w:webHidden/>
          </w:rPr>
          <w:t>305</w:t>
        </w:r>
        <w:r w:rsidR="00855D1C">
          <w:rPr>
            <w:webHidden/>
          </w:rPr>
          <w:fldChar w:fldCharType="end"/>
        </w:r>
      </w:hyperlink>
    </w:p>
    <w:p w14:paraId="41C327BB" w14:textId="77777777" w:rsidR="00855D1C" w:rsidRDefault="00FF3D30">
      <w:pPr>
        <w:pStyle w:val="30"/>
        <w:rPr>
          <w:rFonts w:asciiTheme="minorHAnsi" w:eastAsiaTheme="minorEastAsia" w:hAnsiTheme="minorHAnsi" w:cstheme="minorBidi"/>
          <w:snapToGrid/>
          <w:kern w:val="0"/>
          <w:sz w:val="22"/>
          <w:szCs w:val="22"/>
        </w:rPr>
      </w:pPr>
      <w:hyperlink w:anchor="_Toc445313440" w:history="1">
        <w:r w:rsidR="00855D1C" w:rsidRPr="000872BC">
          <w:rPr>
            <w:rStyle w:val="afffff2"/>
          </w:rPr>
          <w:t>VRRP Advertisements</w:t>
        </w:r>
        <w:r w:rsidR="00855D1C">
          <w:rPr>
            <w:webHidden/>
          </w:rPr>
          <w:tab/>
        </w:r>
        <w:r w:rsidR="00855D1C">
          <w:rPr>
            <w:webHidden/>
          </w:rPr>
          <w:fldChar w:fldCharType="begin"/>
        </w:r>
        <w:r w:rsidR="00855D1C">
          <w:rPr>
            <w:webHidden/>
          </w:rPr>
          <w:instrText xml:space="preserve"> PAGEREF _Toc445313440 \h </w:instrText>
        </w:r>
        <w:r w:rsidR="00855D1C">
          <w:rPr>
            <w:webHidden/>
          </w:rPr>
        </w:r>
        <w:r w:rsidR="00855D1C">
          <w:rPr>
            <w:webHidden/>
          </w:rPr>
          <w:fldChar w:fldCharType="separate"/>
        </w:r>
        <w:r w:rsidR="00855D1C">
          <w:rPr>
            <w:webHidden/>
          </w:rPr>
          <w:t>305</w:t>
        </w:r>
        <w:r w:rsidR="00855D1C">
          <w:rPr>
            <w:webHidden/>
          </w:rPr>
          <w:fldChar w:fldCharType="end"/>
        </w:r>
      </w:hyperlink>
    </w:p>
    <w:p w14:paraId="76D80201" w14:textId="77777777" w:rsidR="00855D1C" w:rsidRDefault="00FF3D30">
      <w:pPr>
        <w:pStyle w:val="30"/>
        <w:rPr>
          <w:rFonts w:asciiTheme="minorHAnsi" w:eastAsiaTheme="minorEastAsia" w:hAnsiTheme="minorHAnsi" w:cstheme="minorBidi"/>
          <w:snapToGrid/>
          <w:kern w:val="0"/>
          <w:sz w:val="22"/>
          <w:szCs w:val="22"/>
        </w:rPr>
      </w:pPr>
      <w:hyperlink w:anchor="_Toc445313441" w:history="1">
        <w:r w:rsidR="00855D1C" w:rsidRPr="000872BC">
          <w:rPr>
            <w:rStyle w:val="afffff2"/>
          </w:rPr>
          <w:t>VRRP Object Tracking</w:t>
        </w:r>
        <w:r w:rsidR="00855D1C">
          <w:rPr>
            <w:webHidden/>
          </w:rPr>
          <w:tab/>
        </w:r>
        <w:r w:rsidR="00855D1C">
          <w:rPr>
            <w:webHidden/>
          </w:rPr>
          <w:fldChar w:fldCharType="begin"/>
        </w:r>
        <w:r w:rsidR="00855D1C">
          <w:rPr>
            <w:webHidden/>
          </w:rPr>
          <w:instrText xml:space="preserve"> PAGEREF _Toc445313441 \h </w:instrText>
        </w:r>
        <w:r w:rsidR="00855D1C">
          <w:rPr>
            <w:webHidden/>
          </w:rPr>
        </w:r>
        <w:r w:rsidR="00855D1C">
          <w:rPr>
            <w:webHidden/>
          </w:rPr>
          <w:fldChar w:fldCharType="separate"/>
        </w:r>
        <w:r w:rsidR="00855D1C">
          <w:rPr>
            <w:webHidden/>
          </w:rPr>
          <w:t>305</w:t>
        </w:r>
        <w:r w:rsidR="00855D1C">
          <w:rPr>
            <w:webHidden/>
          </w:rPr>
          <w:fldChar w:fldCharType="end"/>
        </w:r>
      </w:hyperlink>
    </w:p>
    <w:p w14:paraId="57D1CEBB" w14:textId="77777777" w:rsidR="00855D1C" w:rsidRDefault="00FF3D30">
      <w:pPr>
        <w:pStyle w:val="20"/>
        <w:rPr>
          <w:rFonts w:asciiTheme="minorHAnsi" w:eastAsiaTheme="minorEastAsia" w:hAnsiTheme="minorHAnsi" w:cstheme="minorBidi"/>
          <w:noProof/>
          <w:snapToGrid/>
          <w:kern w:val="0"/>
          <w:sz w:val="22"/>
          <w:szCs w:val="22"/>
        </w:rPr>
      </w:pPr>
      <w:hyperlink w:anchor="_Toc445313442" w:history="1">
        <w:r w:rsidR="00855D1C" w:rsidRPr="000872BC">
          <w:rPr>
            <w:rStyle w:val="afffff2"/>
            <w:noProof/>
          </w:rPr>
          <w:t>How to Configure VRRP</w:t>
        </w:r>
        <w:r w:rsidR="00855D1C">
          <w:rPr>
            <w:noProof/>
            <w:webHidden/>
          </w:rPr>
          <w:tab/>
        </w:r>
        <w:r w:rsidR="00855D1C">
          <w:rPr>
            <w:noProof/>
            <w:webHidden/>
          </w:rPr>
          <w:fldChar w:fldCharType="begin"/>
        </w:r>
        <w:r w:rsidR="00855D1C">
          <w:rPr>
            <w:noProof/>
            <w:webHidden/>
          </w:rPr>
          <w:instrText xml:space="preserve"> PAGEREF _Toc445313442 \h </w:instrText>
        </w:r>
        <w:r w:rsidR="00855D1C">
          <w:rPr>
            <w:noProof/>
            <w:webHidden/>
          </w:rPr>
        </w:r>
        <w:r w:rsidR="00855D1C">
          <w:rPr>
            <w:noProof/>
            <w:webHidden/>
          </w:rPr>
          <w:fldChar w:fldCharType="separate"/>
        </w:r>
        <w:r w:rsidR="00855D1C">
          <w:rPr>
            <w:noProof/>
            <w:webHidden/>
          </w:rPr>
          <w:t>307</w:t>
        </w:r>
        <w:r w:rsidR="00855D1C">
          <w:rPr>
            <w:noProof/>
            <w:webHidden/>
          </w:rPr>
          <w:fldChar w:fldCharType="end"/>
        </w:r>
      </w:hyperlink>
    </w:p>
    <w:p w14:paraId="26F4CB34" w14:textId="77777777" w:rsidR="00855D1C" w:rsidRDefault="00FF3D30">
      <w:pPr>
        <w:pStyle w:val="30"/>
        <w:rPr>
          <w:rFonts w:asciiTheme="minorHAnsi" w:eastAsiaTheme="minorEastAsia" w:hAnsiTheme="minorHAnsi" w:cstheme="minorBidi"/>
          <w:snapToGrid/>
          <w:kern w:val="0"/>
          <w:sz w:val="22"/>
          <w:szCs w:val="22"/>
        </w:rPr>
      </w:pPr>
      <w:hyperlink w:anchor="_Toc445313443" w:history="1">
        <w:r w:rsidR="00855D1C" w:rsidRPr="000872BC">
          <w:rPr>
            <w:rStyle w:val="afffff2"/>
          </w:rPr>
          <w:t>Enabling VRRP</w:t>
        </w:r>
        <w:r w:rsidR="00855D1C">
          <w:rPr>
            <w:webHidden/>
          </w:rPr>
          <w:tab/>
        </w:r>
        <w:r w:rsidR="00855D1C">
          <w:rPr>
            <w:webHidden/>
          </w:rPr>
          <w:fldChar w:fldCharType="begin"/>
        </w:r>
        <w:r w:rsidR="00855D1C">
          <w:rPr>
            <w:webHidden/>
          </w:rPr>
          <w:instrText xml:space="preserve"> PAGEREF _Toc445313443 \h </w:instrText>
        </w:r>
        <w:r w:rsidR="00855D1C">
          <w:rPr>
            <w:webHidden/>
          </w:rPr>
        </w:r>
        <w:r w:rsidR="00855D1C">
          <w:rPr>
            <w:webHidden/>
          </w:rPr>
          <w:fldChar w:fldCharType="separate"/>
        </w:r>
        <w:r w:rsidR="00855D1C">
          <w:rPr>
            <w:webHidden/>
          </w:rPr>
          <w:t>307</w:t>
        </w:r>
        <w:r w:rsidR="00855D1C">
          <w:rPr>
            <w:webHidden/>
          </w:rPr>
          <w:fldChar w:fldCharType="end"/>
        </w:r>
      </w:hyperlink>
    </w:p>
    <w:p w14:paraId="1824599E" w14:textId="77777777" w:rsidR="00855D1C" w:rsidRDefault="00FF3D30">
      <w:pPr>
        <w:pStyle w:val="30"/>
        <w:rPr>
          <w:rFonts w:asciiTheme="minorHAnsi" w:eastAsiaTheme="minorEastAsia" w:hAnsiTheme="minorHAnsi" w:cstheme="minorBidi"/>
          <w:snapToGrid/>
          <w:kern w:val="0"/>
          <w:sz w:val="22"/>
          <w:szCs w:val="22"/>
        </w:rPr>
      </w:pPr>
      <w:hyperlink w:anchor="_Toc445313444" w:history="1">
        <w:r w:rsidR="00855D1C" w:rsidRPr="000872BC">
          <w:rPr>
            <w:rStyle w:val="afffff2"/>
          </w:rPr>
          <w:t>Disabling VRRP on an Interface</w:t>
        </w:r>
        <w:r w:rsidR="00855D1C">
          <w:rPr>
            <w:webHidden/>
          </w:rPr>
          <w:tab/>
        </w:r>
        <w:r w:rsidR="00855D1C">
          <w:rPr>
            <w:webHidden/>
          </w:rPr>
          <w:fldChar w:fldCharType="begin"/>
        </w:r>
        <w:r w:rsidR="00855D1C">
          <w:rPr>
            <w:webHidden/>
          </w:rPr>
          <w:instrText xml:space="preserve"> PAGEREF _Toc445313444 \h </w:instrText>
        </w:r>
        <w:r w:rsidR="00855D1C">
          <w:rPr>
            <w:webHidden/>
          </w:rPr>
        </w:r>
        <w:r w:rsidR="00855D1C">
          <w:rPr>
            <w:webHidden/>
          </w:rPr>
          <w:fldChar w:fldCharType="separate"/>
        </w:r>
        <w:r w:rsidR="00855D1C">
          <w:rPr>
            <w:webHidden/>
          </w:rPr>
          <w:t>307</w:t>
        </w:r>
        <w:r w:rsidR="00855D1C">
          <w:rPr>
            <w:webHidden/>
          </w:rPr>
          <w:fldChar w:fldCharType="end"/>
        </w:r>
      </w:hyperlink>
    </w:p>
    <w:p w14:paraId="458EC010" w14:textId="77777777" w:rsidR="00855D1C" w:rsidRDefault="00FF3D30">
      <w:pPr>
        <w:pStyle w:val="30"/>
        <w:rPr>
          <w:rFonts w:asciiTheme="minorHAnsi" w:eastAsiaTheme="minorEastAsia" w:hAnsiTheme="minorHAnsi" w:cstheme="minorBidi"/>
          <w:snapToGrid/>
          <w:kern w:val="0"/>
          <w:sz w:val="22"/>
          <w:szCs w:val="22"/>
        </w:rPr>
      </w:pPr>
      <w:hyperlink w:anchor="_Toc445313445" w:history="1">
        <w:r w:rsidR="00855D1C" w:rsidRPr="000872BC">
          <w:rPr>
            <w:rStyle w:val="afffff2"/>
          </w:rPr>
          <w:t>Configuring VRRP Object Tracking</w:t>
        </w:r>
        <w:r w:rsidR="00855D1C">
          <w:rPr>
            <w:webHidden/>
          </w:rPr>
          <w:tab/>
        </w:r>
        <w:r w:rsidR="00855D1C">
          <w:rPr>
            <w:webHidden/>
          </w:rPr>
          <w:fldChar w:fldCharType="begin"/>
        </w:r>
        <w:r w:rsidR="00855D1C">
          <w:rPr>
            <w:webHidden/>
          </w:rPr>
          <w:instrText xml:space="preserve"> PAGEREF _Toc445313445 \h </w:instrText>
        </w:r>
        <w:r w:rsidR="00855D1C">
          <w:rPr>
            <w:webHidden/>
          </w:rPr>
        </w:r>
        <w:r w:rsidR="00855D1C">
          <w:rPr>
            <w:webHidden/>
          </w:rPr>
          <w:fldChar w:fldCharType="separate"/>
        </w:r>
        <w:r w:rsidR="00855D1C">
          <w:rPr>
            <w:webHidden/>
          </w:rPr>
          <w:t>308</w:t>
        </w:r>
        <w:r w:rsidR="00855D1C">
          <w:rPr>
            <w:webHidden/>
          </w:rPr>
          <w:fldChar w:fldCharType="end"/>
        </w:r>
      </w:hyperlink>
    </w:p>
    <w:p w14:paraId="106B1276" w14:textId="77777777" w:rsidR="00855D1C" w:rsidRDefault="00FF3D30">
      <w:pPr>
        <w:pStyle w:val="20"/>
        <w:rPr>
          <w:rFonts w:asciiTheme="minorHAnsi" w:eastAsiaTheme="minorEastAsia" w:hAnsiTheme="minorHAnsi" w:cstheme="minorBidi"/>
          <w:noProof/>
          <w:snapToGrid/>
          <w:kern w:val="0"/>
          <w:sz w:val="22"/>
          <w:szCs w:val="22"/>
        </w:rPr>
      </w:pPr>
      <w:hyperlink w:anchor="_Toc445313446" w:history="1">
        <w:r w:rsidR="00855D1C" w:rsidRPr="000872BC">
          <w:rPr>
            <w:rStyle w:val="afffff2"/>
            <w:noProof/>
          </w:rPr>
          <w:t>Configuration Examples for VRRP</w:t>
        </w:r>
        <w:r w:rsidR="00855D1C">
          <w:rPr>
            <w:noProof/>
            <w:webHidden/>
          </w:rPr>
          <w:tab/>
        </w:r>
        <w:r w:rsidR="00855D1C">
          <w:rPr>
            <w:noProof/>
            <w:webHidden/>
          </w:rPr>
          <w:fldChar w:fldCharType="begin"/>
        </w:r>
        <w:r w:rsidR="00855D1C">
          <w:rPr>
            <w:noProof/>
            <w:webHidden/>
          </w:rPr>
          <w:instrText xml:space="preserve"> PAGEREF _Toc445313446 \h </w:instrText>
        </w:r>
        <w:r w:rsidR="00855D1C">
          <w:rPr>
            <w:noProof/>
            <w:webHidden/>
          </w:rPr>
        </w:r>
        <w:r w:rsidR="00855D1C">
          <w:rPr>
            <w:noProof/>
            <w:webHidden/>
          </w:rPr>
          <w:fldChar w:fldCharType="separate"/>
        </w:r>
        <w:r w:rsidR="00855D1C">
          <w:rPr>
            <w:noProof/>
            <w:webHidden/>
          </w:rPr>
          <w:t>310</w:t>
        </w:r>
        <w:r w:rsidR="00855D1C">
          <w:rPr>
            <w:noProof/>
            <w:webHidden/>
          </w:rPr>
          <w:fldChar w:fldCharType="end"/>
        </w:r>
      </w:hyperlink>
    </w:p>
    <w:p w14:paraId="76AFFAE0" w14:textId="77777777" w:rsidR="00855D1C" w:rsidRDefault="00FF3D30">
      <w:pPr>
        <w:pStyle w:val="30"/>
        <w:rPr>
          <w:rFonts w:asciiTheme="minorHAnsi" w:eastAsiaTheme="minorEastAsia" w:hAnsiTheme="minorHAnsi" w:cstheme="minorBidi"/>
          <w:snapToGrid/>
          <w:kern w:val="0"/>
          <w:sz w:val="22"/>
          <w:szCs w:val="22"/>
        </w:rPr>
      </w:pPr>
      <w:hyperlink w:anchor="_Toc445313447" w:history="1">
        <w:r w:rsidR="00855D1C" w:rsidRPr="000872BC">
          <w:rPr>
            <w:rStyle w:val="afffff2"/>
          </w:rPr>
          <w:t>Configuring VRRP: Example</w:t>
        </w:r>
        <w:r w:rsidR="00855D1C">
          <w:rPr>
            <w:webHidden/>
          </w:rPr>
          <w:tab/>
        </w:r>
        <w:r w:rsidR="00855D1C">
          <w:rPr>
            <w:webHidden/>
          </w:rPr>
          <w:fldChar w:fldCharType="begin"/>
        </w:r>
        <w:r w:rsidR="00855D1C">
          <w:rPr>
            <w:webHidden/>
          </w:rPr>
          <w:instrText xml:space="preserve"> PAGEREF _Toc445313447 \h </w:instrText>
        </w:r>
        <w:r w:rsidR="00855D1C">
          <w:rPr>
            <w:webHidden/>
          </w:rPr>
        </w:r>
        <w:r w:rsidR="00855D1C">
          <w:rPr>
            <w:webHidden/>
          </w:rPr>
          <w:fldChar w:fldCharType="separate"/>
        </w:r>
        <w:r w:rsidR="00855D1C">
          <w:rPr>
            <w:webHidden/>
          </w:rPr>
          <w:t>310</w:t>
        </w:r>
        <w:r w:rsidR="00855D1C">
          <w:rPr>
            <w:webHidden/>
          </w:rPr>
          <w:fldChar w:fldCharType="end"/>
        </w:r>
      </w:hyperlink>
    </w:p>
    <w:p w14:paraId="5838648D" w14:textId="77777777" w:rsidR="00855D1C" w:rsidRDefault="00FF3D30">
      <w:pPr>
        <w:pStyle w:val="30"/>
        <w:rPr>
          <w:rFonts w:asciiTheme="minorHAnsi" w:eastAsiaTheme="minorEastAsia" w:hAnsiTheme="minorHAnsi" w:cstheme="minorBidi"/>
          <w:snapToGrid/>
          <w:kern w:val="0"/>
          <w:sz w:val="22"/>
          <w:szCs w:val="22"/>
        </w:rPr>
      </w:pPr>
      <w:hyperlink w:anchor="_Toc445313448" w:history="1">
        <w:r w:rsidR="00855D1C" w:rsidRPr="000872BC">
          <w:rPr>
            <w:rStyle w:val="afffff2"/>
          </w:rPr>
          <w:t>VRRP Object Tracking: Example</w:t>
        </w:r>
        <w:r w:rsidR="00855D1C">
          <w:rPr>
            <w:webHidden/>
          </w:rPr>
          <w:tab/>
        </w:r>
        <w:r w:rsidR="00855D1C">
          <w:rPr>
            <w:webHidden/>
          </w:rPr>
          <w:fldChar w:fldCharType="begin"/>
        </w:r>
        <w:r w:rsidR="00855D1C">
          <w:rPr>
            <w:webHidden/>
          </w:rPr>
          <w:instrText xml:space="preserve"> PAGEREF _Toc445313448 \h </w:instrText>
        </w:r>
        <w:r w:rsidR="00855D1C">
          <w:rPr>
            <w:webHidden/>
          </w:rPr>
        </w:r>
        <w:r w:rsidR="00855D1C">
          <w:rPr>
            <w:webHidden/>
          </w:rPr>
          <w:fldChar w:fldCharType="separate"/>
        </w:r>
        <w:r w:rsidR="00855D1C">
          <w:rPr>
            <w:webHidden/>
          </w:rPr>
          <w:t>311</w:t>
        </w:r>
        <w:r w:rsidR="00855D1C">
          <w:rPr>
            <w:webHidden/>
          </w:rPr>
          <w:fldChar w:fldCharType="end"/>
        </w:r>
      </w:hyperlink>
    </w:p>
    <w:p w14:paraId="067654C3" w14:textId="77777777" w:rsidR="00855D1C" w:rsidRDefault="00FF3D30">
      <w:pPr>
        <w:pStyle w:val="30"/>
        <w:rPr>
          <w:rFonts w:asciiTheme="minorHAnsi" w:eastAsiaTheme="minorEastAsia" w:hAnsiTheme="minorHAnsi" w:cstheme="minorBidi"/>
          <w:snapToGrid/>
          <w:kern w:val="0"/>
          <w:sz w:val="22"/>
          <w:szCs w:val="22"/>
        </w:rPr>
      </w:pPr>
      <w:hyperlink w:anchor="_Toc445313449" w:history="1">
        <w:r w:rsidR="00855D1C" w:rsidRPr="000872BC">
          <w:rPr>
            <w:rStyle w:val="afffff2"/>
          </w:rPr>
          <w:t>VRRP Object Tracking Verification: Example</w:t>
        </w:r>
        <w:r w:rsidR="00855D1C">
          <w:rPr>
            <w:webHidden/>
          </w:rPr>
          <w:tab/>
        </w:r>
        <w:r w:rsidR="00855D1C">
          <w:rPr>
            <w:webHidden/>
          </w:rPr>
          <w:fldChar w:fldCharType="begin"/>
        </w:r>
        <w:r w:rsidR="00855D1C">
          <w:rPr>
            <w:webHidden/>
          </w:rPr>
          <w:instrText xml:space="preserve"> PAGEREF _Toc445313449 \h </w:instrText>
        </w:r>
        <w:r w:rsidR="00855D1C">
          <w:rPr>
            <w:webHidden/>
          </w:rPr>
        </w:r>
        <w:r w:rsidR="00855D1C">
          <w:rPr>
            <w:webHidden/>
          </w:rPr>
          <w:fldChar w:fldCharType="separate"/>
        </w:r>
        <w:r w:rsidR="00855D1C">
          <w:rPr>
            <w:webHidden/>
          </w:rPr>
          <w:t>311</w:t>
        </w:r>
        <w:r w:rsidR="00855D1C">
          <w:rPr>
            <w:webHidden/>
          </w:rPr>
          <w:fldChar w:fldCharType="end"/>
        </w:r>
      </w:hyperlink>
    </w:p>
    <w:p w14:paraId="049E60A9" w14:textId="77777777" w:rsidR="00855D1C" w:rsidRDefault="00FF3D30">
      <w:pPr>
        <w:pStyle w:val="30"/>
        <w:rPr>
          <w:rFonts w:asciiTheme="minorHAnsi" w:eastAsiaTheme="minorEastAsia" w:hAnsiTheme="minorHAnsi" w:cstheme="minorBidi"/>
          <w:snapToGrid/>
          <w:kern w:val="0"/>
          <w:sz w:val="22"/>
          <w:szCs w:val="22"/>
        </w:rPr>
      </w:pPr>
      <w:hyperlink w:anchor="_Toc445313450" w:history="1">
        <w:r w:rsidR="00855D1C" w:rsidRPr="000872BC">
          <w:rPr>
            <w:rStyle w:val="afffff2"/>
          </w:rPr>
          <w:t>Disabling a VRRP Group on an Interface: Example</w:t>
        </w:r>
        <w:r w:rsidR="00855D1C">
          <w:rPr>
            <w:webHidden/>
          </w:rPr>
          <w:tab/>
        </w:r>
        <w:r w:rsidR="00855D1C">
          <w:rPr>
            <w:webHidden/>
          </w:rPr>
          <w:fldChar w:fldCharType="begin"/>
        </w:r>
        <w:r w:rsidR="00855D1C">
          <w:rPr>
            <w:webHidden/>
          </w:rPr>
          <w:instrText xml:space="preserve"> PAGEREF _Toc445313450 \h </w:instrText>
        </w:r>
        <w:r w:rsidR="00855D1C">
          <w:rPr>
            <w:webHidden/>
          </w:rPr>
        </w:r>
        <w:r w:rsidR="00855D1C">
          <w:rPr>
            <w:webHidden/>
          </w:rPr>
          <w:fldChar w:fldCharType="separate"/>
        </w:r>
        <w:r w:rsidR="00855D1C">
          <w:rPr>
            <w:webHidden/>
          </w:rPr>
          <w:t>312</w:t>
        </w:r>
        <w:r w:rsidR="00855D1C">
          <w:rPr>
            <w:webHidden/>
          </w:rPr>
          <w:fldChar w:fldCharType="end"/>
        </w:r>
      </w:hyperlink>
    </w:p>
    <w:p w14:paraId="4AEEE020"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451" w:history="1">
        <w:r w:rsidR="00855D1C" w:rsidRPr="000872BC">
          <w:rPr>
            <w:rStyle w:val="afffff2"/>
            <w:noProof/>
            <w14:scene3d>
              <w14:camera w14:prst="orthographicFront"/>
              <w14:lightRig w14:rig="threePt" w14:dir="t">
                <w14:rot w14:lat="0" w14:lon="0" w14:rev="0"/>
              </w14:lightRig>
            </w14:scene3d>
          </w:rPr>
          <w:t>Chapter 18.</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NTP</w:t>
        </w:r>
        <w:r w:rsidR="00855D1C">
          <w:rPr>
            <w:noProof/>
            <w:webHidden/>
          </w:rPr>
          <w:tab/>
        </w:r>
        <w:r w:rsidR="00855D1C">
          <w:rPr>
            <w:noProof/>
            <w:webHidden/>
          </w:rPr>
          <w:fldChar w:fldCharType="begin"/>
        </w:r>
        <w:r w:rsidR="00855D1C">
          <w:rPr>
            <w:noProof/>
            <w:webHidden/>
          </w:rPr>
          <w:instrText xml:space="preserve"> PAGEREF _Toc445313451 \h </w:instrText>
        </w:r>
        <w:r w:rsidR="00855D1C">
          <w:rPr>
            <w:noProof/>
            <w:webHidden/>
          </w:rPr>
        </w:r>
        <w:r w:rsidR="00855D1C">
          <w:rPr>
            <w:noProof/>
            <w:webHidden/>
          </w:rPr>
          <w:fldChar w:fldCharType="separate"/>
        </w:r>
        <w:r w:rsidR="00855D1C">
          <w:rPr>
            <w:noProof/>
            <w:webHidden/>
          </w:rPr>
          <w:t>313</w:t>
        </w:r>
        <w:r w:rsidR="00855D1C">
          <w:rPr>
            <w:noProof/>
            <w:webHidden/>
          </w:rPr>
          <w:fldChar w:fldCharType="end"/>
        </w:r>
      </w:hyperlink>
    </w:p>
    <w:p w14:paraId="49191653" w14:textId="77777777" w:rsidR="00855D1C" w:rsidRDefault="00FF3D30">
      <w:pPr>
        <w:pStyle w:val="20"/>
        <w:rPr>
          <w:rFonts w:asciiTheme="minorHAnsi" w:eastAsiaTheme="minorEastAsia" w:hAnsiTheme="minorHAnsi" w:cstheme="minorBidi"/>
          <w:noProof/>
          <w:snapToGrid/>
          <w:kern w:val="0"/>
          <w:sz w:val="22"/>
          <w:szCs w:val="22"/>
        </w:rPr>
      </w:pPr>
      <w:hyperlink w:anchor="_Toc445313452" w:history="1">
        <w:r w:rsidR="00855D1C" w:rsidRPr="000872BC">
          <w:rPr>
            <w:rStyle w:val="afffff2"/>
            <w:noProof/>
          </w:rPr>
          <w:t>Understanding Time Sources</w:t>
        </w:r>
        <w:r w:rsidR="00855D1C">
          <w:rPr>
            <w:noProof/>
            <w:webHidden/>
          </w:rPr>
          <w:tab/>
        </w:r>
        <w:r w:rsidR="00855D1C">
          <w:rPr>
            <w:noProof/>
            <w:webHidden/>
          </w:rPr>
          <w:fldChar w:fldCharType="begin"/>
        </w:r>
        <w:r w:rsidR="00855D1C">
          <w:rPr>
            <w:noProof/>
            <w:webHidden/>
          </w:rPr>
          <w:instrText xml:space="preserve"> PAGEREF _Toc445313452 \h </w:instrText>
        </w:r>
        <w:r w:rsidR="00855D1C">
          <w:rPr>
            <w:noProof/>
            <w:webHidden/>
          </w:rPr>
        </w:r>
        <w:r w:rsidR="00855D1C">
          <w:rPr>
            <w:noProof/>
            <w:webHidden/>
          </w:rPr>
          <w:fldChar w:fldCharType="separate"/>
        </w:r>
        <w:r w:rsidR="00855D1C">
          <w:rPr>
            <w:noProof/>
            <w:webHidden/>
          </w:rPr>
          <w:t>314</w:t>
        </w:r>
        <w:r w:rsidR="00855D1C">
          <w:rPr>
            <w:noProof/>
            <w:webHidden/>
          </w:rPr>
          <w:fldChar w:fldCharType="end"/>
        </w:r>
      </w:hyperlink>
    </w:p>
    <w:p w14:paraId="627A3ACD" w14:textId="77777777" w:rsidR="00855D1C" w:rsidRDefault="00FF3D30">
      <w:pPr>
        <w:pStyle w:val="30"/>
        <w:rPr>
          <w:rFonts w:asciiTheme="minorHAnsi" w:eastAsiaTheme="minorEastAsia" w:hAnsiTheme="minorHAnsi" w:cstheme="minorBidi"/>
          <w:snapToGrid/>
          <w:kern w:val="0"/>
          <w:sz w:val="22"/>
          <w:szCs w:val="22"/>
        </w:rPr>
      </w:pPr>
      <w:hyperlink w:anchor="_Toc445313453" w:history="1">
        <w:r w:rsidR="00855D1C" w:rsidRPr="000872BC">
          <w:rPr>
            <w:rStyle w:val="afffff2"/>
          </w:rPr>
          <w:t>Network Time Protocol</w:t>
        </w:r>
        <w:r w:rsidR="00855D1C">
          <w:rPr>
            <w:webHidden/>
          </w:rPr>
          <w:tab/>
        </w:r>
        <w:r w:rsidR="00855D1C">
          <w:rPr>
            <w:webHidden/>
          </w:rPr>
          <w:fldChar w:fldCharType="begin"/>
        </w:r>
        <w:r w:rsidR="00855D1C">
          <w:rPr>
            <w:webHidden/>
          </w:rPr>
          <w:instrText xml:space="preserve"> PAGEREF _Toc445313453 \h </w:instrText>
        </w:r>
        <w:r w:rsidR="00855D1C">
          <w:rPr>
            <w:webHidden/>
          </w:rPr>
        </w:r>
        <w:r w:rsidR="00855D1C">
          <w:rPr>
            <w:webHidden/>
          </w:rPr>
          <w:fldChar w:fldCharType="separate"/>
        </w:r>
        <w:r w:rsidR="00855D1C">
          <w:rPr>
            <w:webHidden/>
          </w:rPr>
          <w:t>314</w:t>
        </w:r>
        <w:r w:rsidR="00855D1C">
          <w:rPr>
            <w:webHidden/>
          </w:rPr>
          <w:fldChar w:fldCharType="end"/>
        </w:r>
      </w:hyperlink>
    </w:p>
    <w:p w14:paraId="062EC3B6" w14:textId="77777777" w:rsidR="00855D1C" w:rsidRDefault="00FF3D30">
      <w:pPr>
        <w:pStyle w:val="30"/>
        <w:rPr>
          <w:rFonts w:asciiTheme="minorHAnsi" w:eastAsiaTheme="minorEastAsia" w:hAnsiTheme="minorHAnsi" w:cstheme="minorBidi"/>
          <w:snapToGrid/>
          <w:kern w:val="0"/>
          <w:sz w:val="22"/>
          <w:szCs w:val="22"/>
        </w:rPr>
      </w:pPr>
      <w:hyperlink w:anchor="_Toc445313454" w:history="1">
        <w:r w:rsidR="00855D1C" w:rsidRPr="000872BC">
          <w:rPr>
            <w:rStyle w:val="afffff2"/>
          </w:rPr>
          <w:t>Hardware Clock</w:t>
        </w:r>
        <w:r w:rsidR="00855D1C">
          <w:rPr>
            <w:webHidden/>
          </w:rPr>
          <w:tab/>
        </w:r>
        <w:r w:rsidR="00855D1C">
          <w:rPr>
            <w:webHidden/>
          </w:rPr>
          <w:fldChar w:fldCharType="begin"/>
        </w:r>
        <w:r w:rsidR="00855D1C">
          <w:rPr>
            <w:webHidden/>
          </w:rPr>
          <w:instrText xml:space="preserve"> PAGEREF _Toc445313454 \h </w:instrText>
        </w:r>
        <w:r w:rsidR="00855D1C">
          <w:rPr>
            <w:webHidden/>
          </w:rPr>
        </w:r>
        <w:r w:rsidR="00855D1C">
          <w:rPr>
            <w:webHidden/>
          </w:rPr>
          <w:fldChar w:fldCharType="separate"/>
        </w:r>
        <w:r w:rsidR="00855D1C">
          <w:rPr>
            <w:webHidden/>
          </w:rPr>
          <w:t>314</w:t>
        </w:r>
        <w:r w:rsidR="00855D1C">
          <w:rPr>
            <w:webHidden/>
          </w:rPr>
          <w:fldChar w:fldCharType="end"/>
        </w:r>
      </w:hyperlink>
    </w:p>
    <w:p w14:paraId="4B16CC8C" w14:textId="77777777" w:rsidR="00855D1C" w:rsidRDefault="00FF3D30">
      <w:pPr>
        <w:pStyle w:val="20"/>
        <w:rPr>
          <w:rFonts w:asciiTheme="minorHAnsi" w:eastAsiaTheme="minorEastAsia" w:hAnsiTheme="minorHAnsi" w:cstheme="minorBidi"/>
          <w:noProof/>
          <w:snapToGrid/>
          <w:kern w:val="0"/>
          <w:sz w:val="22"/>
          <w:szCs w:val="22"/>
        </w:rPr>
      </w:pPr>
      <w:hyperlink w:anchor="_Toc445313455" w:history="1">
        <w:r w:rsidR="00855D1C" w:rsidRPr="000872BC">
          <w:rPr>
            <w:rStyle w:val="afffff2"/>
            <w:noProof/>
          </w:rPr>
          <w:t>Configuring NTP</w:t>
        </w:r>
        <w:r w:rsidR="00855D1C">
          <w:rPr>
            <w:noProof/>
            <w:webHidden/>
          </w:rPr>
          <w:tab/>
        </w:r>
        <w:r w:rsidR="00855D1C">
          <w:rPr>
            <w:noProof/>
            <w:webHidden/>
          </w:rPr>
          <w:fldChar w:fldCharType="begin"/>
        </w:r>
        <w:r w:rsidR="00855D1C">
          <w:rPr>
            <w:noProof/>
            <w:webHidden/>
          </w:rPr>
          <w:instrText xml:space="preserve"> PAGEREF _Toc445313455 \h </w:instrText>
        </w:r>
        <w:r w:rsidR="00855D1C">
          <w:rPr>
            <w:noProof/>
            <w:webHidden/>
          </w:rPr>
        </w:r>
        <w:r w:rsidR="00855D1C">
          <w:rPr>
            <w:noProof/>
            <w:webHidden/>
          </w:rPr>
          <w:fldChar w:fldCharType="separate"/>
        </w:r>
        <w:r w:rsidR="00855D1C">
          <w:rPr>
            <w:noProof/>
            <w:webHidden/>
          </w:rPr>
          <w:t>315</w:t>
        </w:r>
        <w:r w:rsidR="00855D1C">
          <w:rPr>
            <w:noProof/>
            <w:webHidden/>
          </w:rPr>
          <w:fldChar w:fldCharType="end"/>
        </w:r>
      </w:hyperlink>
    </w:p>
    <w:p w14:paraId="44B1EFE0" w14:textId="77777777" w:rsidR="00855D1C" w:rsidRDefault="00FF3D30">
      <w:pPr>
        <w:pStyle w:val="30"/>
        <w:rPr>
          <w:rFonts w:asciiTheme="minorHAnsi" w:eastAsiaTheme="minorEastAsia" w:hAnsiTheme="minorHAnsi" w:cstheme="minorBidi"/>
          <w:snapToGrid/>
          <w:kern w:val="0"/>
          <w:sz w:val="22"/>
          <w:szCs w:val="22"/>
        </w:rPr>
      </w:pPr>
      <w:hyperlink w:anchor="_Toc445313456" w:history="1">
        <w:r w:rsidR="00855D1C" w:rsidRPr="000872BC">
          <w:rPr>
            <w:rStyle w:val="afffff2"/>
          </w:rPr>
          <w:t>Configuring Poll-Based NTP Associations</w:t>
        </w:r>
        <w:r w:rsidR="00855D1C">
          <w:rPr>
            <w:webHidden/>
          </w:rPr>
          <w:tab/>
        </w:r>
        <w:r w:rsidR="00855D1C">
          <w:rPr>
            <w:webHidden/>
          </w:rPr>
          <w:fldChar w:fldCharType="begin"/>
        </w:r>
        <w:r w:rsidR="00855D1C">
          <w:rPr>
            <w:webHidden/>
          </w:rPr>
          <w:instrText xml:space="preserve"> PAGEREF _Toc445313456 \h </w:instrText>
        </w:r>
        <w:r w:rsidR="00855D1C">
          <w:rPr>
            <w:webHidden/>
          </w:rPr>
        </w:r>
        <w:r w:rsidR="00855D1C">
          <w:rPr>
            <w:webHidden/>
          </w:rPr>
          <w:fldChar w:fldCharType="separate"/>
        </w:r>
        <w:r w:rsidR="00855D1C">
          <w:rPr>
            <w:webHidden/>
          </w:rPr>
          <w:t>315</w:t>
        </w:r>
        <w:r w:rsidR="00855D1C">
          <w:rPr>
            <w:webHidden/>
          </w:rPr>
          <w:fldChar w:fldCharType="end"/>
        </w:r>
      </w:hyperlink>
    </w:p>
    <w:p w14:paraId="794C361E" w14:textId="77777777" w:rsidR="00855D1C" w:rsidRDefault="00FF3D30">
      <w:pPr>
        <w:pStyle w:val="30"/>
        <w:rPr>
          <w:rFonts w:asciiTheme="minorHAnsi" w:eastAsiaTheme="minorEastAsia" w:hAnsiTheme="minorHAnsi" w:cstheme="minorBidi"/>
          <w:snapToGrid/>
          <w:kern w:val="0"/>
          <w:sz w:val="22"/>
          <w:szCs w:val="22"/>
        </w:rPr>
      </w:pPr>
      <w:hyperlink w:anchor="_Toc445313457" w:history="1">
        <w:r w:rsidR="00855D1C" w:rsidRPr="000872BC">
          <w:rPr>
            <w:rStyle w:val="afffff2"/>
          </w:rPr>
          <w:t>Configuring NTP Authentication</w:t>
        </w:r>
        <w:r w:rsidR="00855D1C">
          <w:rPr>
            <w:webHidden/>
          </w:rPr>
          <w:tab/>
        </w:r>
        <w:r w:rsidR="00855D1C">
          <w:rPr>
            <w:webHidden/>
          </w:rPr>
          <w:fldChar w:fldCharType="begin"/>
        </w:r>
        <w:r w:rsidR="00855D1C">
          <w:rPr>
            <w:webHidden/>
          </w:rPr>
          <w:instrText xml:space="preserve"> PAGEREF _Toc445313457 \h </w:instrText>
        </w:r>
        <w:r w:rsidR="00855D1C">
          <w:rPr>
            <w:webHidden/>
          </w:rPr>
        </w:r>
        <w:r w:rsidR="00855D1C">
          <w:rPr>
            <w:webHidden/>
          </w:rPr>
          <w:fldChar w:fldCharType="separate"/>
        </w:r>
        <w:r w:rsidR="00855D1C">
          <w:rPr>
            <w:webHidden/>
          </w:rPr>
          <w:t>315</w:t>
        </w:r>
        <w:r w:rsidR="00855D1C">
          <w:rPr>
            <w:webHidden/>
          </w:rPr>
          <w:fldChar w:fldCharType="end"/>
        </w:r>
      </w:hyperlink>
    </w:p>
    <w:p w14:paraId="7BC5239E" w14:textId="77777777" w:rsidR="00855D1C" w:rsidRDefault="00FF3D30">
      <w:pPr>
        <w:pStyle w:val="30"/>
        <w:rPr>
          <w:rFonts w:asciiTheme="minorHAnsi" w:eastAsiaTheme="minorEastAsia" w:hAnsiTheme="minorHAnsi" w:cstheme="minorBidi"/>
          <w:snapToGrid/>
          <w:kern w:val="0"/>
          <w:sz w:val="22"/>
          <w:szCs w:val="22"/>
        </w:rPr>
      </w:pPr>
      <w:hyperlink w:anchor="_Toc445313458" w:history="1">
        <w:r w:rsidR="00855D1C" w:rsidRPr="000872BC">
          <w:rPr>
            <w:rStyle w:val="afffff2"/>
          </w:rPr>
          <w:t>Configuring the Source IP Address for NTP Packets</w:t>
        </w:r>
        <w:r w:rsidR="00855D1C">
          <w:rPr>
            <w:webHidden/>
          </w:rPr>
          <w:tab/>
        </w:r>
        <w:r w:rsidR="00855D1C">
          <w:rPr>
            <w:webHidden/>
          </w:rPr>
          <w:fldChar w:fldCharType="begin"/>
        </w:r>
        <w:r w:rsidR="00855D1C">
          <w:rPr>
            <w:webHidden/>
          </w:rPr>
          <w:instrText xml:space="preserve"> PAGEREF _Toc445313458 \h </w:instrText>
        </w:r>
        <w:r w:rsidR="00855D1C">
          <w:rPr>
            <w:webHidden/>
          </w:rPr>
        </w:r>
        <w:r w:rsidR="00855D1C">
          <w:rPr>
            <w:webHidden/>
          </w:rPr>
          <w:fldChar w:fldCharType="separate"/>
        </w:r>
        <w:r w:rsidR="00855D1C">
          <w:rPr>
            <w:webHidden/>
          </w:rPr>
          <w:t>316</w:t>
        </w:r>
        <w:r w:rsidR="00855D1C">
          <w:rPr>
            <w:webHidden/>
          </w:rPr>
          <w:fldChar w:fldCharType="end"/>
        </w:r>
      </w:hyperlink>
    </w:p>
    <w:p w14:paraId="54F45504" w14:textId="77777777" w:rsidR="00855D1C" w:rsidRDefault="00FF3D30">
      <w:pPr>
        <w:pStyle w:val="30"/>
        <w:rPr>
          <w:rFonts w:asciiTheme="minorHAnsi" w:eastAsiaTheme="minorEastAsia" w:hAnsiTheme="minorHAnsi" w:cstheme="minorBidi"/>
          <w:snapToGrid/>
          <w:kern w:val="0"/>
          <w:sz w:val="22"/>
          <w:szCs w:val="22"/>
        </w:rPr>
      </w:pPr>
      <w:hyperlink w:anchor="_Toc445313459" w:history="1">
        <w:r w:rsidR="00855D1C" w:rsidRPr="000872BC">
          <w:rPr>
            <w:rStyle w:val="afffff2"/>
          </w:rPr>
          <w:t>Configuring the System as an Authoritative NTP Server</w:t>
        </w:r>
        <w:r w:rsidR="00855D1C">
          <w:rPr>
            <w:webHidden/>
          </w:rPr>
          <w:tab/>
        </w:r>
        <w:r w:rsidR="00855D1C">
          <w:rPr>
            <w:webHidden/>
          </w:rPr>
          <w:fldChar w:fldCharType="begin"/>
        </w:r>
        <w:r w:rsidR="00855D1C">
          <w:rPr>
            <w:webHidden/>
          </w:rPr>
          <w:instrText xml:space="preserve"> PAGEREF _Toc445313459 \h </w:instrText>
        </w:r>
        <w:r w:rsidR="00855D1C">
          <w:rPr>
            <w:webHidden/>
          </w:rPr>
        </w:r>
        <w:r w:rsidR="00855D1C">
          <w:rPr>
            <w:webHidden/>
          </w:rPr>
          <w:fldChar w:fldCharType="separate"/>
        </w:r>
        <w:r w:rsidR="00855D1C">
          <w:rPr>
            <w:webHidden/>
          </w:rPr>
          <w:t>316</w:t>
        </w:r>
        <w:r w:rsidR="00855D1C">
          <w:rPr>
            <w:webHidden/>
          </w:rPr>
          <w:fldChar w:fldCharType="end"/>
        </w:r>
      </w:hyperlink>
    </w:p>
    <w:p w14:paraId="3C6E5498" w14:textId="77777777" w:rsidR="00855D1C" w:rsidRDefault="00FF3D30">
      <w:pPr>
        <w:pStyle w:val="30"/>
        <w:rPr>
          <w:rFonts w:asciiTheme="minorHAnsi" w:eastAsiaTheme="minorEastAsia" w:hAnsiTheme="minorHAnsi" w:cstheme="minorBidi"/>
          <w:snapToGrid/>
          <w:kern w:val="0"/>
          <w:sz w:val="22"/>
          <w:szCs w:val="22"/>
        </w:rPr>
      </w:pPr>
      <w:hyperlink w:anchor="_Toc445313460" w:history="1">
        <w:r w:rsidR="00855D1C" w:rsidRPr="000872BC">
          <w:rPr>
            <w:rStyle w:val="afffff2"/>
          </w:rPr>
          <w:t>Updating the Hardware Clock</w:t>
        </w:r>
        <w:r w:rsidR="00855D1C">
          <w:rPr>
            <w:webHidden/>
          </w:rPr>
          <w:tab/>
        </w:r>
        <w:r w:rsidR="00855D1C">
          <w:rPr>
            <w:webHidden/>
          </w:rPr>
          <w:fldChar w:fldCharType="begin"/>
        </w:r>
        <w:r w:rsidR="00855D1C">
          <w:rPr>
            <w:webHidden/>
          </w:rPr>
          <w:instrText xml:space="preserve"> PAGEREF _Toc445313460 \h </w:instrText>
        </w:r>
        <w:r w:rsidR="00855D1C">
          <w:rPr>
            <w:webHidden/>
          </w:rPr>
        </w:r>
        <w:r w:rsidR="00855D1C">
          <w:rPr>
            <w:webHidden/>
          </w:rPr>
          <w:fldChar w:fldCharType="separate"/>
        </w:r>
        <w:r w:rsidR="00855D1C">
          <w:rPr>
            <w:webHidden/>
          </w:rPr>
          <w:t>316</w:t>
        </w:r>
        <w:r w:rsidR="00855D1C">
          <w:rPr>
            <w:webHidden/>
          </w:rPr>
          <w:fldChar w:fldCharType="end"/>
        </w:r>
      </w:hyperlink>
    </w:p>
    <w:p w14:paraId="6FB01266" w14:textId="77777777" w:rsidR="00855D1C" w:rsidRDefault="00FF3D30">
      <w:pPr>
        <w:pStyle w:val="20"/>
        <w:rPr>
          <w:rFonts w:asciiTheme="minorHAnsi" w:eastAsiaTheme="minorEastAsia" w:hAnsiTheme="minorHAnsi" w:cstheme="minorBidi"/>
          <w:noProof/>
          <w:snapToGrid/>
          <w:kern w:val="0"/>
          <w:sz w:val="22"/>
          <w:szCs w:val="22"/>
        </w:rPr>
      </w:pPr>
      <w:hyperlink w:anchor="_Toc445313461" w:history="1">
        <w:r w:rsidR="00855D1C" w:rsidRPr="000872BC">
          <w:rPr>
            <w:rStyle w:val="afffff2"/>
            <w:noProof/>
          </w:rPr>
          <w:t>Configuring Time and Date Manually</w:t>
        </w:r>
        <w:r w:rsidR="00855D1C">
          <w:rPr>
            <w:noProof/>
            <w:webHidden/>
          </w:rPr>
          <w:tab/>
        </w:r>
        <w:r w:rsidR="00855D1C">
          <w:rPr>
            <w:noProof/>
            <w:webHidden/>
          </w:rPr>
          <w:fldChar w:fldCharType="begin"/>
        </w:r>
        <w:r w:rsidR="00855D1C">
          <w:rPr>
            <w:noProof/>
            <w:webHidden/>
          </w:rPr>
          <w:instrText xml:space="preserve"> PAGEREF _Toc445313461 \h </w:instrText>
        </w:r>
        <w:r w:rsidR="00855D1C">
          <w:rPr>
            <w:noProof/>
            <w:webHidden/>
          </w:rPr>
        </w:r>
        <w:r w:rsidR="00855D1C">
          <w:rPr>
            <w:noProof/>
            <w:webHidden/>
          </w:rPr>
          <w:fldChar w:fldCharType="separate"/>
        </w:r>
        <w:r w:rsidR="00855D1C">
          <w:rPr>
            <w:noProof/>
            <w:webHidden/>
          </w:rPr>
          <w:t>317</w:t>
        </w:r>
        <w:r w:rsidR="00855D1C">
          <w:rPr>
            <w:noProof/>
            <w:webHidden/>
          </w:rPr>
          <w:fldChar w:fldCharType="end"/>
        </w:r>
      </w:hyperlink>
    </w:p>
    <w:p w14:paraId="50BEC253" w14:textId="77777777" w:rsidR="00855D1C" w:rsidRDefault="00FF3D30">
      <w:pPr>
        <w:pStyle w:val="30"/>
        <w:rPr>
          <w:rFonts w:asciiTheme="minorHAnsi" w:eastAsiaTheme="minorEastAsia" w:hAnsiTheme="minorHAnsi" w:cstheme="minorBidi"/>
          <w:snapToGrid/>
          <w:kern w:val="0"/>
          <w:sz w:val="22"/>
          <w:szCs w:val="22"/>
        </w:rPr>
      </w:pPr>
      <w:hyperlink w:anchor="_Toc445313462" w:history="1">
        <w:r w:rsidR="00855D1C" w:rsidRPr="000872BC">
          <w:rPr>
            <w:rStyle w:val="afffff2"/>
          </w:rPr>
          <w:t>Configuring the Time Zone</w:t>
        </w:r>
        <w:r w:rsidR="00855D1C">
          <w:rPr>
            <w:webHidden/>
          </w:rPr>
          <w:tab/>
        </w:r>
        <w:r w:rsidR="00855D1C">
          <w:rPr>
            <w:webHidden/>
          </w:rPr>
          <w:fldChar w:fldCharType="begin"/>
        </w:r>
        <w:r w:rsidR="00855D1C">
          <w:rPr>
            <w:webHidden/>
          </w:rPr>
          <w:instrText xml:space="preserve"> PAGEREF _Toc445313462 \h </w:instrText>
        </w:r>
        <w:r w:rsidR="00855D1C">
          <w:rPr>
            <w:webHidden/>
          </w:rPr>
        </w:r>
        <w:r w:rsidR="00855D1C">
          <w:rPr>
            <w:webHidden/>
          </w:rPr>
          <w:fldChar w:fldCharType="separate"/>
        </w:r>
        <w:r w:rsidR="00855D1C">
          <w:rPr>
            <w:webHidden/>
          </w:rPr>
          <w:t>317</w:t>
        </w:r>
        <w:r w:rsidR="00855D1C">
          <w:rPr>
            <w:webHidden/>
          </w:rPr>
          <w:fldChar w:fldCharType="end"/>
        </w:r>
      </w:hyperlink>
    </w:p>
    <w:p w14:paraId="4131B9F4" w14:textId="77777777" w:rsidR="00855D1C" w:rsidRDefault="00FF3D30">
      <w:pPr>
        <w:pStyle w:val="30"/>
        <w:rPr>
          <w:rFonts w:asciiTheme="minorHAnsi" w:eastAsiaTheme="minorEastAsia" w:hAnsiTheme="minorHAnsi" w:cstheme="minorBidi"/>
          <w:snapToGrid/>
          <w:kern w:val="0"/>
          <w:sz w:val="22"/>
          <w:szCs w:val="22"/>
        </w:rPr>
      </w:pPr>
      <w:hyperlink w:anchor="_Toc445313463" w:history="1">
        <w:r w:rsidR="00855D1C" w:rsidRPr="000872BC">
          <w:rPr>
            <w:rStyle w:val="afffff2"/>
          </w:rPr>
          <w:t>Configuring Summer Time (Daylight Savings Time)</w:t>
        </w:r>
        <w:r w:rsidR="00855D1C">
          <w:rPr>
            <w:webHidden/>
          </w:rPr>
          <w:tab/>
        </w:r>
        <w:r w:rsidR="00855D1C">
          <w:rPr>
            <w:webHidden/>
          </w:rPr>
          <w:fldChar w:fldCharType="begin"/>
        </w:r>
        <w:r w:rsidR="00855D1C">
          <w:rPr>
            <w:webHidden/>
          </w:rPr>
          <w:instrText xml:space="preserve"> PAGEREF _Toc445313463 \h </w:instrText>
        </w:r>
        <w:r w:rsidR="00855D1C">
          <w:rPr>
            <w:webHidden/>
          </w:rPr>
        </w:r>
        <w:r w:rsidR="00855D1C">
          <w:rPr>
            <w:webHidden/>
          </w:rPr>
          <w:fldChar w:fldCharType="separate"/>
        </w:r>
        <w:r w:rsidR="00855D1C">
          <w:rPr>
            <w:webHidden/>
          </w:rPr>
          <w:t>317</w:t>
        </w:r>
        <w:r w:rsidR="00855D1C">
          <w:rPr>
            <w:webHidden/>
          </w:rPr>
          <w:fldChar w:fldCharType="end"/>
        </w:r>
      </w:hyperlink>
    </w:p>
    <w:p w14:paraId="2BB78A47" w14:textId="77777777" w:rsidR="00855D1C" w:rsidRDefault="00FF3D30">
      <w:pPr>
        <w:pStyle w:val="30"/>
        <w:rPr>
          <w:rFonts w:asciiTheme="minorHAnsi" w:eastAsiaTheme="minorEastAsia" w:hAnsiTheme="minorHAnsi" w:cstheme="minorBidi"/>
          <w:snapToGrid/>
          <w:kern w:val="0"/>
          <w:sz w:val="22"/>
          <w:szCs w:val="22"/>
        </w:rPr>
      </w:pPr>
      <w:hyperlink w:anchor="_Toc445313464" w:history="1">
        <w:r w:rsidR="00855D1C" w:rsidRPr="000872BC">
          <w:rPr>
            <w:rStyle w:val="afffff2"/>
          </w:rPr>
          <w:t>Manually Setting the Software Clock</w:t>
        </w:r>
        <w:r w:rsidR="00855D1C">
          <w:rPr>
            <w:webHidden/>
          </w:rPr>
          <w:tab/>
        </w:r>
        <w:r w:rsidR="00855D1C">
          <w:rPr>
            <w:webHidden/>
          </w:rPr>
          <w:fldChar w:fldCharType="begin"/>
        </w:r>
        <w:r w:rsidR="00855D1C">
          <w:rPr>
            <w:webHidden/>
          </w:rPr>
          <w:instrText xml:space="preserve"> PAGEREF _Toc445313464 \h </w:instrText>
        </w:r>
        <w:r w:rsidR="00855D1C">
          <w:rPr>
            <w:webHidden/>
          </w:rPr>
        </w:r>
        <w:r w:rsidR="00855D1C">
          <w:rPr>
            <w:webHidden/>
          </w:rPr>
          <w:fldChar w:fldCharType="separate"/>
        </w:r>
        <w:r w:rsidR="00855D1C">
          <w:rPr>
            <w:webHidden/>
          </w:rPr>
          <w:t>317</w:t>
        </w:r>
        <w:r w:rsidR="00855D1C">
          <w:rPr>
            <w:webHidden/>
          </w:rPr>
          <w:fldChar w:fldCharType="end"/>
        </w:r>
      </w:hyperlink>
    </w:p>
    <w:p w14:paraId="3B4087F5" w14:textId="77777777" w:rsidR="00855D1C" w:rsidRDefault="00FF3D30">
      <w:pPr>
        <w:pStyle w:val="20"/>
        <w:rPr>
          <w:rFonts w:asciiTheme="minorHAnsi" w:eastAsiaTheme="minorEastAsia" w:hAnsiTheme="minorHAnsi" w:cstheme="minorBidi"/>
          <w:noProof/>
          <w:snapToGrid/>
          <w:kern w:val="0"/>
          <w:sz w:val="22"/>
          <w:szCs w:val="22"/>
        </w:rPr>
      </w:pPr>
      <w:hyperlink w:anchor="_Toc445313465" w:history="1">
        <w:r w:rsidR="00855D1C" w:rsidRPr="000872BC">
          <w:rPr>
            <w:rStyle w:val="afffff2"/>
            <w:noProof/>
          </w:rPr>
          <w:t>Using the Hardware Clock</w:t>
        </w:r>
        <w:r w:rsidR="00855D1C">
          <w:rPr>
            <w:noProof/>
            <w:webHidden/>
          </w:rPr>
          <w:tab/>
        </w:r>
        <w:r w:rsidR="00855D1C">
          <w:rPr>
            <w:noProof/>
            <w:webHidden/>
          </w:rPr>
          <w:fldChar w:fldCharType="begin"/>
        </w:r>
        <w:r w:rsidR="00855D1C">
          <w:rPr>
            <w:noProof/>
            <w:webHidden/>
          </w:rPr>
          <w:instrText xml:space="preserve"> PAGEREF _Toc445313465 \h </w:instrText>
        </w:r>
        <w:r w:rsidR="00855D1C">
          <w:rPr>
            <w:noProof/>
            <w:webHidden/>
          </w:rPr>
        </w:r>
        <w:r w:rsidR="00855D1C">
          <w:rPr>
            <w:noProof/>
            <w:webHidden/>
          </w:rPr>
          <w:fldChar w:fldCharType="separate"/>
        </w:r>
        <w:r w:rsidR="00855D1C">
          <w:rPr>
            <w:noProof/>
            <w:webHidden/>
          </w:rPr>
          <w:t>318</w:t>
        </w:r>
        <w:r w:rsidR="00855D1C">
          <w:rPr>
            <w:noProof/>
            <w:webHidden/>
          </w:rPr>
          <w:fldChar w:fldCharType="end"/>
        </w:r>
      </w:hyperlink>
    </w:p>
    <w:p w14:paraId="35AC8464" w14:textId="77777777" w:rsidR="00855D1C" w:rsidRDefault="00FF3D30">
      <w:pPr>
        <w:pStyle w:val="30"/>
        <w:rPr>
          <w:rFonts w:asciiTheme="minorHAnsi" w:eastAsiaTheme="minorEastAsia" w:hAnsiTheme="minorHAnsi" w:cstheme="minorBidi"/>
          <w:snapToGrid/>
          <w:kern w:val="0"/>
          <w:sz w:val="22"/>
          <w:szCs w:val="22"/>
        </w:rPr>
      </w:pPr>
      <w:hyperlink w:anchor="_Toc445313466" w:history="1">
        <w:r w:rsidR="00855D1C" w:rsidRPr="000872BC">
          <w:rPr>
            <w:rStyle w:val="afffff2"/>
          </w:rPr>
          <w:t>Setting the Hardware Clock</w:t>
        </w:r>
        <w:r w:rsidR="00855D1C">
          <w:rPr>
            <w:webHidden/>
          </w:rPr>
          <w:tab/>
        </w:r>
        <w:r w:rsidR="00855D1C">
          <w:rPr>
            <w:webHidden/>
          </w:rPr>
          <w:fldChar w:fldCharType="begin"/>
        </w:r>
        <w:r w:rsidR="00855D1C">
          <w:rPr>
            <w:webHidden/>
          </w:rPr>
          <w:instrText xml:space="preserve"> PAGEREF _Toc445313466 \h </w:instrText>
        </w:r>
        <w:r w:rsidR="00855D1C">
          <w:rPr>
            <w:webHidden/>
          </w:rPr>
        </w:r>
        <w:r w:rsidR="00855D1C">
          <w:rPr>
            <w:webHidden/>
          </w:rPr>
          <w:fldChar w:fldCharType="separate"/>
        </w:r>
        <w:r w:rsidR="00855D1C">
          <w:rPr>
            <w:webHidden/>
          </w:rPr>
          <w:t>318</w:t>
        </w:r>
        <w:r w:rsidR="00855D1C">
          <w:rPr>
            <w:webHidden/>
          </w:rPr>
          <w:fldChar w:fldCharType="end"/>
        </w:r>
      </w:hyperlink>
    </w:p>
    <w:p w14:paraId="365FC79F" w14:textId="77777777" w:rsidR="00855D1C" w:rsidRDefault="00FF3D30">
      <w:pPr>
        <w:pStyle w:val="30"/>
        <w:rPr>
          <w:rFonts w:asciiTheme="minorHAnsi" w:eastAsiaTheme="minorEastAsia" w:hAnsiTheme="minorHAnsi" w:cstheme="minorBidi"/>
          <w:snapToGrid/>
          <w:kern w:val="0"/>
          <w:sz w:val="22"/>
          <w:szCs w:val="22"/>
        </w:rPr>
      </w:pPr>
      <w:hyperlink w:anchor="_Toc445313467" w:history="1">
        <w:r w:rsidR="00855D1C" w:rsidRPr="000872BC">
          <w:rPr>
            <w:rStyle w:val="afffff2"/>
          </w:rPr>
          <w:t>Setting the Software Clock from the Hardware Clock</w:t>
        </w:r>
        <w:r w:rsidR="00855D1C">
          <w:rPr>
            <w:webHidden/>
          </w:rPr>
          <w:tab/>
        </w:r>
        <w:r w:rsidR="00855D1C">
          <w:rPr>
            <w:webHidden/>
          </w:rPr>
          <w:fldChar w:fldCharType="begin"/>
        </w:r>
        <w:r w:rsidR="00855D1C">
          <w:rPr>
            <w:webHidden/>
          </w:rPr>
          <w:instrText xml:space="preserve"> PAGEREF _Toc445313467 \h </w:instrText>
        </w:r>
        <w:r w:rsidR="00855D1C">
          <w:rPr>
            <w:webHidden/>
          </w:rPr>
        </w:r>
        <w:r w:rsidR="00855D1C">
          <w:rPr>
            <w:webHidden/>
          </w:rPr>
          <w:fldChar w:fldCharType="separate"/>
        </w:r>
        <w:r w:rsidR="00855D1C">
          <w:rPr>
            <w:webHidden/>
          </w:rPr>
          <w:t>318</w:t>
        </w:r>
        <w:r w:rsidR="00855D1C">
          <w:rPr>
            <w:webHidden/>
          </w:rPr>
          <w:fldChar w:fldCharType="end"/>
        </w:r>
      </w:hyperlink>
    </w:p>
    <w:p w14:paraId="1379E9B1" w14:textId="77777777" w:rsidR="00855D1C" w:rsidRDefault="00FF3D30">
      <w:pPr>
        <w:pStyle w:val="30"/>
        <w:rPr>
          <w:rFonts w:asciiTheme="minorHAnsi" w:eastAsiaTheme="minorEastAsia" w:hAnsiTheme="minorHAnsi" w:cstheme="minorBidi"/>
          <w:snapToGrid/>
          <w:kern w:val="0"/>
          <w:sz w:val="22"/>
          <w:szCs w:val="22"/>
        </w:rPr>
      </w:pPr>
      <w:hyperlink w:anchor="_Toc445313468" w:history="1">
        <w:r w:rsidR="00855D1C" w:rsidRPr="000872BC">
          <w:rPr>
            <w:rStyle w:val="afffff2"/>
          </w:rPr>
          <w:t>Setting the Hardware Clock from the Software Clock</w:t>
        </w:r>
        <w:r w:rsidR="00855D1C">
          <w:rPr>
            <w:webHidden/>
          </w:rPr>
          <w:tab/>
        </w:r>
        <w:r w:rsidR="00855D1C">
          <w:rPr>
            <w:webHidden/>
          </w:rPr>
          <w:fldChar w:fldCharType="begin"/>
        </w:r>
        <w:r w:rsidR="00855D1C">
          <w:rPr>
            <w:webHidden/>
          </w:rPr>
          <w:instrText xml:space="preserve"> PAGEREF _Toc445313468 \h </w:instrText>
        </w:r>
        <w:r w:rsidR="00855D1C">
          <w:rPr>
            <w:webHidden/>
          </w:rPr>
        </w:r>
        <w:r w:rsidR="00855D1C">
          <w:rPr>
            <w:webHidden/>
          </w:rPr>
          <w:fldChar w:fldCharType="separate"/>
        </w:r>
        <w:r w:rsidR="00855D1C">
          <w:rPr>
            <w:webHidden/>
          </w:rPr>
          <w:t>318</w:t>
        </w:r>
        <w:r w:rsidR="00855D1C">
          <w:rPr>
            <w:webHidden/>
          </w:rPr>
          <w:fldChar w:fldCharType="end"/>
        </w:r>
      </w:hyperlink>
    </w:p>
    <w:p w14:paraId="4706F75A" w14:textId="77777777" w:rsidR="00855D1C" w:rsidRDefault="00FF3D30">
      <w:pPr>
        <w:pStyle w:val="20"/>
        <w:rPr>
          <w:rFonts w:asciiTheme="minorHAnsi" w:eastAsiaTheme="minorEastAsia" w:hAnsiTheme="minorHAnsi" w:cstheme="minorBidi"/>
          <w:noProof/>
          <w:snapToGrid/>
          <w:kern w:val="0"/>
          <w:sz w:val="22"/>
          <w:szCs w:val="22"/>
        </w:rPr>
      </w:pPr>
      <w:hyperlink w:anchor="_Toc445313469" w:history="1">
        <w:r w:rsidR="00855D1C" w:rsidRPr="000872BC">
          <w:rPr>
            <w:rStyle w:val="afffff2"/>
            <w:noProof/>
          </w:rPr>
          <w:t>Monitoring Time and Calendar Services</w:t>
        </w:r>
        <w:r w:rsidR="00855D1C">
          <w:rPr>
            <w:noProof/>
            <w:webHidden/>
          </w:rPr>
          <w:tab/>
        </w:r>
        <w:r w:rsidR="00855D1C">
          <w:rPr>
            <w:noProof/>
            <w:webHidden/>
          </w:rPr>
          <w:fldChar w:fldCharType="begin"/>
        </w:r>
        <w:r w:rsidR="00855D1C">
          <w:rPr>
            <w:noProof/>
            <w:webHidden/>
          </w:rPr>
          <w:instrText xml:space="preserve"> PAGEREF _Toc445313469 \h </w:instrText>
        </w:r>
        <w:r w:rsidR="00855D1C">
          <w:rPr>
            <w:noProof/>
            <w:webHidden/>
          </w:rPr>
        </w:r>
        <w:r w:rsidR="00855D1C">
          <w:rPr>
            <w:noProof/>
            <w:webHidden/>
          </w:rPr>
          <w:fldChar w:fldCharType="separate"/>
        </w:r>
        <w:r w:rsidR="00855D1C">
          <w:rPr>
            <w:noProof/>
            <w:webHidden/>
          </w:rPr>
          <w:t>319</w:t>
        </w:r>
        <w:r w:rsidR="00855D1C">
          <w:rPr>
            <w:noProof/>
            <w:webHidden/>
          </w:rPr>
          <w:fldChar w:fldCharType="end"/>
        </w:r>
      </w:hyperlink>
    </w:p>
    <w:p w14:paraId="714C1F8B" w14:textId="77777777" w:rsidR="00855D1C" w:rsidRDefault="00FF3D30">
      <w:pPr>
        <w:pStyle w:val="30"/>
        <w:rPr>
          <w:rFonts w:asciiTheme="minorHAnsi" w:eastAsiaTheme="minorEastAsia" w:hAnsiTheme="minorHAnsi" w:cstheme="minorBidi"/>
          <w:snapToGrid/>
          <w:kern w:val="0"/>
          <w:sz w:val="22"/>
          <w:szCs w:val="22"/>
        </w:rPr>
      </w:pPr>
      <w:hyperlink w:anchor="_Toc445313470" w:history="1">
        <w:r w:rsidR="00855D1C" w:rsidRPr="000872BC">
          <w:rPr>
            <w:rStyle w:val="afffff2"/>
          </w:rPr>
          <w:t>Clock Calendar and NTP Configuration Examples</w:t>
        </w:r>
        <w:r w:rsidR="00855D1C">
          <w:rPr>
            <w:webHidden/>
          </w:rPr>
          <w:tab/>
        </w:r>
        <w:r w:rsidR="00855D1C">
          <w:rPr>
            <w:webHidden/>
          </w:rPr>
          <w:fldChar w:fldCharType="begin"/>
        </w:r>
        <w:r w:rsidR="00855D1C">
          <w:rPr>
            <w:webHidden/>
          </w:rPr>
          <w:instrText xml:space="preserve"> PAGEREF _Toc445313470 \h </w:instrText>
        </w:r>
        <w:r w:rsidR="00855D1C">
          <w:rPr>
            <w:webHidden/>
          </w:rPr>
        </w:r>
        <w:r w:rsidR="00855D1C">
          <w:rPr>
            <w:webHidden/>
          </w:rPr>
          <w:fldChar w:fldCharType="separate"/>
        </w:r>
        <w:r w:rsidR="00855D1C">
          <w:rPr>
            <w:webHidden/>
          </w:rPr>
          <w:t>319</w:t>
        </w:r>
        <w:r w:rsidR="00855D1C">
          <w:rPr>
            <w:webHidden/>
          </w:rPr>
          <w:fldChar w:fldCharType="end"/>
        </w:r>
      </w:hyperlink>
    </w:p>
    <w:p w14:paraId="10630E43"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471" w:history="1">
        <w:r w:rsidR="00855D1C" w:rsidRPr="000872BC">
          <w:rPr>
            <w:rStyle w:val="afffff2"/>
            <w:rFonts w:ascii="Calibri" w:hAnsi="Calibri"/>
            <w:noProof/>
            <w14:scene3d>
              <w14:camera w14:prst="orthographicFront"/>
              <w14:lightRig w14:rig="threePt" w14:dir="t">
                <w14:rot w14:lat="0" w14:lon="0" w14:rev="0"/>
              </w14:lightRig>
            </w14:scene3d>
          </w:rPr>
          <w:t>Chapter 19.</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Dynamic ARP Inspection</w:t>
        </w:r>
        <w:r w:rsidR="00855D1C">
          <w:rPr>
            <w:noProof/>
            <w:webHidden/>
          </w:rPr>
          <w:tab/>
        </w:r>
        <w:r w:rsidR="00855D1C">
          <w:rPr>
            <w:noProof/>
            <w:webHidden/>
          </w:rPr>
          <w:fldChar w:fldCharType="begin"/>
        </w:r>
        <w:r w:rsidR="00855D1C">
          <w:rPr>
            <w:noProof/>
            <w:webHidden/>
          </w:rPr>
          <w:instrText xml:space="preserve"> PAGEREF _Toc445313471 \h </w:instrText>
        </w:r>
        <w:r w:rsidR="00855D1C">
          <w:rPr>
            <w:noProof/>
            <w:webHidden/>
          </w:rPr>
        </w:r>
        <w:r w:rsidR="00855D1C">
          <w:rPr>
            <w:noProof/>
            <w:webHidden/>
          </w:rPr>
          <w:fldChar w:fldCharType="separate"/>
        </w:r>
        <w:r w:rsidR="00855D1C">
          <w:rPr>
            <w:noProof/>
            <w:webHidden/>
          </w:rPr>
          <w:t>320</w:t>
        </w:r>
        <w:r w:rsidR="00855D1C">
          <w:rPr>
            <w:noProof/>
            <w:webHidden/>
          </w:rPr>
          <w:fldChar w:fldCharType="end"/>
        </w:r>
      </w:hyperlink>
    </w:p>
    <w:p w14:paraId="4326D012" w14:textId="77777777" w:rsidR="00855D1C" w:rsidRDefault="00FF3D30">
      <w:pPr>
        <w:pStyle w:val="20"/>
        <w:rPr>
          <w:rFonts w:asciiTheme="minorHAnsi" w:eastAsiaTheme="minorEastAsia" w:hAnsiTheme="minorHAnsi" w:cstheme="minorBidi"/>
          <w:noProof/>
          <w:snapToGrid/>
          <w:kern w:val="0"/>
          <w:sz w:val="22"/>
          <w:szCs w:val="22"/>
        </w:rPr>
      </w:pPr>
      <w:hyperlink w:anchor="_Toc445313472" w:history="1">
        <w:r w:rsidR="00855D1C" w:rsidRPr="000872BC">
          <w:rPr>
            <w:rStyle w:val="afffff2"/>
            <w:rFonts w:ascii="Calibri" w:hAnsi="Calibri"/>
            <w:noProof/>
          </w:rPr>
          <w:t>Understanding DAI</w:t>
        </w:r>
        <w:r w:rsidR="00855D1C">
          <w:rPr>
            <w:noProof/>
            <w:webHidden/>
          </w:rPr>
          <w:tab/>
        </w:r>
        <w:r w:rsidR="00855D1C">
          <w:rPr>
            <w:noProof/>
            <w:webHidden/>
          </w:rPr>
          <w:fldChar w:fldCharType="begin"/>
        </w:r>
        <w:r w:rsidR="00855D1C">
          <w:rPr>
            <w:noProof/>
            <w:webHidden/>
          </w:rPr>
          <w:instrText xml:space="preserve"> PAGEREF _Toc445313472 \h </w:instrText>
        </w:r>
        <w:r w:rsidR="00855D1C">
          <w:rPr>
            <w:noProof/>
            <w:webHidden/>
          </w:rPr>
        </w:r>
        <w:r w:rsidR="00855D1C">
          <w:rPr>
            <w:noProof/>
            <w:webHidden/>
          </w:rPr>
          <w:fldChar w:fldCharType="separate"/>
        </w:r>
        <w:r w:rsidR="00855D1C">
          <w:rPr>
            <w:noProof/>
            <w:webHidden/>
          </w:rPr>
          <w:t>321</w:t>
        </w:r>
        <w:r w:rsidR="00855D1C">
          <w:rPr>
            <w:noProof/>
            <w:webHidden/>
          </w:rPr>
          <w:fldChar w:fldCharType="end"/>
        </w:r>
      </w:hyperlink>
    </w:p>
    <w:p w14:paraId="43091110" w14:textId="77777777" w:rsidR="00855D1C" w:rsidRDefault="00FF3D30">
      <w:pPr>
        <w:pStyle w:val="30"/>
        <w:rPr>
          <w:rFonts w:asciiTheme="minorHAnsi" w:eastAsiaTheme="minorEastAsia" w:hAnsiTheme="minorHAnsi" w:cstheme="minorBidi"/>
          <w:snapToGrid/>
          <w:kern w:val="0"/>
          <w:sz w:val="22"/>
          <w:szCs w:val="22"/>
        </w:rPr>
      </w:pPr>
      <w:hyperlink w:anchor="_Toc445313473" w:history="1">
        <w:r w:rsidR="00855D1C" w:rsidRPr="000872BC">
          <w:rPr>
            <w:rStyle w:val="afffff2"/>
            <w:rFonts w:ascii="Calibri" w:hAnsi="Calibri"/>
          </w:rPr>
          <w:t>Understanding ARP</w:t>
        </w:r>
        <w:r w:rsidR="00855D1C">
          <w:rPr>
            <w:webHidden/>
          </w:rPr>
          <w:tab/>
        </w:r>
        <w:r w:rsidR="00855D1C">
          <w:rPr>
            <w:webHidden/>
          </w:rPr>
          <w:fldChar w:fldCharType="begin"/>
        </w:r>
        <w:r w:rsidR="00855D1C">
          <w:rPr>
            <w:webHidden/>
          </w:rPr>
          <w:instrText xml:space="preserve"> PAGEREF _Toc445313473 \h </w:instrText>
        </w:r>
        <w:r w:rsidR="00855D1C">
          <w:rPr>
            <w:webHidden/>
          </w:rPr>
        </w:r>
        <w:r w:rsidR="00855D1C">
          <w:rPr>
            <w:webHidden/>
          </w:rPr>
          <w:fldChar w:fldCharType="separate"/>
        </w:r>
        <w:r w:rsidR="00855D1C">
          <w:rPr>
            <w:webHidden/>
          </w:rPr>
          <w:t>321</w:t>
        </w:r>
        <w:r w:rsidR="00855D1C">
          <w:rPr>
            <w:webHidden/>
          </w:rPr>
          <w:fldChar w:fldCharType="end"/>
        </w:r>
      </w:hyperlink>
    </w:p>
    <w:p w14:paraId="4DE07A70" w14:textId="77777777" w:rsidR="00855D1C" w:rsidRDefault="00FF3D30">
      <w:pPr>
        <w:pStyle w:val="30"/>
        <w:rPr>
          <w:rFonts w:asciiTheme="minorHAnsi" w:eastAsiaTheme="minorEastAsia" w:hAnsiTheme="minorHAnsi" w:cstheme="minorBidi"/>
          <w:snapToGrid/>
          <w:kern w:val="0"/>
          <w:sz w:val="22"/>
          <w:szCs w:val="22"/>
        </w:rPr>
      </w:pPr>
      <w:hyperlink w:anchor="_Toc445313474" w:history="1">
        <w:r w:rsidR="00855D1C" w:rsidRPr="000872BC">
          <w:rPr>
            <w:rStyle w:val="afffff2"/>
            <w:rFonts w:ascii="Calibri" w:hAnsi="Calibri"/>
          </w:rPr>
          <w:t>Understanding ARP Spoofing Attacks</w:t>
        </w:r>
        <w:r w:rsidR="00855D1C">
          <w:rPr>
            <w:webHidden/>
          </w:rPr>
          <w:tab/>
        </w:r>
        <w:r w:rsidR="00855D1C">
          <w:rPr>
            <w:webHidden/>
          </w:rPr>
          <w:fldChar w:fldCharType="begin"/>
        </w:r>
        <w:r w:rsidR="00855D1C">
          <w:rPr>
            <w:webHidden/>
          </w:rPr>
          <w:instrText xml:space="preserve"> PAGEREF _Toc445313474 \h </w:instrText>
        </w:r>
        <w:r w:rsidR="00855D1C">
          <w:rPr>
            <w:webHidden/>
          </w:rPr>
        </w:r>
        <w:r w:rsidR="00855D1C">
          <w:rPr>
            <w:webHidden/>
          </w:rPr>
          <w:fldChar w:fldCharType="separate"/>
        </w:r>
        <w:r w:rsidR="00855D1C">
          <w:rPr>
            <w:webHidden/>
          </w:rPr>
          <w:t>321</w:t>
        </w:r>
        <w:r w:rsidR="00855D1C">
          <w:rPr>
            <w:webHidden/>
          </w:rPr>
          <w:fldChar w:fldCharType="end"/>
        </w:r>
      </w:hyperlink>
    </w:p>
    <w:p w14:paraId="37C5FC8B" w14:textId="77777777" w:rsidR="00855D1C" w:rsidRDefault="00FF3D30">
      <w:pPr>
        <w:pStyle w:val="30"/>
        <w:rPr>
          <w:rFonts w:asciiTheme="minorHAnsi" w:eastAsiaTheme="minorEastAsia" w:hAnsiTheme="minorHAnsi" w:cstheme="minorBidi"/>
          <w:snapToGrid/>
          <w:kern w:val="0"/>
          <w:sz w:val="22"/>
          <w:szCs w:val="22"/>
        </w:rPr>
      </w:pPr>
      <w:hyperlink w:anchor="_Toc445313475" w:history="1">
        <w:r w:rsidR="00855D1C" w:rsidRPr="000872BC">
          <w:rPr>
            <w:rStyle w:val="afffff2"/>
            <w:rFonts w:ascii="Calibri" w:hAnsi="Calibri"/>
          </w:rPr>
          <w:t>Understanding DAI and ARP Spoofing Attacks</w:t>
        </w:r>
        <w:r w:rsidR="00855D1C">
          <w:rPr>
            <w:webHidden/>
          </w:rPr>
          <w:tab/>
        </w:r>
        <w:r w:rsidR="00855D1C">
          <w:rPr>
            <w:webHidden/>
          </w:rPr>
          <w:fldChar w:fldCharType="begin"/>
        </w:r>
        <w:r w:rsidR="00855D1C">
          <w:rPr>
            <w:webHidden/>
          </w:rPr>
          <w:instrText xml:space="preserve"> PAGEREF _Toc445313475 \h </w:instrText>
        </w:r>
        <w:r w:rsidR="00855D1C">
          <w:rPr>
            <w:webHidden/>
          </w:rPr>
        </w:r>
        <w:r w:rsidR="00855D1C">
          <w:rPr>
            <w:webHidden/>
          </w:rPr>
          <w:fldChar w:fldCharType="separate"/>
        </w:r>
        <w:r w:rsidR="00855D1C">
          <w:rPr>
            <w:webHidden/>
          </w:rPr>
          <w:t>322</w:t>
        </w:r>
        <w:r w:rsidR="00855D1C">
          <w:rPr>
            <w:webHidden/>
          </w:rPr>
          <w:fldChar w:fldCharType="end"/>
        </w:r>
      </w:hyperlink>
    </w:p>
    <w:p w14:paraId="417642E1" w14:textId="77777777" w:rsidR="00855D1C" w:rsidRDefault="00FF3D30">
      <w:pPr>
        <w:pStyle w:val="30"/>
        <w:rPr>
          <w:rFonts w:asciiTheme="minorHAnsi" w:eastAsiaTheme="minorEastAsia" w:hAnsiTheme="minorHAnsi" w:cstheme="minorBidi"/>
          <w:snapToGrid/>
          <w:kern w:val="0"/>
          <w:sz w:val="22"/>
          <w:szCs w:val="22"/>
        </w:rPr>
      </w:pPr>
      <w:hyperlink w:anchor="_Toc445313476" w:history="1">
        <w:r w:rsidR="00855D1C" w:rsidRPr="000872BC">
          <w:rPr>
            <w:rStyle w:val="afffff2"/>
            <w:rFonts w:ascii="Calibri" w:hAnsi="Calibri"/>
          </w:rPr>
          <w:t>Interface Trust States and Network Security</w:t>
        </w:r>
        <w:r w:rsidR="00855D1C">
          <w:rPr>
            <w:webHidden/>
          </w:rPr>
          <w:tab/>
        </w:r>
        <w:r w:rsidR="00855D1C">
          <w:rPr>
            <w:webHidden/>
          </w:rPr>
          <w:fldChar w:fldCharType="begin"/>
        </w:r>
        <w:r w:rsidR="00855D1C">
          <w:rPr>
            <w:webHidden/>
          </w:rPr>
          <w:instrText xml:space="preserve"> PAGEREF _Toc445313476 \h </w:instrText>
        </w:r>
        <w:r w:rsidR="00855D1C">
          <w:rPr>
            <w:webHidden/>
          </w:rPr>
        </w:r>
        <w:r w:rsidR="00855D1C">
          <w:rPr>
            <w:webHidden/>
          </w:rPr>
          <w:fldChar w:fldCharType="separate"/>
        </w:r>
        <w:r w:rsidR="00855D1C">
          <w:rPr>
            <w:webHidden/>
          </w:rPr>
          <w:t>323</w:t>
        </w:r>
        <w:r w:rsidR="00855D1C">
          <w:rPr>
            <w:webHidden/>
          </w:rPr>
          <w:fldChar w:fldCharType="end"/>
        </w:r>
      </w:hyperlink>
    </w:p>
    <w:p w14:paraId="70F0782B" w14:textId="77777777" w:rsidR="00855D1C" w:rsidRDefault="00FF3D30">
      <w:pPr>
        <w:pStyle w:val="30"/>
        <w:rPr>
          <w:rFonts w:asciiTheme="minorHAnsi" w:eastAsiaTheme="minorEastAsia" w:hAnsiTheme="minorHAnsi" w:cstheme="minorBidi"/>
          <w:snapToGrid/>
          <w:kern w:val="0"/>
          <w:sz w:val="22"/>
          <w:szCs w:val="22"/>
        </w:rPr>
      </w:pPr>
      <w:hyperlink w:anchor="_Toc445313477" w:history="1">
        <w:r w:rsidR="00855D1C" w:rsidRPr="000872BC">
          <w:rPr>
            <w:rStyle w:val="afffff2"/>
            <w:rFonts w:ascii="Calibri" w:hAnsi="Calibri"/>
          </w:rPr>
          <w:t>Rate Limiting of ARP Packets</w:t>
        </w:r>
        <w:r w:rsidR="00855D1C">
          <w:rPr>
            <w:webHidden/>
          </w:rPr>
          <w:tab/>
        </w:r>
        <w:r w:rsidR="00855D1C">
          <w:rPr>
            <w:webHidden/>
          </w:rPr>
          <w:fldChar w:fldCharType="begin"/>
        </w:r>
        <w:r w:rsidR="00855D1C">
          <w:rPr>
            <w:webHidden/>
          </w:rPr>
          <w:instrText xml:space="preserve"> PAGEREF _Toc445313477 \h </w:instrText>
        </w:r>
        <w:r w:rsidR="00855D1C">
          <w:rPr>
            <w:webHidden/>
          </w:rPr>
        </w:r>
        <w:r w:rsidR="00855D1C">
          <w:rPr>
            <w:webHidden/>
          </w:rPr>
          <w:fldChar w:fldCharType="separate"/>
        </w:r>
        <w:r w:rsidR="00855D1C">
          <w:rPr>
            <w:webHidden/>
          </w:rPr>
          <w:t>324</w:t>
        </w:r>
        <w:r w:rsidR="00855D1C">
          <w:rPr>
            <w:webHidden/>
          </w:rPr>
          <w:fldChar w:fldCharType="end"/>
        </w:r>
      </w:hyperlink>
    </w:p>
    <w:p w14:paraId="543EFFEF" w14:textId="77777777" w:rsidR="00855D1C" w:rsidRDefault="00FF3D30">
      <w:pPr>
        <w:pStyle w:val="30"/>
        <w:rPr>
          <w:rFonts w:asciiTheme="minorHAnsi" w:eastAsiaTheme="minorEastAsia" w:hAnsiTheme="minorHAnsi" w:cstheme="minorBidi"/>
          <w:snapToGrid/>
          <w:kern w:val="0"/>
          <w:sz w:val="22"/>
          <w:szCs w:val="22"/>
        </w:rPr>
      </w:pPr>
      <w:hyperlink w:anchor="_Toc445313478" w:history="1">
        <w:r w:rsidR="00855D1C" w:rsidRPr="000872BC">
          <w:rPr>
            <w:rStyle w:val="afffff2"/>
            <w:rFonts w:ascii="Calibri" w:hAnsi="Calibri"/>
          </w:rPr>
          <w:t>Relative Priority of ARP ACLs and DHCP Snooping Entries</w:t>
        </w:r>
        <w:r w:rsidR="00855D1C">
          <w:rPr>
            <w:webHidden/>
          </w:rPr>
          <w:tab/>
        </w:r>
        <w:r w:rsidR="00855D1C">
          <w:rPr>
            <w:webHidden/>
          </w:rPr>
          <w:fldChar w:fldCharType="begin"/>
        </w:r>
        <w:r w:rsidR="00855D1C">
          <w:rPr>
            <w:webHidden/>
          </w:rPr>
          <w:instrText xml:space="preserve"> PAGEREF _Toc445313478 \h </w:instrText>
        </w:r>
        <w:r w:rsidR="00855D1C">
          <w:rPr>
            <w:webHidden/>
          </w:rPr>
        </w:r>
        <w:r w:rsidR="00855D1C">
          <w:rPr>
            <w:webHidden/>
          </w:rPr>
          <w:fldChar w:fldCharType="separate"/>
        </w:r>
        <w:r w:rsidR="00855D1C">
          <w:rPr>
            <w:webHidden/>
          </w:rPr>
          <w:t>325</w:t>
        </w:r>
        <w:r w:rsidR="00855D1C">
          <w:rPr>
            <w:webHidden/>
          </w:rPr>
          <w:fldChar w:fldCharType="end"/>
        </w:r>
      </w:hyperlink>
    </w:p>
    <w:p w14:paraId="0FED4679" w14:textId="77777777" w:rsidR="00855D1C" w:rsidRDefault="00FF3D30">
      <w:pPr>
        <w:pStyle w:val="30"/>
        <w:rPr>
          <w:rFonts w:asciiTheme="minorHAnsi" w:eastAsiaTheme="minorEastAsia" w:hAnsiTheme="minorHAnsi" w:cstheme="minorBidi"/>
          <w:snapToGrid/>
          <w:kern w:val="0"/>
          <w:sz w:val="22"/>
          <w:szCs w:val="22"/>
        </w:rPr>
      </w:pPr>
      <w:hyperlink w:anchor="_Toc445313479" w:history="1">
        <w:r w:rsidR="00855D1C" w:rsidRPr="000872BC">
          <w:rPr>
            <w:rStyle w:val="afffff2"/>
            <w:rFonts w:ascii="Calibri" w:hAnsi="Calibri"/>
          </w:rPr>
          <w:t>Logging of Dropped Packets</w:t>
        </w:r>
        <w:r w:rsidR="00855D1C">
          <w:rPr>
            <w:webHidden/>
          </w:rPr>
          <w:tab/>
        </w:r>
        <w:r w:rsidR="00855D1C">
          <w:rPr>
            <w:webHidden/>
          </w:rPr>
          <w:fldChar w:fldCharType="begin"/>
        </w:r>
        <w:r w:rsidR="00855D1C">
          <w:rPr>
            <w:webHidden/>
          </w:rPr>
          <w:instrText xml:space="preserve"> PAGEREF _Toc445313479 \h </w:instrText>
        </w:r>
        <w:r w:rsidR="00855D1C">
          <w:rPr>
            <w:webHidden/>
          </w:rPr>
        </w:r>
        <w:r w:rsidR="00855D1C">
          <w:rPr>
            <w:webHidden/>
          </w:rPr>
          <w:fldChar w:fldCharType="separate"/>
        </w:r>
        <w:r w:rsidR="00855D1C">
          <w:rPr>
            <w:webHidden/>
          </w:rPr>
          <w:t>325</w:t>
        </w:r>
        <w:r w:rsidR="00855D1C">
          <w:rPr>
            <w:webHidden/>
          </w:rPr>
          <w:fldChar w:fldCharType="end"/>
        </w:r>
      </w:hyperlink>
    </w:p>
    <w:p w14:paraId="1CB550D9" w14:textId="77777777" w:rsidR="00855D1C" w:rsidRDefault="00FF3D30">
      <w:pPr>
        <w:pStyle w:val="30"/>
        <w:rPr>
          <w:rFonts w:asciiTheme="minorHAnsi" w:eastAsiaTheme="minorEastAsia" w:hAnsiTheme="minorHAnsi" w:cstheme="minorBidi"/>
          <w:snapToGrid/>
          <w:kern w:val="0"/>
          <w:sz w:val="22"/>
          <w:szCs w:val="22"/>
        </w:rPr>
      </w:pPr>
      <w:hyperlink w:anchor="_Toc445313480" w:history="1">
        <w:r w:rsidR="00855D1C" w:rsidRPr="000872BC">
          <w:rPr>
            <w:rStyle w:val="afffff2"/>
            <w:rFonts w:ascii="Calibri" w:hAnsi="Calibri"/>
          </w:rPr>
          <w:t>Default DAI Configuration</w:t>
        </w:r>
        <w:r w:rsidR="00855D1C">
          <w:rPr>
            <w:webHidden/>
          </w:rPr>
          <w:tab/>
        </w:r>
        <w:r w:rsidR="00855D1C">
          <w:rPr>
            <w:webHidden/>
          </w:rPr>
          <w:fldChar w:fldCharType="begin"/>
        </w:r>
        <w:r w:rsidR="00855D1C">
          <w:rPr>
            <w:webHidden/>
          </w:rPr>
          <w:instrText xml:space="preserve"> PAGEREF _Toc445313480 \h </w:instrText>
        </w:r>
        <w:r w:rsidR="00855D1C">
          <w:rPr>
            <w:webHidden/>
          </w:rPr>
        </w:r>
        <w:r w:rsidR="00855D1C">
          <w:rPr>
            <w:webHidden/>
          </w:rPr>
          <w:fldChar w:fldCharType="separate"/>
        </w:r>
        <w:r w:rsidR="00855D1C">
          <w:rPr>
            <w:webHidden/>
          </w:rPr>
          <w:t>325</w:t>
        </w:r>
        <w:r w:rsidR="00855D1C">
          <w:rPr>
            <w:webHidden/>
          </w:rPr>
          <w:fldChar w:fldCharType="end"/>
        </w:r>
      </w:hyperlink>
    </w:p>
    <w:p w14:paraId="72EB53D8" w14:textId="77777777" w:rsidR="00855D1C" w:rsidRDefault="00FF3D30">
      <w:pPr>
        <w:pStyle w:val="20"/>
        <w:rPr>
          <w:rFonts w:asciiTheme="minorHAnsi" w:eastAsiaTheme="minorEastAsia" w:hAnsiTheme="minorHAnsi" w:cstheme="minorBidi"/>
          <w:noProof/>
          <w:snapToGrid/>
          <w:kern w:val="0"/>
          <w:sz w:val="22"/>
          <w:szCs w:val="22"/>
        </w:rPr>
      </w:pPr>
      <w:hyperlink w:anchor="_Toc445313481" w:history="1">
        <w:r w:rsidR="00855D1C" w:rsidRPr="000872BC">
          <w:rPr>
            <w:rStyle w:val="afffff2"/>
            <w:rFonts w:ascii="Calibri" w:hAnsi="Calibri"/>
            <w:noProof/>
          </w:rPr>
          <w:t>DAI Configuration Guidelines and Restriction</w:t>
        </w:r>
        <w:r w:rsidR="00855D1C">
          <w:rPr>
            <w:noProof/>
            <w:webHidden/>
          </w:rPr>
          <w:tab/>
        </w:r>
        <w:r w:rsidR="00855D1C">
          <w:rPr>
            <w:noProof/>
            <w:webHidden/>
          </w:rPr>
          <w:fldChar w:fldCharType="begin"/>
        </w:r>
        <w:r w:rsidR="00855D1C">
          <w:rPr>
            <w:noProof/>
            <w:webHidden/>
          </w:rPr>
          <w:instrText xml:space="preserve"> PAGEREF _Toc445313481 \h </w:instrText>
        </w:r>
        <w:r w:rsidR="00855D1C">
          <w:rPr>
            <w:noProof/>
            <w:webHidden/>
          </w:rPr>
        </w:r>
        <w:r w:rsidR="00855D1C">
          <w:rPr>
            <w:noProof/>
            <w:webHidden/>
          </w:rPr>
          <w:fldChar w:fldCharType="separate"/>
        </w:r>
        <w:r w:rsidR="00855D1C">
          <w:rPr>
            <w:noProof/>
            <w:webHidden/>
          </w:rPr>
          <w:t>326</w:t>
        </w:r>
        <w:r w:rsidR="00855D1C">
          <w:rPr>
            <w:noProof/>
            <w:webHidden/>
          </w:rPr>
          <w:fldChar w:fldCharType="end"/>
        </w:r>
      </w:hyperlink>
    </w:p>
    <w:p w14:paraId="48FC7C74" w14:textId="77777777" w:rsidR="00855D1C" w:rsidRDefault="00FF3D30">
      <w:pPr>
        <w:pStyle w:val="20"/>
        <w:rPr>
          <w:rFonts w:asciiTheme="minorHAnsi" w:eastAsiaTheme="minorEastAsia" w:hAnsiTheme="minorHAnsi" w:cstheme="minorBidi"/>
          <w:noProof/>
          <w:snapToGrid/>
          <w:kern w:val="0"/>
          <w:sz w:val="22"/>
          <w:szCs w:val="22"/>
        </w:rPr>
      </w:pPr>
      <w:hyperlink w:anchor="_Toc445313482" w:history="1">
        <w:r w:rsidR="00855D1C" w:rsidRPr="000872BC">
          <w:rPr>
            <w:rStyle w:val="afffff2"/>
            <w:rFonts w:ascii="Calibri" w:hAnsi="Calibri"/>
            <w:noProof/>
          </w:rPr>
          <w:t>Configuring DAI</w:t>
        </w:r>
        <w:r w:rsidR="00855D1C">
          <w:rPr>
            <w:noProof/>
            <w:webHidden/>
          </w:rPr>
          <w:tab/>
        </w:r>
        <w:r w:rsidR="00855D1C">
          <w:rPr>
            <w:noProof/>
            <w:webHidden/>
          </w:rPr>
          <w:fldChar w:fldCharType="begin"/>
        </w:r>
        <w:r w:rsidR="00855D1C">
          <w:rPr>
            <w:noProof/>
            <w:webHidden/>
          </w:rPr>
          <w:instrText xml:space="preserve"> PAGEREF _Toc445313482 \h </w:instrText>
        </w:r>
        <w:r w:rsidR="00855D1C">
          <w:rPr>
            <w:noProof/>
            <w:webHidden/>
          </w:rPr>
        </w:r>
        <w:r w:rsidR="00855D1C">
          <w:rPr>
            <w:noProof/>
            <w:webHidden/>
          </w:rPr>
          <w:fldChar w:fldCharType="separate"/>
        </w:r>
        <w:r w:rsidR="00855D1C">
          <w:rPr>
            <w:noProof/>
            <w:webHidden/>
          </w:rPr>
          <w:t>327</w:t>
        </w:r>
        <w:r w:rsidR="00855D1C">
          <w:rPr>
            <w:noProof/>
            <w:webHidden/>
          </w:rPr>
          <w:fldChar w:fldCharType="end"/>
        </w:r>
      </w:hyperlink>
    </w:p>
    <w:p w14:paraId="193F5911" w14:textId="77777777" w:rsidR="00855D1C" w:rsidRDefault="00FF3D30">
      <w:pPr>
        <w:pStyle w:val="30"/>
        <w:rPr>
          <w:rFonts w:asciiTheme="minorHAnsi" w:eastAsiaTheme="minorEastAsia" w:hAnsiTheme="minorHAnsi" w:cstheme="minorBidi"/>
          <w:snapToGrid/>
          <w:kern w:val="0"/>
          <w:sz w:val="22"/>
          <w:szCs w:val="22"/>
        </w:rPr>
      </w:pPr>
      <w:hyperlink w:anchor="_Toc445313483" w:history="1">
        <w:r w:rsidR="00855D1C" w:rsidRPr="000872BC">
          <w:rPr>
            <w:rStyle w:val="afffff2"/>
            <w:rFonts w:ascii="Calibri" w:hAnsi="Calibri"/>
          </w:rPr>
          <w:t>Enabling DAI on VLANs</w:t>
        </w:r>
        <w:r w:rsidR="00855D1C">
          <w:rPr>
            <w:webHidden/>
          </w:rPr>
          <w:tab/>
        </w:r>
        <w:r w:rsidR="00855D1C">
          <w:rPr>
            <w:webHidden/>
          </w:rPr>
          <w:fldChar w:fldCharType="begin"/>
        </w:r>
        <w:r w:rsidR="00855D1C">
          <w:rPr>
            <w:webHidden/>
          </w:rPr>
          <w:instrText xml:space="preserve"> PAGEREF _Toc445313483 \h </w:instrText>
        </w:r>
        <w:r w:rsidR="00855D1C">
          <w:rPr>
            <w:webHidden/>
          </w:rPr>
        </w:r>
        <w:r w:rsidR="00855D1C">
          <w:rPr>
            <w:webHidden/>
          </w:rPr>
          <w:fldChar w:fldCharType="separate"/>
        </w:r>
        <w:r w:rsidR="00855D1C">
          <w:rPr>
            <w:webHidden/>
          </w:rPr>
          <w:t>327</w:t>
        </w:r>
        <w:r w:rsidR="00855D1C">
          <w:rPr>
            <w:webHidden/>
          </w:rPr>
          <w:fldChar w:fldCharType="end"/>
        </w:r>
      </w:hyperlink>
    </w:p>
    <w:p w14:paraId="2E489C5F" w14:textId="77777777" w:rsidR="00855D1C" w:rsidRDefault="00FF3D30">
      <w:pPr>
        <w:pStyle w:val="30"/>
        <w:rPr>
          <w:rFonts w:asciiTheme="minorHAnsi" w:eastAsiaTheme="minorEastAsia" w:hAnsiTheme="minorHAnsi" w:cstheme="minorBidi"/>
          <w:snapToGrid/>
          <w:kern w:val="0"/>
          <w:sz w:val="22"/>
          <w:szCs w:val="22"/>
        </w:rPr>
      </w:pPr>
      <w:hyperlink w:anchor="_Toc445313484" w:history="1">
        <w:r w:rsidR="00855D1C" w:rsidRPr="000872BC">
          <w:rPr>
            <w:rStyle w:val="afffff2"/>
            <w:rFonts w:ascii="Calibri" w:hAnsi="Calibri"/>
          </w:rPr>
          <w:t>Configuring the DAI Interface Trust State</w:t>
        </w:r>
        <w:r w:rsidR="00855D1C">
          <w:rPr>
            <w:webHidden/>
          </w:rPr>
          <w:tab/>
        </w:r>
        <w:r w:rsidR="00855D1C">
          <w:rPr>
            <w:webHidden/>
          </w:rPr>
          <w:fldChar w:fldCharType="begin"/>
        </w:r>
        <w:r w:rsidR="00855D1C">
          <w:rPr>
            <w:webHidden/>
          </w:rPr>
          <w:instrText xml:space="preserve"> PAGEREF _Toc445313484 \h </w:instrText>
        </w:r>
        <w:r w:rsidR="00855D1C">
          <w:rPr>
            <w:webHidden/>
          </w:rPr>
        </w:r>
        <w:r w:rsidR="00855D1C">
          <w:rPr>
            <w:webHidden/>
          </w:rPr>
          <w:fldChar w:fldCharType="separate"/>
        </w:r>
        <w:r w:rsidR="00855D1C">
          <w:rPr>
            <w:webHidden/>
          </w:rPr>
          <w:t>328</w:t>
        </w:r>
        <w:r w:rsidR="00855D1C">
          <w:rPr>
            <w:webHidden/>
          </w:rPr>
          <w:fldChar w:fldCharType="end"/>
        </w:r>
      </w:hyperlink>
    </w:p>
    <w:p w14:paraId="32A3AF05" w14:textId="77777777" w:rsidR="00855D1C" w:rsidRDefault="00FF3D30">
      <w:pPr>
        <w:pStyle w:val="30"/>
        <w:rPr>
          <w:rFonts w:asciiTheme="minorHAnsi" w:eastAsiaTheme="minorEastAsia" w:hAnsiTheme="minorHAnsi" w:cstheme="minorBidi"/>
          <w:snapToGrid/>
          <w:kern w:val="0"/>
          <w:sz w:val="22"/>
          <w:szCs w:val="22"/>
        </w:rPr>
      </w:pPr>
      <w:hyperlink w:anchor="_Toc445313485" w:history="1">
        <w:r w:rsidR="00855D1C" w:rsidRPr="000872BC">
          <w:rPr>
            <w:rStyle w:val="afffff2"/>
            <w:rFonts w:ascii="Calibri" w:hAnsi="Calibri"/>
          </w:rPr>
          <w:t>Applying ARP ACLs for DAI Filtering</w:t>
        </w:r>
        <w:r w:rsidR="00855D1C">
          <w:rPr>
            <w:webHidden/>
          </w:rPr>
          <w:tab/>
        </w:r>
        <w:r w:rsidR="00855D1C">
          <w:rPr>
            <w:webHidden/>
          </w:rPr>
          <w:fldChar w:fldCharType="begin"/>
        </w:r>
        <w:r w:rsidR="00855D1C">
          <w:rPr>
            <w:webHidden/>
          </w:rPr>
          <w:instrText xml:space="preserve"> PAGEREF _Toc445313485 \h </w:instrText>
        </w:r>
        <w:r w:rsidR="00855D1C">
          <w:rPr>
            <w:webHidden/>
          </w:rPr>
        </w:r>
        <w:r w:rsidR="00855D1C">
          <w:rPr>
            <w:webHidden/>
          </w:rPr>
          <w:fldChar w:fldCharType="separate"/>
        </w:r>
        <w:r w:rsidR="00855D1C">
          <w:rPr>
            <w:webHidden/>
          </w:rPr>
          <w:t>329</w:t>
        </w:r>
        <w:r w:rsidR="00855D1C">
          <w:rPr>
            <w:webHidden/>
          </w:rPr>
          <w:fldChar w:fldCharType="end"/>
        </w:r>
      </w:hyperlink>
    </w:p>
    <w:p w14:paraId="4C7E29BC" w14:textId="77777777" w:rsidR="00855D1C" w:rsidRDefault="00FF3D30">
      <w:pPr>
        <w:pStyle w:val="30"/>
        <w:rPr>
          <w:rFonts w:asciiTheme="minorHAnsi" w:eastAsiaTheme="minorEastAsia" w:hAnsiTheme="minorHAnsi" w:cstheme="minorBidi"/>
          <w:snapToGrid/>
          <w:kern w:val="0"/>
          <w:sz w:val="22"/>
          <w:szCs w:val="22"/>
        </w:rPr>
      </w:pPr>
      <w:hyperlink w:anchor="_Toc445313486" w:history="1">
        <w:r w:rsidR="00855D1C" w:rsidRPr="000872BC">
          <w:rPr>
            <w:rStyle w:val="afffff2"/>
            <w:rFonts w:ascii="Calibri" w:hAnsi="Calibri"/>
          </w:rPr>
          <w:t>Configuring ARP Packet Rate Limiting</w:t>
        </w:r>
        <w:r w:rsidR="00855D1C">
          <w:rPr>
            <w:webHidden/>
          </w:rPr>
          <w:tab/>
        </w:r>
        <w:r w:rsidR="00855D1C">
          <w:rPr>
            <w:webHidden/>
          </w:rPr>
          <w:fldChar w:fldCharType="begin"/>
        </w:r>
        <w:r w:rsidR="00855D1C">
          <w:rPr>
            <w:webHidden/>
          </w:rPr>
          <w:instrText xml:space="preserve"> PAGEREF _Toc445313486 \h </w:instrText>
        </w:r>
        <w:r w:rsidR="00855D1C">
          <w:rPr>
            <w:webHidden/>
          </w:rPr>
        </w:r>
        <w:r w:rsidR="00855D1C">
          <w:rPr>
            <w:webHidden/>
          </w:rPr>
          <w:fldChar w:fldCharType="separate"/>
        </w:r>
        <w:r w:rsidR="00855D1C">
          <w:rPr>
            <w:webHidden/>
          </w:rPr>
          <w:t>330</w:t>
        </w:r>
        <w:r w:rsidR="00855D1C">
          <w:rPr>
            <w:webHidden/>
          </w:rPr>
          <w:fldChar w:fldCharType="end"/>
        </w:r>
      </w:hyperlink>
    </w:p>
    <w:p w14:paraId="1F13DFC0" w14:textId="77777777" w:rsidR="00855D1C" w:rsidRDefault="00FF3D30">
      <w:pPr>
        <w:pStyle w:val="30"/>
        <w:rPr>
          <w:rFonts w:asciiTheme="minorHAnsi" w:eastAsiaTheme="minorEastAsia" w:hAnsiTheme="minorHAnsi" w:cstheme="minorBidi"/>
          <w:snapToGrid/>
          <w:kern w:val="0"/>
          <w:sz w:val="22"/>
          <w:szCs w:val="22"/>
        </w:rPr>
      </w:pPr>
      <w:hyperlink w:anchor="_Toc445313487" w:history="1">
        <w:r w:rsidR="00855D1C" w:rsidRPr="000872BC">
          <w:rPr>
            <w:rStyle w:val="afffff2"/>
            <w:rFonts w:ascii="Calibri" w:hAnsi="Calibri"/>
          </w:rPr>
          <w:t>Enabling DAI Error-Disabled Recovery</w:t>
        </w:r>
        <w:r w:rsidR="00855D1C">
          <w:rPr>
            <w:webHidden/>
          </w:rPr>
          <w:tab/>
        </w:r>
        <w:r w:rsidR="00855D1C">
          <w:rPr>
            <w:webHidden/>
          </w:rPr>
          <w:fldChar w:fldCharType="begin"/>
        </w:r>
        <w:r w:rsidR="00855D1C">
          <w:rPr>
            <w:webHidden/>
          </w:rPr>
          <w:instrText xml:space="preserve"> PAGEREF _Toc445313487 \h </w:instrText>
        </w:r>
        <w:r w:rsidR="00855D1C">
          <w:rPr>
            <w:webHidden/>
          </w:rPr>
        </w:r>
        <w:r w:rsidR="00855D1C">
          <w:rPr>
            <w:webHidden/>
          </w:rPr>
          <w:fldChar w:fldCharType="separate"/>
        </w:r>
        <w:r w:rsidR="00855D1C">
          <w:rPr>
            <w:webHidden/>
          </w:rPr>
          <w:t>331</w:t>
        </w:r>
        <w:r w:rsidR="00855D1C">
          <w:rPr>
            <w:webHidden/>
          </w:rPr>
          <w:fldChar w:fldCharType="end"/>
        </w:r>
      </w:hyperlink>
    </w:p>
    <w:p w14:paraId="587B830B" w14:textId="77777777" w:rsidR="00855D1C" w:rsidRDefault="00FF3D30">
      <w:pPr>
        <w:pStyle w:val="30"/>
        <w:rPr>
          <w:rFonts w:asciiTheme="minorHAnsi" w:eastAsiaTheme="minorEastAsia" w:hAnsiTheme="minorHAnsi" w:cstheme="minorBidi"/>
          <w:snapToGrid/>
          <w:kern w:val="0"/>
          <w:sz w:val="22"/>
          <w:szCs w:val="22"/>
        </w:rPr>
      </w:pPr>
      <w:hyperlink w:anchor="_Toc445313488" w:history="1">
        <w:r w:rsidR="00855D1C" w:rsidRPr="000872BC">
          <w:rPr>
            <w:rStyle w:val="afffff2"/>
            <w:rFonts w:ascii="Calibri" w:hAnsi="Calibri"/>
          </w:rPr>
          <w:t>Enabling Additional Validation</w:t>
        </w:r>
        <w:r w:rsidR="00855D1C">
          <w:rPr>
            <w:webHidden/>
          </w:rPr>
          <w:tab/>
        </w:r>
        <w:r w:rsidR="00855D1C">
          <w:rPr>
            <w:webHidden/>
          </w:rPr>
          <w:fldChar w:fldCharType="begin"/>
        </w:r>
        <w:r w:rsidR="00855D1C">
          <w:rPr>
            <w:webHidden/>
          </w:rPr>
          <w:instrText xml:space="preserve"> PAGEREF _Toc445313488 \h </w:instrText>
        </w:r>
        <w:r w:rsidR="00855D1C">
          <w:rPr>
            <w:webHidden/>
          </w:rPr>
        </w:r>
        <w:r w:rsidR="00855D1C">
          <w:rPr>
            <w:webHidden/>
          </w:rPr>
          <w:fldChar w:fldCharType="separate"/>
        </w:r>
        <w:r w:rsidR="00855D1C">
          <w:rPr>
            <w:webHidden/>
          </w:rPr>
          <w:t>331</w:t>
        </w:r>
        <w:r w:rsidR="00855D1C">
          <w:rPr>
            <w:webHidden/>
          </w:rPr>
          <w:fldChar w:fldCharType="end"/>
        </w:r>
      </w:hyperlink>
    </w:p>
    <w:p w14:paraId="155F22FA" w14:textId="77777777" w:rsidR="00855D1C" w:rsidRDefault="00FF3D30">
      <w:pPr>
        <w:pStyle w:val="20"/>
        <w:rPr>
          <w:rFonts w:asciiTheme="minorHAnsi" w:eastAsiaTheme="minorEastAsia" w:hAnsiTheme="minorHAnsi" w:cstheme="minorBidi"/>
          <w:noProof/>
          <w:snapToGrid/>
          <w:kern w:val="0"/>
          <w:sz w:val="22"/>
          <w:szCs w:val="22"/>
        </w:rPr>
      </w:pPr>
      <w:hyperlink w:anchor="_Toc445313489" w:history="1">
        <w:r w:rsidR="00855D1C" w:rsidRPr="000872BC">
          <w:rPr>
            <w:rStyle w:val="afffff2"/>
            <w:rFonts w:ascii="Calibri" w:hAnsi="Calibri"/>
            <w:noProof/>
          </w:rPr>
          <w:t>Configuring DAI Logging</w:t>
        </w:r>
        <w:r w:rsidR="00855D1C">
          <w:rPr>
            <w:noProof/>
            <w:webHidden/>
          </w:rPr>
          <w:tab/>
        </w:r>
        <w:r w:rsidR="00855D1C">
          <w:rPr>
            <w:noProof/>
            <w:webHidden/>
          </w:rPr>
          <w:fldChar w:fldCharType="begin"/>
        </w:r>
        <w:r w:rsidR="00855D1C">
          <w:rPr>
            <w:noProof/>
            <w:webHidden/>
          </w:rPr>
          <w:instrText xml:space="preserve"> PAGEREF _Toc445313489 \h </w:instrText>
        </w:r>
        <w:r w:rsidR="00855D1C">
          <w:rPr>
            <w:noProof/>
            <w:webHidden/>
          </w:rPr>
        </w:r>
        <w:r w:rsidR="00855D1C">
          <w:rPr>
            <w:noProof/>
            <w:webHidden/>
          </w:rPr>
          <w:fldChar w:fldCharType="separate"/>
        </w:r>
        <w:r w:rsidR="00855D1C">
          <w:rPr>
            <w:noProof/>
            <w:webHidden/>
          </w:rPr>
          <w:t>334</w:t>
        </w:r>
        <w:r w:rsidR="00855D1C">
          <w:rPr>
            <w:noProof/>
            <w:webHidden/>
          </w:rPr>
          <w:fldChar w:fldCharType="end"/>
        </w:r>
      </w:hyperlink>
    </w:p>
    <w:p w14:paraId="7DCD8C76" w14:textId="77777777" w:rsidR="00855D1C" w:rsidRDefault="00FF3D30">
      <w:pPr>
        <w:pStyle w:val="30"/>
        <w:rPr>
          <w:rFonts w:asciiTheme="minorHAnsi" w:eastAsiaTheme="minorEastAsia" w:hAnsiTheme="minorHAnsi" w:cstheme="minorBidi"/>
          <w:snapToGrid/>
          <w:kern w:val="0"/>
          <w:sz w:val="22"/>
          <w:szCs w:val="22"/>
        </w:rPr>
      </w:pPr>
      <w:hyperlink w:anchor="_Toc445313490" w:history="1">
        <w:r w:rsidR="00855D1C" w:rsidRPr="000872BC">
          <w:rPr>
            <w:rStyle w:val="afffff2"/>
            <w:rFonts w:ascii="Calibri" w:hAnsi="Calibri"/>
          </w:rPr>
          <w:t>DAI Logging Overview</w:t>
        </w:r>
        <w:r w:rsidR="00855D1C">
          <w:rPr>
            <w:webHidden/>
          </w:rPr>
          <w:tab/>
        </w:r>
        <w:r w:rsidR="00855D1C">
          <w:rPr>
            <w:webHidden/>
          </w:rPr>
          <w:fldChar w:fldCharType="begin"/>
        </w:r>
        <w:r w:rsidR="00855D1C">
          <w:rPr>
            <w:webHidden/>
          </w:rPr>
          <w:instrText xml:space="preserve"> PAGEREF _Toc445313490 \h </w:instrText>
        </w:r>
        <w:r w:rsidR="00855D1C">
          <w:rPr>
            <w:webHidden/>
          </w:rPr>
        </w:r>
        <w:r w:rsidR="00855D1C">
          <w:rPr>
            <w:webHidden/>
          </w:rPr>
          <w:fldChar w:fldCharType="separate"/>
        </w:r>
        <w:r w:rsidR="00855D1C">
          <w:rPr>
            <w:webHidden/>
          </w:rPr>
          <w:t>334</w:t>
        </w:r>
        <w:r w:rsidR="00855D1C">
          <w:rPr>
            <w:webHidden/>
          </w:rPr>
          <w:fldChar w:fldCharType="end"/>
        </w:r>
      </w:hyperlink>
    </w:p>
    <w:p w14:paraId="51927B2F" w14:textId="77777777" w:rsidR="00855D1C" w:rsidRDefault="00FF3D30">
      <w:pPr>
        <w:pStyle w:val="30"/>
        <w:rPr>
          <w:rFonts w:asciiTheme="minorHAnsi" w:eastAsiaTheme="minorEastAsia" w:hAnsiTheme="minorHAnsi" w:cstheme="minorBidi"/>
          <w:snapToGrid/>
          <w:kern w:val="0"/>
          <w:sz w:val="22"/>
          <w:szCs w:val="22"/>
        </w:rPr>
      </w:pPr>
      <w:hyperlink w:anchor="_Toc445313491" w:history="1">
        <w:r w:rsidR="00855D1C" w:rsidRPr="000872BC">
          <w:rPr>
            <w:rStyle w:val="afffff2"/>
            <w:rFonts w:ascii="Calibri" w:hAnsi="Calibri"/>
          </w:rPr>
          <w:t>Configuring the DAI Logging Buffer Size</w:t>
        </w:r>
        <w:r w:rsidR="00855D1C">
          <w:rPr>
            <w:webHidden/>
          </w:rPr>
          <w:tab/>
        </w:r>
        <w:r w:rsidR="00855D1C">
          <w:rPr>
            <w:webHidden/>
          </w:rPr>
          <w:fldChar w:fldCharType="begin"/>
        </w:r>
        <w:r w:rsidR="00855D1C">
          <w:rPr>
            <w:webHidden/>
          </w:rPr>
          <w:instrText xml:space="preserve"> PAGEREF _Toc445313491 \h </w:instrText>
        </w:r>
        <w:r w:rsidR="00855D1C">
          <w:rPr>
            <w:webHidden/>
          </w:rPr>
        </w:r>
        <w:r w:rsidR="00855D1C">
          <w:rPr>
            <w:webHidden/>
          </w:rPr>
          <w:fldChar w:fldCharType="separate"/>
        </w:r>
        <w:r w:rsidR="00855D1C">
          <w:rPr>
            <w:webHidden/>
          </w:rPr>
          <w:t>334</w:t>
        </w:r>
        <w:r w:rsidR="00855D1C">
          <w:rPr>
            <w:webHidden/>
          </w:rPr>
          <w:fldChar w:fldCharType="end"/>
        </w:r>
      </w:hyperlink>
    </w:p>
    <w:p w14:paraId="7B8C9EB3" w14:textId="77777777" w:rsidR="00855D1C" w:rsidRDefault="00FF3D30">
      <w:pPr>
        <w:pStyle w:val="30"/>
        <w:rPr>
          <w:rFonts w:asciiTheme="minorHAnsi" w:eastAsiaTheme="minorEastAsia" w:hAnsiTheme="minorHAnsi" w:cstheme="minorBidi"/>
          <w:snapToGrid/>
          <w:kern w:val="0"/>
          <w:sz w:val="22"/>
          <w:szCs w:val="22"/>
        </w:rPr>
      </w:pPr>
      <w:hyperlink w:anchor="_Toc445313492" w:history="1">
        <w:r w:rsidR="00855D1C" w:rsidRPr="000872BC">
          <w:rPr>
            <w:rStyle w:val="afffff2"/>
            <w:rFonts w:ascii="Calibri" w:hAnsi="Calibri"/>
          </w:rPr>
          <w:t>Configuring the DAI Logging System Messages</w:t>
        </w:r>
        <w:r w:rsidR="00855D1C">
          <w:rPr>
            <w:webHidden/>
          </w:rPr>
          <w:tab/>
        </w:r>
        <w:r w:rsidR="00855D1C">
          <w:rPr>
            <w:webHidden/>
          </w:rPr>
          <w:fldChar w:fldCharType="begin"/>
        </w:r>
        <w:r w:rsidR="00855D1C">
          <w:rPr>
            <w:webHidden/>
          </w:rPr>
          <w:instrText xml:space="preserve"> PAGEREF _Toc445313492 \h </w:instrText>
        </w:r>
        <w:r w:rsidR="00855D1C">
          <w:rPr>
            <w:webHidden/>
          </w:rPr>
        </w:r>
        <w:r w:rsidR="00855D1C">
          <w:rPr>
            <w:webHidden/>
          </w:rPr>
          <w:fldChar w:fldCharType="separate"/>
        </w:r>
        <w:r w:rsidR="00855D1C">
          <w:rPr>
            <w:webHidden/>
          </w:rPr>
          <w:t>334</w:t>
        </w:r>
        <w:r w:rsidR="00855D1C">
          <w:rPr>
            <w:webHidden/>
          </w:rPr>
          <w:fldChar w:fldCharType="end"/>
        </w:r>
      </w:hyperlink>
    </w:p>
    <w:p w14:paraId="5CB1370E" w14:textId="77777777" w:rsidR="00855D1C" w:rsidRDefault="00FF3D30">
      <w:pPr>
        <w:pStyle w:val="30"/>
        <w:rPr>
          <w:rFonts w:asciiTheme="minorHAnsi" w:eastAsiaTheme="minorEastAsia" w:hAnsiTheme="minorHAnsi" w:cstheme="minorBidi"/>
          <w:snapToGrid/>
          <w:kern w:val="0"/>
          <w:sz w:val="22"/>
          <w:szCs w:val="22"/>
        </w:rPr>
      </w:pPr>
      <w:hyperlink w:anchor="_Toc445313493" w:history="1">
        <w:r w:rsidR="00855D1C" w:rsidRPr="000872BC">
          <w:rPr>
            <w:rStyle w:val="afffff2"/>
            <w:rFonts w:ascii="Calibri" w:hAnsi="Calibri"/>
          </w:rPr>
          <w:t>Configuring the DAI Log Filtering</w:t>
        </w:r>
        <w:r w:rsidR="00855D1C">
          <w:rPr>
            <w:webHidden/>
          </w:rPr>
          <w:tab/>
        </w:r>
        <w:r w:rsidR="00855D1C">
          <w:rPr>
            <w:webHidden/>
          </w:rPr>
          <w:fldChar w:fldCharType="begin"/>
        </w:r>
        <w:r w:rsidR="00855D1C">
          <w:rPr>
            <w:webHidden/>
          </w:rPr>
          <w:instrText xml:space="preserve"> PAGEREF _Toc445313493 \h </w:instrText>
        </w:r>
        <w:r w:rsidR="00855D1C">
          <w:rPr>
            <w:webHidden/>
          </w:rPr>
        </w:r>
        <w:r w:rsidR="00855D1C">
          <w:rPr>
            <w:webHidden/>
          </w:rPr>
          <w:fldChar w:fldCharType="separate"/>
        </w:r>
        <w:r w:rsidR="00855D1C">
          <w:rPr>
            <w:webHidden/>
          </w:rPr>
          <w:t>335</w:t>
        </w:r>
        <w:r w:rsidR="00855D1C">
          <w:rPr>
            <w:webHidden/>
          </w:rPr>
          <w:fldChar w:fldCharType="end"/>
        </w:r>
      </w:hyperlink>
    </w:p>
    <w:p w14:paraId="159A0202" w14:textId="77777777" w:rsidR="00855D1C" w:rsidRDefault="00FF3D30">
      <w:pPr>
        <w:pStyle w:val="30"/>
        <w:rPr>
          <w:rFonts w:asciiTheme="minorHAnsi" w:eastAsiaTheme="minorEastAsia" w:hAnsiTheme="minorHAnsi" w:cstheme="minorBidi"/>
          <w:snapToGrid/>
          <w:kern w:val="0"/>
          <w:sz w:val="22"/>
          <w:szCs w:val="22"/>
        </w:rPr>
      </w:pPr>
      <w:hyperlink w:anchor="_Toc445313494" w:history="1">
        <w:r w:rsidR="00855D1C" w:rsidRPr="000872BC">
          <w:rPr>
            <w:rStyle w:val="afffff2"/>
            <w:rFonts w:ascii="Calibri" w:hAnsi="Calibri"/>
          </w:rPr>
          <w:t>Displaying DAI Information</w:t>
        </w:r>
        <w:r w:rsidR="00855D1C">
          <w:rPr>
            <w:webHidden/>
          </w:rPr>
          <w:tab/>
        </w:r>
        <w:r w:rsidR="00855D1C">
          <w:rPr>
            <w:webHidden/>
          </w:rPr>
          <w:fldChar w:fldCharType="begin"/>
        </w:r>
        <w:r w:rsidR="00855D1C">
          <w:rPr>
            <w:webHidden/>
          </w:rPr>
          <w:instrText xml:space="preserve"> PAGEREF _Toc445313494 \h </w:instrText>
        </w:r>
        <w:r w:rsidR="00855D1C">
          <w:rPr>
            <w:webHidden/>
          </w:rPr>
        </w:r>
        <w:r w:rsidR="00855D1C">
          <w:rPr>
            <w:webHidden/>
          </w:rPr>
          <w:fldChar w:fldCharType="separate"/>
        </w:r>
        <w:r w:rsidR="00855D1C">
          <w:rPr>
            <w:webHidden/>
          </w:rPr>
          <w:t>336</w:t>
        </w:r>
        <w:r w:rsidR="00855D1C">
          <w:rPr>
            <w:webHidden/>
          </w:rPr>
          <w:fldChar w:fldCharType="end"/>
        </w:r>
      </w:hyperlink>
    </w:p>
    <w:p w14:paraId="504BCC1C" w14:textId="77777777" w:rsidR="00855D1C" w:rsidRDefault="00FF3D30">
      <w:pPr>
        <w:pStyle w:val="20"/>
        <w:rPr>
          <w:rFonts w:asciiTheme="minorHAnsi" w:eastAsiaTheme="minorEastAsia" w:hAnsiTheme="minorHAnsi" w:cstheme="minorBidi"/>
          <w:noProof/>
          <w:snapToGrid/>
          <w:kern w:val="0"/>
          <w:sz w:val="22"/>
          <w:szCs w:val="22"/>
        </w:rPr>
      </w:pPr>
      <w:hyperlink w:anchor="_Toc445313495" w:history="1">
        <w:r w:rsidR="00855D1C" w:rsidRPr="000872BC">
          <w:rPr>
            <w:rStyle w:val="afffff2"/>
            <w:rFonts w:ascii="Calibri" w:hAnsi="Calibri"/>
            <w:noProof/>
          </w:rPr>
          <w:t>DAI Configuration Samples</w:t>
        </w:r>
        <w:r w:rsidR="00855D1C">
          <w:rPr>
            <w:noProof/>
            <w:webHidden/>
          </w:rPr>
          <w:tab/>
        </w:r>
        <w:r w:rsidR="00855D1C">
          <w:rPr>
            <w:noProof/>
            <w:webHidden/>
          </w:rPr>
          <w:fldChar w:fldCharType="begin"/>
        </w:r>
        <w:r w:rsidR="00855D1C">
          <w:rPr>
            <w:noProof/>
            <w:webHidden/>
          </w:rPr>
          <w:instrText xml:space="preserve"> PAGEREF _Toc445313495 \h </w:instrText>
        </w:r>
        <w:r w:rsidR="00855D1C">
          <w:rPr>
            <w:noProof/>
            <w:webHidden/>
          </w:rPr>
        </w:r>
        <w:r w:rsidR="00855D1C">
          <w:rPr>
            <w:noProof/>
            <w:webHidden/>
          </w:rPr>
          <w:fldChar w:fldCharType="separate"/>
        </w:r>
        <w:r w:rsidR="00855D1C">
          <w:rPr>
            <w:noProof/>
            <w:webHidden/>
          </w:rPr>
          <w:t>337</w:t>
        </w:r>
        <w:r w:rsidR="00855D1C">
          <w:rPr>
            <w:noProof/>
            <w:webHidden/>
          </w:rPr>
          <w:fldChar w:fldCharType="end"/>
        </w:r>
      </w:hyperlink>
    </w:p>
    <w:p w14:paraId="06E22FA8" w14:textId="77777777" w:rsidR="00855D1C" w:rsidRDefault="00FF3D30">
      <w:pPr>
        <w:pStyle w:val="30"/>
        <w:rPr>
          <w:rFonts w:asciiTheme="minorHAnsi" w:eastAsiaTheme="minorEastAsia" w:hAnsiTheme="minorHAnsi" w:cstheme="minorBidi"/>
          <w:snapToGrid/>
          <w:kern w:val="0"/>
          <w:sz w:val="22"/>
          <w:szCs w:val="22"/>
        </w:rPr>
      </w:pPr>
      <w:hyperlink w:anchor="_Toc445313496" w:history="1">
        <w:r w:rsidR="00855D1C" w:rsidRPr="000872BC">
          <w:rPr>
            <w:rStyle w:val="afffff2"/>
            <w:rFonts w:ascii="Calibri" w:hAnsi="Calibri"/>
          </w:rPr>
          <w:t>Sample: Interoperate with DHCP Relay</w:t>
        </w:r>
        <w:r w:rsidR="00855D1C">
          <w:rPr>
            <w:webHidden/>
          </w:rPr>
          <w:tab/>
        </w:r>
        <w:r w:rsidR="00855D1C">
          <w:rPr>
            <w:webHidden/>
          </w:rPr>
          <w:fldChar w:fldCharType="begin"/>
        </w:r>
        <w:r w:rsidR="00855D1C">
          <w:rPr>
            <w:webHidden/>
          </w:rPr>
          <w:instrText xml:space="preserve"> PAGEREF _Toc445313496 \h </w:instrText>
        </w:r>
        <w:r w:rsidR="00855D1C">
          <w:rPr>
            <w:webHidden/>
          </w:rPr>
        </w:r>
        <w:r w:rsidR="00855D1C">
          <w:rPr>
            <w:webHidden/>
          </w:rPr>
          <w:fldChar w:fldCharType="separate"/>
        </w:r>
        <w:r w:rsidR="00855D1C">
          <w:rPr>
            <w:webHidden/>
          </w:rPr>
          <w:t>337</w:t>
        </w:r>
        <w:r w:rsidR="00855D1C">
          <w:rPr>
            <w:webHidden/>
          </w:rPr>
          <w:fldChar w:fldCharType="end"/>
        </w:r>
      </w:hyperlink>
    </w:p>
    <w:p w14:paraId="2E4AFF92"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497" w:history="1">
        <w:r w:rsidR="00855D1C" w:rsidRPr="000872BC">
          <w:rPr>
            <w:rStyle w:val="afffff2"/>
            <w:rFonts w:ascii="Calibri" w:hAnsi="Calibri"/>
            <w:noProof/>
            <w14:scene3d>
              <w14:camera w14:prst="orthographicFront"/>
              <w14:lightRig w14:rig="threePt" w14:dir="t">
                <w14:rot w14:lat="0" w14:lon="0" w14:rev="0"/>
              </w14:lightRig>
            </w14:scene3d>
          </w:rPr>
          <w:t>Chapter 20.</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QoS and ACL</w:t>
        </w:r>
        <w:r w:rsidR="00855D1C">
          <w:rPr>
            <w:noProof/>
            <w:webHidden/>
          </w:rPr>
          <w:tab/>
        </w:r>
        <w:r w:rsidR="00855D1C">
          <w:rPr>
            <w:noProof/>
            <w:webHidden/>
          </w:rPr>
          <w:fldChar w:fldCharType="begin"/>
        </w:r>
        <w:r w:rsidR="00855D1C">
          <w:rPr>
            <w:noProof/>
            <w:webHidden/>
          </w:rPr>
          <w:instrText xml:space="preserve"> PAGEREF _Toc445313497 \h </w:instrText>
        </w:r>
        <w:r w:rsidR="00855D1C">
          <w:rPr>
            <w:noProof/>
            <w:webHidden/>
          </w:rPr>
        </w:r>
        <w:r w:rsidR="00855D1C">
          <w:rPr>
            <w:noProof/>
            <w:webHidden/>
          </w:rPr>
          <w:fldChar w:fldCharType="separate"/>
        </w:r>
        <w:r w:rsidR="00855D1C">
          <w:rPr>
            <w:noProof/>
            <w:webHidden/>
          </w:rPr>
          <w:t>339</w:t>
        </w:r>
        <w:r w:rsidR="00855D1C">
          <w:rPr>
            <w:noProof/>
            <w:webHidden/>
          </w:rPr>
          <w:fldChar w:fldCharType="end"/>
        </w:r>
      </w:hyperlink>
    </w:p>
    <w:p w14:paraId="0E3B5F15" w14:textId="77777777" w:rsidR="00855D1C" w:rsidRDefault="00FF3D30">
      <w:pPr>
        <w:pStyle w:val="20"/>
        <w:rPr>
          <w:rFonts w:asciiTheme="minorHAnsi" w:eastAsiaTheme="minorEastAsia" w:hAnsiTheme="minorHAnsi" w:cstheme="minorBidi"/>
          <w:noProof/>
          <w:snapToGrid/>
          <w:kern w:val="0"/>
          <w:sz w:val="22"/>
          <w:szCs w:val="22"/>
        </w:rPr>
      </w:pPr>
      <w:hyperlink w:anchor="_Toc445313498" w:history="1">
        <w:r w:rsidR="00855D1C" w:rsidRPr="000872BC">
          <w:rPr>
            <w:rStyle w:val="afffff2"/>
            <w:rFonts w:ascii="Calibri" w:hAnsi="Calibri"/>
            <w:noProof/>
          </w:rPr>
          <w:t>QOS</w:t>
        </w:r>
        <w:r w:rsidR="00855D1C">
          <w:rPr>
            <w:noProof/>
            <w:webHidden/>
          </w:rPr>
          <w:tab/>
        </w:r>
        <w:r w:rsidR="00855D1C">
          <w:rPr>
            <w:noProof/>
            <w:webHidden/>
          </w:rPr>
          <w:fldChar w:fldCharType="begin"/>
        </w:r>
        <w:r w:rsidR="00855D1C">
          <w:rPr>
            <w:noProof/>
            <w:webHidden/>
          </w:rPr>
          <w:instrText xml:space="preserve"> PAGEREF _Toc445313498 \h </w:instrText>
        </w:r>
        <w:r w:rsidR="00855D1C">
          <w:rPr>
            <w:noProof/>
            <w:webHidden/>
          </w:rPr>
        </w:r>
        <w:r w:rsidR="00855D1C">
          <w:rPr>
            <w:noProof/>
            <w:webHidden/>
          </w:rPr>
          <w:fldChar w:fldCharType="separate"/>
        </w:r>
        <w:r w:rsidR="00855D1C">
          <w:rPr>
            <w:noProof/>
            <w:webHidden/>
          </w:rPr>
          <w:t>340</w:t>
        </w:r>
        <w:r w:rsidR="00855D1C">
          <w:rPr>
            <w:noProof/>
            <w:webHidden/>
          </w:rPr>
          <w:fldChar w:fldCharType="end"/>
        </w:r>
      </w:hyperlink>
    </w:p>
    <w:p w14:paraId="16BB5058" w14:textId="77777777" w:rsidR="00855D1C" w:rsidRDefault="00FF3D30">
      <w:pPr>
        <w:pStyle w:val="30"/>
        <w:rPr>
          <w:rFonts w:asciiTheme="minorHAnsi" w:eastAsiaTheme="minorEastAsia" w:hAnsiTheme="minorHAnsi" w:cstheme="minorBidi"/>
          <w:snapToGrid/>
          <w:kern w:val="0"/>
          <w:sz w:val="22"/>
          <w:szCs w:val="22"/>
        </w:rPr>
      </w:pPr>
      <w:hyperlink w:anchor="_Toc445313499" w:history="1">
        <w:r w:rsidR="00855D1C" w:rsidRPr="000872BC">
          <w:rPr>
            <w:rStyle w:val="afffff2"/>
            <w:rFonts w:ascii="Calibri" w:hAnsi="Calibri"/>
          </w:rPr>
          <w:t>Global Configuration</w:t>
        </w:r>
        <w:r w:rsidR="00855D1C">
          <w:rPr>
            <w:webHidden/>
          </w:rPr>
          <w:tab/>
        </w:r>
        <w:r w:rsidR="00855D1C">
          <w:rPr>
            <w:webHidden/>
          </w:rPr>
          <w:fldChar w:fldCharType="begin"/>
        </w:r>
        <w:r w:rsidR="00855D1C">
          <w:rPr>
            <w:webHidden/>
          </w:rPr>
          <w:instrText xml:space="preserve"> PAGEREF _Toc445313499 \h </w:instrText>
        </w:r>
        <w:r w:rsidR="00855D1C">
          <w:rPr>
            <w:webHidden/>
          </w:rPr>
        </w:r>
        <w:r w:rsidR="00855D1C">
          <w:rPr>
            <w:webHidden/>
          </w:rPr>
          <w:fldChar w:fldCharType="separate"/>
        </w:r>
        <w:r w:rsidR="00855D1C">
          <w:rPr>
            <w:webHidden/>
          </w:rPr>
          <w:t>340</w:t>
        </w:r>
        <w:r w:rsidR="00855D1C">
          <w:rPr>
            <w:webHidden/>
          </w:rPr>
          <w:fldChar w:fldCharType="end"/>
        </w:r>
      </w:hyperlink>
    </w:p>
    <w:p w14:paraId="2B05FDC9" w14:textId="77777777" w:rsidR="00855D1C" w:rsidRDefault="00FF3D30">
      <w:pPr>
        <w:pStyle w:val="30"/>
        <w:rPr>
          <w:rFonts w:asciiTheme="minorHAnsi" w:eastAsiaTheme="minorEastAsia" w:hAnsiTheme="minorHAnsi" w:cstheme="minorBidi"/>
          <w:snapToGrid/>
          <w:kern w:val="0"/>
          <w:sz w:val="22"/>
          <w:szCs w:val="22"/>
        </w:rPr>
      </w:pPr>
      <w:hyperlink w:anchor="_Toc445313500" w:history="1">
        <w:r w:rsidR="00855D1C" w:rsidRPr="000872BC">
          <w:rPr>
            <w:rStyle w:val="afffff2"/>
            <w:rFonts w:ascii="Calibri" w:hAnsi="Calibri"/>
          </w:rPr>
          <w:t>TX Scheduling Configuration</w:t>
        </w:r>
        <w:r w:rsidR="00855D1C">
          <w:rPr>
            <w:webHidden/>
          </w:rPr>
          <w:tab/>
        </w:r>
        <w:r w:rsidR="00855D1C">
          <w:rPr>
            <w:webHidden/>
          </w:rPr>
          <w:fldChar w:fldCharType="begin"/>
        </w:r>
        <w:r w:rsidR="00855D1C">
          <w:rPr>
            <w:webHidden/>
          </w:rPr>
          <w:instrText xml:space="preserve"> PAGEREF _Toc445313500 \h </w:instrText>
        </w:r>
        <w:r w:rsidR="00855D1C">
          <w:rPr>
            <w:webHidden/>
          </w:rPr>
        </w:r>
        <w:r w:rsidR="00855D1C">
          <w:rPr>
            <w:webHidden/>
          </w:rPr>
          <w:fldChar w:fldCharType="separate"/>
        </w:r>
        <w:r w:rsidR="00855D1C">
          <w:rPr>
            <w:webHidden/>
          </w:rPr>
          <w:t>340</w:t>
        </w:r>
        <w:r w:rsidR="00855D1C">
          <w:rPr>
            <w:webHidden/>
          </w:rPr>
          <w:fldChar w:fldCharType="end"/>
        </w:r>
      </w:hyperlink>
    </w:p>
    <w:p w14:paraId="1FE5DC3E" w14:textId="77777777" w:rsidR="00855D1C" w:rsidRDefault="00FF3D30">
      <w:pPr>
        <w:pStyle w:val="30"/>
        <w:rPr>
          <w:rFonts w:asciiTheme="minorHAnsi" w:eastAsiaTheme="minorEastAsia" w:hAnsiTheme="minorHAnsi" w:cstheme="minorBidi"/>
          <w:snapToGrid/>
          <w:kern w:val="0"/>
          <w:sz w:val="22"/>
          <w:szCs w:val="22"/>
        </w:rPr>
      </w:pPr>
      <w:hyperlink w:anchor="_Toc445313501" w:history="1">
        <w:r w:rsidR="00855D1C" w:rsidRPr="000872BC">
          <w:rPr>
            <w:rStyle w:val="afffff2"/>
            <w:rFonts w:ascii="Calibri" w:hAnsi="Calibri"/>
          </w:rPr>
          <w:t>Port trust mode</w:t>
        </w:r>
        <w:r w:rsidR="00855D1C">
          <w:rPr>
            <w:webHidden/>
          </w:rPr>
          <w:tab/>
        </w:r>
        <w:r w:rsidR="00855D1C">
          <w:rPr>
            <w:webHidden/>
          </w:rPr>
          <w:fldChar w:fldCharType="begin"/>
        </w:r>
        <w:r w:rsidR="00855D1C">
          <w:rPr>
            <w:webHidden/>
          </w:rPr>
          <w:instrText xml:space="preserve"> PAGEREF _Toc445313501 \h </w:instrText>
        </w:r>
        <w:r w:rsidR="00855D1C">
          <w:rPr>
            <w:webHidden/>
          </w:rPr>
        </w:r>
        <w:r w:rsidR="00855D1C">
          <w:rPr>
            <w:webHidden/>
          </w:rPr>
          <w:fldChar w:fldCharType="separate"/>
        </w:r>
        <w:r w:rsidR="00855D1C">
          <w:rPr>
            <w:webHidden/>
          </w:rPr>
          <w:t>341</w:t>
        </w:r>
        <w:r w:rsidR="00855D1C">
          <w:rPr>
            <w:webHidden/>
          </w:rPr>
          <w:fldChar w:fldCharType="end"/>
        </w:r>
      </w:hyperlink>
    </w:p>
    <w:p w14:paraId="503EF04B" w14:textId="77777777" w:rsidR="00855D1C" w:rsidRDefault="00FF3D30">
      <w:pPr>
        <w:pStyle w:val="30"/>
        <w:rPr>
          <w:rFonts w:asciiTheme="minorHAnsi" w:eastAsiaTheme="minorEastAsia" w:hAnsiTheme="minorHAnsi" w:cstheme="minorBidi"/>
          <w:snapToGrid/>
          <w:kern w:val="0"/>
          <w:sz w:val="22"/>
          <w:szCs w:val="22"/>
        </w:rPr>
      </w:pPr>
      <w:hyperlink w:anchor="_Toc445313502" w:history="1">
        <w:r w:rsidR="00855D1C" w:rsidRPr="000872BC">
          <w:rPr>
            <w:rStyle w:val="afffff2"/>
            <w:rFonts w:ascii="Calibri" w:hAnsi="Calibri"/>
          </w:rPr>
          <w:t>DSCP Conversion Map Configuration</w:t>
        </w:r>
        <w:r w:rsidR="00855D1C">
          <w:rPr>
            <w:webHidden/>
          </w:rPr>
          <w:tab/>
        </w:r>
        <w:r w:rsidR="00855D1C">
          <w:rPr>
            <w:webHidden/>
          </w:rPr>
          <w:fldChar w:fldCharType="begin"/>
        </w:r>
        <w:r w:rsidR="00855D1C">
          <w:rPr>
            <w:webHidden/>
          </w:rPr>
          <w:instrText xml:space="preserve"> PAGEREF _Toc445313502 \h </w:instrText>
        </w:r>
        <w:r w:rsidR="00855D1C">
          <w:rPr>
            <w:webHidden/>
          </w:rPr>
        </w:r>
        <w:r w:rsidR="00855D1C">
          <w:rPr>
            <w:webHidden/>
          </w:rPr>
          <w:fldChar w:fldCharType="separate"/>
        </w:r>
        <w:r w:rsidR="00855D1C">
          <w:rPr>
            <w:webHidden/>
          </w:rPr>
          <w:t>342</w:t>
        </w:r>
        <w:r w:rsidR="00855D1C">
          <w:rPr>
            <w:webHidden/>
          </w:rPr>
          <w:fldChar w:fldCharType="end"/>
        </w:r>
      </w:hyperlink>
    </w:p>
    <w:p w14:paraId="199548D0" w14:textId="77777777" w:rsidR="00855D1C" w:rsidRDefault="00FF3D30">
      <w:pPr>
        <w:pStyle w:val="30"/>
        <w:rPr>
          <w:rFonts w:asciiTheme="minorHAnsi" w:eastAsiaTheme="minorEastAsia" w:hAnsiTheme="minorHAnsi" w:cstheme="minorBidi"/>
          <w:snapToGrid/>
          <w:kern w:val="0"/>
          <w:sz w:val="22"/>
          <w:szCs w:val="22"/>
        </w:rPr>
      </w:pPr>
      <w:hyperlink w:anchor="_Toc445313503" w:history="1">
        <w:r w:rsidR="00855D1C" w:rsidRPr="000872BC">
          <w:rPr>
            <w:rStyle w:val="afffff2"/>
            <w:rFonts w:ascii="Calibri" w:hAnsi="Calibri"/>
          </w:rPr>
          <w:t>COS Conversion Map Configuration</w:t>
        </w:r>
        <w:r w:rsidR="00855D1C">
          <w:rPr>
            <w:webHidden/>
          </w:rPr>
          <w:tab/>
        </w:r>
        <w:r w:rsidR="00855D1C">
          <w:rPr>
            <w:webHidden/>
          </w:rPr>
          <w:fldChar w:fldCharType="begin"/>
        </w:r>
        <w:r w:rsidR="00855D1C">
          <w:rPr>
            <w:webHidden/>
          </w:rPr>
          <w:instrText xml:space="preserve"> PAGEREF _Toc445313503 \h </w:instrText>
        </w:r>
        <w:r w:rsidR="00855D1C">
          <w:rPr>
            <w:webHidden/>
          </w:rPr>
        </w:r>
        <w:r w:rsidR="00855D1C">
          <w:rPr>
            <w:webHidden/>
          </w:rPr>
          <w:fldChar w:fldCharType="separate"/>
        </w:r>
        <w:r w:rsidR="00855D1C">
          <w:rPr>
            <w:webHidden/>
          </w:rPr>
          <w:t>343</w:t>
        </w:r>
        <w:r w:rsidR="00855D1C">
          <w:rPr>
            <w:webHidden/>
          </w:rPr>
          <w:fldChar w:fldCharType="end"/>
        </w:r>
      </w:hyperlink>
    </w:p>
    <w:p w14:paraId="0F1705B1" w14:textId="77777777" w:rsidR="00855D1C" w:rsidRDefault="00FF3D30">
      <w:pPr>
        <w:pStyle w:val="20"/>
        <w:rPr>
          <w:rFonts w:asciiTheme="minorHAnsi" w:eastAsiaTheme="minorEastAsia" w:hAnsiTheme="minorHAnsi" w:cstheme="minorBidi"/>
          <w:noProof/>
          <w:snapToGrid/>
          <w:kern w:val="0"/>
          <w:sz w:val="22"/>
          <w:szCs w:val="22"/>
        </w:rPr>
      </w:pPr>
      <w:hyperlink w:anchor="_Toc445313504" w:history="1">
        <w:r w:rsidR="00855D1C" w:rsidRPr="000872BC">
          <w:rPr>
            <w:rStyle w:val="afffff2"/>
            <w:rFonts w:ascii="Calibri" w:hAnsi="Calibri"/>
            <w:noProof/>
          </w:rPr>
          <w:t>ACL Configuration</w:t>
        </w:r>
        <w:r w:rsidR="00855D1C">
          <w:rPr>
            <w:noProof/>
            <w:webHidden/>
          </w:rPr>
          <w:tab/>
        </w:r>
        <w:r w:rsidR="00855D1C">
          <w:rPr>
            <w:noProof/>
            <w:webHidden/>
          </w:rPr>
          <w:fldChar w:fldCharType="begin"/>
        </w:r>
        <w:r w:rsidR="00855D1C">
          <w:rPr>
            <w:noProof/>
            <w:webHidden/>
          </w:rPr>
          <w:instrText xml:space="preserve"> PAGEREF _Toc445313504 \h </w:instrText>
        </w:r>
        <w:r w:rsidR="00855D1C">
          <w:rPr>
            <w:noProof/>
            <w:webHidden/>
          </w:rPr>
        </w:r>
        <w:r w:rsidR="00855D1C">
          <w:rPr>
            <w:noProof/>
            <w:webHidden/>
          </w:rPr>
          <w:fldChar w:fldCharType="separate"/>
        </w:r>
        <w:r w:rsidR="00855D1C">
          <w:rPr>
            <w:noProof/>
            <w:webHidden/>
          </w:rPr>
          <w:t>344</w:t>
        </w:r>
        <w:r w:rsidR="00855D1C">
          <w:rPr>
            <w:noProof/>
            <w:webHidden/>
          </w:rPr>
          <w:fldChar w:fldCharType="end"/>
        </w:r>
      </w:hyperlink>
    </w:p>
    <w:p w14:paraId="01421EA3" w14:textId="77777777" w:rsidR="00855D1C" w:rsidRDefault="00FF3D30">
      <w:pPr>
        <w:pStyle w:val="30"/>
        <w:rPr>
          <w:rFonts w:asciiTheme="minorHAnsi" w:eastAsiaTheme="minorEastAsia" w:hAnsiTheme="minorHAnsi" w:cstheme="minorBidi"/>
          <w:snapToGrid/>
          <w:kern w:val="0"/>
          <w:sz w:val="22"/>
          <w:szCs w:val="22"/>
        </w:rPr>
      </w:pPr>
      <w:hyperlink w:anchor="_Toc445313505" w:history="1">
        <w:r w:rsidR="00855D1C" w:rsidRPr="000872BC">
          <w:rPr>
            <w:rStyle w:val="afffff2"/>
            <w:rFonts w:ascii="Calibri" w:hAnsi="Calibri"/>
          </w:rPr>
          <w:t>Standard IP ACL</w:t>
        </w:r>
        <w:r w:rsidR="00855D1C">
          <w:rPr>
            <w:webHidden/>
          </w:rPr>
          <w:tab/>
        </w:r>
        <w:r w:rsidR="00855D1C">
          <w:rPr>
            <w:webHidden/>
          </w:rPr>
          <w:fldChar w:fldCharType="begin"/>
        </w:r>
        <w:r w:rsidR="00855D1C">
          <w:rPr>
            <w:webHidden/>
          </w:rPr>
          <w:instrText xml:space="preserve"> PAGEREF _Toc445313505 \h </w:instrText>
        </w:r>
        <w:r w:rsidR="00855D1C">
          <w:rPr>
            <w:webHidden/>
          </w:rPr>
        </w:r>
        <w:r w:rsidR="00855D1C">
          <w:rPr>
            <w:webHidden/>
          </w:rPr>
          <w:fldChar w:fldCharType="separate"/>
        </w:r>
        <w:r w:rsidR="00855D1C">
          <w:rPr>
            <w:webHidden/>
          </w:rPr>
          <w:t>344</w:t>
        </w:r>
        <w:r w:rsidR="00855D1C">
          <w:rPr>
            <w:webHidden/>
          </w:rPr>
          <w:fldChar w:fldCharType="end"/>
        </w:r>
      </w:hyperlink>
    </w:p>
    <w:p w14:paraId="609E03B1" w14:textId="77777777" w:rsidR="00855D1C" w:rsidRDefault="00FF3D30">
      <w:pPr>
        <w:pStyle w:val="30"/>
        <w:rPr>
          <w:rFonts w:asciiTheme="minorHAnsi" w:eastAsiaTheme="minorEastAsia" w:hAnsiTheme="minorHAnsi" w:cstheme="minorBidi"/>
          <w:snapToGrid/>
          <w:kern w:val="0"/>
          <w:sz w:val="22"/>
          <w:szCs w:val="22"/>
        </w:rPr>
      </w:pPr>
      <w:hyperlink w:anchor="_Toc445313506" w:history="1">
        <w:r w:rsidR="00855D1C" w:rsidRPr="000872BC">
          <w:rPr>
            <w:rStyle w:val="afffff2"/>
            <w:rFonts w:ascii="Calibri" w:hAnsi="Calibri"/>
          </w:rPr>
          <w:t>Extended IP ACL</w:t>
        </w:r>
        <w:r w:rsidR="00855D1C">
          <w:rPr>
            <w:webHidden/>
          </w:rPr>
          <w:tab/>
        </w:r>
        <w:r w:rsidR="00855D1C">
          <w:rPr>
            <w:webHidden/>
          </w:rPr>
          <w:fldChar w:fldCharType="begin"/>
        </w:r>
        <w:r w:rsidR="00855D1C">
          <w:rPr>
            <w:webHidden/>
          </w:rPr>
          <w:instrText xml:space="preserve"> PAGEREF _Toc445313506 \h </w:instrText>
        </w:r>
        <w:r w:rsidR="00855D1C">
          <w:rPr>
            <w:webHidden/>
          </w:rPr>
        </w:r>
        <w:r w:rsidR="00855D1C">
          <w:rPr>
            <w:webHidden/>
          </w:rPr>
          <w:fldChar w:fldCharType="separate"/>
        </w:r>
        <w:r w:rsidR="00855D1C">
          <w:rPr>
            <w:webHidden/>
          </w:rPr>
          <w:t>345</w:t>
        </w:r>
        <w:r w:rsidR="00855D1C">
          <w:rPr>
            <w:webHidden/>
          </w:rPr>
          <w:fldChar w:fldCharType="end"/>
        </w:r>
      </w:hyperlink>
    </w:p>
    <w:p w14:paraId="29008B26" w14:textId="77777777" w:rsidR="00855D1C" w:rsidRDefault="00FF3D30">
      <w:pPr>
        <w:pStyle w:val="30"/>
        <w:rPr>
          <w:rFonts w:asciiTheme="minorHAnsi" w:eastAsiaTheme="minorEastAsia" w:hAnsiTheme="minorHAnsi" w:cstheme="minorBidi"/>
          <w:snapToGrid/>
          <w:kern w:val="0"/>
          <w:sz w:val="22"/>
          <w:szCs w:val="22"/>
        </w:rPr>
      </w:pPr>
      <w:hyperlink w:anchor="_Toc445313507" w:history="1">
        <w:r w:rsidR="00855D1C" w:rsidRPr="000872BC">
          <w:rPr>
            <w:rStyle w:val="afffff2"/>
            <w:rFonts w:ascii="Calibri" w:hAnsi="Calibri"/>
          </w:rPr>
          <w:t>MAC ACL</w:t>
        </w:r>
        <w:r w:rsidR="00855D1C">
          <w:rPr>
            <w:webHidden/>
          </w:rPr>
          <w:tab/>
        </w:r>
        <w:r w:rsidR="00855D1C">
          <w:rPr>
            <w:webHidden/>
          </w:rPr>
          <w:fldChar w:fldCharType="begin"/>
        </w:r>
        <w:r w:rsidR="00855D1C">
          <w:rPr>
            <w:webHidden/>
          </w:rPr>
          <w:instrText xml:space="preserve"> PAGEREF _Toc445313507 \h </w:instrText>
        </w:r>
        <w:r w:rsidR="00855D1C">
          <w:rPr>
            <w:webHidden/>
          </w:rPr>
        </w:r>
        <w:r w:rsidR="00855D1C">
          <w:rPr>
            <w:webHidden/>
          </w:rPr>
          <w:fldChar w:fldCharType="separate"/>
        </w:r>
        <w:r w:rsidR="00855D1C">
          <w:rPr>
            <w:webHidden/>
          </w:rPr>
          <w:t>346</w:t>
        </w:r>
        <w:r w:rsidR="00855D1C">
          <w:rPr>
            <w:webHidden/>
          </w:rPr>
          <w:fldChar w:fldCharType="end"/>
        </w:r>
      </w:hyperlink>
    </w:p>
    <w:p w14:paraId="14E6FAB0" w14:textId="77777777" w:rsidR="00855D1C" w:rsidRDefault="00FF3D30">
      <w:pPr>
        <w:pStyle w:val="30"/>
        <w:rPr>
          <w:rFonts w:asciiTheme="minorHAnsi" w:eastAsiaTheme="minorEastAsia" w:hAnsiTheme="minorHAnsi" w:cstheme="minorBidi"/>
          <w:snapToGrid/>
          <w:kern w:val="0"/>
          <w:sz w:val="22"/>
          <w:szCs w:val="22"/>
        </w:rPr>
      </w:pPr>
      <w:hyperlink w:anchor="_Toc445313508" w:history="1">
        <w:r w:rsidR="00855D1C" w:rsidRPr="000872BC">
          <w:rPr>
            <w:rStyle w:val="afffff2"/>
            <w:rFonts w:ascii="Calibri" w:hAnsi="Calibri"/>
          </w:rPr>
          <w:t>Application of ACL to Interface</w:t>
        </w:r>
        <w:r w:rsidR="00855D1C">
          <w:rPr>
            <w:webHidden/>
          </w:rPr>
          <w:tab/>
        </w:r>
        <w:r w:rsidR="00855D1C">
          <w:rPr>
            <w:webHidden/>
          </w:rPr>
          <w:fldChar w:fldCharType="begin"/>
        </w:r>
        <w:r w:rsidR="00855D1C">
          <w:rPr>
            <w:webHidden/>
          </w:rPr>
          <w:instrText xml:space="preserve"> PAGEREF _Toc445313508 \h </w:instrText>
        </w:r>
        <w:r w:rsidR="00855D1C">
          <w:rPr>
            <w:webHidden/>
          </w:rPr>
        </w:r>
        <w:r w:rsidR="00855D1C">
          <w:rPr>
            <w:webHidden/>
          </w:rPr>
          <w:fldChar w:fldCharType="separate"/>
        </w:r>
        <w:r w:rsidR="00855D1C">
          <w:rPr>
            <w:webHidden/>
          </w:rPr>
          <w:t>346</w:t>
        </w:r>
        <w:r w:rsidR="00855D1C">
          <w:rPr>
            <w:webHidden/>
          </w:rPr>
          <w:fldChar w:fldCharType="end"/>
        </w:r>
      </w:hyperlink>
    </w:p>
    <w:p w14:paraId="7C2BE928" w14:textId="77777777" w:rsidR="00855D1C" w:rsidRDefault="00FF3D30">
      <w:pPr>
        <w:pStyle w:val="20"/>
        <w:rPr>
          <w:rFonts w:asciiTheme="minorHAnsi" w:eastAsiaTheme="minorEastAsia" w:hAnsiTheme="minorHAnsi" w:cstheme="minorBidi"/>
          <w:noProof/>
          <w:snapToGrid/>
          <w:kern w:val="0"/>
          <w:sz w:val="22"/>
          <w:szCs w:val="22"/>
        </w:rPr>
      </w:pPr>
      <w:hyperlink w:anchor="_Toc445313509" w:history="1">
        <w:r w:rsidR="00855D1C" w:rsidRPr="000872BC">
          <w:rPr>
            <w:rStyle w:val="afffff2"/>
            <w:rFonts w:ascii="Calibri" w:hAnsi="Calibri"/>
            <w:noProof/>
          </w:rPr>
          <w:t>Service-policy Configuration</w:t>
        </w:r>
        <w:r w:rsidR="00855D1C">
          <w:rPr>
            <w:noProof/>
            <w:webHidden/>
          </w:rPr>
          <w:tab/>
        </w:r>
        <w:r w:rsidR="00855D1C">
          <w:rPr>
            <w:noProof/>
            <w:webHidden/>
          </w:rPr>
          <w:fldChar w:fldCharType="begin"/>
        </w:r>
        <w:r w:rsidR="00855D1C">
          <w:rPr>
            <w:noProof/>
            <w:webHidden/>
          </w:rPr>
          <w:instrText xml:space="preserve"> PAGEREF _Toc445313509 \h </w:instrText>
        </w:r>
        <w:r w:rsidR="00855D1C">
          <w:rPr>
            <w:noProof/>
            <w:webHidden/>
          </w:rPr>
        </w:r>
        <w:r w:rsidR="00855D1C">
          <w:rPr>
            <w:noProof/>
            <w:webHidden/>
          </w:rPr>
          <w:fldChar w:fldCharType="separate"/>
        </w:r>
        <w:r w:rsidR="00855D1C">
          <w:rPr>
            <w:noProof/>
            <w:webHidden/>
          </w:rPr>
          <w:t>348</w:t>
        </w:r>
        <w:r w:rsidR="00855D1C">
          <w:rPr>
            <w:noProof/>
            <w:webHidden/>
          </w:rPr>
          <w:fldChar w:fldCharType="end"/>
        </w:r>
      </w:hyperlink>
    </w:p>
    <w:p w14:paraId="3B9C9EB7" w14:textId="77777777" w:rsidR="00855D1C" w:rsidRDefault="00FF3D30">
      <w:pPr>
        <w:pStyle w:val="30"/>
        <w:rPr>
          <w:rFonts w:asciiTheme="minorHAnsi" w:eastAsiaTheme="minorEastAsia" w:hAnsiTheme="minorHAnsi" w:cstheme="minorBidi"/>
          <w:snapToGrid/>
          <w:kern w:val="0"/>
          <w:sz w:val="22"/>
          <w:szCs w:val="22"/>
        </w:rPr>
      </w:pPr>
      <w:hyperlink w:anchor="_Toc445313510" w:history="1">
        <w:r w:rsidR="00855D1C" w:rsidRPr="000872BC">
          <w:rPr>
            <w:rStyle w:val="afffff2"/>
            <w:rFonts w:ascii="Calibri" w:hAnsi="Calibri"/>
          </w:rPr>
          <w:t>Class-map</w:t>
        </w:r>
        <w:r w:rsidR="00855D1C">
          <w:rPr>
            <w:webHidden/>
          </w:rPr>
          <w:tab/>
        </w:r>
        <w:r w:rsidR="00855D1C">
          <w:rPr>
            <w:webHidden/>
          </w:rPr>
          <w:fldChar w:fldCharType="begin"/>
        </w:r>
        <w:r w:rsidR="00855D1C">
          <w:rPr>
            <w:webHidden/>
          </w:rPr>
          <w:instrText xml:space="preserve"> PAGEREF _Toc445313510 \h </w:instrText>
        </w:r>
        <w:r w:rsidR="00855D1C">
          <w:rPr>
            <w:webHidden/>
          </w:rPr>
        </w:r>
        <w:r w:rsidR="00855D1C">
          <w:rPr>
            <w:webHidden/>
          </w:rPr>
          <w:fldChar w:fldCharType="separate"/>
        </w:r>
        <w:r w:rsidR="00855D1C">
          <w:rPr>
            <w:webHidden/>
          </w:rPr>
          <w:t>348</w:t>
        </w:r>
        <w:r w:rsidR="00855D1C">
          <w:rPr>
            <w:webHidden/>
          </w:rPr>
          <w:fldChar w:fldCharType="end"/>
        </w:r>
      </w:hyperlink>
    </w:p>
    <w:p w14:paraId="02819DA3" w14:textId="77777777" w:rsidR="00855D1C" w:rsidRDefault="00FF3D30">
      <w:pPr>
        <w:pStyle w:val="30"/>
        <w:rPr>
          <w:rFonts w:asciiTheme="minorHAnsi" w:eastAsiaTheme="minorEastAsia" w:hAnsiTheme="minorHAnsi" w:cstheme="minorBidi"/>
          <w:snapToGrid/>
          <w:kern w:val="0"/>
          <w:sz w:val="22"/>
          <w:szCs w:val="22"/>
        </w:rPr>
      </w:pPr>
      <w:hyperlink w:anchor="_Toc445313511" w:history="1">
        <w:r w:rsidR="00855D1C" w:rsidRPr="000872BC">
          <w:rPr>
            <w:rStyle w:val="afffff2"/>
            <w:rFonts w:ascii="Calibri" w:hAnsi="Calibri"/>
          </w:rPr>
          <w:t>Policy-map</w:t>
        </w:r>
        <w:r w:rsidR="00855D1C">
          <w:rPr>
            <w:webHidden/>
          </w:rPr>
          <w:tab/>
        </w:r>
        <w:r w:rsidR="00855D1C">
          <w:rPr>
            <w:webHidden/>
          </w:rPr>
          <w:fldChar w:fldCharType="begin"/>
        </w:r>
        <w:r w:rsidR="00855D1C">
          <w:rPr>
            <w:webHidden/>
          </w:rPr>
          <w:instrText xml:space="preserve"> PAGEREF _Toc445313511 \h </w:instrText>
        </w:r>
        <w:r w:rsidR="00855D1C">
          <w:rPr>
            <w:webHidden/>
          </w:rPr>
        </w:r>
        <w:r w:rsidR="00855D1C">
          <w:rPr>
            <w:webHidden/>
          </w:rPr>
          <w:fldChar w:fldCharType="separate"/>
        </w:r>
        <w:r w:rsidR="00855D1C">
          <w:rPr>
            <w:webHidden/>
          </w:rPr>
          <w:t>349</w:t>
        </w:r>
        <w:r w:rsidR="00855D1C">
          <w:rPr>
            <w:webHidden/>
          </w:rPr>
          <w:fldChar w:fldCharType="end"/>
        </w:r>
      </w:hyperlink>
    </w:p>
    <w:p w14:paraId="418930CF" w14:textId="77777777" w:rsidR="00855D1C" w:rsidRDefault="00FF3D30">
      <w:pPr>
        <w:pStyle w:val="30"/>
        <w:rPr>
          <w:rFonts w:asciiTheme="minorHAnsi" w:eastAsiaTheme="minorEastAsia" w:hAnsiTheme="minorHAnsi" w:cstheme="minorBidi"/>
          <w:snapToGrid/>
          <w:kern w:val="0"/>
          <w:sz w:val="22"/>
          <w:szCs w:val="22"/>
        </w:rPr>
      </w:pPr>
      <w:hyperlink w:anchor="_Toc445313512" w:history="1">
        <w:r w:rsidR="00855D1C" w:rsidRPr="000872BC">
          <w:rPr>
            <w:rStyle w:val="afffff2"/>
            <w:rFonts w:ascii="Calibri" w:hAnsi="Calibri"/>
          </w:rPr>
          <w:t>Service-policy</w:t>
        </w:r>
        <w:r w:rsidR="00855D1C">
          <w:rPr>
            <w:webHidden/>
          </w:rPr>
          <w:tab/>
        </w:r>
        <w:r w:rsidR="00855D1C">
          <w:rPr>
            <w:webHidden/>
          </w:rPr>
          <w:fldChar w:fldCharType="begin"/>
        </w:r>
        <w:r w:rsidR="00855D1C">
          <w:rPr>
            <w:webHidden/>
          </w:rPr>
          <w:instrText xml:space="preserve"> PAGEREF _Toc445313512 \h </w:instrText>
        </w:r>
        <w:r w:rsidR="00855D1C">
          <w:rPr>
            <w:webHidden/>
          </w:rPr>
        </w:r>
        <w:r w:rsidR="00855D1C">
          <w:rPr>
            <w:webHidden/>
          </w:rPr>
          <w:fldChar w:fldCharType="separate"/>
        </w:r>
        <w:r w:rsidR="00855D1C">
          <w:rPr>
            <w:webHidden/>
          </w:rPr>
          <w:t>350</w:t>
        </w:r>
        <w:r w:rsidR="00855D1C">
          <w:rPr>
            <w:webHidden/>
          </w:rPr>
          <w:fldChar w:fldCharType="end"/>
        </w:r>
      </w:hyperlink>
    </w:p>
    <w:p w14:paraId="472250B0" w14:textId="77777777" w:rsidR="00855D1C" w:rsidRDefault="00FF3D30">
      <w:pPr>
        <w:pStyle w:val="20"/>
        <w:rPr>
          <w:rFonts w:asciiTheme="minorHAnsi" w:eastAsiaTheme="minorEastAsia" w:hAnsiTheme="minorHAnsi" w:cstheme="minorBidi"/>
          <w:noProof/>
          <w:snapToGrid/>
          <w:kern w:val="0"/>
          <w:sz w:val="22"/>
          <w:szCs w:val="22"/>
        </w:rPr>
      </w:pPr>
      <w:hyperlink w:anchor="_Toc445313513" w:history="1">
        <w:r w:rsidR="00855D1C" w:rsidRPr="000872BC">
          <w:rPr>
            <w:rStyle w:val="afffff2"/>
            <w:rFonts w:ascii="Calibri" w:hAnsi="Calibri"/>
            <w:noProof/>
          </w:rPr>
          <w:t>COPP</w:t>
        </w:r>
        <w:r w:rsidR="00855D1C">
          <w:rPr>
            <w:noProof/>
            <w:webHidden/>
          </w:rPr>
          <w:tab/>
        </w:r>
        <w:r w:rsidR="00855D1C">
          <w:rPr>
            <w:noProof/>
            <w:webHidden/>
          </w:rPr>
          <w:fldChar w:fldCharType="begin"/>
        </w:r>
        <w:r w:rsidR="00855D1C">
          <w:rPr>
            <w:noProof/>
            <w:webHidden/>
          </w:rPr>
          <w:instrText xml:space="preserve"> PAGEREF _Toc445313513 \h </w:instrText>
        </w:r>
        <w:r w:rsidR="00855D1C">
          <w:rPr>
            <w:noProof/>
            <w:webHidden/>
          </w:rPr>
        </w:r>
        <w:r w:rsidR="00855D1C">
          <w:rPr>
            <w:noProof/>
            <w:webHidden/>
          </w:rPr>
          <w:fldChar w:fldCharType="separate"/>
        </w:r>
        <w:r w:rsidR="00855D1C">
          <w:rPr>
            <w:noProof/>
            <w:webHidden/>
          </w:rPr>
          <w:t>351</w:t>
        </w:r>
        <w:r w:rsidR="00855D1C">
          <w:rPr>
            <w:noProof/>
            <w:webHidden/>
          </w:rPr>
          <w:fldChar w:fldCharType="end"/>
        </w:r>
      </w:hyperlink>
    </w:p>
    <w:p w14:paraId="0A7E5877" w14:textId="77777777" w:rsidR="00855D1C" w:rsidRDefault="00FF3D30">
      <w:pPr>
        <w:pStyle w:val="30"/>
        <w:rPr>
          <w:rFonts w:asciiTheme="minorHAnsi" w:eastAsiaTheme="minorEastAsia" w:hAnsiTheme="minorHAnsi" w:cstheme="minorBidi"/>
          <w:snapToGrid/>
          <w:kern w:val="0"/>
          <w:sz w:val="22"/>
          <w:szCs w:val="22"/>
        </w:rPr>
      </w:pPr>
      <w:hyperlink w:anchor="_Toc445313514" w:history="1">
        <w:r w:rsidR="00855D1C" w:rsidRPr="000872BC">
          <w:rPr>
            <w:rStyle w:val="afffff2"/>
            <w:rFonts w:ascii="Calibri" w:hAnsi="Calibri"/>
          </w:rPr>
          <w:t>Service-policy on COPP</w:t>
        </w:r>
        <w:r w:rsidR="00855D1C">
          <w:rPr>
            <w:webHidden/>
          </w:rPr>
          <w:tab/>
        </w:r>
        <w:r w:rsidR="00855D1C">
          <w:rPr>
            <w:webHidden/>
          </w:rPr>
          <w:fldChar w:fldCharType="begin"/>
        </w:r>
        <w:r w:rsidR="00855D1C">
          <w:rPr>
            <w:webHidden/>
          </w:rPr>
          <w:instrText xml:space="preserve"> PAGEREF _Toc445313514 \h </w:instrText>
        </w:r>
        <w:r w:rsidR="00855D1C">
          <w:rPr>
            <w:webHidden/>
          </w:rPr>
        </w:r>
        <w:r w:rsidR="00855D1C">
          <w:rPr>
            <w:webHidden/>
          </w:rPr>
          <w:fldChar w:fldCharType="separate"/>
        </w:r>
        <w:r w:rsidR="00855D1C">
          <w:rPr>
            <w:webHidden/>
          </w:rPr>
          <w:t>351</w:t>
        </w:r>
        <w:r w:rsidR="00855D1C">
          <w:rPr>
            <w:webHidden/>
          </w:rPr>
          <w:fldChar w:fldCharType="end"/>
        </w:r>
      </w:hyperlink>
    </w:p>
    <w:p w14:paraId="2C148F9E" w14:textId="77777777" w:rsidR="00855D1C" w:rsidRDefault="00FF3D30">
      <w:pPr>
        <w:pStyle w:val="30"/>
        <w:rPr>
          <w:rFonts w:asciiTheme="minorHAnsi" w:eastAsiaTheme="minorEastAsia" w:hAnsiTheme="minorHAnsi" w:cstheme="minorBidi"/>
          <w:snapToGrid/>
          <w:kern w:val="0"/>
          <w:sz w:val="22"/>
          <w:szCs w:val="22"/>
        </w:rPr>
      </w:pPr>
      <w:hyperlink w:anchor="_Toc445313515" w:history="1">
        <w:r w:rsidR="00855D1C" w:rsidRPr="000872BC">
          <w:rPr>
            <w:rStyle w:val="afffff2"/>
            <w:rFonts w:ascii="Calibri" w:hAnsi="Calibri"/>
          </w:rPr>
          <w:t>Rate-limit on COPP</w:t>
        </w:r>
        <w:r w:rsidR="00855D1C">
          <w:rPr>
            <w:webHidden/>
          </w:rPr>
          <w:tab/>
        </w:r>
        <w:r w:rsidR="00855D1C">
          <w:rPr>
            <w:webHidden/>
          </w:rPr>
          <w:fldChar w:fldCharType="begin"/>
        </w:r>
        <w:r w:rsidR="00855D1C">
          <w:rPr>
            <w:webHidden/>
          </w:rPr>
          <w:instrText xml:space="preserve"> PAGEREF _Toc445313515 \h </w:instrText>
        </w:r>
        <w:r w:rsidR="00855D1C">
          <w:rPr>
            <w:webHidden/>
          </w:rPr>
        </w:r>
        <w:r w:rsidR="00855D1C">
          <w:rPr>
            <w:webHidden/>
          </w:rPr>
          <w:fldChar w:fldCharType="separate"/>
        </w:r>
        <w:r w:rsidR="00855D1C">
          <w:rPr>
            <w:webHidden/>
          </w:rPr>
          <w:t>351</w:t>
        </w:r>
        <w:r w:rsidR="00855D1C">
          <w:rPr>
            <w:webHidden/>
          </w:rPr>
          <w:fldChar w:fldCharType="end"/>
        </w:r>
      </w:hyperlink>
    </w:p>
    <w:p w14:paraId="2BD677B1" w14:textId="77777777" w:rsidR="00855D1C" w:rsidRDefault="00FF3D30">
      <w:pPr>
        <w:pStyle w:val="30"/>
        <w:rPr>
          <w:rFonts w:asciiTheme="minorHAnsi" w:eastAsiaTheme="minorEastAsia" w:hAnsiTheme="minorHAnsi" w:cstheme="minorBidi"/>
          <w:snapToGrid/>
          <w:kern w:val="0"/>
          <w:sz w:val="22"/>
          <w:szCs w:val="22"/>
        </w:rPr>
      </w:pPr>
      <w:hyperlink w:anchor="_Toc445313516" w:history="1">
        <w:r w:rsidR="00855D1C" w:rsidRPr="000872BC">
          <w:rPr>
            <w:rStyle w:val="afffff2"/>
            <w:rFonts w:ascii="Calibri" w:hAnsi="Calibri"/>
          </w:rPr>
          <w:t>Equipment Protection feature</w:t>
        </w:r>
        <w:r w:rsidR="00855D1C">
          <w:rPr>
            <w:webHidden/>
          </w:rPr>
          <w:tab/>
        </w:r>
        <w:r w:rsidR="00855D1C">
          <w:rPr>
            <w:webHidden/>
          </w:rPr>
          <w:fldChar w:fldCharType="begin"/>
        </w:r>
        <w:r w:rsidR="00855D1C">
          <w:rPr>
            <w:webHidden/>
          </w:rPr>
          <w:instrText xml:space="preserve"> PAGEREF _Toc445313516 \h </w:instrText>
        </w:r>
        <w:r w:rsidR="00855D1C">
          <w:rPr>
            <w:webHidden/>
          </w:rPr>
        </w:r>
        <w:r w:rsidR="00855D1C">
          <w:rPr>
            <w:webHidden/>
          </w:rPr>
          <w:fldChar w:fldCharType="separate"/>
        </w:r>
        <w:r w:rsidR="00855D1C">
          <w:rPr>
            <w:webHidden/>
          </w:rPr>
          <w:t>351</w:t>
        </w:r>
        <w:r w:rsidR="00855D1C">
          <w:rPr>
            <w:webHidden/>
          </w:rPr>
          <w:fldChar w:fldCharType="end"/>
        </w:r>
      </w:hyperlink>
    </w:p>
    <w:p w14:paraId="5DBA8C3A"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517" w:history="1">
        <w:r w:rsidR="00855D1C" w:rsidRPr="000872BC">
          <w:rPr>
            <w:rStyle w:val="afffff2"/>
            <w:rFonts w:ascii="Calibri" w:hAnsi="Calibri"/>
            <w:noProof/>
            <w14:scene3d>
              <w14:camera w14:prst="orthographicFront"/>
              <w14:lightRig w14:rig="threePt" w14:dir="t">
                <w14:rot w14:lat="0" w14:lon="0" w14:rev="0"/>
              </w14:lightRig>
            </w14:scene3d>
          </w:rPr>
          <w:t>Chapter 21.</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Utilities</w:t>
        </w:r>
        <w:r w:rsidR="00855D1C">
          <w:rPr>
            <w:noProof/>
            <w:webHidden/>
          </w:rPr>
          <w:tab/>
        </w:r>
        <w:r w:rsidR="00855D1C">
          <w:rPr>
            <w:noProof/>
            <w:webHidden/>
          </w:rPr>
          <w:fldChar w:fldCharType="begin"/>
        </w:r>
        <w:r w:rsidR="00855D1C">
          <w:rPr>
            <w:noProof/>
            <w:webHidden/>
          </w:rPr>
          <w:instrText xml:space="preserve"> PAGEREF _Toc445313517 \h </w:instrText>
        </w:r>
        <w:r w:rsidR="00855D1C">
          <w:rPr>
            <w:noProof/>
            <w:webHidden/>
          </w:rPr>
        </w:r>
        <w:r w:rsidR="00855D1C">
          <w:rPr>
            <w:noProof/>
            <w:webHidden/>
          </w:rPr>
          <w:fldChar w:fldCharType="separate"/>
        </w:r>
        <w:r w:rsidR="00855D1C">
          <w:rPr>
            <w:noProof/>
            <w:webHidden/>
          </w:rPr>
          <w:t>352</w:t>
        </w:r>
        <w:r w:rsidR="00855D1C">
          <w:rPr>
            <w:noProof/>
            <w:webHidden/>
          </w:rPr>
          <w:fldChar w:fldCharType="end"/>
        </w:r>
      </w:hyperlink>
    </w:p>
    <w:p w14:paraId="58A27F7C" w14:textId="77777777" w:rsidR="00855D1C" w:rsidRDefault="00FF3D30">
      <w:pPr>
        <w:pStyle w:val="20"/>
        <w:rPr>
          <w:rFonts w:asciiTheme="minorHAnsi" w:eastAsiaTheme="minorEastAsia" w:hAnsiTheme="minorHAnsi" w:cstheme="minorBidi"/>
          <w:noProof/>
          <w:snapToGrid/>
          <w:kern w:val="0"/>
          <w:sz w:val="22"/>
          <w:szCs w:val="22"/>
        </w:rPr>
      </w:pPr>
      <w:hyperlink w:anchor="_Toc445313518" w:history="1">
        <w:r w:rsidR="00855D1C" w:rsidRPr="000872BC">
          <w:rPr>
            <w:rStyle w:val="afffff2"/>
            <w:rFonts w:ascii="Calibri" w:hAnsi="Calibri"/>
            <w:noProof/>
          </w:rPr>
          <w:t>Status dump command</w:t>
        </w:r>
        <w:r w:rsidR="00855D1C">
          <w:rPr>
            <w:noProof/>
            <w:webHidden/>
          </w:rPr>
          <w:tab/>
        </w:r>
        <w:r w:rsidR="00855D1C">
          <w:rPr>
            <w:noProof/>
            <w:webHidden/>
          </w:rPr>
          <w:fldChar w:fldCharType="begin"/>
        </w:r>
        <w:r w:rsidR="00855D1C">
          <w:rPr>
            <w:noProof/>
            <w:webHidden/>
          </w:rPr>
          <w:instrText xml:space="preserve"> PAGEREF _Toc445313518 \h </w:instrText>
        </w:r>
        <w:r w:rsidR="00855D1C">
          <w:rPr>
            <w:noProof/>
            <w:webHidden/>
          </w:rPr>
        </w:r>
        <w:r w:rsidR="00855D1C">
          <w:rPr>
            <w:noProof/>
            <w:webHidden/>
          </w:rPr>
          <w:fldChar w:fldCharType="separate"/>
        </w:r>
        <w:r w:rsidR="00855D1C">
          <w:rPr>
            <w:noProof/>
            <w:webHidden/>
          </w:rPr>
          <w:t>353</w:t>
        </w:r>
        <w:r w:rsidR="00855D1C">
          <w:rPr>
            <w:noProof/>
            <w:webHidden/>
          </w:rPr>
          <w:fldChar w:fldCharType="end"/>
        </w:r>
      </w:hyperlink>
    </w:p>
    <w:p w14:paraId="6D019FE5" w14:textId="77777777" w:rsidR="00855D1C" w:rsidRDefault="00FF3D30">
      <w:pPr>
        <w:pStyle w:val="30"/>
        <w:rPr>
          <w:rFonts w:asciiTheme="minorHAnsi" w:eastAsiaTheme="minorEastAsia" w:hAnsiTheme="minorHAnsi" w:cstheme="minorBidi"/>
          <w:snapToGrid/>
          <w:kern w:val="0"/>
          <w:sz w:val="22"/>
          <w:szCs w:val="22"/>
        </w:rPr>
      </w:pPr>
      <w:hyperlink w:anchor="_Toc445313519" w:history="1">
        <w:r w:rsidR="00855D1C" w:rsidRPr="000872BC">
          <w:rPr>
            <w:rStyle w:val="afffff2"/>
            <w:rFonts w:ascii="Calibri" w:hAnsi="Calibri"/>
          </w:rPr>
          <w:t>Commands used</w:t>
        </w:r>
        <w:r w:rsidR="00855D1C">
          <w:rPr>
            <w:webHidden/>
          </w:rPr>
          <w:tab/>
        </w:r>
        <w:r w:rsidR="00855D1C">
          <w:rPr>
            <w:webHidden/>
          </w:rPr>
          <w:fldChar w:fldCharType="begin"/>
        </w:r>
        <w:r w:rsidR="00855D1C">
          <w:rPr>
            <w:webHidden/>
          </w:rPr>
          <w:instrText xml:space="preserve"> PAGEREF _Toc445313519 \h </w:instrText>
        </w:r>
        <w:r w:rsidR="00855D1C">
          <w:rPr>
            <w:webHidden/>
          </w:rPr>
        </w:r>
        <w:r w:rsidR="00855D1C">
          <w:rPr>
            <w:webHidden/>
          </w:rPr>
          <w:fldChar w:fldCharType="separate"/>
        </w:r>
        <w:r w:rsidR="00855D1C">
          <w:rPr>
            <w:webHidden/>
          </w:rPr>
          <w:t>353</w:t>
        </w:r>
        <w:r w:rsidR="00855D1C">
          <w:rPr>
            <w:webHidden/>
          </w:rPr>
          <w:fldChar w:fldCharType="end"/>
        </w:r>
      </w:hyperlink>
    </w:p>
    <w:p w14:paraId="72600AF3" w14:textId="77777777" w:rsidR="00855D1C" w:rsidRDefault="00FF3D30">
      <w:pPr>
        <w:pStyle w:val="20"/>
        <w:rPr>
          <w:rFonts w:asciiTheme="minorHAnsi" w:eastAsiaTheme="minorEastAsia" w:hAnsiTheme="minorHAnsi" w:cstheme="minorBidi"/>
          <w:noProof/>
          <w:snapToGrid/>
          <w:kern w:val="0"/>
          <w:sz w:val="22"/>
          <w:szCs w:val="22"/>
        </w:rPr>
      </w:pPr>
      <w:hyperlink w:anchor="_Toc445313520" w:history="1">
        <w:r w:rsidR="00855D1C" w:rsidRPr="000872BC">
          <w:rPr>
            <w:rStyle w:val="afffff2"/>
            <w:rFonts w:ascii="Calibri" w:hAnsi="Calibri"/>
            <w:noProof/>
          </w:rPr>
          <w:t>Command history Function</w:t>
        </w:r>
        <w:r w:rsidR="00855D1C">
          <w:rPr>
            <w:noProof/>
            <w:webHidden/>
          </w:rPr>
          <w:tab/>
        </w:r>
        <w:r w:rsidR="00855D1C">
          <w:rPr>
            <w:noProof/>
            <w:webHidden/>
          </w:rPr>
          <w:fldChar w:fldCharType="begin"/>
        </w:r>
        <w:r w:rsidR="00855D1C">
          <w:rPr>
            <w:noProof/>
            <w:webHidden/>
          </w:rPr>
          <w:instrText xml:space="preserve"> PAGEREF _Toc445313520 \h </w:instrText>
        </w:r>
        <w:r w:rsidR="00855D1C">
          <w:rPr>
            <w:noProof/>
            <w:webHidden/>
          </w:rPr>
        </w:r>
        <w:r w:rsidR="00855D1C">
          <w:rPr>
            <w:noProof/>
            <w:webHidden/>
          </w:rPr>
          <w:fldChar w:fldCharType="separate"/>
        </w:r>
        <w:r w:rsidR="00855D1C">
          <w:rPr>
            <w:noProof/>
            <w:webHidden/>
          </w:rPr>
          <w:t>355</w:t>
        </w:r>
        <w:r w:rsidR="00855D1C">
          <w:rPr>
            <w:noProof/>
            <w:webHidden/>
          </w:rPr>
          <w:fldChar w:fldCharType="end"/>
        </w:r>
      </w:hyperlink>
    </w:p>
    <w:p w14:paraId="699108BB" w14:textId="77777777" w:rsidR="00855D1C" w:rsidRDefault="00FF3D30">
      <w:pPr>
        <w:pStyle w:val="20"/>
        <w:rPr>
          <w:rFonts w:asciiTheme="minorHAnsi" w:eastAsiaTheme="minorEastAsia" w:hAnsiTheme="minorHAnsi" w:cstheme="minorBidi"/>
          <w:noProof/>
          <w:snapToGrid/>
          <w:kern w:val="0"/>
          <w:sz w:val="22"/>
          <w:szCs w:val="22"/>
        </w:rPr>
      </w:pPr>
      <w:hyperlink w:anchor="_Toc445313521" w:history="1">
        <w:r w:rsidR="00855D1C" w:rsidRPr="000872BC">
          <w:rPr>
            <w:rStyle w:val="afffff2"/>
            <w:rFonts w:ascii="Calibri" w:hAnsi="Calibri"/>
            <w:noProof/>
          </w:rPr>
          <w:t>Output Post Processing</w:t>
        </w:r>
        <w:r w:rsidR="00855D1C">
          <w:rPr>
            <w:noProof/>
            <w:webHidden/>
          </w:rPr>
          <w:tab/>
        </w:r>
        <w:r w:rsidR="00855D1C">
          <w:rPr>
            <w:noProof/>
            <w:webHidden/>
          </w:rPr>
          <w:fldChar w:fldCharType="begin"/>
        </w:r>
        <w:r w:rsidR="00855D1C">
          <w:rPr>
            <w:noProof/>
            <w:webHidden/>
          </w:rPr>
          <w:instrText xml:space="preserve"> PAGEREF _Toc445313521 \h </w:instrText>
        </w:r>
        <w:r w:rsidR="00855D1C">
          <w:rPr>
            <w:noProof/>
            <w:webHidden/>
          </w:rPr>
        </w:r>
        <w:r w:rsidR="00855D1C">
          <w:rPr>
            <w:noProof/>
            <w:webHidden/>
          </w:rPr>
          <w:fldChar w:fldCharType="separate"/>
        </w:r>
        <w:r w:rsidR="00855D1C">
          <w:rPr>
            <w:noProof/>
            <w:webHidden/>
          </w:rPr>
          <w:t>356</w:t>
        </w:r>
        <w:r w:rsidR="00855D1C">
          <w:rPr>
            <w:noProof/>
            <w:webHidden/>
          </w:rPr>
          <w:fldChar w:fldCharType="end"/>
        </w:r>
      </w:hyperlink>
    </w:p>
    <w:p w14:paraId="7C08E2E5" w14:textId="77777777" w:rsidR="00855D1C" w:rsidRDefault="00FF3D30">
      <w:pPr>
        <w:pStyle w:val="30"/>
        <w:rPr>
          <w:rFonts w:asciiTheme="minorHAnsi" w:eastAsiaTheme="minorEastAsia" w:hAnsiTheme="minorHAnsi" w:cstheme="minorBidi"/>
          <w:snapToGrid/>
          <w:kern w:val="0"/>
          <w:sz w:val="22"/>
          <w:szCs w:val="22"/>
        </w:rPr>
      </w:pPr>
      <w:hyperlink w:anchor="_Toc445313522" w:history="1">
        <w:r w:rsidR="00855D1C" w:rsidRPr="000872BC">
          <w:rPr>
            <w:rStyle w:val="afffff2"/>
            <w:rFonts w:ascii="Calibri" w:hAnsi="Calibri"/>
          </w:rPr>
          <w:t>Overview of output post processing</w:t>
        </w:r>
        <w:r w:rsidR="00855D1C">
          <w:rPr>
            <w:webHidden/>
          </w:rPr>
          <w:tab/>
        </w:r>
        <w:r w:rsidR="00855D1C">
          <w:rPr>
            <w:webHidden/>
          </w:rPr>
          <w:fldChar w:fldCharType="begin"/>
        </w:r>
        <w:r w:rsidR="00855D1C">
          <w:rPr>
            <w:webHidden/>
          </w:rPr>
          <w:instrText xml:space="preserve"> PAGEREF _Toc445313522 \h </w:instrText>
        </w:r>
        <w:r w:rsidR="00855D1C">
          <w:rPr>
            <w:webHidden/>
          </w:rPr>
        </w:r>
        <w:r w:rsidR="00855D1C">
          <w:rPr>
            <w:webHidden/>
          </w:rPr>
          <w:fldChar w:fldCharType="separate"/>
        </w:r>
        <w:r w:rsidR="00855D1C">
          <w:rPr>
            <w:webHidden/>
          </w:rPr>
          <w:t>356</w:t>
        </w:r>
        <w:r w:rsidR="00855D1C">
          <w:rPr>
            <w:webHidden/>
          </w:rPr>
          <w:fldChar w:fldCharType="end"/>
        </w:r>
      </w:hyperlink>
    </w:p>
    <w:p w14:paraId="7BF559C8" w14:textId="77777777" w:rsidR="00855D1C" w:rsidRDefault="00FF3D30">
      <w:pPr>
        <w:pStyle w:val="30"/>
        <w:rPr>
          <w:rFonts w:asciiTheme="minorHAnsi" w:eastAsiaTheme="minorEastAsia" w:hAnsiTheme="minorHAnsi" w:cstheme="minorBidi"/>
          <w:snapToGrid/>
          <w:kern w:val="0"/>
          <w:sz w:val="22"/>
          <w:szCs w:val="22"/>
        </w:rPr>
      </w:pPr>
      <w:hyperlink w:anchor="_Toc445313523" w:history="1">
        <w:r w:rsidR="00855D1C" w:rsidRPr="000872BC">
          <w:rPr>
            <w:rStyle w:val="afffff2"/>
            <w:rFonts w:ascii="Calibri" w:hAnsi="Calibri"/>
          </w:rPr>
          <w:t>Examples of output post processing</w:t>
        </w:r>
        <w:r w:rsidR="00855D1C">
          <w:rPr>
            <w:webHidden/>
          </w:rPr>
          <w:tab/>
        </w:r>
        <w:r w:rsidR="00855D1C">
          <w:rPr>
            <w:webHidden/>
          </w:rPr>
          <w:fldChar w:fldCharType="begin"/>
        </w:r>
        <w:r w:rsidR="00855D1C">
          <w:rPr>
            <w:webHidden/>
          </w:rPr>
          <w:instrText xml:space="preserve"> PAGEREF _Toc445313523 \h </w:instrText>
        </w:r>
        <w:r w:rsidR="00855D1C">
          <w:rPr>
            <w:webHidden/>
          </w:rPr>
        </w:r>
        <w:r w:rsidR="00855D1C">
          <w:rPr>
            <w:webHidden/>
          </w:rPr>
          <w:fldChar w:fldCharType="separate"/>
        </w:r>
        <w:r w:rsidR="00855D1C">
          <w:rPr>
            <w:webHidden/>
          </w:rPr>
          <w:t>356</w:t>
        </w:r>
        <w:r w:rsidR="00855D1C">
          <w:rPr>
            <w:webHidden/>
          </w:rPr>
          <w:fldChar w:fldCharType="end"/>
        </w:r>
      </w:hyperlink>
    </w:p>
    <w:p w14:paraId="0E8251C2" w14:textId="77777777" w:rsidR="00855D1C" w:rsidRDefault="00FF3D30">
      <w:pPr>
        <w:pStyle w:val="20"/>
        <w:rPr>
          <w:rFonts w:asciiTheme="minorHAnsi" w:eastAsiaTheme="minorEastAsia" w:hAnsiTheme="minorHAnsi" w:cstheme="minorBidi"/>
          <w:noProof/>
          <w:snapToGrid/>
          <w:kern w:val="0"/>
          <w:sz w:val="22"/>
          <w:szCs w:val="22"/>
        </w:rPr>
      </w:pPr>
      <w:hyperlink w:anchor="_Toc445313524" w:history="1">
        <w:r w:rsidR="00855D1C" w:rsidRPr="000872BC">
          <w:rPr>
            <w:rStyle w:val="afffff2"/>
            <w:rFonts w:ascii="Calibri" w:hAnsi="Calibri"/>
            <w:noProof/>
          </w:rPr>
          <w:t>DDM (Digital Diagnostic Monitoring)</w:t>
        </w:r>
        <w:r w:rsidR="00855D1C">
          <w:rPr>
            <w:noProof/>
            <w:webHidden/>
          </w:rPr>
          <w:tab/>
        </w:r>
        <w:r w:rsidR="00855D1C">
          <w:rPr>
            <w:noProof/>
            <w:webHidden/>
          </w:rPr>
          <w:fldChar w:fldCharType="begin"/>
        </w:r>
        <w:r w:rsidR="00855D1C">
          <w:rPr>
            <w:noProof/>
            <w:webHidden/>
          </w:rPr>
          <w:instrText xml:space="preserve"> PAGEREF _Toc445313524 \h </w:instrText>
        </w:r>
        <w:r w:rsidR="00855D1C">
          <w:rPr>
            <w:noProof/>
            <w:webHidden/>
          </w:rPr>
        </w:r>
        <w:r w:rsidR="00855D1C">
          <w:rPr>
            <w:noProof/>
            <w:webHidden/>
          </w:rPr>
          <w:fldChar w:fldCharType="separate"/>
        </w:r>
        <w:r w:rsidR="00855D1C">
          <w:rPr>
            <w:noProof/>
            <w:webHidden/>
          </w:rPr>
          <w:t>357</w:t>
        </w:r>
        <w:r w:rsidR="00855D1C">
          <w:rPr>
            <w:noProof/>
            <w:webHidden/>
          </w:rPr>
          <w:fldChar w:fldCharType="end"/>
        </w:r>
      </w:hyperlink>
    </w:p>
    <w:p w14:paraId="38873BF2" w14:textId="77777777" w:rsidR="00855D1C" w:rsidRDefault="00FF3D30">
      <w:pPr>
        <w:pStyle w:val="30"/>
        <w:rPr>
          <w:rFonts w:asciiTheme="minorHAnsi" w:eastAsiaTheme="minorEastAsia" w:hAnsiTheme="minorHAnsi" w:cstheme="minorBidi"/>
          <w:snapToGrid/>
          <w:kern w:val="0"/>
          <w:sz w:val="22"/>
          <w:szCs w:val="22"/>
        </w:rPr>
      </w:pPr>
      <w:hyperlink w:anchor="_Toc445313525" w:history="1">
        <w:r w:rsidR="00855D1C" w:rsidRPr="000872BC">
          <w:rPr>
            <w:rStyle w:val="afffff2"/>
            <w:rFonts w:ascii="Calibri" w:hAnsi="Calibri"/>
          </w:rPr>
          <w:t>SFP DDM Monitoring</w:t>
        </w:r>
        <w:r w:rsidR="00855D1C">
          <w:rPr>
            <w:webHidden/>
          </w:rPr>
          <w:tab/>
        </w:r>
        <w:r w:rsidR="00855D1C">
          <w:rPr>
            <w:webHidden/>
          </w:rPr>
          <w:fldChar w:fldCharType="begin"/>
        </w:r>
        <w:r w:rsidR="00855D1C">
          <w:rPr>
            <w:webHidden/>
          </w:rPr>
          <w:instrText xml:space="preserve"> PAGEREF _Toc445313525 \h </w:instrText>
        </w:r>
        <w:r w:rsidR="00855D1C">
          <w:rPr>
            <w:webHidden/>
          </w:rPr>
        </w:r>
        <w:r w:rsidR="00855D1C">
          <w:rPr>
            <w:webHidden/>
          </w:rPr>
          <w:fldChar w:fldCharType="separate"/>
        </w:r>
        <w:r w:rsidR="00855D1C">
          <w:rPr>
            <w:webHidden/>
          </w:rPr>
          <w:t>357</w:t>
        </w:r>
        <w:r w:rsidR="00855D1C">
          <w:rPr>
            <w:webHidden/>
          </w:rPr>
          <w:fldChar w:fldCharType="end"/>
        </w:r>
      </w:hyperlink>
    </w:p>
    <w:p w14:paraId="37137CCB"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526" w:history="1">
        <w:r w:rsidR="00855D1C" w:rsidRPr="000872BC">
          <w:rPr>
            <w:rStyle w:val="afffff2"/>
            <w:rFonts w:ascii="Calibri" w:hAnsi="Calibri"/>
            <w:noProof/>
            <w14:scene3d>
              <w14:camera w14:prst="orthographicFront"/>
              <w14:lightRig w14:rig="threePt" w14:dir="t">
                <w14:rot w14:lat="0" w14:lon="0" w14:rev="0"/>
              </w14:lightRig>
            </w14:scene3d>
          </w:rPr>
          <w:t>Chapter 22.</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Saving Config File and Software Upgrade</w:t>
        </w:r>
        <w:r w:rsidR="00855D1C">
          <w:rPr>
            <w:noProof/>
            <w:webHidden/>
          </w:rPr>
          <w:tab/>
        </w:r>
        <w:r w:rsidR="00855D1C">
          <w:rPr>
            <w:noProof/>
            <w:webHidden/>
          </w:rPr>
          <w:fldChar w:fldCharType="begin"/>
        </w:r>
        <w:r w:rsidR="00855D1C">
          <w:rPr>
            <w:noProof/>
            <w:webHidden/>
          </w:rPr>
          <w:instrText xml:space="preserve"> PAGEREF _Toc445313526 \h </w:instrText>
        </w:r>
        <w:r w:rsidR="00855D1C">
          <w:rPr>
            <w:noProof/>
            <w:webHidden/>
          </w:rPr>
        </w:r>
        <w:r w:rsidR="00855D1C">
          <w:rPr>
            <w:noProof/>
            <w:webHidden/>
          </w:rPr>
          <w:fldChar w:fldCharType="separate"/>
        </w:r>
        <w:r w:rsidR="00855D1C">
          <w:rPr>
            <w:noProof/>
            <w:webHidden/>
          </w:rPr>
          <w:t>358</w:t>
        </w:r>
        <w:r w:rsidR="00855D1C">
          <w:rPr>
            <w:noProof/>
            <w:webHidden/>
          </w:rPr>
          <w:fldChar w:fldCharType="end"/>
        </w:r>
      </w:hyperlink>
    </w:p>
    <w:p w14:paraId="01A75556" w14:textId="77777777" w:rsidR="00855D1C" w:rsidRDefault="00FF3D30">
      <w:pPr>
        <w:pStyle w:val="20"/>
        <w:rPr>
          <w:rFonts w:asciiTheme="minorHAnsi" w:eastAsiaTheme="minorEastAsia" w:hAnsiTheme="minorHAnsi" w:cstheme="minorBidi"/>
          <w:noProof/>
          <w:snapToGrid/>
          <w:kern w:val="0"/>
          <w:sz w:val="22"/>
          <w:szCs w:val="22"/>
        </w:rPr>
      </w:pPr>
      <w:hyperlink w:anchor="_Toc445313527" w:history="1">
        <w:r w:rsidR="00855D1C" w:rsidRPr="000872BC">
          <w:rPr>
            <w:rStyle w:val="afffff2"/>
            <w:rFonts w:ascii="Calibri" w:hAnsi="Calibri"/>
            <w:noProof/>
          </w:rPr>
          <w:t>File System</w:t>
        </w:r>
        <w:r w:rsidR="00855D1C">
          <w:rPr>
            <w:noProof/>
            <w:webHidden/>
          </w:rPr>
          <w:tab/>
        </w:r>
        <w:r w:rsidR="00855D1C">
          <w:rPr>
            <w:noProof/>
            <w:webHidden/>
          </w:rPr>
          <w:fldChar w:fldCharType="begin"/>
        </w:r>
        <w:r w:rsidR="00855D1C">
          <w:rPr>
            <w:noProof/>
            <w:webHidden/>
          </w:rPr>
          <w:instrText xml:space="preserve"> PAGEREF _Toc445313527 \h </w:instrText>
        </w:r>
        <w:r w:rsidR="00855D1C">
          <w:rPr>
            <w:noProof/>
            <w:webHidden/>
          </w:rPr>
        </w:r>
        <w:r w:rsidR="00855D1C">
          <w:rPr>
            <w:noProof/>
            <w:webHidden/>
          </w:rPr>
          <w:fldChar w:fldCharType="separate"/>
        </w:r>
        <w:r w:rsidR="00855D1C">
          <w:rPr>
            <w:noProof/>
            <w:webHidden/>
          </w:rPr>
          <w:t>359</w:t>
        </w:r>
        <w:r w:rsidR="00855D1C">
          <w:rPr>
            <w:noProof/>
            <w:webHidden/>
          </w:rPr>
          <w:fldChar w:fldCharType="end"/>
        </w:r>
      </w:hyperlink>
    </w:p>
    <w:p w14:paraId="0B8172B4" w14:textId="77777777" w:rsidR="00855D1C" w:rsidRDefault="00FF3D30">
      <w:pPr>
        <w:pStyle w:val="20"/>
        <w:rPr>
          <w:rFonts w:asciiTheme="minorHAnsi" w:eastAsiaTheme="minorEastAsia" w:hAnsiTheme="minorHAnsi" w:cstheme="minorBidi"/>
          <w:noProof/>
          <w:snapToGrid/>
          <w:kern w:val="0"/>
          <w:sz w:val="22"/>
          <w:szCs w:val="22"/>
        </w:rPr>
      </w:pPr>
      <w:hyperlink w:anchor="_Toc445313528" w:history="1">
        <w:r w:rsidR="00855D1C" w:rsidRPr="000872BC">
          <w:rPr>
            <w:rStyle w:val="afffff2"/>
            <w:rFonts w:ascii="Calibri" w:hAnsi="Calibri"/>
            <w:noProof/>
          </w:rPr>
          <w:t>Image/Configuration/BSP Down/Up Load</w:t>
        </w:r>
        <w:r w:rsidR="00855D1C">
          <w:rPr>
            <w:noProof/>
            <w:webHidden/>
          </w:rPr>
          <w:tab/>
        </w:r>
        <w:r w:rsidR="00855D1C">
          <w:rPr>
            <w:noProof/>
            <w:webHidden/>
          </w:rPr>
          <w:fldChar w:fldCharType="begin"/>
        </w:r>
        <w:r w:rsidR="00855D1C">
          <w:rPr>
            <w:noProof/>
            <w:webHidden/>
          </w:rPr>
          <w:instrText xml:space="preserve"> PAGEREF _Toc445313528 \h </w:instrText>
        </w:r>
        <w:r w:rsidR="00855D1C">
          <w:rPr>
            <w:noProof/>
            <w:webHidden/>
          </w:rPr>
        </w:r>
        <w:r w:rsidR="00855D1C">
          <w:rPr>
            <w:noProof/>
            <w:webHidden/>
          </w:rPr>
          <w:fldChar w:fldCharType="separate"/>
        </w:r>
        <w:r w:rsidR="00855D1C">
          <w:rPr>
            <w:noProof/>
            <w:webHidden/>
          </w:rPr>
          <w:t>360</w:t>
        </w:r>
        <w:r w:rsidR="00855D1C">
          <w:rPr>
            <w:noProof/>
            <w:webHidden/>
          </w:rPr>
          <w:fldChar w:fldCharType="end"/>
        </w:r>
      </w:hyperlink>
    </w:p>
    <w:p w14:paraId="001A0830" w14:textId="77777777" w:rsidR="00855D1C" w:rsidRDefault="00FF3D30">
      <w:pPr>
        <w:pStyle w:val="30"/>
        <w:rPr>
          <w:rFonts w:asciiTheme="minorHAnsi" w:eastAsiaTheme="minorEastAsia" w:hAnsiTheme="minorHAnsi" w:cstheme="minorBidi"/>
          <w:snapToGrid/>
          <w:kern w:val="0"/>
          <w:sz w:val="22"/>
          <w:szCs w:val="22"/>
        </w:rPr>
      </w:pPr>
      <w:hyperlink w:anchor="_Toc445313529" w:history="1">
        <w:r w:rsidR="00855D1C" w:rsidRPr="000872BC">
          <w:rPr>
            <w:rStyle w:val="afffff2"/>
            <w:rFonts w:ascii="Calibri" w:hAnsi="Calibri"/>
          </w:rPr>
          <w:t>Download/Upload with the FTP</w:t>
        </w:r>
        <w:r w:rsidR="00855D1C">
          <w:rPr>
            <w:webHidden/>
          </w:rPr>
          <w:tab/>
        </w:r>
        <w:r w:rsidR="00855D1C">
          <w:rPr>
            <w:webHidden/>
          </w:rPr>
          <w:fldChar w:fldCharType="begin"/>
        </w:r>
        <w:r w:rsidR="00855D1C">
          <w:rPr>
            <w:webHidden/>
          </w:rPr>
          <w:instrText xml:space="preserve"> PAGEREF _Toc445313529 \h </w:instrText>
        </w:r>
        <w:r w:rsidR="00855D1C">
          <w:rPr>
            <w:webHidden/>
          </w:rPr>
        </w:r>
        <w:r w:rsidR="00855D1C">
          <w:rPr>
            <w:webHidden/>
          </w:rPr>
          <w:fldChar w:fldCharType="separate"/>
        </w:r>
        <w:r w:rsidR="00855D1C">
          <w:rPr>
            <w:webHidden/>
          </w:rPr>
          <w:t>360</w:t>
        </w:r>
        <w:r w:rsidR="00855D1C">
          <w:rPr>
            <w:webHidden/>
          </w:rPr>
          <w:fldChar w:fldCharType="end"/>
        </w:r>
      </w:hyperlink>
    </w:p>
    <w:p w14:paraId="01B8B92C" w14:textId="77777777" w:rsidR="00855D1C" w:rsidRDefault="00FF3D30">
      <w:pPr>
        <w:pStyle w:val="30"/>
        <w:rPr>
          <w:rFonts w:asciiTheme="minorHAnsi" w:eastAsiaTheme="minorEastAsia" w:hAnsiTheme="minorHAnsi" w:cstheme="minorBidi"/>
          <w:snapToGrid/>
          <w:kern w:val="0"/>
          <w:sz w:val="22"/>
          <w:szCs w:val="22"/>
        </w:rPr>
      </w:pPr>
      <w:hyperlink w:anchor="_Toc445313530" w:history="1">
        <w:r w:rsidR="00855D1C" w:rsidRPr="000872BC">
          <w:rPr>
            <w:rStyle w:val="afffff2"/>
            <w:rFonts w:ascii="Calibri" w:hAnsi="Calibri"/>
          </w:rPr>
          <w:t>Down/Up Loading File with the TFTP server</w:t>
        </w:r>
        <w:r w:rsidR="00855D1C">
          <w:rPr>
            <w:webHidden/>
          </w:rPr>
          <w:tab/>
        </w:r>
        <w:r w:rsidR="00855D1C">
          <w:rPr>
            <w:webHidden/>
          </w:rPr>
          <w:fldChar w:fldCharType="begin"/>
        </w:r>
        <w:r w:rsidR="00855D1C">
          <w:rPr>
            <w:webHidden/>
          </w:rPr>
          <w:instrText xml:space="preserve"> PAGEREF _Toc445313530 \h </w:instrText>
        </w:r>
        <w:r w:rsidR="00855D1C">
          <w:rPr>
            <w:webHidden/>
          </w:rPr>
        </w:r>
        <w:r w:rsidR="00855D1C">
          <w:rPr>
            <w:webHidden/>
          </w:rPr>
          <w:fldChar w:fldCharType="separate"/>
        </w:r>
        <w:r w:rsidR="00855D1C">
          <w:rPr>
            <w:webHidden/>
          </w:rPr>
          <w:t>361</w:t>
        </w:r>
        <w:r w:rsidR="00855D1C">
          <w:rPr>
            <w:webHidden/>
          </w:rPr>
          <w:fldChar w:fldCharType="end"/>
        </w:r>
      </w:hyperlink>
    </w:p>
    <w:p w14:paraId="26A490C3" w14:textId="77777777" w:rsidR="00855D1C" w:rsidRDefault="00FF3D30">
      <w:pPr>
        <w:pStyle w:val="20"/>
        <w:rPr>
          <w:rFonts w:asciiTheme="minorHAnsi" w:eastAsiaTheme="minorEastAsia" w:hAnsiTheme="minorHAnsi" w:cstheme="minorBidi"/>
          <w:noProof/>
          <w:snapToGrid/>
          <w:kern w:val="0"/>
          <w:sz w:val="22"/>
          <w:szCs w:val="22"/>
        </w:rPr>
      </w:pPr>
      <w:hyperlink w:anchor="_Toc445313531" w:history="1">
        <w:r w:rsidR="00855D1C" w:rsidRPr="000872BC">
          <w:rPr>
            <w:rStyle w:val="afffff2"/>
            <w:rFonts w:ascii="Calibri" w:hAnsi="Calibri"/>
            <w:noProof/>
          </w:rPr>
          <w:t>Configuration File Management</w:t>
        </w:r>
        <w:r w:rsidR="00855D1C">
          <w:rPr>
            <w:noProof/>
            <w:webHidden/>
          </w:rPr>
          <w:tab/>
        </w:r>
        <w:r w:rsidR="00855D1C">
          <w:rPr>
            <w:noProof/>
            <w:webHidden/>
          </w:rPr>
          <w:fldChar w:fldCharType="begin"/>
        </w:r>
        <w:r w:rsidR="00855D1C">
          <w:rPr>
            <w:noProof/>
            <w:webHidden/>
          </w:rPr>
          <w:instrText xml:space="preserve"> PAGEREF _Toc445313531 \h </w:instrText>
        </w:r>
        <w:r w:rsidR="00855D1C">
          <w:rPr>
            <w:noProof/>
            <w:webHidden/>
          </w:rPr>
        </w:r>
        <w:r w:rsidR="00855D1C">
          <w:rPr>
            <w:noProof/>
            <w:webHidden/>
          </w:rPr>
          <w:fldChar w:fldCharType="separate"/>
        </w:r>
        <w:r w:rsidR="00855D1C">
          <w:rPr>
            <w:noProof/>
            <w:webHidden/>
          </w:rPr>
          <w:t>362</w:t>
        </w:r>
        <w:r w:rsidR="00855D1C">
          <w:rPr>
            <w:noProof/>
            <w:webHidden/>
          </w:rPr>
          <w:fldChar w:fldCharType="end"/>
        </w:r>
      </w:hyperlink>
    </w:p>
    <w:p w14:paraId="125242CA" w14:textId="77777777" w:rsidR="00855D1C" w:rsidRDefault="00FF3D30">
      <w:pPr>
        <w:pStyle w:val="30"/>
        <w:rPr>
          <w:rFonts w:asciiTheme="minorHAnsi" w:eastAsiaTheme="minorEastAsia" w:hAnsiTheme="minorHAnsi" w:cstheme="minorBidi"/>
          <w:snapToGrid/>
          <w:kern w:val="0"/>
          <w:sz w:val="22"/>
          <w:szCs w:val="22"/>
        </w:rPr>
      </w:pPr>
      <w:hyperlink w:anchor="_Toc445313532" w:history="1">
        <w:r w:rsidR="00855D1C" w:rsidRPr="000872BC">
          <w:rPr>
            <w:rStyle w:val="afffff2"/>
            <w:rFonts w:ascii="Calibri" w:hAnsi="Calibri"/>
          </w:rPr>
          <w:t>Running configuration</w:t>
        </w:r>
        <w:r w:rsidR="00855D1C">
          <w:rPr>
            <w:webHidden/>
          </w:rPr>
          <w:tab/>
        </w:r>
        <w:r w:rsidR="00855D1C">
          <w:rPr>
            <w:webHidden/>
          </w:rPr>
          <w:fldChar w:fldCharType="begin"/>
        </w:r>
        <w:r w:rsidR="00855D1C">
          <w:rPr>
            <w:webHidden/>
          </w:rPr>
          <w:instrText xml:space="preserve"> PAGEREF _Toc445313532 \h </w:instrText>
        </w:r>
        <w:r w:rsidR="00855D1C">
          <w:rPr>
            <w:webHidden/>
          </w:rPr>
        </w:r>
        <w:r w:rsidR="00855D1C">
          <w:rPr>
            <w:webHidden/>
          </w:rPr>
          <w:fldChar w:fldCharType="separate"/>
        </w:r>
        <w:r w:rsidR="00855D1C">
          <w:rPr>
            <w:webHidden/>
          </w:rPr>
          <w:t>362</w:t>
        </w:r>
        <w:r w:rsidR="00855D1C">
          <w:rPr>
            <w:webHidden/>
          </w:rPr>
          <w:fldChar w:fldCharType="end"/>
        </w:r>
      </w:hyperlink>
    </w:p>
    <w:p w14:paraId="78D8F2EE" w14:textId="77777777" w:rsidR="00855D1C" w:rsidRDefault="00FF3D30">
      <w:pPr>
        <w:pStyle w:val="30"/>
        <w:rPr>
          <w:rFonts w:asciiTheme="minorHAnsi" w:eastAsiaTheme="minorEastAsia" w:hAnsiTheme="minorHAnsi" w:cstheme="minorBidi"/>
          <w:snapToGrid/>
          <w:kern w:val="0"/>
          <w:sz w:val="22"/>
          <w:szCs w:val="22"/>
        </w:rPr>
      </w:pPr>
      <w:hyperlink w:anchor="_Toc445313533" w:history="1">
        <w:r w:rsidR="00855D1C" w:rsidRPr="000872BC">
          <w:rPr>
            <w:rStyle w:val="afffff2"/>
            <w:rFonts w:ascii="Calibri" w:hAnsi="Calibri"/>
          </w:rPr>
          <w:t>Startup configuration</w:t>
        </w:r>
        <w:r w:rsidR="00855D1C">
          <w:rPr>
            <w:webHidden/>
          </w:rPr>
          <w:tab/>
        </w:r>
        <w:r w:rsidR="00855D1C">
          <w:rPr>
            <w:webHidden/>
          </w:rPr>
          <w:fldChar w:fldCharType="begin"/>
        </w:r>
        <w:r w:rsidR="00855D1C">
          <w:rPr>
            <w:webHidden/>
          </w:rPr>
          <w:instrText xml:space="preserve"> PAGEREF _Toc445313533 \h </w:instrText>
        </w:r>
        <w:r w:rsidR="00855D1C">
          <w:rPr>
            <w:webHidden/>
          </w:rPr>
        </w:r>
        <w:r w:rsidR="00855D1C">
          <w:rPr>
            <w:webHidden/>
          </w:rPr>
          <w:fldChar w:fldCharType="separate"/>
        </w:r>
        <w:r w:rsidR="00855D1C">
          <w:rPr>
            <w:webHidden/>
          </w:rPr>
          <w:t>362</w:t>
        </w:r>
        <w:r w:rsidR="00855D1C">
          <w:rPr>
            <w:webHidden/>
          </w:rPr>
          <w:fldChar w:fldCharType="end"/>
        </w:r>
      </w:hyperlink>
    </w:p>
    <w:p w14:paraId="35EC9377" w14:textId="77777777" w:rsidR="00855D1C" w:rsidRDefault="00FF3D30">
      <w:pPr>
        <w:pStyle w:val="30"/>
        <w:rPr>
          <w:rFonts w:asciiTheme="minorHAnsi" w:eastAsiaTheme="minorEastAsia" w:hAnsiTheme="minorHAnsi" w:cstheme="minorBidi"/>
          <w:snapToGrid/>
          <w:kern w:val="0"/>
          <w:sz w:val="22"/>
          <w:szCs w:val="22"/>
        </w:rPr>
      </w:pPr>
      <w:hyperlink w:anchor="_Toc445313534" w:history="1">
        <w:r w:rsidR="00855D1C" w:rsidRPr="000872BC">
          <w:rPr>
            <w:rStyle w:val="afffff2"/>
            <w:rFonts w:ascii="Calibri" w:hAnsi="Calibri"/>
          </w:rPr>
          <w:t>Saving Configuration File</w:t>
        </w:r>
        <w:r w:rsidR="00855D1C">
          <w:rPr>
            <w:webHidden/>
          </w:rPr>
          <w:tab/>
        </w:r>
        <w:r w:rsidR="00855D1C">
          <w:rPr>
            <w:webHidden/>
          </w:rPr>
          <w:fldChar w:fldCharType="begin"/>
        </w:r>
        <w:r w:rsidR="00855D1C">
          <w:rPr>
            <w:webHidden/>
          </w:rPr>
          <w:instrText xml:space="preserve"> PAGEREF _Toc445313534 \h </w:instrText>
        </w:r>
        <w:r w:rsidR="00855D1C">
          <w:rPr>
            <w:webHidden/>
          </w:rPr>
        </w:r>
        <w:r w:rsidR="00855D1C">
          <w:rPr>
            <w:webHidden/>
          </w:rPr>
          <w:fldChar w:fldCharType="separate"/>
        </w:r>
        <w:r w:rsidR="00855D1C">
          <w:rPr>
            <w:webHidden/>
          </w:rPr>
          <w:t>362</w:t>
        </w:r>
        <w:r w:rsidR="00855D1C">
          <w:rPr>
            <w:webHidden/>
          </w:rPr>
          <w:fldChar w:fldCharType="end"/>
        </w:r>
      </w:hyperlink>
    </w:p>
    <w:p w14:paraId="4FE21193" w14:textId="77777777" w:rsidR="00855D1C" w:rsidRDefault="00FF3D30">
      <w:pPr>
        <w:pStyle w:val="30"/>
        <w:rPr>
          <w:rFonts w:asciiTheme="minorHAnsi" w:eastAsiaTheme="minorEastAsia" w:hAnsiTheme="minorHAnsi" w:cstheme="minorBidi"/>
          <w:snapToGrid/>
          <w:kern w:val="0"/>
          <w:sz w:val="22"/>
          <w:szCs w:val="22"/>
        </w:rPr>
      </w:pPr>
      <w:hyperlink w:anchor="_Toc445313535" w:history="1">
        <w:r w:rsidR="00855D1C" w:rsidRPr="000872BC">
          <w:rPr>
            <w:rStyle w:val="afffff2"/>
            <w:rFonts w:ascii="Calibri" w:hAnsi="Calibri"/>
          </w:rPr>
          <w:t>Configuration File Erase</w:t>
        </w:r>
        <w:r w:rsidR="00855D1C">
          <w:rPr>
            <w:webHidden/>
          </w:rPr>
          <w:tab/>
        </w:r>
        <w:r w:rsidR="00855D1C">
          <w:rPr>
            <w:webHidden/>
          </w:rPr>
          <w:fldChar w:fldCharType="begin"/>
        </w:r>
        <w:r w:rsidR="00855D1C">
          <w:rPr>
            <w:webHidden/>
          </w:rPr>
          <w:instrText xml:space="preserve"> PAGEREF _Toc445313535 \h </w:instrText>
        </w:r>
        <w:r w:rsidR="00855D1C">
          <w:rPr>
            <w:webHidden/>
          </w:rPr>
        </w:r>
        <w:r w:rsidR="00855D1C">
          <w:rPr>
            <w:webHidden/>
          </w:rPr>
          <w:fldChar w:fldCharType="separate"/>
        </w:r>
        <w:r w:rsidR="00855D1C">
          <w:rPr>
            <w:webHidden/>
          </w:rPr>
          <w:t>362</w:t>
        </w:r>
        <w:r w:rsidR="00855D1C">
          <w:rPr>
            <w:webHidden/>
          </w:rPr>
          <w:fldChar w:fldCharType="end"/>
        </w:r>
      </w:hyperlink>
    </w:p>
    <w:p w14:paraId="2EC909F9" w14:textId="77777777" w:rsidR="00855D1C" w:rsidRDefault="00FF3D30">
      <w:pPr>
        <w:pStyle w:val="20"/>
        <w:rPr>
          <w:rFonts w:asciiTheme="minorHAnsi" w:eastAsiaTheme="minorEastAsia" w:hAnsiTheme="minorHAnsi" w:cstheme="minorBidi"/>
          <w:noProof/>
          <w:snapToGrid/>
          <w:kern w:val="0"/>
          <w:sz w:val="22"/>
          <w:szCs w:val="22"/>
        </w:rPr>
      </w:pPr>
      <w:hyperlink w:anchor="_Toc445313536" w:history="1">
        <w:r w:rsidR="00855D1C" w:rsidRPr="000872BC">
          <w:rPr>
            <w:rStyle w:val="afffff2"/>
            <w:rFonts w:ascii="Calibri" w:hAnsi="Calibri"/>
            <w:noProof/>
          </w:rPr>
          <w:t>Boot Mode Setting and System Restart</w:t>
        </w:r>
        <w:r w:rsidR="00855D1C">
          <w:rPr>
            <w:noProof/>
            <w:webHidden/>
          </w:rPr>
          <w:tab/>
        </w:r>
        <w:r w:rsidR="00855D1C">
          <w:rPr>
            <w:noProof/>
            <w:webHidden/>
          </w:rPr>
          <w:fldChar w:fldCharType="begin"/>
        </w:r>
        <w:r w:rsidR="00855D1C">
          <w:rPr>
            <w:noProof/>
            <w:webHidden/>
          </w:rPr>
          <w:instrText xml:space="preserve"> PAGEREF _Toc445313536 \h </w:instrText>
        </w:r>
        <w:r w:rsidR="00855D1C">
          <w:rPr>
            <w:noProof/>
            <w:webHidden/>
          </w:rPr>
        </w:r>
        <w:r w:rsidR="00855D1C">
          <w:rPr>
            <w:noProof/>
            <w:webHidden/>
          </w:rPr>
          <w:fldChar w:fldCharType="separate"/>
        </w:r>
        <w:r w:rsidR="00855D1C">
          <w:rPr>
            <w:noProof/>
            <w:webHidden/>
          </w:rPr>
          <w:t>364</w:t>
        </w:r>
        <w:r w:rsidR="00855D1C">
          <w:rPr>
            <w:noProof/>
            <w:webHidden/>
          </w:rPr>
          <w:fldChar w:fldCharType="end"/>
        </w:r>
      </w:hyperlink>
    </w:p>
    <w:p w14:paraId="71905990" w14:textId="77777777" w:rsidR="00855D1C" w:rsidRDefault="00FF3D30">
      <w:pPr>
        <w:pStyle w:val="30"/>
        <w:rPr>
          <w:rFonts w:asciiTheme="minorHAnsi" w:eastAsiaTheme="minorEastAsia" w:hAnsiTheme="minorHAnsi" w:cstheme="minorBidi"/>
          <w:snapToGrid/>
          <w:kern w:val="0"/>
          <w:sz w:val="22"/>
          <w:szCs w:val="22"/>
        </w:rPr>
      </w:pPr>
      <w:hyperlink w:anchor="_Toc445313537" w:history="1">
        <w:r w:rsidR="00855D1C" w:rsidRPr="000872BC">
          <w:rPr>
            <w:rStyle w:val="afffff2"/>
            <w:rFonts w:ascii="Calibri" w:hAnsi="Calibri"/>
          </w:rPr>
          <w:t>Boot Mode Setting</w:t>
        </w:r>
        <w:r w:rsidR="00855D1C">
          <w:rPr>
            <w:webHidden/>
          </w:rPr>
          <w:tab/>
        </w:r>
        <w:r w:rsidR="00855D1C">
          <w:rPr>
            <w:webHidden/>
          </w:rPr>
          <w:fldChar w:fldCharType="begin"/>
        </w:r>
        <w:r w:rsidR="00855D1C">
          <w:rPr>
            <w:webHidden/>
          </w:rPr>
          <w:instrText xml:space="preserve"> PAGEREF _Toc445313537 \h </w:instrText>
        </w:r>
        <w:r w:rsidR="00855D1C">
          <w:rPr>
            <w:webHidden/>
          </w:rPr>
        </w:r>
        <w:r w:rsidR="00855D1C">
          <w:rPr>
            <w:webHidden/>
          </w:rPr>
          <w:fldChar w:fldCharType="separate"/>
        </w:r>
        <w:r w:rsidR="00855D1C">
          <w:rPr>
            <w:webHidden/>
          </w:rPr>
          <w:t>364</w:t>
        </w:r>
        <w:r w:rsidR="00855D1C">
          <w:rPr>
            <w:webHidden/>
          </w:rPr>
          <w:fldChar w:fldCharType="end"/>
        </w:r>
      </w:hyperlink>
    </w:p>
    <w:p w14:paraId="49C8EDC9" w14:textId="77777777" w:rsidR="00855D1C" w:rsidRDefault="00FF3D30">
      <w:pPr>
        <w:pStyle w:val="30"/>
        <w:rPr>
          <w:rFonts w:asciiTheme="minorHAnsi" w:eastAsiaTheme="minorEastAsia" w:hAnsiTheme="minorHAnsi" w:cstheme="minorBidi"/>
          <w:snapToGrid/>
          <w:kern w:val="0"/>
          <w:sz w:val="22"/>
          <w:szCs w:val="22"/>
        </w:rPr>
      </w:pPr>
      <w:hyperlink w:anchor="_Toc445313538" w:history="1">
        <w:r w:rsidR="00855D1C" w:rsidRPr="000872BC">
          <w:rPr>
            <w:rStyle w:val="afffff2"/>
            <w:rFonts w:ascii="Calibri" w:hAnsi="Calibri"/>
          </w:rPr>
          <w:t>Restarting an SCM</w:t>
        </w:r>
        <w:r w:rsidR="00855D1C">
          <w:rPr>
            <w:webHidden/>
          </w:rPr>
          <w:tab/>
        </w:r>
        <w:r w:rsidR="00855D1C">
          <w:rPr>
            <w:webHidden/>
          </w:rPr>
          <w:fldChar w:fldCharType="begin"/>
        </w:r>
        <w:r w:rsidR="00855D1C">
          <w:rPr>
            <w:webHidden/>
          </w:rPr>
          <w:instrText xml:space="preserve"> PAGEREF _Toc445313538 \h </w:instrText>
        </w:r>
        <w:r w:rsidR="00855D1C">
          <w:rPr>
            <w:webHidden/>
          </w:rPr>
        </w:r>
        <w:r w:rsidR="00855D1C">
          <w:rPr>
            <w:webHidden/>
          </w:rPr>
          <w:fldChar w:fldCharType="separate"/>
        </w:r>
        <w:r w:rsidR="00855D1C">
          <w:rPr>
            <w:webHidden/>
          </w:rPr>
          <w:t>364</w:t>
        </w:r>
        <w:r w:rsidR="00855D1C">
          <w:rPr>
            <w:webHidden/>
          </w:rPr>
          <w:fldChar w:fldCharType="end"/>
        </w:r>
      </w:hyperlink>
    </w:p>
    <w:p w14:paraId="3C571741" w14:textId="77777777" w:rsidR="00855D1C" w:rsidRDefault="00FF3D30">
      <w:pPr>
        <w:pStyle w:val="30"/>
        <w:rPr>
          <w:rFonts w:asciiTheme="minorHAnsi" w:eastAsiaTheme="minorEastAsia" w:hAnsiTheme="minorHAnsi" w:cstheme="minorBidi"/>
          <w:snapToGrid/>
          <w:kern w:val="0"/>
          <w:sz w:val="22"/>
          <w:szCs w:val="22"/>
        </w:rPr>
      </w:pPr>
      <w:hyperlink w:anchor="_Toc445313539" w:history="1">
        <w:r w:rsidR="00855D1C" w:rsidRPr="000872BC">
          <w:rPr>
            <w:rStyle w:val="afffff2"/>
            <w:rFonts w:ascii="Calibri" w:hAnsi="Calibri"/>
          </w:rPr>
          <w:t>Restarting entire system</w:t>
        </w:r>
        <w:r w:rsidR="00855D1C">
          <w:rPr>
            <w:webHidden/>
          </w:rPr>
          <w:tab/>
        </w:r>
        <w:r w:rsidR="00855D1C">
          <w:rPr>
            <w:webHidden/>
          </w:rPr>
          <w:fldChar w:fldCharType="begin"/>
        </w:r>
        <w:r w:rsidR="00855D1C">
          <w:rPr>
            <w:webHidden/>
          </w:rPr>
          <w:instrText xml:space="preserve"> PAGEREF _Toc445313539 \h </w:instrText>
        </w:r>
        <w:r w:rsidR="00855D1C">
          <w:rPr>
            <w:webHidden/>
          </w:rPr>
        </w:r>
        <w:r w:rsidR="00855D1C">
          <w:rPr>
            <w:webHidden/>
          </w:rPr>
          <w:fldChar w:fldCharType="separate"/>
        </w:r>
        <w:r w:rsidR="00855D1C">
          <w:rPr>
            <w:webHidden/>
          </w:rPr>
          <w:t>366</w:t>
        </w:r>
        <w:r w:rsidR="00855D1C">
          <w:rPr>
            <w:webHidden/>
          </w:rPr>
          <w:fldChar w:fldCharType="end"/>
        </w:r>
      </w:hyperlink>
    </w:p>
    <w:p w14:paraId="7423ED48"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540" w:history="1">
        <w:r w:rsidR="00855D1C" w:rsidRPr="000872BC">
          <w:rPr>
            <w:rStyle w:val="afffff2"/>
            <w:rFonts w:ascii="Calibri" w:hAnsi="Calibri"/>
            <w:noProof/>
            <w14:scene3d>
              <w14:camera w14:prst="orthographicFront"/>
              <w14:lightRig w14:rig="threePt" w14:dir="t">
                <w14:rot w14:lat="0" w14:lon="0" w14:rev="0"/>
              </w14:lightRig>
            </w14:scene3d>
          </w:rPr>
          <w:t>Chapter 23.</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DPoE Provisioning</w:t>
        </w:r>
        <w:r w:rsidR="00855D1C">
          <w:rPr>
            <w:noProof/>
            <w:webHidden/>
          </w:rPr>
          <w:tab/>
        </w:r>
        <w:r w:rsidR="00855D1C">
          <w:rPr>
            <w:noProof/>
            <w:webHidden/>
          </w:rPr>
          <w:fldChar w:fldCharType="begin"/>
        </w:r>
        <w:r w:rsidR="00855D1C">
          <w:rPr>
            <w:noProof/>
            <w:webHidden/>
          </w:rPr>
          <w:instrText xml:space="preserve"> PAGEREF _Toc445313540 \h </w:instrText>
        </w:r>
        <w:r w:rsidR="00855D1C">
          <w:rPr>
            <w:noProof/>
            <w:webHidden/>
          </w:rPr>
        </w:r>
        <w:r w:rsidR="00855D1C">
          <w:rPr>
            <w:noProof/>
            <w:webHidden/>
          </w:rPr>
          <w:fldChar w:fldCharType="separate"/>
        </w:r>
        <w:r w:rsidR="00855D1C">
          <w:rPr>
            <w:noProof/>
            <w:webHidden/>
          </w:rPr>
          <w:t>367</w:t>
        </w:r>
        <w:r w:rsidR="00855D1C">
          <w:rPr>
            <w:noProof/>
            <w:webHidden/>
          </w:rPr>
          <w:fldChar w:fldCharType="end"/>
        </w:r>
      </w:hyperlink>
    </w:p>
    <w:p w14:paraId="2152C6BD" w14:textId="77777777" w:rsidR="00855D1C" w:rsidRDefault="00FF3D30">
      <w:pPr>
        <w:pStyle w:val="20"/>
        <w:rPr>
          <w:rFonts w:asciiTheme="minorHAnsi" w:eastAsiaTheme="minorEastAsia" w:hAnsiTheme="minorHAnsi" w:cstheme="minorBidi"/>
          <w:noProof/>
          <w:snapToGrid/>
          <w:kern w:val="0"/>
          <w:sz w:val="22"/>
          <w:szCs w:val="22"/>
        </w:rPr>
      </w:pPr>
      <w:hyperlink w:anchor="_Toc445313541" w:history="1">
        <w:r w:rsidR="00855D1C" w:rsidRPr="000872BC">
          <w:rPr>
            <w:rStyle w:val="afffff2"/>
            <w:rFonts w:ascii="Calibri" w:hAnsi="Calibri"/>
            <w:noProof/>
          </w:rPr>
          <w:t>Background and Theory of Operations</w:t>
        </w:r>
        <w:r w:rsidR="00855D1C">
          <w:rPr>
            <w:noProof/>
            <w:webHidden/>
          </w:rPr>
          <w:tab/>
        </w:r>
        <w:r w:rsidR="00855D1C">
          <w:rPr>
            <w:noProof/>
            <w:webHidden/>
          </w:rPr>
          <w:fldChar w:fldCharType="begin"/>
        </w:r>
        <w:r w:rsidR="00855D1C">
          <w:rPr>
            <w:noProof/>
            <w:webHidden/>
          </w:rPr>
          <w:instrText xml:space="preserve"> PAGEREF _Toc445313541 \h </w:instrText>
        </w:r>
        <w:r w:rsidR="00855D1C">
          <w:rPr>
            <w:noProof/>
            <w:webHidden/>
          </w:rPr>
        </w:r>
        <w:r w:rsidR="00855D1C">
          <w:rPr>
            <w:noProof/>
            <w:webHidden/>
          </w:rPr>
          <w:fldChar w:fldCharType="separate"/>
        </w:r>
        <w:r w:rsidR="00855D1C">
          <w:rPr>
            <w:noProof/>
            <w:webHidden/>
          </w:rPr>
          <w:t>368</w:t>
        </w:r>
        <w:r w:rsidR="00855D1C">
          <w:rPr>
            <w:noProof/>
            <w:webHidden/>
          </w:rPr>
          <w:fldChar w:fldCharType="end"/>
        </w:r>
      </w:hyperlink>
    </w:p>
    <w:p w14:paraId="7F9F0391" w14:textId="77777777" w:rsidR="00855D1C" w:rsidRDefault="00FF3D30">
      <w:pPr>
        <w:pStyle w:val="20"/>
        <w:rPr>
          <w:rFonts w:asciiTheme="minorHAnsi" w:eastAsiaTheme="minorEastAsia" w:hAnsiTheme="minorHAnsi" w:cstheme="minorBidi"/>
          <w:noProof/>
          <w:snapToGrid/>
          <w:kern w:val="0"/>
          <w:sz w:val="22"/>
          <w:szCs w:val="22"/>
        </w:rPr>
      </w:pPr>
      <w:hyperlink w:anchor="_Toc445313542" w:history="1">
        <w:r w:rsidR="00855D1C" w:rsidRPr="000872BC">
          <w:rPr>
            <w:rStyle w:val="afffff2"/>
            <w:rFonts w:ascii="Calibri" w:hAnsi="Calibri"/>
            <w:noProof/>
          </w:rPr>
          <w:t>Cable and Bundle Interface management</w:t>
        </w:r>
        <w:r w:rsidR="00855D1C">
          <w:rPr>
            <w:noProof/>
            <w:webHidden/>
          </w:rPr>
          <w:tab/>
        </w:r>
        <w:r w:rsidR="00855D1C">
          <w:rPr>
            <w:noProof/>
            <w:webHidden/>
          </w:rPr>
          <w:fldChar w:fldCharType="begin"/>
        </w:r>
        <w:r w:rsidR="00855D1C">
          <w:rPr>
            <w:noProof/>
            <w:webHidden/>
          </w:rPr>
          <w:instrText xml:space="preserve"> PAGEREF _Toc445313542 \h </w:instrText>
        </w:r>
        <w:r w:rsidR="00855D1C">
          <w:rPr>
            <w:noProof/>
            <w:webHidden/>
          </w:rPr>
        </w:r>
        <w:r w:rsidR="00855D1C">
          <w:rPr>
            <w:noProof/>
            <w:webHidden/>
          </w:rPr>
          <w:fldChar w:fldCharType="separate"/>
        </w:r>
        <w:r w:rsidR="00855D1C">
          <w:rPr>
            <w:noProof/>
            <w:webHidden/>
          </w:rPr>
          <w:t>369</w:t>
        </w:r>
        <w:r w:rsidR="00855D1C">
          <w:rPr>
            <w:noProof/>
            <w:webHidden/>
          </w:rPr>
          <w:fldChar w:fldCharType="end"/>
        </w:r>
      </w:hyperlink>
    </w:p>
    <w:p w14:paraId="1258D9C0" w14:textId="77777777" w:rsidR="00855D1C" w:rsidRDefault="00FF3D30">
      <w:pPr>
        <w:pStyle w:val="30"/>
        <w:rPr>
          <w:rFonts w:asciiTheme="minorHAnsi" w:eastAsiaTheme="minorEastAsia" w:hAnsiTheme="minorHAnsi" w:cstheme="minorBidi"/>
          <w:snapToGrid/>
          <w:kern w:val="0"/>
          <w:sz w:val="22"/>
          <w:szCs w:val="22"/>
        </w:rPr>
      </w:pPr>
      <w:hyperlink w:anchor="_Toc445313543" w:history="1">
        <w:r w:rsidR="00855D1C" w:rsidRPr="000872BC">
          <w:rPr>
            <w:rStyle w:val="afffff2"/>
            <w:rFonts w:ascii="Calibri" w:hAnsi="Calibri"/>
          </w:rPr>
          <w:t>Bundle Create and View</w:t>
        </w:r>
        <w:r w:rsidR="00855D1C">
          <w:rPr>
            <w:webHidden/>
          </w:rPr>
          <w:tab/>
        </w:r>
        <w:r w:rsidR="00855D1C">
          <w:rPr>
            <w:webHidden/>
          </w:rPr>
          <w:fldChar w:fldCharType="begin"/>
        </w:r>
        <w:r w:rsidR="00855D1C">
          <w:rPr>
            <w:webHidden/>
          </w:rPr>
          <w:instrText xml:space="preserve"> PAGEREF _Toc445313543 \h </w:instrText>
        </w:r>
        <w:r w:rsidR="00855D1C">
          <w:rPr>
            <w:webHidden/>
          </w:rPr>
        </w:r>
        <w:r w:rsidR="00855D1C">
          <w:rPr>
            <w:webHidden/>
          </w:rPr>
          <w:fldChar w:fldCharType="separate"/>
        </w:r>
        <w:r w:rsidR="00855D1C">
          <w:rPr>
            <w:webHidden/>
          </w:rPr>
          <w:t>369</w:t>
        </w:r>
        <w:r w:rsidR="00855D1C">
          <w:rPr>
            <w:webHidden/>
          </w:rPr>
          <w:fldChar w:fldCharType="end"/>
        </w:r>
      </w:hyperlink>
    </w:p>
    <w:p w14:paraId="75A648D4" w14:textId="77777777" w:rsidR="00855D1C" w:rsidRDefault="00FF3D30">
      <w:pPr>
        <w:pStyle w:val="30"/>
        <w:rPr>
          <w:rFonts w:asciiTheme="minorHAnsi" w:eastAsiaTheme="minorEastAsia" w:hAnsiTheme="minorHAnsi" w:cstheme="minorBidi"/>
          <w:snapToGrid/>
          <w:kern w:val="0"/>
          <w:sz w:val="22"/>
          <w:szCs w:val="22"/>
        </w:rPr>
      </w:pPr>
      <w:hyperlink w:anchor="_Toc445313544" w:history="1">
        <w:r w:rsidR="00855D1C" w:rsidRPr="000872BC">
          <w:rPr>
            <w:rStyle w:val="afffff2"/>
            <w:rFonts w:ascii="Calibri" w:hAnsi="Calibri"/>
          </w:rPr>
          <w:t>Bundle VLAN</w:t>
        </w:r>
        <w:r w:rsidR="00855D1C">
          <w:rPr>
            <w:webHidden/>
          </w:rPr>
          <w:tab/>
        </w:r>
        <w:r w:rsidR="00855D1C">
          <w:rPr>
            <w:webHidden/>
          </w:rPr>
          <w:fldChar w:fldCharType="begin"/>
        </w:r>
        <w:r w:rsidR="00855D1C">
          <w:rPr>
            <w:webHidden/>
          </w:rPr>
          <w:instrText xml:space="preserve"> PAGEREF _Toc445313544 \h </w:instrText>
        </w:r>
        <w:r w:rsidR="00855D1C">
          <w:rPr>
            <w:webHidden/>
          </w:rPr>
        </w:r>
        <w:r w:rsidR="00855D1C">
          <w:rPr>
            <w:webHidden/>
          </w:rPr>
          <w:fldChar w:fldCharType="separate"/>
        </w:r>
        <w:r w:rsidR="00855D1C">
          <w:rPr>
            <w:webHidden/>
          </w:rPr>
          <w:t>370</w:t>
        </w:r>
        <w:r w:rsidR="00855D1C">
          <w:rPr>
            <w:webHidden/>
          </w:rPr>
          <w:fldChar w:fldCharType="end"/>
        </w:r>
      </w:hyperlink>
    </w:p>
    <w:p w14:paraId="0744E20F" w14:textId="77777777" w:rsidR="00855D1C" w:rsidRDefault="00FF3D30">
      <w:pPr>
        <w:pStyle w:val="30"/>
        <w:rPr>
          <w:rFonts w:asciiTheme="minorHAnsi" w:eastAsiaTheme="minorEastAsia" w:hAnsiTheme="minorHAnsi" w:cstheme="minorBidi"/>
          <w:snapToGrid/>
          <w:kern w:val="0"/>
          <w:sz w:val="22"/>
          <w:szCs w:val="22"/>
        </w:rPr>
      </w:pPr>
      <w:hyperlink w:anchor="_Toc445313545" w:history="1">
        <w:r w:rsidR="00855D1C" w:rsidRPr="000872BC">
          <w:rPr>
            <w:rStyle w:val="afffff2"/>
            <w:rFonts w:ascii="Calibri" w:hAnsi="Calibri"/>
          </w:rPr>
          <w:t>IP(HSD) and L2HSD Services</w:t>
        </w:r>
        <w:r w:rsidR="00855D1C">
          <w:rPr>
            <w:webHidden/>
          </w:rPr>
          <w:tab/>
        </w:r>
        <w:r w:rsidR="00855D1C">
          <w:rPr>
            <w:webHidden/>
          </w:rPr>
          <w:fldChar w:fldCharType="begin"/>
        </w:r>
        <w:r w:rsidR="00855D1C">
          <w:rPr>
            <w:webHidden/>
          </w:rPr>
          <w:instrText xml:space="preserve"> PAGEREF _Toc445313545 \h </w:instrText>
        </w:r>
        <w:r w:rsidR="00855D1C">
          <w:rPr>
            <w:webHidden/>
          </w:rPr>
        </w:r>
        <w:r w:rsidR="00855D1C">
          <w:rPr>
            <w:webHidden/>
          </w:rPr>
          <w:fldChar w:fldCharType="separate"/>
        </w:r>
        <w:r w:rsidR="00855D1C">
          <w:rPr>
            <w:webHidden/>
          </w:rPr>
          <w:t>370</w:t>
        </w:r>
        <w:r w:rsidR="00855D1C">
          <w:rPr>
            <w:webHidden/>
          </w:rPr>
          <w:fldChar w:fldCharType="end"/>
        </w:r>
      </w:hyperlink>
    </w:p>
    <w:p w14:paraId="78A1026F" w14:textId="77777777" w:rsidR="00855D1C" w:rsidRDefault="00FF3D30">
      <w:pPr>
        <w:pStyle w:val="30"/>
        <w:rPr>
          <w:rFonts w:asciiTheme="minorHAnsi" w:eastAsiaTheme="minorEastAsia" w:hAnsiTheme="minorHAnsi" w:cstheme="minorBidi"/>
          <w:snapToGrid/>
          <w:kern w:val="0"/>
          <w:sz w:val="22"/>
          <w:szCs w:val="22"/>
        </w:rPr>
      </w:pPr>
      <w:hyperlink w:anchor="_Toc445313546" w:history="1">
        <w:r w:rsidR="00855D1C" w:rsidRPr="000872BC">
          <w:rPr>
            <w:rStyle w:val="afffff2"/>
            <w:rFonts w:ascii="Calibri" w:hAnsi="Calibri"/>
          </w:rPr>
          <w:t>Bundle Sub-Interface</w:t>
        </w:r>
        <w:r w:rsidR="00855D1C">
          <w:rPr>
            <w:webHidden/>
          </w:rPr>
          <w:tab/>
        </w:r>
        <w:r w:rsidR="00855D1C">
          <w:rPr>
            <w:webHidden/>
          </w:rPr>
          <w:fldChar w:fldCharType="begin"/>
        </w:r>
        <w:r w:rsidR="00855D1C">
          <w:rPr>
            <w:webHidden/>
          </w:rPr>
          <w:instrText xml:space="preserve"> PAGEREF _Toc445313546 \h </w:instrText>
        </w:r>
        <w:r w:rsidR="00855D1C">
          <w:rPr>
            <w:webHidden/>
          </w:rPr>
        </w:r>
        <w:r w:rsidR="00855D1C">
          <w:rPr>
            <w:webHidden/>
          </w:rPr>
          <w:fldChar w:fldCharType="separate"/>
        </w:r>
        <w:r w:rsidR="00855D1C">
          <w:rPr>
            <w:webHidden/>
          </w:rPr>
          <w:t>370</w:t>
        </w:r>
        <w:r w:rsidR="00855D1C">
          <w:rPr>
            <w:webHidden/>
          </w:rPr>
          <w:fldChar w:fldCharType="end"/>
        </w:r>
      </w:hyperlink>
    </w:p>
    <w:p w14:paraId="53E743E0" w14:textId="77777777" w:rsidR="00855D1C" w:rsidRDefault="00FF3D30">
      <w:pPr>
        <w:pStyle w:val="30"/>
        <w:rPr>
          <w:rFonts w:asciiTheme="minorHAnsi" w:eastAsiaTheme="minorEastAsia" w:hAnsiTheme="minorHAnsi" w:cstheme="minorBidi"/>
          <w:snapToGrid/>
          <w:kern w:val="0"/>
          <w:sz w:val="22"/>
          <w:szCs w:val="22"/>
        </w:rPr>
      </w:pPr>
      <w:hyperlink w:anchor="_Toc445313547" w:history="1">
        <w:r w:rsidR="00855D1C" w:rsidRPr="000872BC">
          <w:rPr>
            <w:rStyle w:val="afffff2"/>
            <w:rFonts w:ascii="Calibri" w:hAnsi="Calibri"/>
          </w:rPr>
          <w:t>Cable Bundle Setting and View</w:t>
        </w:r>
        <w:r w:rsidR="00855D1C">
          <w:rPr>
            <w:webHidden/>
          </w:rPr>
          <w:tab/>
        </w:r>
        <w:r w:rsidR="00855D1C">
          <w:rPr>
            <w:webHidden/>
          </w:rPr>
          <w:fldChar w:fldCharType="begin"/>
        </w:r>
        <w:r w:rsidR="00855D1C">
          <w:rPr>
            <w:webHidden/>
          </w:rPr>
          <w:instrText xml:space="preserve"> PAGEREF _Toc445313547 \h </w:instrText>
        </w:r>
        <w:r w:rsidR="00855D1C">
          <w:rPr>
            <w:webHidden/>
          </w:rPr>
        </w:r>
        <w:r w:rsidR="00855D1C">
          <w:rPr>
            <w:webHidden/>
          </w:rPr>
          <w:fldChar w:fldCharType="separate"/>
        </w:r>
        <w:r w:rsidR="00855D1C">
          <w:rPr>
            <w:webHidden/>
          </w:rPr>
          <w:t>371</w:t>
        </w:r>
        <w:r w:rsidR="00855D1C">
          <w:rPr>
            <w:webHidden/>
          </w:rPr>
          <w:fldChar w:fldCharType="end"/>
        </w:r>
      </w:hyperlink>
    </w:p>
    <w:p w14:paraId="6A23C369" w14:textId="77777777" w:rsidR="00855D1C" w:rsidRDefault="00FF3D30">
      <w:pPr>
        <w:pStyle w:val="20"/>
        <w:rPr>
          <w:rFonts w:asciiTheme="minorHAnsi" w:eastAsiaTheme="minorEastAsia" w:hAnsiTheme="minorHAnsi" w:cstheme="minorBidi"/>
          <w:noProof/>
          <w:snapToGrid/>
          <w:kern w:val="0"/>
          <w:sz w:val="22"/>
          <w:szCs w:val="22"/>
        </w:rPr>
      </w:pPr>
      <w:hyperlink w:anchor="_Toc445313548" w:history="1">
        <w:r w:rsidR="00855D1C" w:rsidRPr="000872BC">
          <w:rPr>
            <w:rStyle w:val="afffff2"/>
            <w:rFonts w:ascii="Calibri" w:hAnsi="Calibri"/>
            <w:noProof/>
          </w:rPr>
          <w:t>vCM and CPE’s DHCP Relay management</w:t>
        </w:r>
        <w:r w:rsidR="00855D1C">
          <w:rPr>
            <w:noProof/>
            <w:webHidden/>
          </w:rPr>
          <w:tab/>
        </w:r>
        <w:r w:rsidR="00855D1C">
          <w:rPr>
            <w:noProof/>
            <w:webHidden/>
          </w:rPr>
          <w:fldChar w:fldCharType="begin"/>
        </w:r>
        <w:r w:rsidR="00855D1C">
          <w:rPr>
            <w:noProof/>
            <w:webHidden/>
          </w:rPr>
          <w:instrText xml:space="preserve"> PAGEREF _Toc445313548 \h </w:instrText>
        </w:r>
        <w:r w:rsidR="00855D1C">
          <w:rPr>
            <w:noProof/>
            <w:webHidden/>
          </w:rPr>
        </w:r>
        <w:r w:rsidR="00855D1C">
          <w:rPr>
            <w:noProof/>
            <w:webHidden/>
          </w:rPr>
          <w:fldChar w:fldCharType="separate"/>
        </w:r>
        <w:r w:rsidR="00855D1C">
          <w:rPr>
            <w:noProof/>
            <w:webHidden/>
          </w:rPr>
          <w:t>373</w:t>
        </w:r>
        <w:r w:rsidR="00855D1C">
          <w:rPr>
            <w:noProof/>
            <w:webHidden/>
          </w:rPr>
          <w:fldChar w:fldCharType="end"/>
        </w:r>
      </w:hyperlink>
    </w:p>
    <w:p w14:paraId="790C8794" w14:textId="77777777" w:rsidR="00855D1C" w:rsidRDefault="00FF3D30">
      <w:pPr>
        <w:pStyle w:val="30"/>
        <w:rPr>
          <w:rFonts w:asciiTheme="minorHAnsi" w:eastAsiaTheme="minorEastAsia" w:hAnsiTheme="minorHAnsi" w:cstheme="minorBidi"/>
          <w:snapToGrid/>
          <w:kern w:val="0"/>
          <w:sz w:val="22"/>
          <w:szCs w:val="22"/>
        </w:rPr>
      </w:pPr>
      <w:hyperlink w:anchor="_Toc445313549" w:history="1">
        <w:r w:rsidR="00855D1C" w:rsidRPr="000872BC">
          <w:rPr>
            <w:rStyle w:val="afffff2"/>
            <w:rFonts w:ascii="Calibri" w:hAnsi="Calibri"/>
          </w:rPr>
          <w:t>vCM’s DHCP helper-address Setting and View</w:t>
        </w:r>
        <w:r w:rsidR="00855D1C">
          <w:rPr>
            <w:webHidden/>
          </w:rPr>
          <w:tab/>
        </w:r>
        <w:r w:rsidR="00855D1C">
          <w:rPr>
            <w:webHidden/>
          </w:rPr>
          <w:fldChar w:fldCharType="begin"/>
        </w:r>
        <w:r w:rsidR="00855D1C">
          <w:rPr>
            <w:webHidden/>
          </w:rPr>
          <w:instrText xml:space="preserve"> PAGEREF _Toc445313549 \h </w:instrText>
        </w:r>
        <w:r w:rsidR="00855D1C">
          <w:rPr>
            <w:webHidden/>
          </w:rPr>
        </w:r>
        <w:r w:rsidR="00855D1C">
          <w:rPr>
            <w:webHidden/>
          </w:rPr>
          <w:fldChar w:fldCharType="separate"/>
        </w:r>
        <w:r w:rsidR="00855D1C">
          <w:rPr>
            <w:webHidden/>
          </w:rPr>
          <w:t>373</w:t>
        </w:r>
        <w:r w:rsidR="00855D1C">
          <w:rPr>
            <w:webHidden/>
          </w:rPr>
          <w:fldChar w:fldCharType="end"/>
        </w:r>
      </w:hyperlink>
    </w:p>
    <w:p w14:paraId="70BA434E" w14:textId="77777777" w:rsidR="00855D1C" w:rsidRDefault="00FF3D30">
      <w:pPr>
        <w:pStyle w:val="30"/>
        <w:rPr>
          <w:rFonts w:asciiTheme="minorHAnsi" w:eastAsiaTheme="minorEastAsia" w:hAnsiTheme="minorHAnsi" w:cstheme="minorBidi"/>
          <w:snapToGrid/>
          <w:kern w:val="0"/>
          <w:sz w:val="22"/>
          <w:szCs w:val="22"/>
        </w:rPr>
      </w:pPr>
      <w:hyperlink w:anchor="_Toc445313550" w:history="1">
        <w:r w:rsidR="00855D1C" w:rsidRPr="000872BC">
          <w:rPr>
            <w:rStyle w:val="afffff2"/>
            <w:rFonts w:ascii="Calibri" w:hAnsi="Calibri"/>
          </w:rPr>
          <w:t>CPE’s DHCP helper-address Setting and View</w:t>
        </w:r>
        <w:r w:rsidR="00855D1C">
          <w:rPr>
            <w:webHidden/>
          </w:rPr>
          <w:tab/>
        </w:r>
        <w:r w:rsidR="00855D1C">
          <w:rPr>
            <w:webHidden/>
          </w:rPr>
          <w:fldChar w:fldCharType="begin"/>
        </w:r>
        <w:r w:rsidR="00855D1C">
          <w:rPr>
            <w:webHidden/>
          </w:rPr>
          <w:instrText xml:space="preserve"> PAGEREF _Toc445313550 \h </w:instrText>
        </w:r>
        <w:r w:rsidR="00855D1C">
          <w:rPr>
            <w:webHidden/>
          </w:rPr>
        </w:r>
        <w:r w:rsidR="00855D1C">
          <w:rPr>
            <w:webHidden/>
          </w:rPr>
          <w:fldChar w:fldCharType="separate"/>
        </w:r>
        <w:r w:rsidR="00855D1C">
          <w:rPr>
            <w:webHidden/>
          </w:rPr>
          <w:t>373</w:t>
        </w:r>
        <w:r w:rsidR="00855D1C">
          <w:rPr>
            <w:webHidden/>
          </w:rPr>
          <w:fldChar w:fldCharType="end"/>
        </w:r>
      </w:hyperlink>
    </w:p>
    <w:p w14:paraId="34B501FF" w14:textId="77777777" w:rsidR="00855D1C" w:rsidRDefault="00FF3D30">
      <w:pPr>
        <w:pStyle w:val="30"/>
        <w:rPr>
          <w:rFonts w:asciiTheme="minorHAnsi" w:eastAsiaTheme="minorEastAsia" w:hAnsiTheme="minorHAnsi" w:cstheme="minorBidi"/>
          <w:snapToGrid/>
          <w:kern w:val="0"/>
          <w:sz w:val="22"/>
          <w:szCs w:val="22"/>
        </w:rPr>
      </w:pPr>
      <w:hyperlink w:anchor="_Toc445313551" w:history="1">
        <w:r w:rsidR="00855D1C" w:rsidRPr="000872BC">
          <w:rPr>
            <w:rStyle w:val="afffff2"/>
            <w:rFonts w:ascii="Calibri" w:hAnsi="Calibri"/>
          </w:rPr>
          <w:t>CPE’s DHCP Option82 Setting</w:t>
        </w:r>
        <w:r w:rsidR="00855D1C">
          <w:rPr>
            <w:webHidden/>
          </w:rPr>
          <w:tab/>
        </w:r>
        <w:r w:rsidR="00855D1C">
          <w:rPr>
            <w:webHidden/>
          </w:rPr>
          <w:fldChar w:fldCharType="begin"/>
        </w:r>
        <w:r w:rsidR="00855D1C">
          <w:rPr>
            <w:webHidden/>
          </w:rPr>
          <w:instrText xml:space="preserve"> PAGEREF _Toc445313551 \h </w:instrText>
        </w:r>
        <w:r w:rsidR="00855D1C">
          <w:rPr>
            <w:webHidden/>
          </w:rPr>
        </w:r>
        <w:r w:rsidR="00855D1C">
          <w:rPr>
            <w:webHidden/>
          </w:rPr>
          <w:fldChar w:fldCharType="separate"/>
        </w:r>
        <w:r w:rsidR="00855D1C">
          <w:rPr>
            <w:webHidden/>
          </w:rPr>
          <w:t>374</w:t>
        </w:r>
        <w:r w:rsidR="00855D1C">
          <w:rPr>
            <w:webHidden/>
          </w:rPr>
          <w:fldChar w:fldCharType="end"/>
        </w:r>
      </w:hyperlink>
    </w:p>
    <w:p w14:paraId="1F1A5474" w14:textId="77777777" w:rsidR="00855D1C" w:rsidRDefault="00FF3D30">
      <w:pPr>
        <w:pStyle w:val="30"/>
        <w:rPr>
          <w:rFonts w:asciiTheme="minorHAnsi" w:eastAsiaTheme="minorEastAsia" w:hAnsiTheme="minorHAnsi" w:cstheme="minorBidi"/>
          <w:snapToGrid/>
          <w:kern w:val="0"/>
          <w:sz w:val="22"/>
          <w:szCs w:val="22"/>
        </w:rPr>
      </w:pPr>
      <w:hyperlink w:anchor="_Toc445313552" w:history="1">
        <w:r w:rsidR="00855D1C" w:rsidRPr="000872BC">
          <w:rPr>
            <w:rStyle w:val="afffff2"/>
            <w:rFonts w:ascii="Calibri" w:hAnsi="Calibri"/>
          </w:rPr>
          <w:t>Cable GIADDR</w:t>
        </w:r>
        <w:r w:rsidR="00855D1C">
          <w:rPr>
            <w:webHidden/>
          </w:rPr>
          <w:tab/>
        </w:r>
        <w:r w:rsidR="00855D1C">
          <w:rPr>
            <w:webHidden/>
          </w:rPr>
          <w:fldChar w:fldCharType="begin"/>
        </w:r>
        <w:r w:rsidR="00855D1C">
          <w:rPr>
            <w:webHidden/>
          </w:rPr>
          <w:instrText xml:space="preserve"> PAGEREF _Toc445313552 \h </w:instrText>
        </w:r>
        <w:r w:rsidR="00855D1C">
          <w:rPr>
            <w:webHidden/>
          </w:rPr>
        </w:r>
        <w:r w:rsidR="00855D1C">
          <w:rPr>
            <w:webHidden/>
          </w:rPr>
          <w:fldChar w:fldCharType="separate"/>
        </w:r>
        <w:r w:rsidR="00855D1C">
          <w:rPr>
            <w:webHidden/>
          </w:rPr>
          <w:t>374</w:t>
        </w:r>
        <w:r w:rsidR="00855D1C">
          <w:rPr>
            <w:webHidden/>
          </w:rPr>
          <w:fldChar w:fldCharType="end"/>
        </w:r>
      </w:hyperlink>
    </w:p>
    <w:p w14:paraId="50269E30" w14:textId="77777777" w:rsidR="00855D1C" w:rsidRDefault="00FF3D30">
      <w:pPr>
        <w:pStyle w:val="30"/>
        <w:rPr>
          <w:rFonts w:asciiTheme="minorHAnsi" w:eastAsiaTheme="minorEastAsia" w:hAnsiTheme="minorHAnsi" w:cstheme="minorBidi"/>
          <w:snapToGrid/>
          <w:kern w:val="0"/>
          <w:sz w:val="22"/>
          <w:szCs w:val="22"/>
        </w:rPr>
      </w:pPr>
      <w:hyperlink w:anchor="_Toc445313553" w:history="1">
        <w:r w:rsidR="00855D1C" w:rsidRPr="000872BC">
          <w:rPr>
            <w:rStyle w:val="afffff2"/>
            <w:rFonts w:ascii="Calibri" w:hAnsi="Calibri"/>
          </w:rPr>
          <w:t>DHCP Option 43/17 for Vendor Specific Information</w:t>
        </w:r>
        <w:r w:rsidR="00855D1C">
          <w:rPr>
            <w:webHidden/>
          </w:rPr>
          <w:tab/>
        </w:r>
        <w:r w:rsidR="00855D1C">
          <w:rPr>
            <w:webHidden/>
          </w:rPr>
          <w:fldChar w:fldCharType="begin"/>
        </w:r>
        <w:r w:rsidR="00855D1C">
          <w:rPr>
            <w:webHidden/>
          </w:rPr>
          <w:instrText xml:space="preserve"> PAGEREF _Toc445313553 \h </w:instrText>
        </w:r>
        <w:r w:rsidR="00855D1C">
          <w:rPr>
            <w:webHidden/>
          </w:rPr>
        </w:r>
        <w:r w:rsidR="00855D1C">
          <w:rPr>
            <w:webHidden/>
          </w:rPr>
          <w:fldChar w:fldCharType="separate"/>
        </w:r>
        <w:r w:rsidR="00855D1C">
          <w:rPr>
            <w:webHidden/>
          </w:rPr>
          <w:t>375</w:t>
        </w:r>
        <w:r w:rsidR="00855D1C">
          <w:rPr>
            <w:webHidden/>
          </w:rPr>
          <w:fldChar w:fldCharType="end"/>
        </w:r>
      </w:hyperlink>
    </w:p>
    <w:p w14:paraId="748F6C2E" w14:textId="77777777" w:rsidR="00855D1C" w:rsidRDefault="00FF3D30">
      <w:pPr>
        <w:pStyle w:val="30"/>
        <w:rPr>
          <w:rFonts w:asciiTheme="minorHAnsi" w:eastAsiaTheme="minorEastAsia" w:hAnsiTheme="minorHAnsi" w:cstheme="minorBidi"/>
          <w:snapToGrid/>
          <w:kern w:val="0"/>
          <w:sz w:val="22"/>
          <w:szCs w:val="22"/>
        </w:rPr>
      </w:pPr>
      <w:hyperlink w:anchor="_Toc445313554" w:history="1">
        <w:r w:rsidR="00855D1C" w:rsidRPr="000872BC">
          <w:rPr>
            <w:rStyle w:val="afffff2"/>
            <w:rFonts w:ascii="Calibri" w:hAnsi="Calibri"/>
          </w:rPr>
          <w:t>DHCP Option 6 for MSO defined text</w:t>
        </w:r>
        <w:r w:rsidR="00855D1C">
          <w:rPr>
            <w:webHidden/>
          </w:rPr>
          <w:tab/>
        </w:r>
        <w:r w:rsidR="00855D1C">
          <w:rPr>
            <w:webHidden/>
          </w:rPr>
          <w:fldChar w:fldCharType="begin"/>
        </w:r>
        <w:r w:rsidR="00855D1C">
          <w:rPr>
            <w:webHidden/>
          </w:rPr>
          <w:instrText xml:space="preserve"> PAGEREF _Toc445313554 \h </w:instrText>
        </w:r>
        <w:r w:rsidR="00855D1C">
          <w:rPr>
            <w:webHidden/>
          </w:rPr>
        </w:r>
        <w:r w:rsidR="00855D1C">
          <w:rPr>
            <w:webHidden/>
          </w:rPr>
          <w:fldChar w:fldCharType="separate"/>
        </w:r>
        <w:r w:rsidR="00855D1C">
          <w:rPr>
            <w:webHidden/>
          </w:rPr>
          <w:t>376</w:t>
        </w:r>
        <w:r w:rsidR="00855D1C">
          <w:rPr>
            <w:webHidden/>
          </w:rPr>
          <w:fldChar w:fldCharType="end"/>
        </w:r>
      </w:hyperlink>
    </w:p>
    <w:p w14:paraId="3D360B42" w14:textId="77777777" w:rsidR="00855D1C" w:rsidRDefault="00FF3D30">
      <w:pPr>
        <w:pStyle w:val="30"/>
        <w:rPr>
          <w:rFonts w:asciiTheme="minorHAnsi" w:eastAsiaTheme="minorEastAsia" w:hAnsiTheme="minorHAnsi" w:cstheme="minorBidi"/>
          <w:snapToGrid/>
          <w:kern w:val="0"/>
          <w:sz w:val="22"/>
          <w:szCs w:val="22"/>
        </w:rPr>
      </w:pPr>
      <w:hyperlink w:anchor="_Toc445313555" w:history="1">
        <w:r w:rsidR="00855D1C" w:rsidRPr="000872BC">
          <w:rPr>
            <w:rStyle w:val="afffff2"/>
            <w:rFonts w:ascii="Calibri" w:hAnsi="Calibri"/>
          </w:rPr>
          <w:t>DHCP Option 82 Sub-option for DPoE Version</w:t>
        </w:r>
        <w:r w:rsidR="00855D1C">
          <w:rPr>
            <w:webHidden/>
          </w:rPr>
          <w:tab/>
        </w:r>
        <w:r w:rsidR="00855D1C">
          <w:rPr>
            <w:webHidden/>
          </w:rPr>
          <w:fldChar w:fldCharType="begin"/>
        </w:r>
        <w:r w:rsidR="00855D1C">
          <w:rPr>
            <w:webHidden/>
          </w:rPr>
          <w:instrText xml:space="preserve"> PAGEREF _Toc445313555 \h </w:instrText>
        </w:r>
        <w:r w:rsidR="00855D1C">
          <w:rPr>
            <w:webHidden/>
          </w:rPr>
        </w:r>
        <w:r w:rsidR="00855D1C">
          <w:rPr>
            <w:webHidden/>
          </w:rPr>
          <w:fldChar w:fldCharType="separate"/>
        </w:r>
        <w:r w:rsidR="00855D1C">
          <w:rPr>
            <w:webHidden/>
          </w:rPr>
          <w:t>377</w:t>
        </w:r>
        <w:r w:rsidR="00855D1C">
          <w:rPr>
            <w:webHidden/>
          </w:rPr>
          <w:fldChar w:fldCharType="end"/>
        </w:r>
      </w:hyperlink>
    </w:p>
    <w:p w14:paraId="5D5AC834" w14:textId="77777777" w:rsidR="00855D1C" w:rsidRDefault="00FF3D30">
      <w:pPr>
        <w:pStyle w:val="20"/>
        <w:rPr>
          <w:rFonts w:asciiTheme="minorHAnsi" w:eastAsiaTheme="minorEastAsia" w:hAnsiTheme="minorHAnsi" w:cstheme="minorBidi"/>
          <w:noProof/>
          <w:snapToGrid/>
          <w:kern w:val="0"/>
          <w:sz w:val="22"/>
          <w:szCs w:val="22"/>
        </w:rPr>
      </w:pPr>
      <w:hyperlink w:anchor="_Toc445313556" w:history="1">
        <w:r w:rsidR="00855D1C" w:rsidRPr="000872BC">
          <w:rPr>
            <w:rStyle w:val="afffff2"/>
            <w:rFonts w:ascii="Calibri" w:hAnsi="Calibri"/>
            <w:noProof/>
          </w:rPr>
          <w:t>Source Address Verification (SAV) management</w:t>
        </w:r>
        <w:r w:rsidR="00855D1C">
          <w:rPr>
            <w:noProof/>
            <w:webHidden/>
          </w:rPr>
          <w:tab/>
        </w:r>
        <w:r w:rsidR="00855D1C">
          <w:rPr>
            <w:noProof/>
            <w:webHidden/>
          </w:rPr>
          <w:fldChar w:fldCharType="begin"/>
        </w:r>
        <w:r w:rsidR="00855D1C">
          <w:rPr>
            <w:noProof/>
            <w:webHidden/>
          </w:rPr>
          <w:instrText xml:space="preserve"> PAGEREF _Toc445313556 \h </w:instrText>
        </w:r>
        <w:r w:rsidR="00855D1C">
          <w:rPr>
            <w:noProof/>
            <w:webHidden/>
          </w:rPr>
        </w:r>
        <w:r w:rsidR="00855D1C">
          <w:rPr>
            <w:noProof/>
            <w:webHidden/>
          </w:rPr>
          <w:fldChar w:fldCharType="separate"/>
        </w:r>
        <w:r w:rsidR="00855D1C">
          <w:rPr>
            <w:noProof/>
            <w:webHidden/>
          </w:rPr>
          <w:t>378</w:t>
        </w:r>
        <w:r w:rsidR="00855D1C">
          <w:rPr>
            <w:noProof/>
            <w:webHidden/>
          </w:rPr>
          <w:fldChar w:fldCharType="end"/>
        </w:r>
      </w:hyperlink>
    </w:p>
    <w:p w14:paraId="7EBF5BF0" w14:textId="77777777" w:rsidR="00855D1C" w:rsidRDefault="00FF3D30">
      <w:pPr>
        <w:pStyle w:val="30"/>
        <w:rPr>
          <w:rFonts w:asciiTheme="minorHAnsi" w:eastAsiaTheme="minorEastAsia" w:hAnsiTheme="minorHAnsi" w:cstheme="minorBidi"/>
          <w:snapToGrid/>
          <w:kern w:val="0"/>
          <w:sz w:val="22"/>
          <w:szCs w:val="22"/>
        </w:rPr>
      </w:pPr>
      <w:hyperlink w:anchor="_Toc445313557" w:history="1">
        <w:r w:rsidR="00855D1C" w:rsidRPr="000872BC">
          <w:rPr>
            <w:rStyle w:val="afffff2"/>
            <w:rFonts w:ascii="Calibri" w:hAnsi="Calibri"/>
          </w:rPr>
          <w:t>CPE’s SAV Setting</w:t>
        </w:r>
        <w:r w:rsidR="00855D1C">
          <w:rPr>
            <w:webHidden/>
          </w:rPr>
          <w:tab/>
        </w:r>
        <w:r w:rsidR="00855D1C">
          <w:rPr>
            <w:webHidden/>
          </w:rPr>
          <w:fldChar w:fldCharType="begin"/>
        </w:r>
        <w:r w:rsidR="00855D1C">
          <w:rPr>
            <w:webHidden/>
          </w:rPr>
          <w:instrText xml:space="preserve"> PAGEREF _Toc445313557 \h </w:instrText>
        </w:r>
        <w:r w:rsidR="00855D1C">
          <w:rPr>
            <w:webHidden/>
          </w:rPr>
        </w:r>
        <w:r w:rsidR="00855D1C">
          <w:rPr>
            <w:webHidden/>
          </w:rPr>
          <w:fldChar w:fldCharType="separate"/>
        </w:r>
        <w:r w:rsidR="00855D1C">
          <w:rPr>
            <w:webHidden/>
          </w:rPr>
          <w:t>378</w:t>
        </w:r>
        <w:r w:rsidR="00855D1C">
          <w:rPr>
            <w:webHidden/>
          </w:rPr>
          <w:fldChar w:fldCharType="end"/>
        </w:r>
      </w:hyperlink>
    </w:p>
    <w:p w14:paraId="0E36F95B" w14:textId="77777777" w:rsidR="00855D1C" w:rsidRDefault="00FF3D30">
      <w:pPr>
        <w:pStyle w:val="30"/>
        <w:rPr>
          <w:rFonts w:asciiTheme="minorHAnsi" w:eastAsiaTheme="minorEastAsia" w:hAnsiTheme="minorHAnsi" w:cstheme="minorBidi"/>
          <w:snapToGrid/>
          <w:kern w:val="0"/>
          <w:sz w:val="22"/>
          <w:szCs w:val="22"/>
        </w:rPr>
      </w:pPr>
      <w:hyperlink w:anchor="_Toc445313558" w:history="1">
        <w:r w:rsidR="00855D1C" w:rsidRPr="000872BC">
          <w:rPr>
            <w:rStyle w:val="afffff2"/>
            <w:rFonts w:ascii="Calibri" w:hAnsi="Calibri"/>
          </w:rPr>
          <w:t>Static SAV Setting</w:t>
        </w:r>
        <w:r w:rsidR="00855D1C">
          <w:rPr>
            <w:webHidden/>
          </w:rPr>
          <w:tab/>
        </w:r>
        <w:r w:rsidR="00855D1C">
          <w:rPr>
            <w:webHidden/>
          </w:rPr>
          <w:fldChar w:fldCharType="begin"/>
        </w:r>
        <w:r w:rsidR="00855D1C">
          <w:rPr>
            <w:webHidden/>
          </w:rPr>
          <w:instrText xml:space="preserve"> PAGEREF _Toc445313558 \h </w:instrText>
        </w:r>
        <w:r w:rsidR="00855D1C">
          <w:rPr>
            <w:webHidden/>
          </w:rPr>
        </w:r>
        <w:r w:rsidR="00855D1C">
          <w:rPr>
            <w:webHidden/>
          </w:rPr>
          <w:fldChar w:fldCharType="separate"/>
        </w:r>
        <w:r w:rsidR="00855D1C">
          <w:rPr>
            <w:webHidden/>
          </w:rPr>
          <w:t>378</w:t>
        </w:r>
        <w:r w:rsidR="00855D1C">
          <w:rPr>
            <w:webHidden/>
          </w:rPr>
          <w:fldChar w:fldCharType="end"/>
        </w:r>
      </w:hyperlink>
    </w:p>
    <w:p w14:paraId="6E08D293" w14:textId="77777777" w:rsidR="00855D1C" w:rsidRDefault="00FF3D30">
      <w:pPr>
        <w:pStyle w:val="20"/>
        <w:rPr>
          <w:rFonts w:asciiTheme="minorHAnsi" w:eastAsiaTheme="minorEastAsia" w:hAnsiTheme="minorHAnsi" w:cstheme="minorBidi"/>
          <w:noProof/>
          <w:snapToGrid/>
          <w:kern w:val="0"/>
          <w:sz w:val="22"/>
          <w:szCs w:val="22"/>
        </w:rPr>
      </w:pPr>
      <w:hyperlink w:anchor="_Toc445313559" w:history="1">
        <w:r w:rsidR="00855D1C" w:rsidRPr="000872BC">
          <w:rPr>
            <w:rStyle w:val="afffff2"/>
            <w:rFonts w:ascii="Calibri" w:hAnsi="Calibri"/>
            <w:noProof/>
          </w:rPr>
          <w:t>Subscriber Management</w:t>
        </w:r>
        <w:r w:rsidR="00855D1C">
          <w:rPr>
            <w:noProof/>
            <w:webHidden/>
          </w:rPr>
          <w:tab/>
        </w:r>
        <w:r w:rsidR="00855D1C">
          <w:rPr>
            <w:noProof/>
            <w:webHidden/>
          </w:rPr>
          <w:fldChar w:fldCharType="begin"/>
        </w:r>
        <w:r w:rsidR="00855D1C">
          <w:rPr>
            <w:noProof/>
            <w:webHidden/>
          </w:rPr>
          <w:instrText xml:space="preserve"> PAGEREF _Toc445313559 \h </w:instrText>
        </w:r>
        <w:r w:rsidR="00855D1C">
          <w:rPr>
            <w:noProof/>
            <w:webHidden/>
          </w:rPr>
        </w:r>
        <w:r w:rsidR="00855D1C">
          <w:rPr>
            <w:noProof/>
            <w:webHidden/>
          </w:rPr>
          <w:fldChar w:fldCharType="separate"/>
        </w:r>
        <w:r w:rsidR="00855D1C">
          <w:rPr>
            <w:noProof/>
            <w:webHidden/>
          </w:rPr>
          <w:t>380</w:t>
        </w:r>
        <w:r w:rsidR="00855D1C">
          <w:rPr>
            <w:noProof/>
            <w:webHidden/>
          </w:rPr>
          <w:fldChar w:fldCharType="end"/>
        </w:r>
      </w:hyperlink>
    </w:p>
    <w:p w14:paraId="63834C48" w14:textId="77777777" w:rsidR="00855D1C" w:rsidRDefault="00FF3D30">
      <w:pPr>
        <w:pStyle w:val="30"/>
        <w:rPr>
          <w:rFonts w:asciiTheme="minorHAnsi" w:eastAsiaTheme="minorEastAsia" w:hAnsiTheme="minorHAnsi" w:cstheme="minorBidi"/>
          <w:snapToGrid/>
          <w:kern w:val="0"/>
          <w:sz w:val="22"/>
          <w:szCs w:val="22"/>
        </w:rPr>
      </w:pPr>
      <w:hyperlink w:anchor="_Toc445313560" w:history="1">
        <w:r w:rsidR="00855D1C" w:rsidRPr="000872BC">
          <w:rPr>
            <w:rStyle w:val="afffff2"/>
            <w:rFonts w:ascii="Calibri" w:hAnsi="Calibri"/>
          </w:rPr>
          <w:t>CPE Learning Control at the DPoE System</w:t>
        </w:r>
        <w:r w:rsidR="00855D1C">
          <w:rPr>
            <w:webHidden/>
          </w:rPr>
          <w:tab/>
        </w:r>
        <w:r w:rsidR="00855D1C">
          <w:rPr>
            <w:webHidden/>
          </w:rPr>
          <w:fldChar w:fldCharType="begin"/>
        </w:r>
        <w:r w:rsidR="00855D1C">
          <w:rPr>
            <w:webHidden/>
          </w:rPr>
          <w:instrText xml:space="preserve"> PAGEREF _Toc445313560 \h </w:instrText>
        </w:r>
        <w:r w:rsidR="00855D1C">
          <w:rPr>
            <w:webHidden/>
          </w:rPr>
        </w:r>
        <w:r w:rsidR="00855D1C">
          <w:rPr>
            <w:webHidden/>
          </w:rPr>
          <w:fldChar w:fldCharType="separate"/>
        </w:r>
        <w:r w:rsidR="00855D1C">
          <w:rPr>
            <w:webHidden/>
          </w:rPr>
          <w:t>380</w:t>
        </w:r>
        <w:r w:rsidR="00855D1C">
          <w:rPr>
            <w:webHidden/>
          </w:rPr>
          <w:fldChar w:fldCharType="end"/>
        </w:r>
      </w:hyperlink>
    </w:p>
    <w:p w14:paraId="3F12622A" w14:textId="77777777" w:rsidR="00855D1C" w:rsidRDefault="00FF3D30">
      <w:pPr>
        <w:pStyle w:val="30"/>
        <w:rPr>
          <w:rFonts w:asciiTheme="minorHAnsi" w:eastAsiaTheme="minorEastAsia" w:hAnsiTheme="minorHAnsi" w:cstheme="minorBidi"/>
          <w:snapToGrid/>
          <w:kern w:val="0"/>
          <w:sz w:val="22"/>
          <w:szCs w:val="22"/>
        </w:rPr>
      </w:pPr>
      <w:hyperlink w:anchor="_Toc445313561" w:history="1">
        <w:r w:rsidR="00855D1C" w:rsidRPr="000872BC">
          <w:rPr>
            <w:rStyle w:val="afffff2"/>
            <w:rFonts w:ascii="Calibri" w:hAnsi="Calibri"/>
          </w:rPr>
          <w:t>CPE Learning Control at the ONU</w:t>
        </w:r>
        <w:r w:rsidR="00855D1C">
          <w:rPr>
            <w:webHidden/>
          </w:rPr>
          <w:tab/>
        </w:r>
        <w:r w:rsidR="00855D1C">
          <w:rPr>
            <w:webHidden/>
          </w:rPr>
          <w:fldChar w:fldCharType="begin"/>
        </w:r>
        <w:r w:rsidR="00855D1C">
          <w:rPr>
            <w:webHidden/>
          </w:rPr>
          <w:instrText xml:space="preserve"> PAGEREF _Toc445313561 \h </w:instrText>
        </w:r>
        <w:r w:rsidR="00855D1C">
          <w:rPr>
            <w:webHidden/>
          </w:rPr>
        </w:r>
        <w:r w:rsidR="00855D1C">
          <w:rPr>
            <w:webHidden/>
          </w:rPr>
          <w:fldChar w:fldCharType="separate"/>
        </w:r>
        <w:r w:rsidR="00855D1C">
          <w:rPr>
            <w:webHidden/>
          </w:rPr>
          <w:t>381</w:t>
        </w:r>
        <w:r w:rsidR="00855D1C">
          <w:rPr>
            <w:webHidden/>
          </w:rPr>
          <w:fldChar w:fldCharType="end"/>
        </w:r>
      </w:hyperlink>
    </w:p>
    <w:p w14:paraId="3F4CB056" w14:textId="77777777" w:rsidR="00855D1C" w:rsidRDefault="00FF3D30">
      <w:pPr>
        <w:pStyle w:val="30"/>
        <w:rPr>
          <w:rFonts w:asciiTheme="minorHAnsi" w:eastAsiaTheme="minorEastAsia" w:hAnsiTheme="minorHAnsi" w:cstheme="minorBidi"/>
          <w:snapToGrid/>
          <w:kern w:val="0"/>
          <w:sz w:val="22"/>
          <w:szCs w:val="22"/>
        </w:rPr>
      </w:pPr>
      <w:hyperlink w:anchor="_Toc445313562" w:history="1">
        <w:r w:rsidR="00855D1C" w:rsidRPr="000872BC">
          <w:rPr>
            <w:rStyle w:val="afffff2"/>
            <w:rFonts w:ascii="Calibri" w:hAnsi="Calibri"/>
          </w:rPr>
          <w:t>Filtering at the DPoE System</w:t>
        </w:r>
        <w:r w:rsidR="00855D1C">
          <w:rPr>
            <w:webHidden/>
          </w:rPr>
          <w:tab/>
        </w:r>
        <w:r w:rsidR="00855D1C">
          <w:rPr>
            <w:webHidden/>
          </w:rPr>
          <w:fldChar w:fldCharType="begin"/>
        </w:r>
        <w:r w:rsidR="00855D1C">
          <w:rPr>
            <w:webHidden/>
          </w:rPr>
          <w:instrText xml:space="preserve"> PAGEREF _Toc445313562 \h </w:instrText>
        </w:r>
        <w:r w:rsidR="00855D1C">
          <w:rPr>
            <w:webHidden/>
          </w:rPr>
        </w:r>
        <w:r w:rsidR="00855D1C">
          <w:rPr>
            <w:webHidden/>
          </w:rPr>
          <w:fldChar w:fldCharType="separate"/>
        </w:r>
        <w:r w:rsidR="00855D1C">
          <w:rPr>
            <w:webHidden/>
          </w:rPr>
          <w:t>381</w:t>
        </w:r>
        <w:r w:rsidR="00855D1C">
          <w:rPr>
            <w:webHidden/>
          </w:rPr>
          <w:fldChar w:fldCharType="end"/>
        </w:r>
      </w:hyperlink>
    </w:p>
    <w:p w14:paraId="7C15AD3A" w14:textId="77777777" w:rsidR="00855D1C" w:rsidRDefault="00FF3D30">
      <w:pPr>
        <w:pStyle w:val="20"/>
        <w:rPr>
          <w:rFonts w:asciiTheme="minorHAnsi" w:eastAsiaTheme="minorEastAsia" w:hAnsiTheme="minorHAnsi" w:cstheme="minorBidi"/>
          <w:noProof/>
          <w:snapToGrid/>
          <w:kern w:val="0"/>
          <w:sz w:val="22"/>
          <w:szCs w:val="22"/>
        </w:rPr>
      </w:pPr>
      <w:hyperlink w:anchor="_Toc445313563" w:history="1">
        <w:r w:rsidR="00855D1C" w:rsidRPr="000872BC">
          <w:rPr>
            <w:rStyle w:val="afffff2"/>
            <w:rFonts w:ascii="Calibri" w:hAnsi="Calibri"/>
            <w:noProof/>
          </w:rPr>
          <w:t>ONU Encryption and Authentication</w:t>
        </w:r>
        <w:r w:rsidR="00855D1C">
          <w:rPr>
            <w:noProof/>
            <w:webHidden/>
          </w:rPr>
          <w:tab/>
        </w:r>
        <w:r w:rsidR="00855D1C">
          <w:rPr>
            <w:noProof/>
            <w:webHidden/>
          </w:rPr>
          <w:fldChar w:fldCharType="begin"/>
        </w:r>
        <w:r w:rsidR="00855D1C">
          <w:rPr>
            <w:noProof/>
            <w:webHidden/>
          </w:rPr>
          <w:instrText xml:space="preserve"> PAGEREF _Toc445313563 \h </w:instrText>
        </w:r>
        <w:r w:rsidR="00855D1C">
          <w:rPr>
            <w:noProof/>
            <w:webHidden/>
          </w:rPr>
        </w:r>
        <w:r w:rsidR="00855D1C">
          <w:rPr>
            <w:noProof/>
            <w:webHidden/>
          </w:rPr>
          <w:fldChar w:fldCharType="separate"/>
        </w:r>
        <w:r w:rsidR="00855D1C">
          <w:rPr>
            <w:noProof/>
            <w:webHidden/>
          </w:rPr>
          <w:t>384</w:t>
        </w:r>
        <w:r w:rsidR="00855D1C">
          <w:rPr>
            <w:noProof/>
            <w:webHidden/>
          </w:rPr>
          <w:fldChar w:fldCharType="end"/>
        </w:r>
      </w:hyperlink>
    </w:p>
    <w:p w14:paraId="66A3900A" w14:textId="77777777" w:rsidR="00855D1C" w:rsidRDefault="00FF3D30">
      <w:pPr>
        <w:pStyle w:val="30"/>
        <w:rPr>
          <w:rFonts w:asciiTheme="minorHAnsi" w:eastAsiaTheme="minorEastAsia" w:hAnsiTheme="minorHAnsi" w:cstheme="minorBidi"/>
          <w:snapToGrid/>
          <w:kern w:val="0"/>
          <w:sz w:val="22"/>
          <w:szCs w:val="22"/>
        </w:rPr>
      </w:pPr>
      <w:hyperlink w:anchor="_Toc445313564" w:history="1">
        <w:r w:rsidR="00855D1C" w:rsidRPr="000872BC">
          <w:rPr>
            <w:rStyle w:val="afffff2"/>
            <w:rFonts w:ascii="Calibri" w:hAnsi="Calibri"/>
          </w:rPr>
          <w:t>Security and Certificate Settings</w:t>
        </w:r>
        <w:r w:rsidR="00855D1C">
          <w:rPr>
            <w:webHidden/>
          </w:rPr>
          <w:tab/>
        </w:r>
        <w:r w:rsidR="00855D1C">
          <w:rPr>
            <w:webHidden/>
          </w:rPr>
          <w:fldChar w:fldCharType="begin"/>
        </w:r>
        <w:r w:rsidR="00855D1C">
          <w:rPr>
            <w:webHidden/>
          </w:rPr>
          <w:instrText xml:space="preserve"> PAGEREF _Toc445313564 \h </w:instrText>
        </w:r>
        <w:r w:rsidR="00855D1C">
          <w:rPr>
            <w:webHidden/>
          </w:rPr>
        </w:r>
        <w:r w:rsidR="00855D1C">
          <w:rPr>
            <w:webHidden/>
          </w:rPr>
          <w:fldChar w:fldCharType="separate"/>
        </w:r>
        <w:r w:rsidR="00855D1C">
          <w:rPr>
            <w:webHidden/>
          </w:rPr>
          <w:t>384</w:t>
        </w:r>
        <w:r w:rsidR="00855D1C">
          <w:rPr>
            <w:webHidden/>
          </w:rPr>
          <w:fldChar w:fldCharType="end"/>
        </w:r>
      </w:hyperlink>
    </w:p>
    <w:p w14:paraId="2BD9C725" w14:textId="77777777" w:rsidR="00855D1C" w:rsidRDefault="00FF3D30">
      <w:pPr>
        <w:pStyle w:val="30"/>
        <w:rPr>
          <w:rFonts w:asciiTheme="minorHAnsi" w:eastAsiaTheme="minorEastAsia" w:hAnsiTheme="minorHAnsi" w:cstheme="minorBidi"/>
          <w:snapToGrid/>
          <w:kern w:val="0"/>
          <w:sz w:val="22"/>
          <w:szCs w:val="22"/>
        </w:rPr>
      </w:pPr>
      <w:hyperlink w:anchor="_Toc445313565" w:history="1">
        <w:r w:rsidR="00855D1C" w:rsidRPr="000872BC">
          <w:rPr>
            <w:rStyle w:val="afffff2"/>
            <w:rFonts w:ascii="Calibri" w:hAnsi="Calibri"/>
          </w:rPr>
          <w:t>CA Certificate</w:t>
        </w:r>
        <w:r w:rsidR="00855D1C">
          <w:rPr>
            <w:webHidden/>
          </w:rPr>
          <w:tab/>
        </w:r>
        <w:r w:rsidR="00855D1C">
          <w:rPr>
            <w:webHidden/>
          </w:rPr>
          <w:fldChar w:fldCharType="begin"/>
        </w:r>
        <w:r w:rsidR="00855D1C">
          <w:rPr>
            <w:webHidden/>
          </w:rPr>
          <w:instrText xml:space="preserve"> PAGEREF _Toc445313565 \h </w:instrText>
        </w:r>
        <w:r w:rsidR="00855D1C">
          <w:rPr>
            <w:webHidden/>
          </w:rPr>
        </w:r>
        <w:r w:rsidR="00855D1C">
          <w:rPr>
            <w:webHidden/>
          </w:rPr>
          <w:fldChar w:fldCharType="separate"/>
        </w:r>
        <w:r w:rsidR="00855D1C">
          <w:rPr>
            <w:webHidden/>
          </w:rPr>
          <w:t>385</w:t>
        </w:r>
        <w:r w:rsidR="00855D1C">
          <w:rPr>
            <w:webHidden/>
          </w:rPr>
          <w:fldChar w:fldCharType="end"/>
        </w:r>
      </w:hyperlink>
    </w:p>
    <w:p w14:paraId="5CB9A56A" w14:textId="77777777" w:rsidR="00855D1C" w:rsidRDefault="00FF3D30">
      <w:pPr>
        <w:pStyle w:val="30"/>
        <w:rPr>
          <w:rFonts w:asciiTheme="minorHAnsi" w:eastAsiaTheme="minorEastAsia" w:hAnsiTheme="minorHAnsi" w:cstheme="minorBidi"/>
          <w:snapToGrid/>
          <w:kern w:val="0"/>
          <w:sz w:val="22"/>
          <w:szCs w:val="22"/>
        </w:rPr>
      </w:pPr>
      <w:hyperlink w:anchor="_Toc445313566" w:history="1">
        <w:r w:rsidR="00855D1C" w:rsidRPr="000872BC">
          <w:rPr>
            <w:rStyle w:val="afffff2"/>
            <w:rFonts w:ascii="Calibri" w:hAnsi="Calibri"/>
          </w:rPr>
          <w:t>CM Certificate</w:t>
        </w:r>
        <w:r w:rsidR="00855D1C">
          <w:rPr>
            <w:webHidden/>
          </w:rPr>
          <w:tab/>
        </w:r>
        <w:r w:rsidR="00855D1C">
          <w:rPr>
            <w:webHidden/>
          </w:rPr>
          <w:fldChar w:fldCharType="begin"/>
        </w:r>
        <w:r w:rsidR="00855D1C">
          <w:rPr>
            <w:webHidden/>
          </w:rPr>
          <w:instrText xml:space="preserve"> PAGEREF _Toc445313566 \h </w:instrText>
        </w:r>
        <w:r w:rsidR="00855D1C">
          <w:rPr>
            <w:webHidden/>
          </w:rPr>
        </w:r>
        <w:r w:rsidR="00855D1C">
          <w:rPr>
            <w:webHidden/>
          </w:rPr>
          <w:fldChar w:fldCharType="separate"/>
        </w:r>
        <w:r w:rsidR="00855D1C">
          <w:rPr>
            <w:webHidden/>
          </w:rPr>
          <w:t>385</w:t>
        </w:r>
        <w:r w:rsidR="00855D1C">
          <w:rPr>
            <w:webHidden/>
          </w:rPr>
          <w:fldChar w:fldCharType="end"/>
        </w:r>
      </w:hyperlink>
    </w:p>
    <w:p w14:paraId="590BBE94" w14:textId="77777777" w:rsidR="00855D1C" w:rsidRDefault="00FF3D30">
      <w:pPr>
        <w:pStyle w:val="20"/>
        <w:rPr>
          <w:rFonts w:asciiTheme="minorHAnsi" w:eastAsiaTheme="minorEastAsia" w:hAnsiTheme="minorHAnsi" w:cstheme="minorBidi"/>
          <w:noProof/>
          <w:snapToGrid/>
          <w:kern w:val="0"/>
          <w:sz w:val="22"/>
          <w:szCs w:val="22"/>
        </w:rPr>
      </w:pPr>
      <w:hyperlink w:anchor="_Toc445313567" w:history="1">
        <w:r w:rsidR="00855D1C" w:rsidRPr="000872BC">
          <w:rPr>
            <w:rStyle w:val="afffff2"/>
            <w:rFonts w:ascii="Calibri" w:hAnsi="Calibri"/>
            <w:noProof/>
          </w:rPr>
          <w:t>Certificate Revocation List</w:t>
        </w:r>
        <w:r w:rsidR="00855D1C">
          <w:rPr>
            <w:noProof/>
            <w:webHidden/>
          </w:rPr>
          <w:tab/>
        </w:r>
        <w:r w:rsidR="00855D1C">
          <w:rPr>
            <w:noProof/>
            <w:webHidden/>
          </w:rPr>
          <w:fldChar w:fldCharType="begin"/>
        </w:r>
        <w:r w:rsidR="00855D1C">
          <w:rPr>
            <w:noProof/>
            <w:webHidden/>
          </w:rPr>
          <w:instrText xml:space="preserve"> PAGEREF _Toc445313567 \h </w:instrText>
        </w:r>
        <w:r w:rsidR="00855D1C">
          <w:rPr>
            <w:noProof/>
            <w:webHidden/>
          </w:rPr>
        </w:r>
        <w:r w:rsidR="00855D1C">
          <w:rPr>
            <w:noProof/>
            <w:webHidden/>
          </w:rPr>
          <w:fldChar w:fldCharType="separate"/>
        </w:r>
        <w:r w:rsidR="00855D1C">
          <w:rPr>
            <w:noProof/>
            <w:webHidden/>
          </w:rPr>
          <w:t>387</w:t>
        </w:r>
        <w:r w:rsidR="00855D1C">
          <w:rPr>
            <w:noProof/>
            <w:webHidden/>
          </w:rPr>
          <w:fldChar w:fldCharType="end"/>
        </w:r>
      </w:hyperlink>
    </w:p>
    <w:p w14:paraId="329B2343" w14:textId="77777777" w:rsidR="00855D1C" w:rsidRDefault="00FF3D30">
      <w:pPr>
        <w:pStyle w:val="20"/>
        <w:rPr>
          <w:rFonts w:asciiTheme="minorHAnsi" w:eastAsiaTheme="minorEastAsia" w:hAnsiTheme="minorHAnsi" w:cstheme="minorBidi"/>
          <w:noProof/>
          <w:snapToGrid/>
          <w:kern w:val="0"/>
          <w:sz w:val="22"/>
          <w:szCs w:val="22"/>
        </w:rPr>
      </w:pPr>
      <w:hyperlink w:anchor="_Toc445313568" w:history="1">
        <w:r w:rsidR="00855D1C" w:rsidRPr="000872BC">
          <w:rPr>
            <w:rStyle w:val="afffff2"/>
            <w:rFonts w:ascii="Calibri" w:hAnsi="Calibri"/>
            <w:noProof/>
          </w:rPr>
          <w:t>Online Certificate Status Protocol</w:t>
        </w:r>
        <w:r w:rsidR="00855D1C">
          <w:rPr>
            <w:noProof/>
            <w:webHidden/>
          </w:rPr>
          <w:tab/>
        </w:r>
        <w:r w:rsidR="00855D1C">
          <w:rPr>
            <w:noProof/>
            <w:webHidden/>
          </w:rPr>
          <w:fldChar w:fldCharType="begin"/>
        </w:r>
        <w:r w:rsidR="00855D1C">
          <w:rPr>
            <w:noProof/>
            <w:webHidden/>
          </w:rPr>
          <w:instrText xml:space="preserve"> PAGEREF _Toc445313568 \h </w:instrText>
        </w:r>
        <w:r w:rsidR="00855D1C">
          <w:rPr>
            <w:noProof/>
            <w:webHidden/>
          </w:rPr>
        </w:r>
        <w:r w:rsidR="00855D1C">
          <w:rPr>
            <w:noProof/>
            <w:webHidden/>
          </w:rPr>
          <w:fldChar w:fldCharType="separate"/>
        </w:r>
        <w:r w:rsidR="00855D1C">
          <w:rPr>
            <w:noProof/>
            <w:webHidden/>
          </w:rPr>
          <w:t>389</w:t>
        </w:r>
        <w:r w:rsidR="00855D1C">
          <w:rPr>
            <w:noProof/>
            <w:webHidden/>
          </w:rPr>
          <w:fldChar w:fldCharType="end"/>
        </w:r>
      </w:hyperlink>
    </w:p>
    <w:p w14:paraId="04A47F9C" w14:textId="77777777" w:rsidR="00855D1C" w:rsidRDefault="00FF3D30">
      <w:pPr>
        <w:pStyle w:val="20"/>
        <w:rPr>
          <w:rFonts w:asciiTheme="minorHAnsi" w:eastAsiaTheme="minorEastAsia" w:hAnsiTheme="minorHAnsi" w:cstheme="minorBidi"/>
          <w:noProof/>
          <w:snapToGrid/>
          <w:kern w:val="0"/>
          <w:sz w:val="22"/>
          <w:szCs w:val="22"/>
        </w:rPr>
      </w:pPr>
      <w:hyperlink w:anchor="_Toc445313569" w:history="1">
        <w:r w:rsidR="00855D1C" w:rsidRPr="000872BC">
          <w:rPr>
            <w:rStyle w:val="afffff2"/>
            <w:rFonts w:ascii="Calibri" w:hAnsi="Calibri"/>
            <w:noProof/>
          </w:rPr>
          <w:t>EAE Exclusion List</w:t>
        </w:r>
        <w:r w:rsidR="00855D1C">
          <w:rPr>
            <w:noProof/>
            <w:webHidden/>
          </w:rPr>
          <w:tab/>
        </w:r>
        <w:r w:rsidR="00855D1C">
          <w:rPr>
            <w:noProof/>
            <w:webHidden/>
          </w:rPr>
          <w:fldChar w:fldCharType="begin"/>
        </w:r>
        <w:r w:rsidR="00855D1C">
          <w:rPr>
            <w:noProof/>
            <w:webHidden/>
          </w:rPr>
          <w:instrText xml:space="preserve"> PAGEREF _Toc445313569 \h </w:instrText>
        </w:r>
        <w:r w:rsidR="00855D1C">
          <w:rPr>
            <w:noProof/>
            <w:webHidden/>
          </w:rPr>
        </w:r>
        <w:r w:rsidR="00855D1C">
          <w:rPr>
            <w:noProof/>
            <w:webHidden/>
          </w:rPr>
          <w:fldChar w:fldCharType="separate"/>
        </w:r>
        <w:r w:rsidR="00855D1C">
          <w:rPr>
            <w:noProof/>
            <w:webHidden/>
          </w:rPr>
          <w:t>390</w:t>
        </w:r>
        <w:r w:rsidR="00855D1C">
          <w:rPr>
            <w:noProof/>
            <w:webHidden/>
          </w:rPr>
          <w:fldChar w:fldCharType="end"/>
        </w:r>
      </w:hyperlink>
    </w:p>
    <w:p w14:paraId="35C034FA" w14:textId="77777777" w:rsidR="00855D1C" w:rsidRDefault="00FF3D30">
      <w:pPr>
        <w:pStyle w:val="20"/>
        <w:rPr>
          <w:rFonts w:asciiTheme="minorHAnsi" w:eastAsiaTheme="minorEastAsia" w:hAnsiTheme="minorHAnsi" w:cstheme="minorBidi"/>
          <w:noProof/>
          <w:snapToGrid/>
          <w:kern w:val="0"/>
          <w:sz w:val="22"/>
          <w:szCs w:val="22"/>
        </w:rPr>
      </w:pPr>
      <w:hyperlink w:anchor="_Toc445313570" w:history="1">
        <w:r w:rsidR="00855D1C" w:rsidRPr="000872BC">
          <w:rPr>
            <w:rStyle w:val="afffff2"/>
            <w:rFonts w:ascii="Calibri" w:hAnsi="Calibri"/>
            <w:noProof/>
          </w:rPr>
          <w:t>ONU White List</w:t>
        </w:r>
        <w:r w:rsidR="00855D1C">
          <w:rPr>
            <w:noProof/>
            <w:webHidden/>
          </w:rPr>
          <w:tab/>
        </w:r>
        <w:r w:rsidR="00855D1C">
          <w:rPr>
            <w:noProof/>
            <w:webHidden/>
          </w:rPr>
          <w:fldChar w:fldCharType="begin"/>
        </w:r>
        <w:r w:rsidR="00855D1C">
          <w:rPr>
            <w:noProof/>
            <w:webHidden/>
          </w:rPr>
          <w:instrText xml:space="preserve"> PAGEREF _Toc445313570 \h </w:instrText>
        </w:r>
        <w:r w:rsidR="00855D1C">
          <w:rPr>
            <w:noProof/>
            <w:webHidden/>
          </w:rPr>
        </w:r>
        <w:r w:rsidR="00855D1C">
          <w:rPr>
            <w:noProof/>
            <w:webHidden/>
          </w:rPr>
          <w:fldChar w:fldCharType="separate"/>
        </w:r>
        <w:r w:rsidR="00855D1C">
          <w:rPr>
            <w:noProof/>
            <w:webHidden/>
          </w:rPr>
          <w:t>391</w:t>
        </w:r>
        <w:r w:rsidR="00855D1C">
          <w:rPr>
            <w:noProof/>
            <w:webHidden/>
          </w:rPr>
          <w:fldChar w:fldCharType="end"/>
        </w:r>
      </w:hyperlink>
    </w:p>
    <w:p w14:paraId="29BD223B" w14:textId="77777777" w:rsidR="00855D1C" w:rsidRDefault="00FF3D30">
      <w:pPr>
        <w:pStyle w:val="20"/>
        <w:rPr>
          <w:rFonts w:asciiTheme="minorHAnsi" w:eastAsiaTheme="minorEastAsia" w:hAnsiTheme="minorHAnsi" w:cstheme="minorBidi"/>
          <w:noProof/>
          <w:snapToGrid/>
          <w:kern w:val="0"/>
          <w:sz w:val="22"/>
          <w:szCs w:val="22"/>
        </w:rPr>
      </w:pPr>
      <w:hyperlink w:anchor="_Toc445313571" w:history="1">
        <w:r w:rsidR="00855D1C" w:rsidRPr="000872BC">
          <w:rPr>
            <w:rStyle w:val="afffff2"/>
            <w:rFonts w:ascii="Calibri" w:hAnsi="Calibri"/>
            <w:noProof/>
          </w:rPr>
          <w:t>CM Offline List</w:t>
        </w:r>
        <w:r w:rsidR="00855D1C">
          <w:rPr>
            <w:noProof/>
            <w:webHidden/>
          </w:rPr>
          <w:tab/>
        </w:r>
        <w:r w:rsidR="00855D1C">
          <w:rPr>
            <w:noProof/>
            <w:webHidden/>
          </w:rPr>
          <w:fldChar w:fldCharType="begin"/>
        </w:r>
        <w:r w:rsidR="00855D1C">
          <w:rPr>
            <w:noProof/>
            <w:webHidden/>
          </w:rPr>
          <w:instrText xml:space="preserve"> PAGEREF _Toc445313571 \h </w:instrText>
        </w:r>
        <w:r w:rsidR="00855D1C">
          <w:rPr>
            <w:noProof/>
            <w:webHidden/>
          </w:rPr>
        </w:r>
        <w:r w:rsidR="00855D1C">
          <w:rPr>
            <w:noProof/>
            <w:webHidden/>
          </w:rPr>
          <w:fldChar w:fldCharType="separate"/>
        </w:r>
        <w:r w:rsidR="00855D1C">
          <w:rPr>
            <w:noProof/>
            <w:webHidden/>
          </w:rPr>
          <w:t>392</w:t>
        </w:r>
        <w:r w:rsidR="00855D1C">
          <w:rPr>
            <w:noProof/>
            <w:webHidden/>
          </w:rPr>
          <w:fldChar w:fldCharType="end"/>
        </w:r>
      </w:hyperlink>
    </w:p>
    <w:p w14:paraId="57D6E8E1" w14:textId="77777777" w:rsidR="00855D1C" w:rsidRDefault="00FF3D30">
      <w:pPr>
        <w:pStyle w:val="30"/>
        <w:rPr>
          <w:rFonts w:asciiTheme="minorHAnsi" w:eastAsiaTheme="minorEastAsia" w:hAnsiTheme="minorHAnsi" w:cstheme="minorBidi"/>
          <w:snapToGrid/>
          <w:kern w:val="0"/>
          <w:sz w:val="22"/>
          <w:szCs w:val="22"/>
        </w:rPr>
      </w:pPr>
      <w:hyperlink w:anchor="_Toc445313572" w:history="1">
        <w:r w:rsidR="00855D1C" w:rsidRPr="000872BC">
          <w:rPr>
            <w:rStyle w:val="afffff2"/>
            <w:rFonts w:ascii="Calibri" w:hAnsi="Calibri"/>
          </w:rPr>
          <w:t>CM Offline List</w:t>
        </w:r>
        <w:r w:rsidR="00855D1C">
          <w:rPr>
            <w:webHidden/>
          </w:rPr>
          <w:tab/>
        </w:r>
        <w:r w:rsidR="00855D1C">
          <w:rPr>
            <w:webHidden/>
          </w:rPr>
          <w:fldChar w:fldCharType="begin"/>
        </w:r>
        <w:r w:rsidR="00855D1C">
          <w:rPr>
            <w:webHidden/>
          </w:rPr>
          <w:instrText xml:space="preserve"> PAGEREF _Toc445313572 \h </w:instrText>
        </w:r>
        <w:r w:rsidR="00855D1C">
          <w:rPr>
            <w:webHidden/>
          </w:rPr>
        </w:r>
        <w:r w:rsidR="00855D1C">
          <w:rPr>
            <w:webHidden/>
          </w:rPr>
          <w:fldChar w:fldCharType="separate"/>
        </w:r>
        <w:r w:rsidR="00855D1C">
          <w:rPr>
            <w:webHidden/>
          </w:rPr>
          <w:t>392</w:t>
        </w:r>
        <w:r w:rsidR="00855D1C">
          <w:rPr>
            <w:webHidden/>
          </w:rPr>
          <w:fldChar w:fldCharType="end"/>
        </w:r>
      </w:hyperlink>
    </w:p>
    <w:p w14:paraId="6AB0E976" w14:textId="77777777" w:rsidR="00855D1C" w:rsidRDefault="00FF3D30">
      <w:pPr>
        <w:pStyle w:val="30"/>
        <w:rPr>
          <w:rFonts w:asciiTheme="minorHAnsi" w:eastAsiaTheme="minorEastAsia" w:hAnsiTheme="minorHAnsi" w:cstheme="minorBidi"/>
          <w:snapToGrid/>
          <w:kern w:val="0"/>
          <w:sz w:val="22"/>
          <w:szCs w:val="22"/>
        </w:rPr>
      </w:pPr>
      <w:hyperlink w:anchor="_Toc445313573" w:history="1">
        <w:r w:rsidR="00855D1C" w:rsidRPr="000872BC">
          <w:rPr>
            <w:rStyle w:val="afffff2"/>
            <w:rFonts w:ascii="Calibri" w:hAnsi="Calibri"/>
          </w:rPr>
          <w:t>CM Flap List</w:t>
        </w:r>
        <w:r w:rsidR="00855D1C">
          <w:rPr>
            <w:webHidden/>
          </w:rPr>
          <w:tab/>
        </w:r>
        <w:r w:rsidR="00855D1C">
          <w:rPr>
            <w:webHidden/>
          </w:rPr>
          <w:fldChar w:fldCharType="begin"/>
        </w:r>
        <w:r w:rsidR="00855D1C">
          <w:rPr>
            <w:webHidden/>
          </w:rPr>
          <w:instrText xml:space="preserve"> PAGEREF _Toc445313573 \h </w:instrText>
        </w:r>
        <w:r w:rsidR="00855D1C">
          <w:rPr>
            <w:webHidden/>
          </w:rPr>
        </w:r>
        <w:r w:rsidR="00855D1C">
          <w:rPr>
            <w:webHidden/>
          </w:rPr>
          <w:fldChar w:fldCharType="separate"/>
        </w:r>
        <w:r w:rsidR="00855D1C">
          <w:rPr>
            <w:webHidden/>
          </w:rPr>
          <w:t>392</w:t>
        </w:r>
        <w:r w:rsidR="00855D1C">
          <w:rPr>
            <w:webHidden/>
          </w:rPr>
          <w:fldChar w:fldCharType="end"/>
        </w:r>
      </w:hyperlink>
    </w:p>
    <w:p w14:paraId="1FF93906" w14:textId="77777777" w:rsidR="00855D1C" w:rsidRDefault="00FF3D30">
      <w:pPr>
        <w:pStyle w:val="20"/>
        <w:rPr>
          <w:rFonts w:asciiTheme="minorHAnsi" w:eastAsiaTheme="minorEastAsia" w:hAnsiTheme="minorHAnsi" w:cstheme="minorBidi"/>
          <w:noProof/>
          <w:snapToGrid/>
          <w:kern w:val="0"/>
          <w:sz w:val="22"/>
          <w:szCs w:val="22"/>
        </w:rPr>
      </w:pPr>
      <w:hyperlink w:anchor="_Toc445313574" w:history="1">
        <w:r w:rsidR="00855D1C" w:rsidRPr="000872BC">
          <w:rPr>
            <w:rStyle w:val="afffff2"/>
            <w:rFonts w:ascii="Calibri" w:hAnsi="Calibri"/>
            <w:noProof/>
          </w:rPr>
          <w:t>Optical Monitoring</w:t>
        </w:r>
        <w:r w:rsidR="00855D1C">
          <w:rPr>
            <w:noProof/>
            <w:webHidden/>
          </w:rPr>
          <w:tab/>
        </w:r>
        <w:r w:rsidR="00855D1C">
          <w:rPr>
            <w:noProof/>
            <w:webHidden/>
          </w:rPr>
          <w:fldChar w:fldCharType="begin"/>
        </w:r>
        <w:r w:rsidR="00855D1C">
          <w:rPr>
            <w:noProof/>
            <w:webHidden/>
          </w:rPr>
          <w:instrText xml:space="preserve"> PAGEREF _Toc445313574 \h </w:instrText>
        </w:r>
        <w:r w:rsidR="00855D1C">
          <w:rPr>
            <w:noProof/>
            <w:webHidden/>
          </w:rPr>
        </w:r>
        <w:r w:rsidR="00855D1C">
          <w:rPr>
            <w:noProof/>
            <w:webHidden/>
          </w:rPr>
          <w:fldChar w:fldCharType="separate"/>
        </w:r>
        <w:r w:rsidR="00855D1C">
          <w:rPr>
            <w:noProof/>
            <w:webHidden/>
          </w:rPr>
          <w:t>394</w:t>
        </w:r>
        <w:r w:rsidR="00855D1C">
          <w:rPr>
            <w:noProof/>
            <w:webHidden/>
          </w:rPr>
          <w:fldChar w:fldCharType="end"/>
        </w:r>
      </w:hyperlink>
    </w:p>
    <w:p w14:paraId="370D56E6" w14:textId="77777777" w:rsidR="00855D1C" w:rsidRDefault="00FF3D30">
      <w:pPr>
        <w:pStyle w:val="30"/>
        <w:rPr>
          <w:rFonts w:asciiTheme="minorHAnsi" w:eastAsiaTheme="minorEastAsia" w:hAnsiTheme="minorHAnsi" w:cstheme="minorBidi"/>
          <w:snapToGrid/>
          <w:kern w:val="0"/>
          <w:sz w:val="22"/>
          <w:szCs w:val="22"/>
        </w:rPr>
      </w:pPr>
      <w:hyperlink w:anchor="_Toc445313575" w:history="1">
        <w:r w:rsidR="00855D1C" w:rsidRPr="000872BC">
          <w:rPr>
            <w:rStyle w:val="afffff2"/>
            <w:rFonts w:ascii="Calibri" w:hAnsi="Calibri"/>
          </w:rPr>
          <w:t>CM Power Levels</w:t>
        </w:r>
        <w:r w:rsidR="00855D1C">
          <w:rPr>
            <w:webHidden/>
          </w:rPr>
          <w:tab/>
        </w:r>
        <w:r w:rsidR="00855D1C">
          <w:rPr>
            <w:webHidden/>
          </w:rPr>
          <w:fldChar w:fldCharType="begin"/>
        </w:r>
        <w:r w:rsidR="00855D1C">
          <w:rPr>
            <w:webHidden/>
          </w:rPr>
          <w:instrText xml:space="preserve"> PAGEREF _Toc445313575 \h </w:instrText>
        </w:r>
        <w:r w:rsidR="00855D1C">
          <w:rPr>
            <w:webHidden/>
          </w:rPr>
        </w:r>
        <w:r w:rsidR="00855D1C">
          <w:rPr>
            <w:webHidden/>
          </w:rPr>
          <w:fldChar w:fldCharType="separate"/>
        </w:r>
        <w:r w:rsidR="00855D1C">
          <w:rPr>
            <w:webHidden/>
          </w:rPr>
          <w:t>394</w:t>
        </w:r>
        <w:r w:rsidR="00855D1C">
          <w:rPr>
            <w:webHidden/>
          </w:rPr>
          <w:fldChar w:fldCharType="end"/>
        </w:r>
      </w:hyperlink>
    </w:p>
    <w:p w14:paraId="15CB867B" w14:textId="77777777" w:rsidR="00855D1C" w:rsidRDefault="00FF3D30">
      <w:pPr>
        <w:pStyle w:val="20"/>
        <w:rPr>
          <w:rFonts w:asciiTheme="minorHAnsi" w:eastAsiaTheme="minorEastAsia" w:hAnsiTheme="minorHAnsi" w:cstheme="minorBidi"/>
          <w:noProof/>
          <w:snapToGrid/>
          <w:kern w:val="0"/>
          <w:sz w:val="22"/>
          <w:szCs w:val="22"/>
        </w:rPr>
      </w:pPr>
      <w:hyperlink w:anchor="_Toc445313576" w:history="1">
        <w:r w:rsidR="00855D1C" w:rsidRPr="000872BC">
          <w:rPr>
            <w:rStyle w:val="afffff2"/>
            <w:rFonts w:ascii="Calibri" w:hAnsi="Calibri"/>
            <w:noProof/>
          </w:rPr>
          <w:t>CM TFTP Client Settings</w:t>
        </w:r>
        <w:r w:rsidR="00855D1C">
          <w:rPr>
            <w:noProof/>
            <w:webHidden/>
          </w:rPr>
          <w:tab/>
        </w:r>
        <w:r w:rsidR="00855D1C">
          <w:rPr>
            <w:noProof/>
            <w:webHidden/>
          </w:rPr>
          <w:fldChar w:fldCharType="begin"/>
        </w:r>
        <w:r w:rsidR="00855D1C">
          <w:rPr>
            <w:noProof/>
            <w:webHidden/>
          </w:rPr>
          <w:instrText xml:space="preserve"> PAGEREF _Toc445313576 \h </w:instrText>
        </w:r>
        <w:r w:rsidR="00855D1C">
          <w:rPr>
            <w:noProof/>
            <w:webHidden/>
          </w:rPr>
        </w:r>
        <w:r w:rsidR="00855D1C">
          <w:rPr>
            <w:noProof/>
            <w:webHidden/>
          </w:rPr>
          <w:fldChar w:fldCharType="separate"/>
        </w:r>
        <w:r w:rsidR="00855D1C">
          <w:rPr>
            <w:noProof/>
            <w:webHidden/>
          </w:rPr>
          <w:t>396</w:t>
        </w:r>
        <w:r w:rsidR="00855D1C">
          <w:rPr>
            <w:noProof/>
            <w:webHidden/>
          </w:rPr>
          <w:fldChar w:fldCharType="end"/>
        </w:r>
      </w:hyperlink>
    </w:p>
    <w:p w14:paraId="3BF2D6C1" w14:textId="77777777" w:rsidR="00855D1C" w:rsidRDefault="00FF3D30">
      <w:pPr>
        <w:pStyle w:val="20"/>
        <w:rPr>
          <w:rFonts w:asciiTheme="minorHAnsi" w:eastAsiaTheme="minorEastAsia" w:hAnsiTheme="minorHAnsi" w:cstheme="minorBidi"/>
          <w:noProof/>
          <w:snapToGrid/>
          <w:kern w:val="0"/>
          <w:sz w:val="22"/>
          <w:szCs w:val="22"/>
        </w:rPr>
      </w:pPr>
      <w:hyperlink w:anchor="_Toc445313577" w:history="1">
        <w:r w:rsidR="00855D1C" w:rsidRPr="000872BC">
          <w:rPr>
            <w:rStyle w:val="afffff2"/>
            <w:rFonts w:ascii="Calibri" w:hAnsi="Calibri"/>
            <w:noProof/>
          </w:rPr>
          <w:t>CM Event Management</w:t>
        </w:r>
        <w:r w:rsidR="00855D1C">
          <w:rPr>
            <w:noProof/>
            <w:webHidden/>
          </w:rPr>
          <w:tab/>
        </w:r>
        <w:r w:rsidR="00855D1C">
          <w:rPr>
            <w:noProof/>
            <w:webHidden/>
          </w:rPr>
          <w:fldChar w:fldCharType="begin"/>
        </w:r>
        <w:r w:rsidR="00855D1C">
          <w:rPr>
            <w:noProof/>
            <w:webHidden/>
          </w:rPr>
          <w:instrText xml:space="preserve"> PAGEREF _Toc445313577 \h </w:instrText>
        </w:r>
        <w:r w:rsidR="00855D1C">
          <w:rPr>
            <w:noProof/>
            <w:webHidden/>
          </w:rPr>
        </w:r>
        <w:r w:rsidR="00855D1C">
          <w:rPr>
            <w:noProof/>
            <w:webHidden/>
          </w:rPr>
          <w:fldChar w:fldCharType="separate"/>
        </w:r>
        <w:r w:rsidR="00855D1C">
          <w:rPr>
            <w:noProof/>
            <w:webHidden/>
          </w:rPr>
          <w:t>397</w:t>
        </w:r>
        <w:r w:rsidR="00855D1C">
          <w:rPr>
            <w:noProof/>
            <w:webHidden/>
          </w:rPr>
          <w:fldChar w:fldCharType="end"/>
        </w:r>
      </w:hyperlink>
    </w:p>
    <w:p w14:paraId="6E257B2F" w14:textId="77777777" w:rsidR="00855D1C" w:rsidRDefault="00FF3D30">
      <w:pPr>
        <w:pStyle w:val="30"/>
        <w:rPr>
          <w:rFonts w:asciiTheme="minorHAnsi" w:eastAsiaTheme="minorEastAsia" w:hAnsiTheme="minorHAnsi" w:cstheme="minorBidi"/>
          <w:snapToGrid/>
          <w:kern w:val="0"/>
          <w:sz w:val="22"/>
          <w:szCs w:val="22"/>
        </w:rPr>
      </w:pPr>
      <w:hyperlink w:anchor="_Toc445313578" w:history="1">
        <w:r w:rsidR="00855D1C" w:rsidRPr="000872BC">
          <w:rPr>
            <w:rStyle w:val="afffff2"/>
            <w:rFonts w:ascii="Calibri" w:hAnsi="Calibri"/>
          </w:rPr>
          <w:t>Event Log Control</w:t>
        </w:r>
        <w:r w:rsidR="00855D1C">
          <w:rPr>
            <w:webHidden/>
          </w:rPr>
          <w:tab/>
        </w:r>
        <w:r w:rsidR="00855D1C">
          <w:rPr>
            <w:webHidden/>
          </w:rPr>
          <w:fldChar w:fldCharType="begin"/>
        </w:r>
        <w:r w:rsidR="00855D1C">
          <w:rPr>
            <w:webHidden/>
          </w:rPr>
          <w:instrText xml:space="preserve"> PAGEREF _Toc445313578 \h </w:instrText>
        </w:r>
        <w:r w:rsidR="00855D1C">
          <w:rPr>
            <w:webHidden/>
          </w:rPr>
        </w:r>
        <w:r w:rsidR="00855D1C">
          <w:rPr>
            <w:webHidden/>
          </w:rPr>
          <w:fldChar w:fldCharType="separate"/>
        </w:r>
        <w:r w:rsidR="00855D1C">
          <w:rPr>
            <w:webHidden/>
          </w:rPr>
          <w:t>397</w:t>
        </w:r>
        <w:r w:rsidR="00855D1C">
          <w:rPr>
            <w:webHidden/>
          </w:rPr>
          <w:fldChar w:fldCharType="end"/>
        </w:r>
      </w:hyperlink>
    </w:p>
    <w:p w14:paraId="2EF3A872" w14:textId="77777777" w:rsidR="00855D1C" w:rsidRDefault="00FF3D30">
      <w:pPr>
        <w:pStyle w:val="30"/>
        <w:rPr>
          <w:rFonts w:asciiTheme="minorHAnsi" w:eastAsiaTheme="minorEastAsia" w:hAnsiTheme="minorHAnsi" w:cstheme="minorBidi"/>
          <w:snapToGrid/>
          <w:kern w:val="0"/>
          <w:sz w:val="22"/>
          <w:szCs w:val="22"/>
        </w:rPr>
      </w:pPr>
      <w:hyperlink w:anchor="_Toc445313579" w:history="1">
        <w:r w:rsidR="00855D1C" w:rsidRPr="000872BC">
          <w:rPr>
            <w:rStyle w:val="afffff2"/>
            <w:rFonts w:ascii="Calibri" w:hAnsi="Calibri"/>
          </w:rPr>
          <w:t>Event Log Size</w:t>
        </w:r>
        <w:r w:rsidR="00855D1C">
          <w:rPr>
            <w:webHidden/>
          </w:rPr>
          <w:tab/>
        </w:r>
        <w:r w:rsidR="00855D1C">
          <w:rPr>
            <w:webHidden/>
          </w:rPr>
          <w:fldChar w:fldCharType="begin"/>
        </w:r>
        <w:r w:rsidR="00855D1C">
          <w:rPr>
            <w:webHidden/>
          </w:rPr>
          <w:instrText xml:space="preserve"> PAGEREF _Toc445313579 \h </w:instrText>
        </w:r>
        <w:r w:rsidR="00855D1C">
          <w:rPr>
            <w:webHidden/>
          </w:rPr>
        </w:r>
        <w:r w:rsidR="00855D1C">
          <w:rPr>
            <w:webHidden/>
          </w:rPr>
          <w:fldChar w:fldCharType="separate"/>
        </w:r>
        <w:r w:rsidR="00855D1C">
          <w:rPr>
            <w:webHidden/>
          </w:rPr>
          <w:t>399</w:t>
        </w:r>
        <w:r w:rsidR="00855D1C">
          <w:rPr>
            <w:webHidden/>
          </w:rPr>
          <w:fldChar w:fldCharType="end"/>
        </w:r>
      </w:hyperlink>
    </w:p>
    <w:p w14:paraId="5491E652" w14:textId="77777777" w:rsidR="00855D1C" w:rsidRDefault="00FF3D30">
      <w:pPr>
        <w:pStyle w:val="30"/>
        <w:rPr>
          <w:rFonts w:asciiTheme="minorHAnsi" w:eastAsiaTheme="minorEastAsia" w:hAnsiTheme="minorHAnsi" w:cstheme="minorBidi"/>
          <w:snapToGrid/>
          <w:kern w:val="0"/>
          <w:sz w:val="22"/>
          <w:szCs w:val="22"/>
        </w:rPr>
      </w:pPr>
      <w:hyperlink w:anchor="_Toc445313580" w:history="1">
        <w:r w:rsidR="00855D1C" w:rsidRPr="000872BC">
          <w:rPr>
            <w:rStyle w:val="afffff2"/>
            <w:rFonts w:ascii="Calibri" w:hAnsi="Calibri"/>
          </w:rPr>
          <w:t>Event Throttling</w:t>
        </w:r>
        <w:r w:rsidR="00855D1C">
          <w:rPr>
            <w:webHidden/>
          </w:rPr>
          <w:tab/>
        </w:r>
        <w:r w:rsidR="00855D1C">
          <w:rPr>
            <w:webHidden/>
          </w:rPr>
          <w:fldChar w:fldCharType="begin"/>
        </w:r>
        <w:r w:rsidR="00855D1C">
          <w:rPr>
            <w:webHidden/>
          </w:rPr>
          <w:instrText xml:space="preserve"> PAGEREF _Toc445313580 \h </w:instrText>
        </w:r>
        <w:r w:rsidR="00855D1C">
          <w:rPr>
            <w:webHidden/>
          </w:rPr>
        </w:r>
        <w:r w:rsidR="00855D1C">
          <w:rPr>
            <w:webHidden/>
          </w:rPr>
          <w:fldChar w:fldCharType="separate"/>
        </w:r>
        <w:r w:rsidR="00855D1C">
          <w:rPr>
            <w:webHidden/>
          </w:rPr>
          <w:t>400</w:t>
        </w:r>
        <w:r w:rsidR="00855D1C">
          <w:rPr>
            <w:webHidden/>
          </w:rPr>
          <w:fldChar w:fldCharType="end"/>
        </w:r>
      </w:hyperlink>
    </w:p>
    <w:p w14:paraId="7C3DA782" w14:textId="77777777" w:rsidR="00855D1C" w:rsidRDefault="00FF3D30">
      <w:pPr>
        <w:pStyle w:val="20"/>
        <w:rPr>
          <w:rFonts w:asciiTheme="minorHAnsi" w:eastAsiaTheme="minorEastAsia" w:hAnsiTheme="minorHAnsi" w:cstheme="minorBidi"/>
          <w:noProof/>
          <w:snapToGrid/>
          <w:kern w:val="0"/>
          <w:sz w:val="22"/>
          <w:szCs w:val="22"/>
        </w:rPr>
      </w:pPr>
      <w:hyperlink w:anchor="_Toc445313581" w:history="1">
        <w:r w:rsidR="00855D1C" w:rsidRPr="000872BC">
          <w:rPr>
            <w:rStyle w:val="afffff2"/>
            <w:rFonts w:ascii="Calibri" w:hAnsi="Calibri"/>
            <w:noProof/>
          </w:rPr>
          <w:t>CM Secure Software Download</w:t>
        </w:r>
        <w:r w:rsidR="00855D1C">
          <w:rPr>
            <w:noProof/>
            <w:webHidden/>
          </w:rPr>
          <w:tab/>
        </w:r>
        <w:r w:rsidR="00855D1C">
          <w:rPr>
            <w:noProof/>
            <w:webHidden/>
          </w:rPr>
          <w:fldChar w:fldCharType="begin"/>
        </w:r>
        <w:r w:rsidR="00855D1C">
          <w:rPr>
            <w:noProof/>
            <w:webHidden/>
          </w:rPr>
          <w:instrText xml:space="preserve"> PAGEREF _Toc445313581 \h </w:instrText>
        </w:r>
        <w:r w:rsidR="00855D1C">
          <w:rPr>
            <w:noProof/>
            <w:webHidden/>
          </w:rPr>
        </w:r>
        <w:r w:rsidR="00855D1C">
          <w:rPr>
            <w:noProof/>
            <w:webHidden/>
          </w:rPr>
          <w:fldChar w:fldCharType="separate"/>
        </w:r>
        <w:r w:rsidR="00855D1C">
          <w:rPr>
            <w:noProof/>
            <w:webHidden/>
          </w:rPr>
          <w:t>402</w:t>
        </w:r>
        <w:r w:rsidR="00855D1C">
          <w:rPr>
            <w:noProof/>
            <w:webHidden/>
          </w:rPr>
          <w:fldChar w:fldCharType="end"/>
        </w:r>
      </w:hyperlink>
    </w:p>
    <w:p w14:paraId="6450309E" w14:textId="77777777" w:rsidR="00855D1C" w:rsidRDefault="00FF3D30">
      <w:pPr>
        <w:pStyle w:val="20"/>
        <w:rPr>
          <w:rFonts w:asciiTheme="minorHAnsi" w:eastAsiaTheme="minorEastAsia" w:hAnsiTheme="minorHAnsi" w:cstheme="minorBidi"/>
          <w:noProof/>
          <w:snapToGrid/>
          <w:kern w:val="0"/>
          <w:sz w:val="22"/>
          <w:szCs w:val="22"/>
        </w:rPr>
      </w:pPr>
      <w:hyperlink w:anchor="_Toc445313582" w:history="1">
        <w:r w:rsidR="00855D1C" w:rsidRPr="000872BC">
          <w:rPr>
            <w:rStyle w:val="afffff2"/>
            <w:rFonts w:ascii="Calibri" w:hAnsi="Calibri"/>
            <w:noProof/>
          </w:rPr>
          <w:t>MEF-MN Interface</w:t>
        </w:r>
        <w:r w:rsidR="00855D1C">
          <w:rPr>
            <w:noProof/>
            <w:webHidden/>
          </w:rPr>
          <w:tab/>
        </w:r>
        <w:r w:rsidR="00855D1C">
          <w:rPr>
            <w:noProof/>
            <w:webHidden/>
          </w:rPr>
          <w:fldChar w:fldCharType="begin"/>
        </w:r>
        <w:r w:rsidR="00855D1C">
          <w:rPr>
            <w:noProof/>
            <w:webHidden/>
          </w:rPr>
          <w:instrText xml:space="preserve"> PAGEREF _Toc445313582 \h </w:instrText>
        </w:r>
        <w:r w:rsidR="00855D1C">
          <w:rPr>
            <w:noProof/>
            <w:webHidden/>
          </w:rPr>
        </w:r>
        <w:r w:rsidR="00855D1C">
          <w:rPr>
            <w:noProof/>
            <w:webHidden/>
          </w:rPr>
          <w:fldChar w:fldCharType="separate"/>
        </w:r>
        <w:r w:rsidR="00855D1C">
          <w:rPr>
            <w:noProof/>
            <w:webHidden/>
          </w:rPr>
          <w:t>403</w:t>
        </w:r>
        <w:r w:rsidR="00855D1C">
          <w:rPr>
            <w:noProof/>
            <w:webHidden/>
          </w:rPr>
          <w:fldChar w:fldCharType="end"/>
        </w:r>
      </w:hyperlink>
    </w:p>
    <w:p w14:paraId="73660A1E" w14:textId="77777777" w:rsidR="00855D1C" w:rsidRDefault="00FF3D30">
      <w:pPr>
        <w:pStyle w:val="20"/>
        <w:rPr>
          <w:rFonts w:asciiTheme="minorHAnsi" w:eastAsiaTheme="minorEastAsia" w:hAnsiTheme="minorHAnsi" w:cstheme="minorBidi"/>
          <w:noProof/>
          <w:snapToGrid/>
          <w:kern w:val="0"/>
          <w:sz w:val="22"/>
          <w:szCs w:val="22"/>
        </w:rPr>
      </w:pPr>
      <w:hyperlink w:anchor="_Toc445313583" w:history="1">
        <w:r w:rsidR="00855D1C" w:rsidRPr="000872BC">
          <w:rPr>
            <w:rStyle w:val="afffff2"/>
            <w:rFonts w:ascii="Calibri" w:hAnsi="Calibri"/>
            <w:noProof/>
          </w:rPr>
          <w:t>Subscriber’s Provider Bridging (PB) Services</w:t>
        </w:r>
        <w:r w:rsidR="00855D1C">
          <w:rPr>
            <w:noProof/>
            <w:webHidden/>
          </w:rPr>
          <w:tab/>
        </w:r>
        <w:r w:rsidR="00855D1C">
          <w:rPr>
            <w:noProof/>
            <w:webHidden/>
          </w:rPr>
          <w:fldChar w:fldCharType="begin"/>
        </w:r>
        <w:r w:rsidR="00855D1C">
          <w:rPr>
            <w:noProof/>
            <w:webHidden/>
          </w:rPr>
          <w:instrText xml:space="preserve"> PAGEREF _Toc445313583 \h </w:instrText>
        </w:r>
        <w:r w:rsidR="00855D1C">
          <w:rPr>
            <w:noProof/>
            <w:webHidden/>
          </w:rPr>
        </w:r>
        <w:r w:rsidR="00855D1C">
          <w:rPr>
            <w:noProof/>
            <w:webHidden/>
          </w:rPr>
          <w:fldChar w:fldCharType="separate"/>
        </w:r>
        <w:r w:rsidR="00855D1C">
          <w:rPr>
            <w:noProof/>
            <w:webHidden/>
          </w:rPr>
          <w:t>404</w:t>
        </w:r>
        <w:r w:rsidR="00855D1C">
          <w:rPr>
            <w:noProof/>
            <w:webHidden/>
          </w:rPr>
          <w:fldChar w:fldCharType="end"/>
        </w:r>
      </w:hyperlink>
    </w:p>
    <w:p w14:paraId="2C9F103E" w14:textId="77777777" w:rsidR="00855D1C" w:rsidRDefault="00FF3D30">
      <w:pPr>
        <w:pStyle w:val="30"/>
        <w:rPr>
          <w:rFonts w:asciiTheme="minorHAnsi" w:eastAsiaTheme="minorEastAsia" w:hAnsiTheme="minorHAnsi" w:cstheme="minorBidi"/>
          <w:snapToGrid/>
          <w:kern w:val="0"/>
          <w:sz w:val="22"/>
          <w:szCs w:val="22"/>
        </w:rPr>
      </w:pPr>
      <w:hyperlink w:anchor="_Toc445313584" w:history="1">
        <w:r w:rsidR="00855D1C" w:rsidRPr="000872BC">
          <w:rPr>
            <w:rStyle w:val="afffff2"/>
            <w:rFonts w:ascii="Calibri" w:hAnsi="Calibri"/>
          </w:rPr>
          <w:t>Provider Bridging Services</w:t>
        </w:r>
        <w:r w:rsidR="00855D1C">
          <w:rPr>
            <w:webHidden/>
          </w:rPr>
          <w:tab/>
        </w:r>
        <w:r w:rsidR="00855D1C">
          <w:rPr>
            <w:webHidden/>
          </w:rPr>
          <w:fldChar w:fldCharType="begin"/>
        </w:r>
        <w:r w:rsidR="00855D1C">
          <w:rPr>
            <w:webHidden/>
          </w:rPr>
          <w:instrText xml:space="preserve"> PAGEREF _Toc445313584 \h </w:instrText>
        </w:r>
        <w:r w:rsidR="00855D1C">
          <w:rPr>
            <w:webHidden/>
          </w:rPr>
        </w:r>
        <w:r w:rsidR="00855D1C">
          <w:rPr>
            <w:webHidden/>
          </w:rPr>
          <w:fldChar w:fldCharType="separate"/>
        </w:r>
        <w:r w:rsidR="00855D1C">
          <w:rPr>
            <w:webHidden/>
          </w:rPr>
          <w:t>404</w:t>
        </w:r>
        <w:r w:rsidR="00855D1C">
          <w:rPr>
            <w:webHidden/>
          </w:rPr>
          <w:fldChar w:fldCharType="end"/>
        </w:r>
      </w:hyperlink>
    </w:p>
    <w:p w14:paraId="6D3EF15D" w14:textId="77777777" w:rsidR="00855D1C" w:rsidRDefault="00FF3D30">
      <w:pPr>
        <w:pStyle w:val="30"/>
        <w:rPr>
          <w:rFonts w:asciiTheme="minorHAnsi" w:eastAsiaTheme="minorEastAsia" w:hAnsiTheme="minorHAnsi" w:cstheme="minorBidi"/>
          <w:snapToGrid/>
          <w:kern w:val="0"/>
          <w:sz w:val="22"/>
          <w:szCs w:val="22"/>
        </w:rPr>
      </w:pPr>
      <w:hyperlink w:anchor="_Toc445313585" w:history="1">
        <w:r w:rsidR="00855D1C" w:rsidRPr="000872BC">
          <w:rPr>
            <w:rStyle w:val="afffff2"/>
            <w:rFonts w:ascii="Calibri" w:hAnsi="Calibri"/>
          </w:rPr>
          <w:t>802.1ad PB Encapsulation Mode</w:t>
        </w:r>
        <w:r w:rsidR="00855D1C">
          <w:rPr>
            <w:webHidden/>
          </w:rPr>
          <w:tab/>
        </w:r>
        <w:r w:rsidR="00855D1C">
          <w:rPr>
            <w:webHidden/>
          </w:rPr>
          <w:fldChar w:fldCharType="begin"/>
        </w:r>
        <w:r w:rsidR="00855D1C">
          <w:rPr>
            <w:webHidden/>
          </w:rPr>
          <w:instrText xml:space="preserve"> PAGEREF _Toc445313585 \h </w:instrText>
        </w:r>
        <w:r w:rsidR="00855D1C">
          <w:rPr>
            <w:webHidden/>
          </w:rPr>
        </w:r>
        <w:r w:rsidR="00855D1C">
          <w:rPr>
            <w:webHidden/>
          </w:rPr>
          <w:fldChar w:fldCharType="separate"/>
        </w:r>
        <w:r w:rsidR="00855D1C">
          <w:rPr>
            <w:webHidden/>
          </w:rPr>
          <w:t>404</w:t>
        </w:r>
        <w:r w:rsidR="00855D1C">
          <w:rPr>
            <w:webHidden/>
          </w:rPr>
          <w:fldChar w:fldCharType="end"/>
        </w:r>
      </w:hyperlink>
    </w:p>
    <w:p w14:paraId="22BE6AA2" w14:textId="77777777" w:rsidR="00855D1C" w:rsidRDefault="00FF3D30">
      <w:pPr>
        <w:pStyle w:val="30"/>
        <w:rPr>
          <w:rFonts w:asciiTheme="minorHAnsi" w:eastAsiaTheme="minorEastAsia" w:hAnsiTheme="minorHAnsi" w:cstheme="minorBidi"/>
          <w:snapToGrid/>
          <w:kern w:val="0"/>
          <w:sz w:val="22"/>
          <w:szCs w:val="22"/>
        </w:rPr>
      </w:pPr>
      <w:hyperlink w:anchor="_Toc445313586" w:history="1">
        <w:r w:rsidR="00855D1C" w:rsidRPr="000872BC">
          <w:rPr>
            <w:rStyle w:val="afffff2"/>
            <w:rFonts w:ascii="Calibri" w:hAnsi="Calibri"/>
          </w:rPr>
          <w:t>802.1Q PB Encapsulation Mode</w:t>
        </w:r>
        <w:r w:rsidR="00855D1C">
          <w:rPr>
            <w:webHidden/>
          </w:rPr>
          <w:tab/>
        </w:r>
        <w:r w:rsidR="00855D1C">
          <w:rPr>
            <w:webHidden/>
          </w:rPr>
          <w:fldChar w:fldCharType="begin"/>
        </w:r>
        <w:r w:rsidR="00855D1C">
          <w:rPr>
            <w:webHidden/>
          </w:rPr>
          <w:instrText xml:space="preserve"> PAGEREF _Toc445313586 \h </w:instrText>
        </w:r>
        <w:r w:rsidR="00855D1C">
          <w:rPr>
            <w:webHidden/>
          </w:rPr>
        </w:r>
        <w:r w:rsidR="00855D1C">
          <w:rPr>
            <w:webHidden/>
          </w:rPr>
          <w:fldChar w:fldCharType="separate"/>
        </w:r>
        <w:r w:rsidR="00855D1C">
          <w:rPr>
            <w:webHidden/>
          </w:rPr>
          <w:t>405</w:t>
        </w:r>
        <w:r w:rsidR="00855D1C">
          <w:rPr>
            <w:webHidden/>
          </w:rPr>
          <w:fldChar w:fldCharType="end"/>
        </w:r>
      </w:hyperlink>
    </w:p>
    <w:p w14:paraId="7E0D876A" w14:textId="77777777" w:rsidR="00855D1C" w:rsidRDefault="00FF3D30">
      <w:pPr>
        <w:pStyle w:val="30"/>
        <w:rPr>
          <w:rFonts w:asciiTheme="minorHAnsi" w:eastAsiaTheme="minorEastAsia" w:hAnsiTheme="minorHAnsi" w:cstheme="minorBidi"/>
          <w:snapToGrid/>
          <w:kern w:val="0"/>
          <w:sz w:val="22"/>
          <w:szCs w:val="22"/>
        </w:rPr>
      </w:pPr>
      <w:hyperlink w:anchor="_Toc445313587" w:history="1">
        <w:r w:rsidR="00855D1C" w:rsidRPr="000872BC">
          <w:rPr>
            <w:rStyle w:val="afffff2"/>
            <w:rFonts w:ascii="Calibri" w:hAnsi="Calibri"/>
          </w:rPr>
          <w:t>PB Transport Mode</w:t>
        </w:r>
        <w:r w:rsidR="00855D1C">
          <w:rPr>
            <w:webHidden/>
          </w:rPr>
          <w:tab/>
        </w:r>
        <w:r w:rsidR="00855D1C">
          <w:rPr>
            <w:webHidden/>
          </w:rPr>
          <w:fldChar w:fldCharType="begin"/>
        </w:r>
        <w:r w:rsidR="00855D1C">
          <w:rPr>
            <w:webHidden/>
          </w:rPr>
          <w:instrText xml:space="preserve"> PAGEREF _Toc445313587 \h </w:instrText>
        </w:r>
        <w:r w:rsidR="00855D1C">
          <w:rPr>
            <w:webHidden/>
          </w:rPr>
        </w:r>
        <w:r w:rsidR="00855D1C">
          <w:rPr>
            <w:webHidden/>
          </w:rPr>
          <w:fldChar w:fldCharType="separate"/>
        </w:r>
        <w:r w:rsidR="00855D1C">
          <w:rPr>
            <w:webHidden/>
          </w:rPr>
          <w:t>406</w:t>
        </w:r>
        <w:r w:rsidR="00855D1C">
          <w:rPr>
            <w:webHidden/>
          </w:rPr>
          <w:fldChar w:fldCharType="end"/>
        </w:r>
      </w:hyperlink>
    </w:p>
    <w:p w14:paraId="6810E10C" w14:textId="77777777" w:rsidR="00855D1C" w:rsidRDefault="00FF3D30">
      <w:pPr>
        <w:pStyle w:val="20"/>
        <w:rPr>
          <w:rFonts w:asciiTheme="minorHAnsi" w:eastAsiaTheme="minorEastAsia" w:hAnsiTheme="minorHAnsi" w:cstheme="minorBidi"/>
          <w:noProof/>
          <w:snapToGrid/>
          <w:kern w:val="0"/>
          <w:sz w:val="22"/>
          <w:szCs w:val="22"/>
        </w:rPr>
      </w:pPr>
      <w:hyperlink w:anchor="_Toc445313588" w:history="1">
        <w:r w:rsidR="00855D1C" w:rsidRPr="000872BC">
          <w:rPr>
            <w:rStyle w:val="afffff2"/>
            <w:rFonts w:ascii="Calibri" w:hAnsi="Calibri"/>
            <w:noProof/>
          </w:rPr>
          <w:t>Subscriber’s Provider Backbone Bridging (PBB) Services</w:t>
        </w:r>
        <w:r w:rsidR="00855D1C">
          <w:rPr>
            <w:noProof/>
            <w:webHidden/>
          </w:rPr>
          <w:tab/>
        </w:r>
        <w:r w:rsidR="00855D1C">
          <w:rPr>
            <w:noProof/>
            <w:webHidden/>
          </w:rPr>
          <w:fldChar w:fldCharType="begin"/>
        </w:r>
        <w:r w:rsidR="00855D1C">
          <w:rPr>
            <w:noProof/>
            <w:webHidden/>
          </w:rPr>
          <w:instrText xml:space="preserve"> PAGEREF _Toc445313588 \h </w:instrText>
        </w:r>
        <w:r w:rsidR="00855D1C">
          <w:rPr>
            <w:noProof/>
            <w:webHidden/>
          </w:rPr>
        </w:r>
        <w:r w:rsidR="00855D1C">
          <w:rPr>
            <w:noProof/>
            <w:webHidden/>
          </w:rPr>
          <w:fldChar w:fldCharType="separate"/>
        </w:r>
        <w:r w:rsidR="00855D1C">
          <w:rPr>
            <w:noProof/>
            <w:webHidden/>
          </w:rPr>
          <w:t>408</w:t>
        </w:r>
        <w:r w:rsidR="00855D1C">
          <w:rPr>
            <w:noProof/>
            <w:webHidden/>
          </w:rPr>
          <w:fldChar w:fldCharType="end"/>
        </w:r>
      </w:hyperlink>
    </w:p>
    <w:p w14:paraId="6A9666CB" w14:textId="77777777" w:rsidR="00855D1C" w:rsidRDefault="00FF3D30">
      <w:pPr>
        <w:pStyle w:val="30"/>
        <w:rPr>
          <w:rFonts w:asciiTheme="minorHAnsi" w:eastAsiaTheme="minorEastAsia" w:hAnsiTheme="minorHAnsi" w:cstheme="minorBidi"/>
          <w:snapToGrid/>
          <w:kern w:val="0"/>
          <w:sz w:val="22"/>
          <w:szCs w:val="22"/>
        </w:rPr>
      </w:pPr>
      <w:hyperlink w:anchor="_Toc445313589" w:history="1">
        <w:r w:rsidR="00855D1C" w:rsidRPr="000872BC">
          <w:rPr>
            <w:rStyle w:val="afffff2"/>
            <w:rFonts w:ascii="Calibri" w:hAnsi="Calibri"/>
          </w:rPr>
          <w:t>PBB Encapsulation Mode</w:t>
        </w:r>
        <w:r w:rsidR="00855D1C">
          <w:rPr>
            <w:webHidden/>
          </w:rPr>
          <w:tab/>
        </w:r>
        <w:r w:rsidR="00855D1C">
          <w:rPr>
            <w:webHidden/>
          </w:rPr>
          <w:fldChar w:fldCharType="begin"/>
        </w:r>
        <w:r w:rsidR="00855D1C">
          <w:rPr>
            <w:webHidden/>
          </w:rPr>
          <w:instrText xml:space="preserve"> PAGEREF _Toc445313589 \h </w:instrText>
        </w:r>
        <w:r w:rsidR="00855D1C">
          <w:rPr>
            <w:webHidden/>
          </w:rPr>
        </w:r>
        <w:r w:rsidR="00855D1C">
          <w:rPr>
            <w:webHidden/>
          </w:rPr>
          <w:fldChar w:fldCharType="separate"/>
        </w:r>
        <w:r w:rsidR="00855D1C">
          <w:rPr>
            <w:webHidden/>
          </w:rPr>
          <w:t>408</w:t>
        </w:r>
        <w:r w:rsidR="00855D1C">
          <w:rPr>
            <w:webHidden/>
          </w:rPr>
          <w:fldChar w:fldCharType="end"/>
        </w:r>
      </w:hyperlink>
    </w:p>
    <w:p w14:paraId="26F266FE" w14:textId="77777777" w:rsidR="00855D1C" w:rsidRDefault="00FF3D30">
      <w:pPr>
        <w:pStyle w:val="30"/>
        <w:rPr>
          <w:rFonts w:asciiTheme="minorHAnsi" w:eastAsiaTheme="minorEastAsia" w:hAnsiTheme="minorHAnsi" w:cstheme="minorBidi"/>
          <w:snapToGrid/>
          <w:kern w:val="0"/>
          <w:sz w:val="22"/>
          <w:szCs w:val="22"/>
        </w:rPr>
      </w:pPr>
      <w:hyperlink w:anchor="_Toc445313590" w:history="1">
        <w:r w:rsidR="00855D1C" w:rsidRPr="000872BC">
          <w:rPr>
            <w:rStyle w:val="afffff2"/>
            <w:rFonts w:ascii="Calibri" w:hAnsi="Calibri"/>
          </w:rPr>
          <w:t>PBB Transport Mode</w:t>
        </w:r>
        <w:r w:rsidR="00855D1C">
          <w:rPr>
            <w:webHidden/>
          </w:rPr>
          <w:tab/>
        </w:r>
        <w:r w:rsidR="00855D1C">
          <w:rPr>
            <w:webHidden/>
          </w:rPr>
          <w:fldChar w:fldCharType="begin"/>
        </w:r>
        <w:r w:rsidR="00855D1C">
          <w:rPr>
            <w:webHidden/>
          </w:rPr>
          <w:instrText xml:space="preserve"> PAGEREF _Toc445313590 \h </w:instrText>
        </w:r>
        <w:r w:rsidR="00855D1C">
          <w:rPr>
            <w:webHidden/>
          </w:rPr>
        </w:r>
        <w:r w:rsidR="00855D1C">
          <w:rPr>
            <w:webHidden/>
          </w:rPr>
          <w:fldChar w:fldCharType="separate"/>
        </w:r>
        <w:r w:rsidR="00855D1C">
          <w:rPr>
            <w:webHidden/>
          </w:rPr>
          <w:t>408</w:t>
        </w:r>
        <w:r w:rsidR="00855D1C">
          <w:rPr>
            <w:webHidden/>
          </w:rPr>
          <w:fldChar w:fldCharType="end"/>
        </w:r>
      </w:hyperlink>
    </w:p>
    <w:p w14:paraId="3C65F1AB" w14:textId="77777777" w:rsidR="00855D1C" w:rsidRDefault="00FF3D30">
      <w:pPr>
        <w:pStyle w:val="20"/>
        <w:rPr>
          <w:rFonts w:asciiTheme="minorHAnsi" w:eastAsiaTheme="minorEastAsia" w:hAnsiTheme="minorHAnsi" w:cstheme="minorBidi"/>
          <w:noProof/>
          <w:snapToGrid/>
          <w:kern w:val="0"/>
          <w:sz w:val="22"/>
          <w:szCs w:val="22"/>
        </w:rPr>
      </w:pPr>
      <w:hyperlink w:anchor="_Toc445313591" w:history="1">
        <w:r w:rsidR="00855D1C" w:rsidRPr="000872BC">
          <w:rPr>
            <w:rStyle w:val="afffff2"/>
            <w:rFonts w:ascii="Calibri" w:hAnsi="Calibri"/>
            <w:noProof/>
          </w:rPr>
          <w:t>IP(HSD) Services</w:t>
        </w:r>
        <w:r w:rsidR="00855D1C">
          <w:rPr>
            <w:noProof/>
            <w:webHidden/>
          </w:rPr>
          <w:tab/>
        </w:r>
        <w:r w:rsidR="00855D1C">
          <w:rPr>
            <w:noProof/>
            <w:webHidden/>
          </w:rPr>
          <w:fldChar w:fldCharType="begin"/>
        </w:r>
        <w:r w:rsidR="00855D1C">
          <w:rPr>
            <w:noProof/>
            <w:webHidden/>
          </w:rPr>
          <w:instrText xml:space="preserve"> PAGEREF _Toc445313591 \h </w:instrText>
        </w:r>
        <w:r w:rsidR="00855D1C">
          <w:rPr>
            <w:noProof/>
            <w:webHidden/>
          </w:rPr>
        </w:r>
        <w:r w:rsidR="00855D1C">
          <w:rPr>
            <w:noProof/>
            <w:webHidden/>
          </w:rPr>
          <w:fldChar w:fldCharType="separate"/>
        </w:r>
        <w:r w:rsidR="00855D1C">
          <w:rPr>
            <w:noProof/>
            <w:webHidden/>
          </w:rPr>
          <w:t>411</w:t>
        </w:r>
        <w:r w:rsidR="00855D1C">
          <w:rPr>
            <w:noProof/>
            <w:webHidden/>
          </w:rPr>
          <w:fldChar w:fldCharType="end"/>
        </w:r>
      </w:hyperlink>
    </w:p>
    <w:p w14:paraId="2DF50D55" w14:textId="77777777" w:rsidR="00855D1C" w:rsidRDefault="00FF3D30">
      <w:pPr>
        <w:pStyle w:val="30"/>
        <w:rPr>
          <w:rFonts w:asciiTheme="minorHAnsi" w:eastAsiaTheme="minorEastAsia" w:hAnsiTheme="minorHAnsi" w:cstheme="minorBidi"/>
          <w:snapToGrid/>
          <w:kern w:val="0"/>
          <w:sz w:val="22"/>
          <w:szCs w:val="22"/>
        </w:rPr>
      </w:pPr>
      <w:hyperlink w:anchor="_Toc445313592" w:history="1">
        <w:r w:rsidR="00855D1C" w:rsidRPr="000872BC">
          <w:rPr>
            <w:rStyle w:val="afffff2"/>
            <w:rFonts w:ascii="Calibri" w:hAnsi="Calibri"/>
          </w:rPr>
          <w:t>DPoE IP(HSD)</w:t>
        </w:r>
        <w:r w:rsidR="00855D1C">
          <w:rPr>
            <w:webHidden/>
          </w:rPr>
          <w:tab/>
        </w:r>
        <w:r w:rsidR="00855D1C">
          <w:rPr>
            <w:webHidden/>
          </w:rPr>
          <w:fldChar w:fldCharType="begin"/>
        </w:r>
        <w:r w:rsidR="00855D1C">
          <w:rPr>
            <w:webHidden/>
          </w:rPr>
          <w:instrText xml:space="preserve"> PAGEREF _Toc445313592 \h </w:instrText>
        </w:r>
        <w:r w:rsidR="00855D1C">
          <w:rPr>
            <w:webHidden/>
          </w:rPr>
        </w:r>
        <w:r w:rsidR="00855D1C">
          <w:rPr>
            <w:webHidden/>
          </w:rPr>
          <w:fldChar w:fldCharType="separate"/>
        </w:r>
        <w:r w:rsidR="00855D1C">
          <w:rPr>
            <w:webHidden/>
          </w:rPr>
          <w:t>411</w:t>
        </w:r>
        <w:r w:rsidR="00855D1C">
          <w:rPr>
            <w:webHidden/>
          </w:rPr>
          <w:fldChar w:fldCharType="end"/>
        </w:r>
      </w:hyperlink>
    </w:p>
    <w:p w14:paraId="2D0D320C" w14:textId="77777777" w:rsidR="00855D1C" w:rsidRDefault="00FF3D30">
      <w:pPr>
        <w:pStyle w:val="30"/>
        <w:rPr>
          <w:rFonts w:asciiTheme="minorHAnsi" w:eastAsiaTheme="minorEastAsia" w:hAnsiTheme="minorHAnsi" w:cstheme="minorBidi"/>
          <w:snapToGrid/>
          <w:kern w:val="0"/>
          <w:sz w:val="22"/>
          <w:szCs w:val="22"/>
        </w:rPr>
      </w:pPr>
      <w:hyperlink w:anchor="_Toc445313593" w:history="1">
        <w:r w:rsidR="00855D1C" w:rsidRPr="000872BC">
          <w:rPr>
            <w:rStyle w:val="afffff2"/>
            <w:rFonts w:ascii="Calibri" w:hAnsi="Calibri"/>
          </w:rPr>
          <w:t>Serving Groups</w:t>
        </w:r>
        <w:r w:rsidR="00855D1C">
          <w:rPr>
            <w:webHidden/>
          </w:rPr>
          <w:tab/>
        </w:r>
        <w:r w:rsidR="00855D1C">
          <w:rPr>
            <w:webHidden/>
          </w:rPr>
          <w:fldChar w:fldCharType="begin"/>
        </w:r>
        <w:r w:rsidR="00855D1C">
          <w:rPr>
            <w:webHidden/>
          </w:rPr>
          <w:instrText xml:space="preserve"> PAGEREF _Toc445313593 \h </w:instrText>
        </w:r>
        <w:r w:rsidR="00855D1C">
          <w:rPr>
            <w:webHidden/>
          </w:rPr>
        </w:r>
        <w:r w:rsidR="00855D1C">
          <w:rPr>
            <w:webHidden/>
          </w:rPr>
          <w:fldChar w:fldCharType="separate"/>
        </w:r>
        <w:r w:rsidR="00855D1C">
          <w:rPr>
            <w:webHidden/>
          </w:rPr>
          <w:t>411</w:t>
        </w:r>
        <w:r w:rsidR="00855D1C">
          <w:rPr>
            <w:webHidden/>
          </w:rPr>
          <w:fldChar w:fldCharType="end"/>
        </w:r>
      </w:hyperlink>
    </w:p>
    <w:p w14:paraId="6E45CABA" w14:textId="77777777" w:rsidR="00855D1C" w:rsidRDefault="00FF3D30">
      <w:pPr>
        <w:pStyle w:val="30"/>
        <w:rPr>
          <w:rFonts w:asciiTheme="minorHAnsi" w:eastAsiaTheme="minorEastAsia" w:hAnsiTheme="minorHAnsi" w:cstheme="minorBidi"/>
          <w:snapToGrid/>
          <w:kern w:val="0"/>
          <w:sz w:val="22"/>
          <w:szCs w:val="22"/>
        </w:rPr>
      </w:pPr>
      <w:hyperlink w:anchor="_Toc445313594" w:history="1">
        <w:r w:rsidR="00855D1C" w:rsidRPr="000872BC">
          <w:rPr>
            <w:rStyle w:val="afffff2"/>
            <w:rFonts w:ascii="Calibri" w:hAnsi="Calibri"/>
          </w:rPr>
          <w:t>Legacy IP(HSD)</w:t>
        </w:r>
        <w:r w:rsidR="00855D1C">
          <w:rPr>
            <w:webHidden/>
          </w:rPr>
          <w:tab/>
        </w:r>
        <w:r w:rsidR="00855D1C">
          <w:rPr>
            <w:webHidden/>
          </w:rPr>
          <w:fldChar w:fldCharType="begin"/>
        </w:r>
        <w:r w:rsidR="00855D1C">
          <w:rPr>
            <w:webHidden/>
          </w:rPr>
          <w:instrText xml:space="preserve"> PAGEREF _Toc445313594 \h </w:instrText>
        </w:r>
        <w:r w:rsidR="00855D1C">
          <w:rPr>
            <w:webHidden/>
          </w:rPr>
        </w:r>
        <w:r w:rsidR="00855D1C">
          <w:rPr>
            <w:webHidden/>
          </w:rPr>
          <w:fldChar w:fldCharType="separate"/>
        </w:r>
        <w:r w:rsidR="00855D1C">
          <w:rPr>
            <w:webHidden/>
          </w:rPr>
          <w:t>412</w:t>
        </w:r>
        <w:r w:rsidR="00855D1C">
          <w:rPr>
            <w:webHidden/>
          </w:rPr>
          <w:fldChar w:fldCharType="end"/>
        </w:r>
      </w:hyperlink>
    </w:p>
    <w:p w14:paraId="067F2FA5" w14:textId="77777777" w:rsidR="00855D1C" w:rsidRDefault="00FF3D30">
      <w:pPr>
        <w:pStyle w:val="20"/>
        <w:rPr>
          <w:rFonts w:asciiTheme="minorHAnsi" w:eastAsiaTheme="minorEastAsia" w:hAnsiTheme="minorHAnsi" w:cstheme="minorBidi"/>
          <w:noProof/>
          <w:snapToGrid/>
          <w:kern w:val="0"/>
          <w:sz w:val="22"/>
          <w:szCs w:val="22"/>
        </w:rPr>
      </w:pPr>
      <w:hyperlink w:anchor="_Toc445313595" w:history="1">
        <w:r w:rsidR="00855D1C" w:rsidRPr="000872BC">
          <w:rPr>
            <w:rStyle w:val="afffff2"/>
            <w:rFonts w:ascii="Calibri" w:hAnsi="Calibri"/>
            <w:noProof/>
          </w:rPr>
          <w:t>Quality of Service (QoS)</w:t>
        </w:r>
        <w:r w:rsidR="00855D1C">
          <w:rPr>
            <w:noProof/>
            <w:webHidden/>
          </w:rPr>
          <w:tab/>
        </w:r>
        <w:r w:rsidR="00855D1C">
          <w:rPr>
            <w:noProof/>
            <w:webHidden/>
          </w:rPr>
          <w:fldChar w:fldCharType="begin"/>
        </w:r>
        <w:r w:rsidR="00855D1C">
          <w:rPr>
            <w:noProof/>
            <w:webHidden/>
          </w:rPr>
          <w:instrText xml:space="preserve"> PAGEREF _Toc445313595 \h </w:instrText>
        </w:r>
        <w:r w:rsidR="00855D1C">
          <w:rPr>
            <w:noProof/>
            <w:webHidden/>
          </w:rPr>
        </w:r>
        <w:r w:rsidR="00855D1C">
          <w:rPr>
            <w:noProof/>
            <w:webHidden/>
          </w:rPr>
          <w:fldChar w:fldCharType="separate"/>
        </w:r>
        <w:r w:rsidR="00855D1C">
          <w:rPr>
            <w:noProof/>
            <w:webHidden/>
          </w:rPr>
          <w:t>413</w:t>
        </w:r>
        <w:r w:rsidR="00855D1C">
          <w:rPr>
            <w:noProof/>
            <w:webHidden/>
          </w:rPr>
          <w:fldChar w:fldCharType="end"/>
        </w:r>
      </w:hyperlink>
    </w:p>
    <w:p w14:paraId="585379F9" w14:textId="77777777" w:rsidR="00855D1C" w:rsidRDefault="00FF3D30">
      <w:pPr>
        <w:pStyle w:val="30"/>
        <w:rPr>
          <w:rFonts w:asciiTheme="minorHAnsi" w:eastAsiaTheme="minorEastAsia" w:hAnsiTheme="minorHAnsi" w:cstheme="minorBidi"/>
          <w:snapToGrid/>
          <w:kern w:val="0"/>
          <w:sz w:val="22"/>
          <w:szCs w:val="22"/>
        </w:rPr>
      </w:pPr>
      <w:hyperlink w:anchor="_Toc445313596" w:history="1">
        <w:r w:rsidR="00855D1C" w:rsidRPr="000872BC">
          <w:rPr>
            <w:rStyle w:val="afffff2"/>
            <w:rFonts w:ascii="Calibri" w:hAnsi="Calibri"/>
          </w:rPr>
          <w:t>Service Flows</w:t>
        </w:r>
        <w:r w:rsidR="00855D1C">
          <w:rPr>
            <w:webHidden/>
          </w:rPr>
          <w:tab/>
        </w:r>
        <w:r w:rsidR="00855D1C">
          <w:rPr>
            <w:webHidden/>
          </w:rPr>
          <w:fldChar w:fldCharType="begin"/>
        </w:r>
        <w:r w:rsidR="00855D1C">
          <w:rPr>
            <w:webHidden/>
          </w:rPr>
          <w:instrText xml:space="preserve"> PAGEREF _Toc445313596 \h </w:instrText>
        </w:r>
        <w:r w:rsidR="00855D1C">
          <w:rPr>
            <w:webHidden/>
          </w:rPr>
        </w:r>
        <w:r w:rsidR="00855D1C">
          <w:rPr>
            <w:webHidden/>
          </w:rPr>
          <w:fldChar w:fldCharType="separate"/>
        </w:r>
        <w:r w:rsidR="00855D1C">
          <w:rPr>
            <w:webHidden/>
          </w:rPr>
          <w:t>413</w:t>
        </w:r>
        <w:r w:rsidR="00855D1C">
          <w:rPr>
            <w:webHidden/>
          </w:rPr>
          <w:fldChar w:fldCharType="end"/>
        </w:r>
      </w:hyperlink>
    </w:p>
    <w:p w14:paraId="157B25AB" w14:textId="77777777" w:rsidR="00855D1C" w:rsidRDefault="00FF3D30">
      <w:pPr>
        <w:pStyle w:val="30"/>
        <w:rPr>
          <w:rFonts w:asciiTheme="minorHAnsi" w:eastAsiaTheme="minorEastAsia" w:hAnsiTheme="minorHAnsi" w:cstheme="minorBidi"/>
          <w:snapToGrid/>
          <w:kern w:val="0"/>
          <w:sz w:val="22"/>
          <w:szCs w:val="22"/>
        </w:rPr>
      </w:pPr>
      <w:hyperlink w:anchor="_Toc445313597" w:history="1">
        <w:r w:rsidR="00855D1C" w:rsidRPr="000872BC">
          <w:rPr>
            <w:rStyle w:val="afffff2"/>
            <w:rFonts w:ascii="Calibri" w:hAnsi="Calibri"/>
          </w:rPr>
          <w:t>Statistics per Service Flow</w:t>
        </w:r>
        <w:r w:rsidR="00855D1C">
          <w:rPr>
            <w:webHidden/>
          </w:rPr>
          <w:tab/>
        </w:r>
        <w:r w:rsidR="00855D1C">
          <w:rPr>
            <w:webHidden/>
          </w:rPr>
          <w:fldChar w:fldCharType="begin"/>
        </w:r>
        <w:r w:rsidR="00855D1C">
          <w:rPr>
            <w:webHidden/>
          </w:rPr>
          <w:instrText xml:space="preserve"> PAGEREF _Toc445313597 \h </w:instrText>
        </w:r>
        <w:r w:rsidR="00855D1C">
          <w:rPr>
            <w:webHidden/>
          </w:rPr>
        </w:r>
        <w:r w:rsidR="00855D1C">
          <w:rPr>
            <w:webHidden/>
          </w:rPr>
          <w:fldChar w:fldCharType="separate"/>
        </w:r>
        <w:r w:rsidR="00855D1C">
          <w:rPr>
            <w:webHidden/>
          </w:rPr>
          <w:t>416</w:t>
        </w:r>
        <w:r w:rsidR="00855D1C">
          <w:rPr>
            <w:webHidden/>
          </w:rPr>
          <w:fldChar w:fldCharType="end"/>
        </w:r>
      </w:hyperlink>
    </w:p>
    <w:p w14:paraId="3060CD4A" w14:textId="77777777" w:rsidR="00855D1C" w:rsidRDefault="00FF3D30">
      <w:pPr>
        <w:pStyle w:val="20"/>
        <w:rPr>
          <w:rFonts w:asciiTheme="minorHAnsi" w:eastAsiaTheme="minorEastAsia" w:hAnsiTheme="minorHAnsi" w:cstheme="minorBidi"/>
          <w:noProof/>
          <w:snapToGrid/>
          <w:kern w:val="0"/>
          <w:sz w:val="22"/>
          <w:szCs w:val="22"/>
        </w:rPr>
      </w:pPr>
      <w:hyperlink w:anchor="_Toc445313598" w:history="1">
        <w:r w:rsidR="00855D1C" w:rsidRPr="000872BC">
          <w:rPr>
            <w:rStyle w:val="afffff2"/>
            <w:rFonts w:ascii="Calibri" w:hAnsi="Calibri"/>
            <w:noProof/>
          </w:rPr>
          <w:t>Classifiers</w:t>
        </w:r>
        <w:r w:rsidR="00855D1C">
          <w:rPr>
            <w:noProof/>
            <w:webHidden/>
          </w:rPr>
          <w:tab/>
        </w:r>
        <w:r w:rsidR="00855D1C">
          <w:rPr>
            <w:noProof/>
            <w:webHidden/>
          </w:rPr>
          <w:fldChar w:fldCharType="begin"/>
        </w:r>
        <w:r w:rsidR="00855D1C">
          <w:rPr>
            <w:noProof/>
            <w:webHidden/>
          </w:rPr>
          <w:instrText xml:space="preserve"> PAGEREF _Toc445313598 \h </w:instrText>
        </w:r>
        <w:r w:rsidR="00855D1C">
          <w:rPr>
            <w:noProof/>
            <w:webHidden/>
          </w:rPr>
        </w:r>
        <w:r w:rsidR="00855D1C">
          <w:rPr>
            <w:noProof/>
            <w:webHidden/>
          </w:rPr>
          <w:fldChar w:fldCharType="separate"/>
        </w:r>
        <w:r w:rsidR="00855D1C">
          <w:rPr>
            <w:noProof/>
            <w:webHidden/>
          </w:rPr>
          <w:t>419</w:t>
        </w:r>
        <w:r w:rsidR="00855D1C">
          <w:rPr>
            <w:noProof/>
            <w:webHidden/>
          </w:rPr>
          <w:fldChar w:fldCharType="end"/>
        </w:r>
      </w:hyperlink>
    </w:p>
    <w:p w14:paraId="0CB06441" w14:textId="77777777" w:rsidR="00855D1C" w:rsidRDefault="00FF3D30">
      <w:pPr>
        <w:pStyle w:val="30"/>
        <w:rPr>
          <w:rFonts w:asciiTheme="minorHAnsi" w:eastAsiaTheme="minorEastAsia" w:hAnsiTheme="minorHAnsi" w:cstheme="minorBidi"/>
          <w:snapToGrid/>
          <w:kern w:val="0"/>
          <w:sz w:val="22"/>
          <w:szCs w:val="22"/>
        </w:rPr>
      </w:pPr>
      <w:hyperlink w:anchor="_Toc445313599" w:history="1">
        <w:r w:rsidR="00855D1C" w:rsidRPr="000872BC">
          <w:rPr>
            <w:rStyle w:val="afffff2"/>
            <w:rFonts w:ascii="Calibri" w:hAnsi="Calibri"/>
          </w:rPr>
          <w:t>Downstream</w:t>
        </w:r>
        <w:r w:rsidR="00855D1C">
          <w:rPr>
            <w:webHidden/>
          </w:rPr>
          <w:tab/>
        </w:r>
        <w:r w:rsidR="00855D1C">
          <w:rPr>
            <w:webHidden/>
          </w:rPr>
          <w:fldChar w:fldCharType="begin"/>
        </w:r>
        <w:r w:rsidR="00855D1C">
          <w:rPr>
            <w:webHidden/>
          </w:rPr>
          <w:instrText xml:space="preserve"> PAGEREF _Toc445313599 \h </w:instrText>
        </w:r>
        <w:r w:rsidR="00855D1C">
          <w:rPr>
            <w:webHidden/>
          </w:rPr>
        </w:r>
        <w:r w:rsidR="00855D1C">
          <w:rPr>
            <w:webHidden/>
          </w:rPr>
          <w:fldChar w:fldCharType="separate"/>
        </w:r>
        <w:r w:rsidR="00855D1C">
          <w:rPr>
            <w:webHidden/>
          </w:rPr>
          <w:t>419</w:t>
        </w:r>
        <w:r w:rsidR="00855D1C">
          <w:rPr>
            <w:webHidden/>
          </w:rPr>
          <w:fldChar w:fldCharType="end"/>
        </w:r>
      </w:hyperlink>
    </w:p>
    <w:p w14:paraId="6602D951" w14:textId="77777777" w:rsidR="00855D1C" w:rsidRDefault="00FF3D30">
      <w:pPr>
        <w:pStyle w:val="30"/>
        <w:rPr>
          <w:rFonts w:asciiTheme="minorHAnsi" w:eastAsiaTheme="minorEastAsia" w:hAnsiTheme="minorHAnsi" w:cstheme="minorBidi"/>
          <w:snapToGrid/>
          <w:kern w:val="0"/>
          <w:sz w:val="22"/>
          <w:szCs w:val="22"/>
        </w:rPr>
      </w:pPr>
      <w:hyperlink w:anchor="_Toc445313600" w:history="1">
        <w:r w:rsidR="00855D1C" w:rsidRPr="000872BC">
          <w:rPr>
            <w:rStyle w:val="afffff2"/>
            <w:rFonts w:ascii="Calibri" w:hAnsi="Calibri"/>
          </w:rPr>
          <w:t>Upstream</w:t>
        </w:r>
        <w:r w:rsidR="00855D1C">
          <w:rPr>
            <w:webHidden/>
          </w:rPr>
          <w:tab/>
        </w:r>
        <w:r w:rsidR="00855D1C">
          <w:rPr>
            <w:webHidden/>
          </w:rPr>
          <w:fldChar w:fldCharType="begin"/>
        </w:r>
        <w:r w:rsidR="00855D1C">
          <w:rPr>
            <w:webHidden/>
          </w:rPr>
          <w:instrText xml:space="preserve"> PAGEREF _Toc445313600 \h </w:instrText>
        </w:r>
        <w:r w:rsidR="00855D1C">
          <w:rPr>
            <w:webHidden/>
          </w:rPr>
        </w:r>
        <w:r w:rsidR="00855D1C">
          <w:rPr>
            <w:webHidden/>
          </w:rPr>
          <w:fldChar w:fldCharType="separate"/>
        </w:r>
        <w:r w:rsidR="00855D1C">
          <w:rPr>
            <w:webHidden/>
          </w:rPr>
          <w:t>419</w:t>
        </w:r>
        <w:r w:rsidR="00855D1C">
          <w:rPr>
            <w:webHidden/>
          </w:rPr>
          <w:fldChar w:fldCharType="end"/>
        </w:r>
      </w:hyperlink>
    </w:p>
    <w:p w14:paraId="1657F21D" w14:textId="77777777" w:rsidR="00855D1C" w:rsidRDefault="00FF3D30">
      <w:pPr>
        <w:pStyle w:val="30"/>
        <w:rPr>
          <w:rFonts w:asciiTheme="minorHAnsi" w:eastAsiaTheme="minorEastAsia" w:hAnsiTheme="minorHAnsi" w:cstheme="minorBidi"/>
          <w:snapToGrid/>
          <w:kern w:val="0"/>
          <w:sz w:val="22"/>
          <w:szCs w:val="22"/>
        </w:rPr>
      </w:pPr>
      <w:hyperlink w:anchor="_Toc445313601" w:history="1">
        <w:r w:rsidR="00855D1C" w:rsidRPr="000872BC">
          <w:rPr>
            <w:rStyle w:val="afffff2"/>
            <w:rFonts w:ascii="Calibri" w:hAnsi="Calibri"/>
          </w:rPr>
          <w:t>Upstream Drop Classifiers</w:t>
        </w:r>
        <w:r w:rsidR="00855D1C">
          <w:rPr>
            <w:webHidden/>
          </w:rPr>
          <w:tab/>
        </w:r>
        <w:r w:rsidR="00855D1C">
          <w:rPr>
            <w:webHidden/>
          </w:rPr>
          <w:fldChar w:fldCharType="begin"/>
        </w:r>
        <w:r w:rsidR="00855D1C">
          <w:rPr>
            <w:webHidden/>
          </w:rPr>
          <w:instrText xml:space="preserve"> PAGEREF _Toc445313601 \h </w:instrText>
        </w:r>
        <w:r w:rsidR="00855D1C">
          <w:rPr>
            <w:webHidden/>
          </w:rPr>
        </w:r>
        <w:r w:rsidR="00855D1C">
          <w:rPr>
            <w:webHidden/>
          </w:rPr>
          <w:fldChar w:fldCharType="separate"/>
        </w:r>
        <w:r w:rsidR="00855D1C">
          <w:rPr>
            <w:webHidden/>
          </w:rPr>
          <w:t>419</w:t>
        </w:r>
        <w:r w:rsidR="00855D1C">
          <w:rPr>
            <w:webHidden/>
          </w:rPr>
          <w:fldChar w:fldCharType="end"/>
        </w:r>
      </w:hyperlink>
    </w:p>
    <w:p w14:paraId="46EFF569" w14:textId="77777777" w:rsidR="00855D1C" w:rsidRDefault="00FF3D30">
      <w:pPr>
        <w:pStyle w:val="20"/>
        <w:rPr>
          <w:rFonts w:asciiTheme="minorHAnsi" w:eastAsiaTheme="minorEastAsia" w:hAnsiTheme="minorHAnsi" w:cstheme="minorBidi"/>
          <w:noProof/>
          <w:snapToGrid/>
          <w:kern w:val="0"/>
          <w:sz w:val="22"/>
          <w:szCs w:val="22"/>
        </w:rPr>
      </w:pPr>
      <w:hyperlink w:anchor="_Toc445313602" w:history="1">
        <w:r w:rsidR="00855D1C" w:rsidRPr="000872BC">
          <w:rPr>
            <w:rStyle w:val="afffff2"/>
            <w:rFonts w:ascii="Calibri" w:hAnsi="Calibri"/>
            <w:noProof/>
          </w:rPr>
          <w:t>DPoEv2.0 Multicast</w:t>
        </w:r>
        <w:r w:rsidR="00855D1C">
          <w:rPr>
            <w:noProof/>
            <w:webHidden/>
          </w:rPr>
          <w:tab/>
        </w:r>
        <w:r w:rsidR="00855D1C">
          <w:rPr>
            <w:noProof/>
            <w:webHidden/>
          </w:rPr>
          <w:fldChar w:fldCharType="begin"/>
        </w:r>
        <w:r w:rsidR="00855D1C">
          <w:rPr>
            <w:noProof/>
            <w:webHidden/>
          </w:rPr>
          <w:instrText xml:space="preserve"> PAGEREF _Toc445313602 \h </w:instrText>
        </w:r>
        <w:r w:rsidR="00855D1C">
          <w:rPr>
            <w:noProof/>
            <w:webHidden/>
          </w:rPr>
        </w:r>
        <w:r w:rsidR="00855D1C">
          <w:rPr>
            <w:noProof/>
            <w:webHidden/>
          </w:rPr>
          <w:fldChar w:fldCharType="separate"/>
        </w:r>
        <w:r w:rsidR="00855D1C">
          <w:rPr>
            <w:noProof/>
            <w:webHidden/>
          </w:rPr>
          <w:t>421</w:t>
        </w:r>
        <w:r w:rsidR="00855D1C">
          <w:rPr>
            <w:noProof/>
            <w:webHidden/>
          </w:rPr>
          <w:fldChar w:fldCharType="end"/>
        </w:r>
      </w:hyperlink>
    </w:p>
    <w:p w14:paraId="7EA6A3CB" w14:textId="77777777" w:rsidR="00855D1C" w:rsidRDefault="00FF3D30">
      <w:pPr>
        <w:pStyle w:val="30"/>
        <w:rPr>
          <w:rFonts w:asciiTheme="minorHAnsi" w:eastAsiaTheme="minorEastAsia" w:hAnsiTheme="minorHAnsi" w:cstheme="minorBidi"/>
          <w:snapToGrid/>
          <w:kern w:val="0"/>
          <w:sz w:val="22"/>
          <w:szCs w:val="22"/>
        </w:rPr>
      </w:pPr>
      <w:hyperlink w:anchor="_Toc445313603" w:history="1">
        <w:r w:rsidR="00855D1C" w:rsidRPr="000872BC">
          <w:rPr>
            <w:rStyle w:val="afffff2"/>
            <w:rFonts w:ascii="Calibri" w:hAnsi="Calibri"/>
          </w:rPr>
          <w:t>Multicast Operation</w:t>
        </w:r>
        <w:r w:rsidR="00855D1C">
          <w:rPr>
            <w:webHidden/>
          </w:rPr>
          <w:tab/>
        </w:r>
        <w:r w:rsidR="00855D1C">
          <w:rPr>
            <w:webHidden/>
          </w:rPr>
          <w:fldChar w:fldCharType="begin"/>
        </w:r>
        <w:r w:rsidR="00855D1C">
          <w:rPr>
            <w:webHidden/>
          </w:rPr>
          <w:instrText xml:space="preserve"> PAGEREF _Toc445313603 \h </w:instrText>
        </w:r>
        <w:r w:rsidR="00855D1C">
          <w:rPr>
            <w:webHidden/>
          </w:rPr>
        </w:r>
        <w:r w:rsidR="00855D1C">
          <w:rPr>
            <w:webHidden/>
          </w:rPr>
          <w:fldChar w:fldCharType="separate"/>
        </w:r>
        <w:r w:rsidR="00855D1C">
          <w:rPr>
            <w:webHidden/>
          </w:rPr>
          <w:t>421</w:t>
        </w:r>
        <w:r w:rsidR="00855D1C">
          <w:rPr>
            <w:webHidden/>
          </w:rPr>
          <w:fldChar w:fldCharType="end"/>
        </w:r>
      </w:hyperlink>
    </w:p>
    <w:p w14:paraId="59E69D1A" w14:textId="77777777" w:rsidR="00855D1C" w:rsidRDefault="00FF3D30">
      <w:pPr>
        <w:pStyle w:val="30"/>
        <w:rPr>
          <w:rFonts w:asciiTheme="minorHAnsi" w:eastAsiaTheme="minorEastAsia" w:hAnsiTheme="minorHAnsi" w:cstheme="minorBidi"/>
          <w:snapToGrid/>
          <w:kern w:val="0"/>
          <w:sz w:val="22"/>
          <w:szCs w:val="22"/>
        </w:rPr>
      </w:pPr>
      <w:hyperlink w:anchor="_Toc445313604" w:history="1">
        <w:r w:rsidR="00855D1C" w:rsidRPr="000872BC">
          <w:rPr>
            <w:rStyle w:val="afffff2"/>
            <w:rFonts w:ascii="Calibri" w:hAnsi="Calibri"/>
          </w:rPr>
          <w:t>Single Session vs Aggregate Session</w:t>
        </w:r>
        <w:r w:rsidR="00855D1C">
          <w:rPr>
            <w:webHidden/>
          </w:rPr>
          <w:tab/>
        </w:r>
        <w:r w:rsidR="00855D1C">
          <w:rPr>
            <w:webHidden/>
          </w:rPr>
          <w:fldChar w:fldCharType="begin"/>
        </w:r>
        <w:r w:rsidR="00855D1C">
          <w:rPr>
            <w:webHidden/>
          </w:rPr>
          <w:instrText xml:space="preserve"> PAGEREF _Toc445313604 \h </w:instrText>
        </w:r>
        <w:r w:rsidR="00855D1C">
          <w:rPr>
            <w:webHidden/>
          </w:rPr>
        </w:r>
        <w:r w:rsidR="00855D1C">
          <w:rPr>
            <w:webHidden/>
          </w:rPr>
          <w:fldChar w:fldCharType="separate"/>
        </w:r>
        <w:r w:rsidR="00855D1C">
          <w:rPr>
            <w:webHidden/>
          </w:rPr>
          <w:t>421</w:t>
        </w:r>
        <w:r w:rsidR="00855D1C">
          <w:rPr>
            <w:webHidden/>
          </w:rPr>
          <w:fldChar w:fldCharType="end"/>
        </w:r>
      </w:hyperlink>
    </w:p>
    <w:p w14:paraId="7F25E01C" w14:textId="77777777" w:rsidR="00855D1C" w:rsidRDefault="00FF3D30">
      <w:pPr>
        <w:pStyle w:val="30"/>
        <w:rPr>
          <w:rFonts w:asciiTheme="minorHAnsi" w:eastAsiaTheme="minorEastAsia" w:hAnsiTheme="minorHAnsi" w:cstheme="minorBidi"/>
          <w:snapToGrid/>
          <w:kern w:val="0"/>
          <w:sz w:val="22"/>
          <w:szCs w:val="22"/>
        </w:rPr>
      </w:pPr>
      <w:hyperlink w:anchor="_Toc445313605" w:history="1">
        <w:r w:rsidR="00855D1C" w:rsidRPr="000872BC">
          <w:rPr>
            <w:rStyle w:val="afffff2"/>
            <w:rFonts w:ascii="Calibri" w:hAnsi="Calibri"/>
          </w:rPr>
          <w:t>Multicast QoS</w:t>
        </w:r>
        <w:r w:rsidR="00855D1C">
          <w:rPr>
            <w:webHidden/>
          </w:rPr>
          <w:tab/>
        </w:r>
        <w:r w:rsidR="00855D1C">
          <w:rPr>
            <w:webHidden/>
          </w:rPr>
          <w:fldChar w:fldCharType="begin"/>
        </w:r>
        <w:r w:rsidR="00855D1C">
          <w:rPr>
            <w:webHidden/>
          </w:rPr>
          <w:instrText xml:space="preserve"> PAGEREF _Toc445313605 \h </w:instrText>
        </w:r>
        <w:r w:rsidR="00855D1C">
          <w:rPr>
            <w:webHidden/>
          </w:rPr>
        </w:r>
        <w:r w:rsidR="00855D1C">
          <w:rPr>
            <w:webHidden/>
          </w:rPr>
          <w:fldChar w:fldCharType="separate"/>
        </w:r>
        <w:r w:rsidR="00855D1C">
          <w:rPr>
            <w:webHidden/>
          </w:rPr>
          <w:t>421</w:t>
        </w:r>
        <w:r w:rsidR="00855D1C">
          <w:rPr>
            <w:webHidden/>
          </w:rPr>
          <w:fldChar w:fldCharType="end"/>
        </w:r>
      </w:hyperlink>
    </w:p>
    <w:p w14:paraId="6B138110" w14:textId="77777777" w:rsidR="00855D1C" w:rsidRDefault="00FF3D30">
      <w:pPr>
        <w:pStyle w:val="20"/>
        <w:rPr>
          <w:rFonts w:asciiTheme="minorHAnsi" w:eastAsiaTheme="minorEastAsia" w:hAnsiTheme="minorHAnsi" w:cstheme="minorBidi"/>
          <w:noProof/>
          <w:snapToGrid/>
          <w:kern w:val="0"/>
          <w:sz w:val="22"/>
          <w:szCs w:val="22"/>
        </w:rPr>
      </w:pPr>
      <w:hyperlink w:anchor="_Toc445313606" w:history="1">
        <w:r w:rsidR="00855D1C" w:rsidRPr="000872BC">
          <w:rPr>
            <w:rStyle w:val="afffff2"/>
            <w:rFonts w:ascii="Calibri" w:hAnsi="Calibri"/>
            <w:noProof/>
          </w:rPr>
          <w:t>Rate setting for PON interface port</w:t>
        </w:r>
        <w:r w:rsidR="00855D1C">
          <w:rPr>
            <w:noProof/>
            <w:webHidden/>
          </w:rPr>
          <w:tab/>
        </w:r>
        <w:r w:rsidR="00855D1C">
          <w:rPr>
            <w:noProof/>
            <w:webHidden/>
          </w:rPr>
          <w:fldChar w:fldCharType="begin"/>
        </w:r>
        <w:r w:rsidR="00855D1C">
          <w:rPr>
            <w:noProof/>
            <w:webHidden/>
          </w:rPr>
          <w:instrText xml:space="preserve"> PAGEREF _Toc445313606 \h </w:instrText>
        </w:r>
        <w:r w:rsidR="00855D1C">
          <w:rPr>
            <w:noProof/>
            <w:webHidden/>
          </w:rPr>
        </w:r>
        <w:r w:rsidR="00855D1C">
          <w:rPr>
            <w:noProof/>
            <w:webHidden/>
          </w:rPr>
          <w:fldChar w:fldCharType="separate"/>
        </w:r>
        <w:r w:rsidR="00855D1C">
          <w:rPr>
            <w:noProof/>
            <w:webHidden/>
          </w:rPr>
          <w:t>423</w:t>
        </w:r>
        <w:r w:rsidR="00855D1C">
          <w:rPr>
            <w:noProof/>
            <w:webHidden/>
          </w:rPr>
          <w:fldChar w:fldCharType="end"/>
        </w:r>
      </w:hyperlink>
    </w:p>
    <w:p w14:paraId="664B3C6B" w14:textId="77777777" w:rsidR="00855D1C" w:rsidRDefault="00FF3D30">
      <w:pPr>
        <w:pStyle w:val="30"/>
        <w:rPr>
          <w:rFonts w:asciiTheme="minorHAnsi" w:eastAsiaTheme="minorEastAsia" w:hAnsiTheme="minorHAnsi" w:cstheme="minorBidi"/>
          <w:snapToGrid/>
          <w:kern w:val="0"/>
          <w:sz w:val="22"/>
          <w:szCs w:val="22"/>
        </w:rPr>
      </w:pPr>
      <w:hyperlink w:anchor="_Toc445313607" w:history="1">
        <w:r w:rsidR="00855D1C" w:rsidRPr="000872BC">
          <w:rPr>
            <w:rStyle w:val="afffff2"/>
            <w:rFonts w:ascii="Calibri" w:hAnsi="Calibri"/>
          </w:rPr>
          <w:t>Available rates for PIM-8XE</w:t>
        </w:r>
        <w:r w:rsidR="00855D1C">
          <w:rPr>
            <w:webHidden/>
          </w:rPr>
          <w:tab/>
        </w:r>
        <w:r w:rsidR="00855D1C">
          <w:rPr>
            <w:webHidden/>
          </w:rPr>
          <w:fldChar w:fldCharType="begin"/>
        </w:r>
        <w:r w:rsidR="00855D1C">
          <w:rPr>
            <w:webHidden/>
          </w:rPr>
          <w:instrText xml:space="preserve"> PAGEREF _Toc445313607 \h </w:instrText>
        </w:r>
        <w:r w:rsidR="00855D1C">
          <w:rPr>
            <w:webHidden/>
          </w:rPr>
        </w:r>
        <w:r w:rsidR="00855D1C">
          <w:rPr>
            <w:webHidden/>
          </w:rPr>
          <w:fldChar w:fldCharType="separate"/>
        </w:r>
        <w:r w:rsidR="00855D1C">
          <w:rPr>
            <w:webHidden/>
          </w:rPr>
          <w:t>423</w:t>
        </w:r>
        <w:r w:rsidR="00855D1C">
          <w:rPr>
            <w:webHidden/>
          </w:rPr>
          <w:fldChar w:fldCharType="end"/>
        </w:r>
      </w:hyperlink>
    </w:p>
    <w:p w14:paraId="6F59CD94" w14:textId="77777777" w:rsidR="00855D1C" w:rsidRDefault="00FF3D30">
      <w:pPr>
        <w:pStyle w:val="30"/>
        <w:rPr>
          <w:rFonts w:asciiTheme="minorHAnsi" w:eastAsiaTheme="minorEastAsia" w:hAnsiTheme="minorHAnsi" w:cstheme="minorBidi"/>
          <w:snapToGrid/>
          <w:kern w:val="0"/>
          <w:sz w:val="22"/>
          <w:szCs w:val="22"/>
        </w:rPr>
      </w:pPr>
      <w:hyperlink w:anchor="_Toc445313608" w:history="1">
        <w:r w:rsidR="00855D1C" w:rsidRPr="000872BC">
          <w:rPr>
            <w:rStyle w:val="afffff2"/>
            <w:rFonts w:ascii="Calibri" w:hAnsi="Calibri"/>
          </w:rPr>
          <w:t>Setting for Turbo PON mode</w:t>
        </w:r>
        <w:r w:rsidR="00855D1C">
          <w:rPr>
            <w:webHidden/>
          </w:rPr>
          <w:tab/>
        </w:r>
        <w:r w:rsidR="00855D1C">
          <w:rPr>
            <w:webHidden/>
          </w:rPr>
          <w:fldChar w:fldCharType="begin"/>
        </w:r>
        <w:r w:rsidR="00855D1C">
          <w:rPr>
            <w:webHidden/>
          </w:rPr>
          <w:instrText xml:space="preserve"> PAGEREF _Toc445313608 \h </w:instrText>
        </w:r>
        <w:r w:rsidR="00855D1C">
          <w:rPr>
            <w:webHidden/>
          </w:rPr>
        </w:r>
        <w:r w:rsidR="00855D1C">
          <w:rPr>
            <w:webHidden/>
          </w:rPr>
          <w:fldChar w:fldCharType="separate"/>
        </w:r>
        <w:r w:rsidR="00855D1C">
          <w:rPr>
            <w:webHidden/>
          </w:rPr>
          <w:t>423</w:t>
        </w:r>
        <w:r w:rsidR="00855D1C">
          <w:rPr>
            <w:webHidden/>
          </w:rPr>
          <w:fldChar w:fldCharType="end"/>
        </w:r>
      </w:hyperlink>
    </w:p>
    <w:p w14:paraId="63309881" w14:textId="77777777" w:rsidR="00855D1C" w:rsidRDefault="00FF3D30">
      <w:pPr>
        <w:pStyle w:val="10"/>
        <w:rPr>
          <w:rFonts w:asciiTheme="minorHAnsi" w:eastAsiaTheme="minorEastAsia" w:hAnsiTheme="minorHAnsi" w:cstheme="minorBidi"/>
          <w:b w:val="0"/>
          <w:bCs w:val="0"/>
          <w:i w:val="0"/>
          <w:noProof/>
          <w:snapToGrid/>
          <w:kern w:val="0"/>
          <w:sz w:val="22"/>
          <w:szCs w:val="22"/>
        </w:rPr>
      </w:pPr>
      <w:hyperlink w:anchor="_Toc445313609" w:history="1">
        <w:r w:rsidR="00855D1C" w:rsidRPr="000872BC">
          <w:rPr>
            <w:rStyle w:val="afffff2"/>
            <w:rFonts w:ascii="Calibri" w:hAnsi="Calibri"/>
            <w:noProof/>
            <w14:scene3d>
              <w14:camera w14:prst="orthographicFront"/>
              <w14:lightRig w14:rig="threePt" w14:dir="t">
                <w14:rot w14:lat="0" w14:lon="0" w14:rev="0"/>
              </w14:lightRig>
            </w14:scene3d>
          </w:rPr>
          <w:t>Chapter 24.</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Netflow</w:t>
        </w:r>
        <w:r w:rsidR="00855D1C">
          <w:rPr>
            <w:noProof/>
            <w:webHidden/>
          </w:rPr>
          <w:tab/>
        </w:r>
        <w:r w:rsidR="00855D1C">
          <w:rPr>
            <w:noProof/>
            <w:webHidden/>
          </w:rPr>
          <w:fldChar w:fldCharType="begin"/>
        </w:r>
        <w:r w:rsidR="00855D1C">
          <w:rPr>
            <w:noProof/>
            <w:webHidden/>
          </w:rPr>
          <w:instrText xml:space="preserve"> PAGEREF _Toc445313609 \h </w:instrText>
        </w:r>
        <w:r w:rsidR="00855D1C">
          <w:rPr>
            <w:noProof/>
            <w:webHidden/>
          </w:rPr>
        </w:r>
        <w:r w:rsidR="00855D1C">
          <w:rPr>
            <w:noProof/>
            <w:webHidden/>
          </w:rPr>
          <w:fldChar w:fldCharType="separate"/>
        </w:r>
        <w:r w:rsidR="00855D1C">
          <w:rPr>
            <w:noProof/>
            <w:webHidden/>
          </w:rPr>
          <w:t>425</w:t>
        </w:r>
        <w:r w:rsidR="00855D1C">
          <w:rPr>
            <w:noProof/>
            <w:webHidden/>
          </w:rPr>
          <w:fldChar w:fldCharType="end"/>
        </w:r>
      </w:hyperlink>
    </w:p>
    <w:p w14:paraId="5A5782E0" w14:textId="77777777" w:rsidR="00855D1C" w:rsidRDefault="00FF3D30">
      <w:pPr>
        <w:pStyle w:val="20"/>
        <w:rPr>
          <w:rFonts w:asciiTheme="minorHAnsi" w:eastAsiaTheme="minorEastAsia" w:hAnsiTheme="minorHAnsi" w:cstheme="minorBidi"/>
          <w:noProof/>
          <w:snapToGrid/>
          <w:kern w:val="0"/>
          <w:sz w:val="22"/>
          <w:szCs w:val="22"/>
        </w:rPr>
      </w:pPr>
      <w:hyperlink w:anchor="_Toc445313610" w:history="1">
        <w:r w:rsidR="00855D1C" w:rsidRPr="000872BC">
          <w:rPr>
            <w:rStyle w:val="afffff2"/>
            <w:rFonts w:ascii="Calibri" w:hAnsi="Calibri"/>
            <w:noProof/>
          </w:rPr>
          <w:t>Netflow Overview</w:t>
        </w:r>
        <w:r w:rsidR="00855D1C">
          <w:rPr>
            <w:noProof/>
            <w:webHidden/>
          </w:rPr>
          <w:tab/>
        </w:r>
        <w:r w:rsidR="00855D1C">
          <w:rPr>
            <w:noProof/>
            <w:webHidden/>
          </w:rPr>
          <w:fldChar w:fldCharType="begin"/>
        </w:r>
        <w:r w:rsidR="00855D1C">
          <w:rPr>
            <w:noProof/>
            <w:webHidden/>
          </w:rPr>
          <w:instrText xml:space="preserve"> PAGEREF _Toc445313610 \h </w:instrText>
        </w:r>
        <w:r w:rsidR="00855D1C">
          <w:rPr>
            <w:noProof/>
            <w:webHidden/>
          </w:rPr>
        </w:r>
        <w:r w:rsidR="00855D1C">
          <w:rPr>
            <w:noProof/>
            <w:webHidden/>
          </w:rPr>
          <w:fldChar w:fldCharType="separate"/>
        </w:r>
        <w:r w:rsidR="00855D1C">
          <w:rPr>
            <w:noProof/>
            <w:webHidden/>
          </w:rPr>
          <w:t>426</w:t>
        </w:r>
        <w:r w:rsidR="00855D1C">
          <w:rPr>
            <w:noProof/>
            <w:webHidden/>
          </w:rPr>
          <w:fldChar w:fldCharType="end"/>
        </w:r>
      </w:hyperlink>
    </w:p>
    <w:p w14:paraId="6A44A86F" w14:textId="77777777" w:rsidR="00855D1C" w:rsidRDefault="00FF3D30">
      <w:pPr>
        <w:pStyle w:val="30"/>
        <w:rPr>
          <w:rFonts w:asciiTheme="minorHAnsi" w:eastAsiaTheme="minorEastAsia" w:hAnsiTheme="minorHAnsi" w:cstheme="minorBidi"/>
          <w:snapToGrid/>
          <w:kern w:val="0"/>
          <w:sz w:val="22"/>
          <w:szCs w:val="22"/>
        </w:rPr>
      </w:pPr>
      <w:hyperlink w:anchor="_Toc445313611" w:history="1">
        <w:r w:rsidR="00855D1C" w:rsidRPr="000872BC">
          <w:rPr>
            <w:rStyle w:val="afffff2"/>
            <w:rFonts w:ascii="Calibri" w:hAnsi="Calibri"/>
          </w:rPr>
          <w:t>Introduction to Netflow</w:t>
        </w:r>
        <w:r w:rsidR="00855D1C">
          <w:rPr>
            <w:webHidden/>
          </w:rPr>
          <w:tab/>
        </w:r>
        <w:r w:rsidR="00855D1C">
          <w:rPr>
            <w:webHidden/>
          </w:rPr>
          <w:fldChar w:fldCharType="begin"/>
        </w:r>
        <w:r w:rsidR="00855D1C">
          <w:rPr>
            <w:webHidden/>
          </w:rPr>
          <w:instrText xml:space="preserve"> PAGEREF _Toc445313611 \h </w:instrText>
        </w:r>
        <w:r w:rsidR="00855D1C">
          <w:rPr>
            <w:webHidden/>
          </w:rPr>
        </w:r>
        <w:r w:rsidR="00855D1C">
          <w:rPr>
            <w:webHidden/>
          </w:rPr>
          <w:fldChar w:fldCharType="separate"/>
        </w:r>
        <w:r w:rsidR="00855D1C">
          <w:rPr>
            <w:webHidden/>
          </w:rPr>
          <w:t>426</w:t>
        </w:r>
        <w:r w:rsidR="00855D1C">
          <w:rPr>
            <w:webHidden/>
          </w:rPr>
          <w:fldChar w:fldCharType="end"/>
        </w:r>
      </w:hyperlink>
    </w:p>
    <w:p w14:paraId="66FE9B17" w14:textId="77777777" w:rsidR="00855D1C" w:rsidRDefault="00FF3D30">
      <w:pPr>
        <w:pStyle w:val="30"/>
        <w:rPr>
          <w:rFonts w:asciiTheme="minorHAnsi" w:eastAsiaTheme="minorEastAsia" w:hAnsiTheme="minorHAnsi" w:cstheme="minorBidi"/>
          <w:snapToGrid/>
          <w:kern w:val="0"/>
          <w:sz w:val="22"/>
          <w:szCs w:val="22"/>
        </w:rPr>
      </w:pPr>
      <w:hyperlink w:anchor="_Toc445313612" w:history="1">
        <w:r w:rsidR="00855D1C" w:rsidRPr="000872BC">
          <w:rPr>
            <w:rStyle w:val="afffff2"/>
            <w:rFonts w:ascii="Calibri" w:hAnsi="Calibri"/>
          </w:rPr>
          <w:t>Netflow Deployment</w:t>
        </w:r>
        <w:r w:rsidR="00855D1C">
          <w:rPr>
            <w:webHidden/>
          </w:rPr>
          <w:tab/>
        </w:r>
        <w:r w:rsidR="00855D1C">
          <w:rPr>
            <w:webHidden/>
          </w:rPr>
          <w:fldChar w:fldCharType="begin"/>
        </w:r>
        <w:r w:rsidR="00855D1C">
          <w:rPr>
            <w:webHidden/>
          </w:rPr>
          <w:instrText xml:space="preserve"> PAGEREF _Toc445313612 \h </w:instrText>
        </w:r>
        <w:r w:rsidR="00855D1C">
          <w:rPr>
            <w:webHidden/>
          </w:rPr>
        </w:r>
        <w:r w:rsidR="00855D1C">
          <w:rPr>
            <w:webHidden/>
          </w:rPr>
          <w:fldChar w:fldCharType="separate"/>
        </w:r>
        <w:r w:rsidR="00855D1C">
          <w:rPr>
            <w:rFonts w:ascii="맑은 고딕" w:hAnsi="맑은 고딕" w:cs="맑은 고딕"/>
            <w:webHidden/>
          </w:rPr>
          <w:t>４２６</w:t>
        </w:r>
        <w:r w:rsidR="00855D1C">
          <w:rPr>
            <w:webHidden/>
          </w:rPr>
          <w:fldChar w:fldCharType="end"/>
        </w:r>
      </w:hyperlink>
    </w:p>
    <w:p w14:paraId="5090A95B" w14:textId="77777777" w:rsidR="00855D1C" w:rsidRDefault="00FF3D30">
      <w:pPr>
        <w:pStyle w:val="30"/>
        <w:rPr>
          <w:rFonts w:asciiTheme="minorHAnsi" w:eastAsiaTheme="minorEastAsia" w:hAnsiTheme="minorHAnsi" w:cstheme="minorBidi"/>
          <w:snapToGrid/>
          <w:kern w:val="0"/>
          <w:sz w:val="22"/>
          <w:szCs w:val="22"/>
        </w:rPr>
      </w:pPr>
      <w:hyperlink w:anchor="_Toc445313613" w:history="1">
        <w:r w:rsidR="00855D1C" w:rsidRPr="000872BC">
          <w:rPr>
            <w:rStyle w:val="afffff2"/>
            <w:rFonts w:ascii="Calibri" w:hAnsi="Calibri"/>
          </w:rPr>
          <w:t>Netflow Flow</w:t>
        </w:r>
        <w:r w:rsidR="00855D1C">
          <w:rPr>
            <w:webHidden/>
          </w:rPr>
          <w:tab/>
        </w:r>
        <w:r w:rsidR="00855D1C">
          <w:rPr>
            <w:webHidden/>
          </w:rPr>
          <w:fldChar w:fldCharType="begin"/>
        </w:r>
        <w:r w:rsidR="00855D1C">
          <w:rPr>
            <w:webHidden/>
          </w:rPr>
          <w:instrText xml:space="preserve"> PAGEREF _Toc445313613 \h </w:instrText>
        </w:r>
        <w:r w:rsidR="00855D1C">
          <w:rPr>
            <w:webHidden/>
          </w:rPr>
        </w:r>
        <w:r w:rsidR="00855D1C">
          <w:rPr>
            <w:webHidden/>
          </w:rPr>
          <w:fldChar w:fldCharType="separate"/>
        </w:r>
        <w:r w:rsidR="00855D1C">
          <w:rPr>
            <w:rFonts w:ascii="맑은 고딕" w:hAnsi="맑은 고딕" w:cs="맑은 고딕"/>
            <w:webHidden/>
          </w:rPr>
          <w:t>４２７</w:t>
        </w:r>
        <w:r w:rsidR="00855D1C">
          <w:rPr>
            <w:webHidden/>
          </w:rPr>
          <w:fldChar w:fldCharType="end"/>
        </w:r>
      </w:hyperlink>
    </w:p>
    <w:p w14:paraId="58BDE664" w14:textId="77777777" w:rsidR="00855D1C" w:rsidRDefault="00FF3D30">
      <w:pPr>
        <w:pStyle w:val="30"/>
        <w:rPr>
          <w:rFonts w:asciiTheme="minorHAnsi" w:eastAsiaTheme="minorEastAsia" w:hAnsiTheme="minorHAnsi" w:cstheme="minorBidi"/>
          <w:snapToGrid/>
          <w:kern w:val="0"/>
          <w:sz w:val="22"/>
          <w:szCs w:val="22"/>
        </w:rPr>
      </w:pPr>
      <w:hyperlink w:anchor="_Toc445313614" w:history="1">
        <w:r w:rsidR="00855D1C" w:rsidRPr="000872BC">
          <w:rPr>
            <w:rStyle w:val="afffff2"/>
            <w:rFonts w:ascii="Calibri" w:hAnsi="Calibri"/>
          </w:rPr>
          <w:t>Netflow Packets</w:t>
        </w:r>
        <w:r w:rsidR="00855D1C">
          <w:rPr>
            <w:webHidden/>
          </w:rPr>
          <w:tab/>
        </w:r>
        <w:r w:rsidR="00855D1C">
          <w:rPr>
            <w:webHidden/>
          </w:rPr>
          <w:fldChar w:fldCharType="begin"/>
        </w:r>
        <w:r w:rsidR="00855D1C">
          <w:rPr>
            <w:webHidden/>
          </w:rPr>
          <w:instrText xml:space="preserve"> PAGEREF _Toc445313614 \h </w:instrText>
        </w:r>
        <w:r w:rsidR="00855D1C">
          <w:rPr>
            <w:webHidden/>
          </w:rPr>
        </w:r>
        <w:r w:rsidR="00855D1C">
          <w:rPr>
            <w:webHidden/>
          </w:rPr>
          <w:fldChar w:fldCharType="separate"/>
        </w:r>
        <w:r w:rsidR="00855D1C">
          <w:rPr>
            <w:rFonts w:ascii="맑은 고딕" w:hAnsi="맑은 고딕" w:cs="맑은 고딕"/>
            <w:webHidden/>
          </w:rPr>
          <w:t>４２７</w:t>
        </w:r>
        <w:r w:rsidR="00855D1C">
          <w:rPr>
            <w:webHidden/>
          </w:rPr>
          <w:fldChar w:fldCharType="end"/>
        </w:r>
      </w:hyperlink>
    </w:p>
    <w:p w14:paraId="083C7E79" w14:textId="77777777" w:rsidR="00855D1C" w:rsidRDefault="00FF3D30">
      <w:pPr>
        <w:pStyle w:val="20"/>
        <w:rPr>
          <w:rFonts w:asciiTheme="minorHAnsi" w:eastAsiaTheme="minorEastAsia" w:hAnsiTheme="minorHAnsi" w:cstheme="minorBidi"/>
          <w:noProof/>
          <w:snapToGrid/>
          <w:kern w:val="0"/>
          <w:sz w:val="22"/>
          <w:szCs w:val="22"/>
        </w:rPr>
      </w:pPr>
      <w:hyperlink w:anchor="_Toc445313615" w:history="1">
        <w:r w:rsidR="00855D1C" w:rsidRPr="000872BC">
          <w:rPr>
            <w:rStyle w:val="afffff2"/>
            <w:rFonts w:ascii="Calibri" w:hAnsi="Calibri"/>
            <w:noProof/>
          </w:rPr>
          <w:t>U9500 Netflow</w:t>
        </w:r>
        <w:r w:rsidR="00855D1C">
          <w:rPr>
            <w:noProof/>
            <w:webHidden/>
          </w:rPr>
          <w:tab/>
        </w:r>
        <w:r w:rsidR="00855D1C">
          <w:rPr>
            <w:noProof/>
            <w:webHidden/>
          </w:rPr>
          <w:fldChar w:fldCharType="begin"/>
        </w:r>
        <w:r w:rsidR="00855D1C">
          <w:rPr>
            <w:noProof/>
            <w:webHidden/>
          </w:rPr>
          <w:instrText xml:space="preserve"> PAGEREF _Toc445313615 \h </w:instrText>
        </w:r>
        <w:r w:rsidR="00855D1C">
          <w:rPr>
            <w:noProof/>
            <w:webHidden/>
          </w:rPr>
        </w:r>
        <w:r w:rsidR="00855D1C">
          <w:rPr>
            <w:noProof/>
            <w:webHidden/>
          </w:rPr>
          <w:fldChar w:fldCharType="separate"/>
        </w:r>
        <w:r w:rsidR="00855D1C">
          <w:rPr>
            <w:rFonts w:ascii="맑은 고딕" w:hAnsi="맑은 고딕" w:cs="맑은 고딕"/>
            <w:noProof/>
            <w:webHidden/>
          </w:rPr>
          <w:t>４２９</w:t>
        </w:r>
        <w:r w:rsidR="00855D1C">
          <w:rPr>
            <w:noProof/>
            <w:webHidden/>
          </w:rPr>
          <w:fldChar w:fldCharType="end"/>
        </w:r>
      </w:hyperlink>
    </w:p>
    <w:p w14:paraId="13CC89E7" w14:textId="77777777" w:rsidR="00855D1C" w:rsidRDefault="00FF3D30">
      <w:pPr>
        <w:pStyle w:val="30"/>
        <w:rPr>
          <w:rFonts w:asciiTheme="minorHAnsi" w:eastAsiaTheme="minorEastAsia" w:hAnsiTheme="minorHAnsi" w:cstheme="minorBidi"/>
          <w:snapToGrid/>
          <w:kern w:val="0"/>
          <w:sz w:val="22"/>
          <w:szCs w:val="22"/>
        </w:rPr>
      </w:pPr>
      <w:hyperlink w:anchor="_Toc445313616" w:history="1">
        <w:r w:rsidR="00855D1C" w:rsidRPr="000872BC">
          <w:rPr>
            <w:rStyle w:val="afffff2"/>
            <w:rFonts w:ascii="Calibri" w:hAnsi="Calibri"/>
          </w:rPr>
          <w:t>Requirements and Characteristics</w:t>
        </w:r>
        <w:r w:rsidR="00855D1C">
          <w:rPr>
            <w:webHidden/>
          </w:rPr>
          <w:tab/>
        </w:r>
        <w:r w:rsidR="00855D1C">
          <w:rPr>
            <w:webHidden/>
          </w:rPr>
          <w:fldChar w:fldCharType="begin"/>
        </w:r>
        <w:r w:rsidR="00855D1C">
          <w:rPr>
            <w:webHidden/>
          </w:rPr>
          <w:instrText xml:space="preserve"> PAGEREF _Toc445313616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28D32143" w14:textId="77777777" w:rsidR="00855D1C" w:rsidRDefault="00FF3D30">
      <w:pPr>
        <w:pStyle w:val="30"/>
        <w:rPr>
          <w:rFonts w:asciiTheme="minorHAnsi" w:eastAsiaTheme="minorEastAsia" w:hAnsiTheme="minorHAnsi" w:cstheme="minorBidi"/>
          <w:snapToGrid/>
          <w:kern w:val="0"/>
          <w:sz w:val="22"/>
          <w:szCs w:val="22"/>
        </w:rPr>
      </w:pPr>
      <w:hyperlink w:anchor="_Toc445313617" w:history="1">
        <w:r w:rsidR="00855D1C" w:rsidRPr="000872BC">
          <w:rPr>
            <w:rStyle w:val="afffff2"/>
            <w:rFonts w:ascii="Calibri" w:hAnsi="Calibri"/>
          </w:rPr>
          <w:t>Creating Flows</w:t>
        </w:r>
        <w:r w:rsidR="00855D1C">
          <w:rPr>
            <w:webHidden/>
          </w:rPr>
          <w:tab/>
        </w:r>
        <w:r w:rsidR="00855D1C">
          <w:rPr>
            <w:webHidden/>
          </w:rPr>
          <w:fldChar w:fldCharType="begin"/>
        </w:r>
        <w:r w:rsidR="00855D1C">
          <w:rPr>
            <w:webHidden/>
          </w:rPr>
          <w:instrText xml:space="preserve"> PAGEREF _Toc445313617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46AFBF9C" w14:textId="77777777" w:rsidR="00855D1C" w:rsidRDefault="00FF3D30">
      <w:pPr>
        <w:pStyle w:val="30"/>
        <w:rPr>
          <w:rFonts w:asciiTheme="minorHAnsi" w:eastAsiaTheme="minorEastAsia" w:hAnsiTheme="minorHAnsi" w:cstheme="minorBidi"/>
          <w:snapToGrid/>
          <w:kern w:val="0"/>
          <w:sz w:val="22"/>
          <w:szCs w:val="22"/>
        </w:rPr>
      </w:pPr>
      <w:hyperlink w:anchor="_Toc445313618" w:history="1">
        <w:r w:rsidR="00855D1C" w:rsidRPr="000872BC">
          <w:rPr>
            <w:rStyle w:val="afffff2"/>
            <w:rFonts w:ascii="Calibri" w:hAnsi="Calibri"/>
          </w:rPr>
          <w:t>Removing Flows</w:t>
        </w:r>
        <w:r w:rsidR="00855D1C">
          <w:rPr>
            <w:webHidden/>
          </w:rPr>
          <w:tab/>
        </w:r>
        <w:r w:rsidR="00855D1C">
          <w:rPr>
            <w:webHidden/>
          </w:rPr>
          <w:fldChar w:fldCharType="begin"/>
        </w:r>
        <w:r w:rsidR="00855D1C">
          <w:rPr>
            <w:webHidden/>
          </w:rPr>
          <w:instrText xml:space="preserve"> PAGEREF _Toc445313618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5F56AD52" w14:textId="77777777" w:rsidR="00855D1C" w:rsidRDefault="00FF3D30">
      <w:pPr>
        <w:pStyle w:val="30"/>
        <w:rPr>
          <w:rFonts w:asciiTheme="minorHAnsi" w:eastAsiaTheme="minorEastAsia" w:hAnsiTheme="minorHAnsi" w:cstheme="minorBidi"/>
          <w:snapToGrid/>
          <w:kern w:val="0"/>
          <w:sz w:val="22"/>
          <w:szCs w:val="22"/>
        </w:rPr>
      </w:pPr>
      <w:hyperlink w:anchor="_Toc445313619" w:history="1">
        <w:r w:rsidR="00855D1C" w:rsidRPr="000872BC">
          <w:rPr>
            <w:rStyle w:val="afffff2"/>
            <w:rFonts w:ascii="Calibri" w:hAnsi="Calibri"/>
          </w:rPr>
          <w:t>Restrictions</w:t>
        </w:r>
        <w:r w:rsidR="00855D1C">
          <w:rPr>
            <w:webHidden/>
          </w:rPr>
          <w:tab/>
        </w:r>
        <w:r w:rsidR="00855D1C">
          <w:rPr>
            <w:webHidden/>
          </w:rPr>
          <w:fldChar w:fldCharType="begin"/>
        </w:r>
        <w:r w:rsidR="00855D1C">
          <w:rPr>
            <w:webHidden/>
          </w:rPr>
          <w:instrText xml:space="preserve"> PAGEREF _Toc445313619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1B4400FA" w14:textId="77777777" w:rsidR="00855D1C" w:rsidRDefault="00FF3D30">
      <w:pPr>
        <w:pStyle w:val="30"/>
        <w:rPr>
          <w:rFonts w:asciiTheme="minorHAnsi" w:eastAsiaTheme="minorEastAsia" w:hAnsiTheme="minorHAnsi" w:cstheme="minorBidi"/>
          <w:snapToGrid/>
          <w:kern w:val="0"/>
          <w:sz w:val="22"/>
          <w:szCs w:val="22"/>
        </w:rPr>
      </w:pPr>
      <w:hyperlink w:anchor="_Toc445313620" w:history="1">
        <w:r w:rsidR="00855D1C" w:rsidRPr="000872BC">
          <w:rPr>
            <w:rStyle w:val="afffff2"/>
            <w:rFonts w:ascii="Calibri" w:hAnsi="Calibri"/>
          </w:rPr>
          <w:t>U9500 Default Netflow Settings</w:t>
        </w:r>
        <w:r w:rsidR="00855D1C">
          <w:rPr>
            <w:webHidden/>
          </w:rPr>
          <w:tab/>
        </w:r>
        <w:r w:rsidR="00855D1C">
          <w:rPr>
            <w:webHidden/>
          </w:rPr>
          <w:fldChar w:fldCharType="begin"/>
        </w:r>
        <w:r w:rsidR="00855D1C">
          <w:rPr>
            <w:webHidden/>
          </w:rPr>
          <w:instrText xml:space="preserve"> PAGEREF _Toc445313620 \h </w:instrText>
        </w:r>
        <w:r w:rsidR="00855D1C">
          <w:rPr>
            <w:webHidden/>
          </w:rPr>
        </w:r>
        <w:r w:rsidR="00855D1C">
          <w:rPr>
            <w:webHidden/>
          </w:rPr>
          <w:fldChar w:fldCharType="separate"/>
        </w:r>
        <w:r w:rsidR="00855D1C">
          <w:rPr>
            <w:rFonts w:ascii="맑은 고딕" w:hAnsi="맑은 고딕" w:cs="맑은 고딕"/>
            <w:webHidden/>
          </w:rPr>
          <w:t>４３０</w:t>
        </w:r>
        <w:r w:rsidR="00855D1C">
          <w:rPr>
            <w:webHidden/>
          </w:rPr>
          <w:fldChar w:fldCharType="end"/>
        </w:r>
      </w:hyperlink>
    </w:p>
    <w:p w14:paraId="1AE636A9" w14:textId="77777777" w:rsidR="00855D1C" w:rsidRDefault="00FF3D30">
      <w:pPr>
        <w:pStyle w:val="20"/>
        <w:rPr>
          <w:rFonts w:asciiTheme="minorHAnsi" w:eastAsiaTheme="minorEastAsia" w:hAnsiTheme="minorHAnsi" w:cstheme="minorBidi"/>
          <w:noProof/>
          <w:snapToGrid/>
          <w:kern w:val="0"/>
          <w:sz w:val="22"/>
          <w:szCs w:val="22"/>
        </w:rPr>
      </w:pPr>
      <w:hyperlink w:anchor="_Toc445313621" w:history="1">
        <w:r w:rsidR="00855D1C" w:rsidRPr="000872BC">
          <w:rPr>
            <w:rStyle w:val="afffff2"/>
            <w:rFonts w:ascii="Calibri" w:hAnsi="Calibri"/>
            <w:noProof/>
          </w:rPr>
          <w:t>Commands for Collecting Statistical Data about Netflow Traffic</w:t>
        </w:r>
        <w:r w:rsidR="00855D1C">
          <w:rPr>
            <w:noProof/>
            <w:webHidden/>
          </w:rPr>
          <w:tab/>
        </w:r>
        <w:r w:rsidR="00855D1C">
          <w:rPr>
            <w:noProof/>
            <w:webHidden/>
          </w:rPr>
          <w:fldChar w:fldCharType="begin"/>
        </w:r>
        <w:r w:rsidR="00855D1C">
          <w:rPr>
            <w:noProof/>
            <w:webHidden/>
          </w:rPr>
          <w:instrText xml:space="preserve"> PAGEREF _Toc445313621 \h </w:instrText>
        </w:r>
        <w:r w:rsidR="00855D1C">
          <w:rPr>
            <w:noProof/>
            <w:webHidden/>
          </w:rPr>
        </w:r>
        <w:r w:rsidR="00855D1C">
          <w:rPr>
            <w:noProof/>
            <w:webHidden/>
          </w:rPr>
          <w:fldChar w:fldCharType="separate"/>
        </w:r>
        <w:r w:rsidR="00855D1C">
          <w:rPr>
            <w:rFonts w:ascii="맑은 고딕" w:hAnsi="맑은 고딕" w:cs="맑은 고딕"/>
            <w:noProof/>
            <w:webHidden/>
          </w:rPr>
          <w:t>４３１</w:t>
        </w:r>
        <w:r w:rsidR="00855D1C">
          <w:rPr>
            <w:noProof/>
            <w:webHidden/>
          </w:rPr>
          <w:fldChar w:fldCharType="end"/>
        </w:r>
      </w:hyperlink>
    </w:p>
    <w:p w14:paraId="0CCBC1F2" w14:textId="77777777" w:rsidR="00855D1C" w:rsidRDefault="00FF3D30">
      <w:pPr>
        <w:pStyle w:val="30"/>
        <w:rPr>
          <w:rFonts w:asciiTheme="minorHAnsi" w:eastAsiaTheme="minorEastAsia" w:hAnsiTheme="minorHAnsi" w:cstheme="minorBidi"/>
          <w:snapToGrid/>
          <w:kern w:val="0"/>
          <w:sz w:val="22"/>
          <w:szCs w:val="22"/>
        </w:rPr>
      </w:pPr>
      <w:hyperlink w:anchor="_Toc445313622" w:history="1">
        <w:r w:rsidR="00855D1C" w:rsidRPr="000872BC">
          <w:rPr>
            <w:rStyle w:val="afffff2"/>
            <w:rFonts w:ascii="Calibri" w:hAnsi="Calibri"/>
          </w:rPr>
          <w:t>Configuring the Settings for Collecting Statistical Data about Netflow Traffic</w:t>
        </w:r>
        <w:r w:rsidR="00855D1C">
          <w:rPr>
            <w:webHidden/>
          </w:rPr>
          <w:tab/>
        </w:r>
        <w:r w:rsidR="00855D1C">
          <w:rPr>
            <w:webHidden/>
          </w:rPr>
          <w:fldChar w:fldCharType="begin"/>
        </w:r>
        <w:r w:rsidR="00855D1C">
          <w:rPr>
            <w:webHidden/>
          </w:rPr>
          <w:instrText xml:space="preserve"> PAGEREF _Toc445313622 \h </w:instrText>
        </w:r>
        <w:r w:rsidR="00855D1C">
          <w:rPr>
            <w:webHidden/>
          </w:rPr>
        </w:r>
        <w:r w:rsidR="00855D1C">
          <w:rPr>
            <w:webHidden/>
          </w:rPr>
          <w:fldChar w:fldCharType="separate"/>
        </w:r>
        <w:r w:rsidR="00855D1C">
          <w:rPr>
            <w:rFonts w:ascii="맑은 고딕" w:hAnsi="맑은 고딕" w:cs="맑은 고딕"/>
            <w:webHidden/>
          </w:rPr>
          <w:t>４３１</w:t>
        </w:r>
        <w:r w:rsidR="00855D1C">
          <w:rPr>
            <w:webHidden/>
          </w:rPr>
          <w:fldChar w:fldCharType="end"/>
        </w:r>
      </w:hyperlink>
    </w:p>
    <w:p w14:paraId="7FDC1E80" w14:textId="77777777" w:rsidR="00855D1C" w:rsidRDefault="00FF3D30">
      <w:pPr>
        <w:pStyle w:val="30"/>
        <w:rPr>
          <w:rFonts w:asciiTheme="minorHAnsi" w:eastAsiaTheme="minorEastAsia" w:hAnsiTheme="minorHAnsi" w:cstheme="minorBidi"/>
          <w:snapToGrid/>
          <w:kern w:val="0"/>
          <w:sz w:val="22"/>
          <w:szCs w:val="22"/>
        </w:rPr>
      </w:pPr>
      <w:hyperlink w:anchor="_Toc445313623" w:history="1">
        <w:r w:rsidR="00855D1C" w:rsidRPr="000872BC">
          <w:rPr>
            <w:rStyle w:val="afffff2"/>
            <w:rFonts w:ascii="Calibri" w:hAnsi="Calibri"/>
          </w:rPr>
          <w:t>Enabling/Disabling the Collection of Statistical Data for Netflow Traffic</w:t>
        </w:r>
        <w:r w:rsidR="00855D1C">
          <w:rPr>
            <w:webHidden/>
          </w:rPr>
          <w:tab/>
        </w:r>
        <w:r w:rsidR="00855D1C">
          <w:rPr>
            <w:webHidden/>
          </w:rPr>
          <w:fldChar w:fldCharType="begin"/>
        </w:r>
        <w:r w:rsidR="00855D1C">
          <w:rPr>
            <w:webHidden/>
          </w:rPr>
          <w:instrText xml:space="preserve"> PAGEREF _Toc445313623 \h </w:instrText>
        </w:r>
        <w:r w:rsidR="00855D1C">
          <w:rPr>
            <w:webHidden/>
          </w:rPr>
        </w:r>
        <w:r w:rsidR="00855D1C">
          <w:rPr>
            <w:webHidden/>
          </w:rPr>
          <w:fldChar w:fldCharType="separate"/>
        </w:r>
        <w:r w:rsidR="00855D1C">
          <w:rPr>
            <w:rFonts w:ascii="맑은 고딕" w:hAnsi="맑은 고딕" w:cs="맑은 고딕"/>
            <w:webHidden/>
          </w:rPr>
          <w:t>４３１</w:t>
        </w:r>
        <w:r w:rsidR="00855D1C">
          <w:rPr>
            <w:webHidden/>
          </w:rPr>
          <w:fldChar w:fldCharType="end"/>
        </w:r>
      </w:hyperlink>
    </w:p>
    <w:p w14:paraId="3A8B208B" w14:textId="77777777" w:rsidR="00855D1C" w:rsidRDefault="00FF3D30">
      <w:pPr>
        <w:pStyle w:val="30"/>
        <w:rPr>
          <w:rFonts w:asciiTheme="minorHAnsi" w:eastAsiaTheme="minorEastAsia" w:hAnsiTheme="minorHAnsi" w:cstheme="minorBidi"/>
          <w:snapToGrid/>
          <w:kern w:val="0"/>
          <w:sz w:val="22"/>
          <w:szCs w:val="22"/>
        </w:rPr>
      </w:pPr>
      <w:hyperlink w:anchor="_Toc445313624" w:history="1">
        <w:r w:rsidR="00855D1C" w:rsidRPr="000872BC">
          <w:rPr>
            <w:rStyle w:val="afffff2"/>
            <w:rFonts w:ascii="Calibri" w:hAnsi="Calibri"/>
          </w:rPr>
          <w:t>Setting the Flow Aging Out Time</w:t>
        </w:r>
        <w:r w:rsidR="00855D1C">
          <w:rPr>
            <w:webHidden/>
          </w:rPr>
          <w:tab/>
        </w:r>
        <w:r w:rsidR="00855D1C">
          <w:rPr>
            <w:webHidden/>
          </w:rPr>
          <w:fldChar w:fldCharType="begin"/>
        </w:r>
        <w:r w:rsidR="00855D1C">
          <w:rPr>
            <w:webHidden/>
          </w:rPr>
          <w:instrText xml:space="preserve"> PAGEREF _Toc445313624 \h </w:instrText>
        </w:r>
        <w:r w:rsidR="00855D1C">
          <w:rPr>
            <w:webHidden/>
          </w:rPr>
        </w:r>
        <w:r w:rsidR="00855D1C">
          <w:rPr>
            <w:webHidden/>
          </w:rPr>
          <w:fldChar w:fldCharType="separate"/>
        </w:r>
        <w:r w:rsidR="00855D1C">
          <w:rPr>
            <w:rFonts w:ascii="맑은 고딕" w:hAnsi="맑은 고딕" w:cs="맑은 고딕"/>
            <w:webHidden/>
          </w:rPr>
          <w:t>４３１</w:t>
        </w:r>
        <w:r w:rsidR="00855D1C">
          <w:rPr>
            <w:webHidden/>
          </w:rPr>
          <w:fldChar w:fldCharType="end"/>
        </w:r>
      </w:hyperlink>
    </w:p>
    <w:p w14:paraId="066C3AB5" w14:textId="77777777" w:rsidR="00855D1C" w:rsidRDefault="00FF3D30">
      <w:pPr>
        <w:pStyle w:val="30"/>
        <w:rPr>
          <w:rFonts w:asciiTheme="minorHAnsi" w:eastAsiaTheme="minorEastAsia" w:hAnsiTheme="minorHAnsi" w:cstheme="minorBidi"/>
          <w:snapToGrid/>
          <w:kern w:val="0"/>
          <w:sz w:val="22"/>
          <w:szCs w:val="22"/>
        </w:rPr>
      </w:pPr>
      <w:hyperlink w:anchor="_Toc445313625" w:history="1">
        <w:r w:rsidR="00855D1C" w:rsidRPr="000872BC">
          <w:rPr>
            <w:rStyle w:val="afffff2"/>
            <w:rFonts w:ascii="Calibri" w:hAnsi="Calibri"/>
          </w:rPr>
          <w:t>Setting the Maximum Number of Flows</w:t>
        </w:r>
        <w:r w:rsidR="00855D1C">
          <w:rPr>
            <w:webHidden/>
          </w:rPr>
          <w:tab/>
        </w:r>
        <w:r w:rsidR="00855D1C">
          <w:rPr>
            <w:webHidden/>
          </w:rPr>
          <w:fldChar w:fldCharType="begin"/>
        </w:r>
        <w:r w:rsidR="00855D1C">
          <w:rPr>
            <w:webHidden/>
          </w:rPr>
          <w:instrText xml:space="preserve"> PAGEREF _Toc445313625 \h </w:instrText>
        </w:r>
        <w:r w:rsidR="00855D1C">
          <w:rPr>
            <w:webHidden/>
          </w:rPr>
        </w:r>
        <w:r w:rsidR="00855D1C">
          <w:rPr>
            <w:webHidden/>
          </w:rPr>
          <w:fldChar w:fldCharType="separate"/>
        </w:r>
        <w:r w:rsidR="00855D1C">
          <w:rPr>
            <w:rFonts w:ascii="맑은 고딕" w:hAnsi="맑은 고딕" w:cs="맑은 고딕"/>
            <w:webHidden/>
          </w:rPr>
          <w:t>４３３</w:t>
        </w:r>
        <w:r w:rsidR="00855D1C">
          <w:rPr>
            <w:webHidden/>
          </w:rPr>
          <w:fldChar w:fldCharType="end"/>
        </w:r>
      </w:hyperlink>
    </w:p>
    <w:p w14:paraId="0114ECCD" w14:textId="77777777" w:rsidR="00855D1C" w:rsidRDefault="00FF3D30">
      <w:pPr>
        <w:pStyle w:val="20"/>
        <w:rPr>
          <w:rFonts w:asciiTheme="minorHAnsi" w:eastAsiaTheme="minorEastAsia" w:hAnsiTheme="minorHAnsi" w:cstheme="minorBidi"/>
          <w:noProof/>
          <w:snapToGrid/>
          <w:kern w:val="0"/>
          <w:sz w:val="22"/>
          <w:szCs w:val="22"/>
        </w:rPr>
      </w:pPr>
      <w:hyperlink w:anchor="_Toc445313626" w:history="1">
        <w:r w:rsidR="00855D1C" w:rsidRPr="000872BC">
          <w:rPr>
            <w:rStyle w:val="afffff2"/>
            <w:rFonts w:ascii="Calibri" w:hAnsi="Calibri"/>
            <w:noProof/>
          </w:rPr>
          <w:t>Commands for Viewing Statistical Data about Netflow Traffic</w:t>
        </w:r>
        <w:r w:rsidR="00855D1C">
          <w:rPr>
            <w:noProof/>
            <w:webHidden/>
          </w:rPr>
          <w:tab/>
        </w:r>
        <w:r w:rsidR="00855D1C">
          <w:rPr>
            <w:noProof/>
            <w:webHidden/>
          </w:rPr>
          <w:fldChar w:fldCharType="begin"/>
        </w:r>
        <w:r w:rsidR="00855D1C">
          <w:rPr>
            <w:noProof/>
            <w:webHidden/>
          </w:rPr>
          <w:instrText xml:space="preserve"> PAGEREF _Toc445313626 \h </w:instrText>
        </w:r>
        <w:r w:rsidR="00855D1C">
          <w:rPr>
            <w:noProof/>
            <w:webHidden/>
          </w:rPr>
        </w:r>
        <w:r w:rsidR="00855D1C">
          <w:rPr>
            <w:noProof/>
            <w:webHidden/>
          </w:rPr>
          <w:fldChar w:fldCharType="separate"/>
        </w:r>
        <w:r w:rsidR="00855D1C">
          <w:rPr>
            <w:rFonts w:ascii="맑은 고딕" w:hAnsi="맑은 고딕" w:cs="맑은 고딕"/>
            <w:noProof/>
            <w:webHidden/>
          </w:rPr>
          <w:t>４３４</w:t>
        </w:r>
        <w:r w:rsidR="00855D1C">
          <w:rPr>
            <w:noProof/>
            <w:webHidden/>
          </w:rPr>
          <w:fldChar w:fldCharType="end"/>
        </w:r>
      </w:hyperlink>
    </w:p>
    <w:p w14:paraId="1ACD2D0C" w14:textId="77777777" w:rsidR="00855D1C" w:rsidRDefault="00FF3D30">
      <w:pPr>
        <w:pStyle w:val="30"/>
        <w:rPr>
          <w:rFonts w:asciiTheme="minorHAnsi" w:eastAsiaTheme="minorEastAsia" w:hAnsiTheme="minorHAnsi" w:cstheme="minorBidi"/>
          <w:snapToGrid/>
          <w:kern w:val="0"/>
          <w:sz w:val="22"/>
          <w:szCs w:val="22"/>
        </w:rPr>
      </w:pPr>
      <w:hyperlink w:anchor="_Toc445313627" w:history="1">
        <w:r w:rsidR="00855D1C" w:rsidRPr="000872BC">
          <w:rPr>
            <w:rStyle w:val="afffff2"/>
            <w:rFonts w:ascii="Calibri" w:hAnsi="Calibri"/>
          </w:rPr>
          <w:t>Viewing Statistical Data about Netflow Traffic</w:t>
        </w:r>
        <w:r w:rsidR="00855D1C">
          <w:rPr>
            <w:webHidden/>
          </w:rPr>
          <w:tab/>
        </w:r>
        <w:r w:rsidR="00855D1C">
          <w:rPr>
            <w:webHidden/>
          </w:rPr>
          <w:fldChar w:fldCharType="begin"/>
        </w:r>
        <w:r w:rsidR="00855D1C">
          <w:rPr>
            <w:webHidden/>
          </w:rPr>
          <w:instrText xml:space="preserve"> PAGEREF _Toc445313627 \h </w:instrText>
        </w:r>
        <w:r w:rsidR="00855D1C">
          <w:rPr>
            <w:webHidden/>
          </w:rPr>
        </w:r>
        <w:r w:rsidR="00855D1C">
          <w:rPr>
            <w:webHidden/>
          </w:rPr>
          <w:fldChar w:fldCharType="separate"/>
        </w:r>
        <w:r w:rsidR="00855D1C">
          <w:rPr>
            <w:rFonts w:ascii="맑은 고딕" w:hAnsi="맑은 고딕" w:cs="맑은 고딕"/>
            <w:webHidden/>
          </w:rPr>
          <w:t>４３４</w:t>
        </w:r>
        <w:r w:rsidR="00855D1C">
          <w:rPr>
            <w:webHidden/>
          </w:rPr>
          <w:fldChar w:fldCharType="end"/>
        </w:r>
      </w:hyperlink>
    </w:p>
    <w:p w14:paraId="4C45DE28" w14:textId="77777777" w:rsidR="00855D1C" w:rsidRDefault="00FF3D30">
      <w:pPr>
        <w:pStyle w:val="30"/>
        <w:rPr>
          <w:rFonts w:asciiTheme="minorHAnsi" w:eastAsiaTheme="minorEastAsia" w:hAnsiTheme="minorHAnsi" w:cstheme="minorBidi"/>
          <w:snapToGrid/>
          <w:kern w:val="0"/>
          <w:sz w:val="22"/>
          <w:szCs w:val="22"/>
        </w:rPr>
      </w:pPr>
      <w:hyperlink w:anchor="_Toc445313628" w:history="1">
        <w:r w:rsidR="00855D1C" w:rsidRPr="000872BC">
          <w:rPr>
            <w:rStyle w:val="afffff2"/>
            <w:rFonts w:ascii="Calibri" w:hAnsi="Calibri"/>
          </w:rPr>
          <w:t>Commands for Viewing Flows</w:t>
        </w:r>
        <w:r w:rsidR="00855D1C">
          <w:rPr>
            <w:webHidden/>
          </w:rPr>
          <w:tab/>
        </w:r>
        <w:r w:rsidR="00855D1C">
          <w:rPr>
            <w:webHidden/>
          </w:rPr>
          <w:fldChar w:fldCharType="begin"/>
        </w:r>
        <w:r w:rsidR="00855D1C">
          <w:rPr>
            <w:webHidden/>
          </w:rPr>
          <w:instrText xml:space="preserve"> PAGEREF _Toc445313628 \h </w:instrText>
        </w:r>
        <w:r w:rsidR="00855D1C">
          <w:rPr>
            <w:webHidden/>
          </w:rPr>
        </w:r>
        <w:r w:rsidR="00855D1C">
          <w:rPr>
            <w:webHidden/>
          </w:rPr>
          <w:fldChar w:fldCharType="separate"/>
        </w:r>
        <w:r w:rsidR="00855D1C">
          <w:rPr>
            <w:rFonts w:ascii="맑은 고딕" w:hAnsi="맑은 고딕" w:cs="맑은 고딕"/>
            <w:webHidden/>
          </w:rPr>
          <w:t>４３４</w:t>
        </w:r>
        <w:r w:rsidR="00855D1C">
          <w:rPr>
            <w:webHidden/>
          </w:rPr>
          <w:fldChar w:fldCharType="end"/>
        </w:r>
      </w:hyperlink>
    </w:p>
    <w:p w14:paraId="2F687DBC" w14:textId="77777777" w:rsidR="00855D1C" w:rsidRDefault="00FF3D30">
      <w:pPr>
        <w:pStyle w:val="30"/>
        <w:rPr>
          <w:rFonts w:asciiTheme="minorHAnsi" w:eastAsiaTheme="minorEastAsia" w:hAnsiTheme="minorHAnsi" w:cstheme="minorBidi"/>
          <w:snapToGrid/>
          <w:kern w:val="0"/>
          <w:sz w:val="22"/>
          <w:szCs w:val="22"/>
        </w:rPr>
      </w:pPr>
      <w:hyperlink w:anchor="_Toc445313629" w:history="1">
        <w:r w:rsidR="00855D1C" w:rsidRPr="000872BC">
          <w:rPr>
            <w:rStyle w:val="afffff2"/>
            <w:rFonts w:ascii="Calibri" w:hAnsi="Calibri"/>
          </w:rPr>
          <w:t>Purging All Flows</w:t>
        </w:r>
        <w:r w:rsidR="00855D1C">
          <w:rPr>
            <w:webHidden/>
          </w:rPr>
          <w:tab/>
        </w:r>
        <w:r w:rsidR="00855D1C">
          <w:rPr>
            <w:webHidden/>
          </w:rPr>
          <w:fldChar w:fldCharType="begin"/>
        </w:r>
        <w:r w:rsidR="00855D1C">
          <w:rPr>
            <w:webHidden/>
          </w:rPr>
          <w:instrText xml:space="preserve"> PAGEREF _Toc445313629 \h </w:instrText>
        </w:r>
        <w:r w:rsidR="00855D1C">
          <w:rPr>
            <w:webHidden/>
          </w:rPr>
        </w:r>
        <w:r w:rsidR="00855D1C">
          <w:rPr>
            <w:webHidden/>
          </w:rPr>
          <w:fldChar w:fldCharType="separate"/>
        </w:r>
        <w:r w:rsidR="00855D1C">
          <w:rPr>
            <w:rFonts w:ascii="맑은 고딕" w:hAnsi="맑은 고딕" w:cs="맑은 고딕"/>
            <w:webHidden/>
          </w:rPr>
          <w:t>４３６</w:t>
        </w:r>
        <w:r w:rsidR="00855D1C">
          <w:rPr>
            <w:webHidden/>
          </w:rPr>
          <w:fldChar w:fldCharType="end"/>
        </w:r>
      </w:hyperlink>
    </w:p>
    <w:p w14:paraId="56AC6552" w14:textId="77777777" w:rsidR="00855D1C" w:rsidRDefault="00FF3D30">
      <w:pPr>
        <w:pStyle w:val="20"/>
        <w:rPr>
          <w:rFonts w:asciiTheme="minorHAnsi" w:eastAsiaTheme="minorEastAsia" w:hAnsiTheme="minorHAnsi" w:cstheme="minorBidi"/>
          <w:noProof/>
          <w:snapToGrid/>
          <w:kern w:val="0"/>
          <w:sz w:val="22"/>
          <w:szCs w:val="22"/>
        </w:rPr>
      </w:pPr>
      <w:hyperlink w:anchor="_Toc445313630" w:history="1">
        <w:r w:rsidR="00855D1C" w:rsidRPr="000872BC">
          <w:rPr>
            <w:rStyle w:val="afffff2"/>
            <w:rFonts w:ascii="Calibri" w:hAnsi="Calibri"/>
            <w:noProof/>
          </w:rPr>
          <w:t>Commands for the Settings for Sending Statistical Data</w:t>
        </w:r>
        <w:r w:rsidR="00855D1C">
          <w:rPr>
            <w:noProof/>
            <w:webHidden/>
          </w:rPr>
          <w:tab/>
        </w:r>
        <w:r w:rsidR="00855D1C">
          <w:rPr>
            <w:noProof/>
            <w:webHidden/>
          </w:rPr>
          <w:fldChar w:fldCharType="begin"/>
        </w:r>
        <w:r w:rsidR="00855D1C">
          <w:rPr>
            <w:noProof/>
            <w:webHidden/>
          </w:rPr>
          <w:instrText xml:space="preserve"> PAGEREF _Toc445313630 \h </w:instrText>
        </w:r>
        <w:r w:rsidR="00855D1C">
          <w:rPr>
            <w:noProof/>
            <w:webHidden/>
          </w:rPr>
        </w:r>
        <w:r w:rsidR="00855D1C">
          <w:rPr>
            <w:noProof/>
            <w:webHidden/>
          </w:rPr>
          <w:fldChar w:fldCharType="separate"/>
        </w:r>
        <w:r w:rsidR="00855D1C">
          <w:rPr>
            <w:rFonts w:ascii="맑은 고딕" w:hAnsi="맑은 고딕" w:cs="맑은 고딕"/>
            <w:noProof/>
            <w:webHidden/>
          </w:rPr>
          <w:t>４３７</w:t>
        </w:r>
        <w:r w:rsidR="00855D1C">
          <w:rPr>
            <w:noProof/>
            <w:webHidden/>
          </w:rPr>
          <w:fldChar w:fldCharType="end"/>
        </w:r>
      </w:hyperlink>
    </w:p>
    <w:p w14:paraId="2EB7D454" w14:textId="77777777" w:rsidR="00855D1C" w:rsidRDefault="00FF3D30">
      <w:pPr>
        <w:pStyle w:val="30"/>
        <w:rPr>
          <w:rFonts w:asciiTheme="minorHAnsi" w:eastAsiaTheme="minorEastAsia" w:hAnsiTheme="minorHAnsi" w:cstheme="minorBidi"/>
          <w:snapToGrid/>
          <w:kern w:val="0"/>
          <w:sz w:val="22"/>
          <w:szCs w:val="22"/>
        </w:rPr>
      </w:pPr>
      <w:hyperlink w:anchor="_Toc445313631" w:history="1">
        <w:r w:rsidR="00855D1C" w:rsidRPr="000872BC">
          <w:rPr>
            <w:rStyle w:val="afffff2"/>
            <w:rFonts w:ascii="Calibri" w:hAnsi="Calibri"/>
          </w:rPr>
          <w:t>Sending Statistical Data about Netflow Traffic</w:t>
        </w:r>
        <w:r w:rsidR="00855D1C">
          <w:rPr>
            <w:webHidden/>
          </w:rPr>
          <w:tab/>
        </w:r>
        <w:r w:rsidR="00855D1C">
          <w:rPr>
            <w:webHidden/>
          </w:rPr>
          <w:fldChar w:fldCharType="begin"/>
        </w:r>
        <w:r w:rsidR="00855D1C">
          <w:rPr>
            <w:webHidden/>
          </w:rPr>
          <w:instrText xml:space="preserve"> PAGEREF _Toc445313631 \h </w:instrText>
        </w:r>
        <w:r w:rsidR="00855D1C">
          <w:rPr>
            <w:webHidden/>
          </w:rPr>
        </w:r>
        <w:r w:rsidR="00855D1C">
          <w:rPr>
            <w:webHidden/>
          </w:rPr>
          <w:fldChar w:fldCharType="separate"/>
        </w:r>
        <w:r w:rsidR="00855D1C">
          <w:rPr>
            <w:rFonts w:ascii="맑은 고딕" w:hAnsi="맑은 고딕" w:cs="맑은 고딕"/>
            <w:webHidden/>
          </w:rPr>
          <w:t>４３７</w:t>
        </w:r>
        <w:r w:rsidR="00855D1C">
          <w:rPr>
            <w:webHidden/>
          </w:rPr>
          <w:fldChar w:fldCharType="end"/>
        </w:r>
      </w:hyperlink>
    </w:p>
    <w:p w14:paraId="5D5976AD" w14:textId="77777777" w:rsidR="00855D1C" w:rsidRDefault="00FF3D30">
      <w:pPr>
        <w:pStyle w:val="30"/>
        <w:rPr>
          <w:rFonts w:asciiTheme="minorHAnsi" w:eastAsiaTheme="minorEastAsia" w:hAnsiTheme="minorHAnsi" w:cstheme="minorBidi"/>
          <w:snapToGrid/>
          <w:kern w:val="0"/>
          <w:sz w:val="22"/>
          <w:szCs w:val="22"/>
        </w:rPr>
      </w:pPr>
      <w:hyperlink w:anchor="_Toc445313632" w:history="1">
        <w:r w:rsidR="00855D1C" w:rsidRPr="000872BC">
          <w:rPr>
            <w:rStyle w:val="afffff2"/>
            <w:rFonts w:ascii="Calibri" w:hAnsi="Calibri"/>
          </w:rPr>
          <w:t>Configuring the Settings for Sending Statistical Data about Netflow Traffic</w:t>
        </w:r>
        <w:r w:rsidR="00855D1C">
          <w:rPr>
            <w:webHidden/>
          </w:rPr>
          <w:tab/>
        </w:r>
        <w:r w:rsidR="00855D1C">
          <w:rPr>
            <w:webHidden/>
          </w:rPr>
          <w:fldChar w:fldCharType="begin"/>
        </w:r>
        <w:r w:rsidR="00855D1C">
          <w:rPr>
            <w:webHidden/>
          </w:rPr>
          <w:instrText xml:space="preserve"> PAGEREF _Toc445313632 \h </w:instrText>
        </w:r>
        <w:r w:rsidR="00855D1C">
          <w:rPr>
            <w:webHidden/>
          </w:rPr>
        </w:r>
        <w:r w:rsidR="00855D1C">
          <w:rPr>
            <w:webHidden/>
          </w:rPr>
          <w:fldChar w:fldCharType="separate"/>
        </w:r>
        <w:r w:rsidR="00855D1C">
          <w:rPr>
            <w:rFonts w:ascii="맑은 고딕" w:hAnsi="맑은 고딕" w:cs="맑은 고딕"/>
            <w:webHidden/>
          </w:rPr>
          <w:t>４３７</w:t>
        </w:r>
        <w:r w:rsidR="00855D1C">
          <w:rPr>
            <w:webHidden/>
          </w:rPr>
          <w:fldChar w:fldCharType="end"/>
        </w:r>
      </w:hyperlink>
    </w:p>
    <w:p w14:paraId="4C2AB4B9" w14:textId="77777777" w:rsidR="00855D1C" w:rsidRDefault="00FF3D30">
      <w:pPr>
        <w:pStyle w:val="30"/>
        <w:rPr>
          <w:rFonts w:asciiTheme="minorHAnsi" w:eastAsiaTheme="minorEastAsia" w:hAnsiTheme="minorHAnsi" w:cstheme="minorBidi"/>
          <w:snapToGrid/>
          <w:kern w:val="0"/>
          <w:sz w:val="22"/>
          <w:szCs w:val="22"/>
        </w:rPr>
      </w:pPr>
      <w:hyperlink w:anchor="_Toc445313633" w:history="1">
        <w:r w:rsidR="00855D1C" w:rsidRPr="000872BC">
          <w:rPr>
            <w:rStyle w:val="afffff2"/>
            <w:rFonts w:ascii="Calibri" w:hAnsi="Calibri"/>
          </w:rPr>
          <w:t>Setting the Receiver of Statistical Data about Netflow Traffic</w:t>
        </w:r>
        <w:r w:rsidR="00855D1C">
          <w:rPr>
            <w:webHidden/>
          </w:rPr>
          <w:tab/>
        </w:r>
        <w:r w:rsidR="00855D1C">
          <w:rPr>
            <w:webHidden/>
          </w:rPr>
          <w:fldChar w:fldCharType="begin"/>
        </w:r>
        <w:r w:rsidR="00855D1C">
          <w:rPr>
            <w:webHidden/>
          </w:rPr>
          <w:instrText xml:space="preserve"> PAGEREF _Toc445313633 \h </w:instrText>
        </w:r>
        <w:r w:rsidR="00855D1C">
          <w:rPr>
            <w:webHidden/>
          </w:rPr>
        </w:r>
        <w:r w:rsidR="00855D1C">
          <w:rPr>
            <w:webHidden/>
          </w:rPr>
          <w:fldChar w:fldCharType="separate"/>
        </w:r>
        <w:r w:rsidR="00855D1C">
          <w:rPr>
            <w:rFonts w:ascii="맑은 고딕" w:hAnsi="맑은 고딕" w:cs="맑은 고딕"/>
            <w:webHidden/>
          </w:rPr>
          <w:t>４３７</w:t>
        </w:r>
        <w:r w:rsidR="00855D1C">
          <w:rPr>
            <w:webHidden/>
          </w:rPr>
          <w:fldChar w:fldCharType="end"/>
        </w:r>
      </w:hyperlink>
    </w:p>
    <w:p w14:paraId="1D63E9F0" w14:textId="77777777" w:rsidR="00855D1C" w:rsidRDefault="00FF3D30">
      <w:pPr>
        <w:pStyle w:val="30"/>
        <w:rPr>
          <w:rFonts w:asciiTheme="minorHAnsi" w:eastAsiaTheme="minorEastAsia" w:hAnsiTheme="minorHAnsi" w:cstheme="minorBidi"/>
          <w:snapToGrid/>
          <w:kern w:val="0"/>
          <w:sz w:val="22"/>
          <w:szCs w:val="22"/>
        </w:rPr>
      </w:pPr>
      <w:hyperlink w:anchor="_Toc445313634" w:history="1">
        <w:r w:rsidR="00855D1C" w:rsidRPr="000872BC">
          <w:rPr>
            <w:rStyle w:val="afffff2"/>
            <w:rFonts w:ascii="Calibri" w:hAnsi="Calibri"/>
          </w:rPr>
          <w:t>Setting the Source Interface to Send Statistical Data</w:t>
        </w:r>
        <w:r w:rsidR="00855D1C">
          <w:rPr>
            <w:webHidden/>
          </w:rPr>
          <w:tab/>
        </w:r>
        <w:r w:rsidR="00855D1C">
          <w:rPr>
            <w:webHidden/>
          </w:rPr>
          <w:fldChar w:fldCharType="begin"/>
        </w:r>
        <w:r w:rsidR="00855D1C">
          <w:rPr>
            <w:webHidden/>
          </w:rPr>
          <w:instrText xml:space="preserve"> PAGEREF _Toc445313634 \h </w:instrText>
        </w:r>
        <w:r w:rsidR="00855D1C">
          <w:rPr>
            <w:webHidden/>
          </w:rPr>
        </w:r>
        <w:r w:rsidR="00855D1C">
          <w:rPr>
            <w:webHidden/>
          </w:rPr>
          <w:fldChar w:fldCharType="separate"/>
        </w:r>
        <w:r w:rsidR="00855D1C">
          <w:rPr>
            <w:rFonts w:ascii="맑은 고딕" w:hAnsi="맑은 고딕" w:cs="맑은 고딕"/>
            <w:webHidden/>
          </w:rPr>
          <w:t>４３８</w:t>
        </w:r>
        <w:r w:rsidR="00855D1C">
          <w:rPr>
            <w:webHidden/>
          </w:rPr>
          <w:fldChar w:fldCharType="end"/>
        </w:r>
      </w:hyperlink>
    </w:p>
    <w:p w14:paraId="1D124FAA" w14:textId="77777777" w:rsidR="00855D1C" w:rsidRDefault="00FF3D30">
      <w:pPr>
        <w:pStyle w:val="30"/>
        <w:rPr>
          <w:rFonts w:asciiTheme="minorHAnsi" w:eastAsiaTheme="minorEastAsia" w:hAnsiTheme="minorHAnsi" w:cstheme="minorBidi"/>
          <w:snapToGrid/>
          <w:kern w:val="0"/>
          <w:sz w:val="22"/>
          <w:szCs w:val="22"/>
        </w:rPr>
      </w:pPr>
      <w:hyperlink w:anchor="_Toc445313635" w:history="1">
        <w:r w:rsidR="00855D1C" w:rsidRPr="000872BC">
          <w:rPr>
            <w:rStyle w:val="afffff2"/>
            <w:rFonts w:ascii="Calibri" w:hAnsi="Calibri"/>
          </w:rPr>
          <w:t>Viewing the Export Status of Statistical Data about Netflow Traffic</w:t>
        </w:r>
        <w:r w:rsidR="00855D1C">
          <w:rPr>
            <w:webHidden/>
          </w:rPr>
          <w:tab/>
        </w:r>
        <w:r w:rsidR="00855D1C">
          <w:rPr>
            <w:webHidden/>
          </w:rPr>
          <w:fldChar w:fldCharType="begin"/>
        </w:r>
        <w:r w:rsidR="00855D1C">
          <w:rPr>
            <w:webHidden/>
          </w:rPr>
          <w:instrText xml:space="preserve"> PAGEREF _Toc445313635 \h </w:instrText>
        </w:r>
        <w:r w:rsidR="00855D1C">
          <w:rPr>
            <w:webHidden/>
          </w:rPr>
        </w:r>
        <w:r w:rsidR="00855D1C">
          <w:rPr>
            <w:webHidden/>
          </w:rPr>
          <w:fldChar w:fldCharType="separate"/>
        </w:r>
        <w:r w:rsidR="00855D1C">
          <w:rPr>
            <w:rFonts w:ascii="맑은 고딕" w:hAnsi="맑은 고딕" w:cs="맑은 고딕"/>
            <w:webHidden/>
          </w:rPr>
          <w:t>４３８</w:t>
        </w:r>
        <w:r w:rsidR="00855D1C">
          <w:rPr>
            <w:webHidden/>
          </w:rPr>
          <w:fldChar w:fldCharType="end"/>
        </w:r>
      </w:hyperlink>
    </w:p>
    <w:p w14:paraId="1DE307A4" w14:textId="77777777" w:rsidR="00CA2EEE" w:rsidRPr="00677940" w:rsidRDefault="005832B8" w:rsidP="00FF5482">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4" w:name="_Toc444694492"/>
      <w:bookmarkStart w:id="25" w:name="_Toc444694815"/>
      <w:bookmarkStart w:id="26" w:name="_Toc444694877"/>
      <w:bookmarkStart w:id="27" w:name="_Toc391378341"/>
      <w:bookmarkStart w:id="28" w:name="_Toc445313093"/>
      <w:bookmarkEnd w:id="24"/>
      <w:bookmarkEnd w:id="25"/>
      <w:bookmarkEnd w:id="26"/>
      <w:r w:rsidRPr="00677940">
        <w:rPr>
          <w:rFonts w:ascii="Calibri" w:hAnsi="Calibri"/>
        </w:rPr>
        <w:lastRenderedPageBreak/>
        <w:t>Overview</w:t>
      </w:r>
      <w:bookmarkEnd w:id="27"/>
      <w:bookmarkEnd w:id="28"/>
    </w:p>
    <w:p w14:paraId="328ECED0" w14:textId="77777777" w:rsidR="00F6514D" w:rsidRPr="00677940" w:rsidRDefault="00F6514D" w:rsidP="0021019A">
      <w:pPr>
        <w:pStyle w:val="-1"/>
        <w:ind w:leftChars="50" w:left="90" w:right="20"/>
        <w:rPr>
          <w:rFonts w:ascii="Calibri" w:hAnsi="Calibri" w:cs="Arial"/>
          <w:szCs w:val="18"/>
        </w:rPr>
      </w:pPr>
      <w:bookmarkStart w:id="29" w:name="_Toc294857211"/>
      <w:bookmarkStart w:id="30" w:name="_Toc294857367"/>
      <w:bookmarkStart w:id="31" w:name="_Toc294857433"/>
      <w:bookmarkStart w:id="32" w:name="_Toc294877576"/>
      <w:bookmarkStart w:id="33" w:name="_Toc294878103"/>
      <w:bookmarkStart w:id="34" w:name="_Toc294879728"/>
      <w:bookmarkStart w:id="35" w:name="_Toc294880412"/>
      <w:bookmarkStart w:id="36" w:name="_Toc294880938"/>
      <w:bookmarkStart w:id="37" w:name="_Toc294882242"/>
      <w:bookmarkStart w:id="38" w:name="_Toc294882767"/>
      <w:bookmarkStart w:id="39" w:name="_Toc295242029"/>
      <w:bookmarkStart w:id="40" w:name="_Toc295242470"/>
      <w:bookmarkStart w:id="41" w:name="_Toc295290790"/>
      <w:bookmarkStart w:id="42" w:name="_Toc295390125"/>
      <w:bookmarkStart w:id="43" w:name="_Toc295402206"/>
      <w:bookmarkStart w:id="44" w:name="_Toc295402249"/>
      <w:bookmarkStart w:id="45" w:name="_Toc295470727"/>
      <w:bookmarkStart w:id="46" w:name="_Toc295741845"/>
      <w:bookmarkStart w:id="47" w:name="_Toc295750534"/>
      <w:bookmarkStart w:id="48" w:name="_Toc295819974"/>
      <w:bookmarkStart w:id="49" w:name="_Toc295820008"/>
      <w:bookmarkStart w:id="50" w:name="_Toc295820043"/>
      <w:bookmarkStart w:id="51" w:name="_Toc295825885"/>
      <w:bookmarkStart w:id="52" w:name="_Toc295832327"/>
      <w:bookmarkStart w:id="53" w:name="_Toc295832369"/>
      <w:bookmarkStart w:id="54" w:name="_Toc295833045"/>
      <w:bookmarkStart w:id="55" w:name="_Toc295833809"/>
      <w:bookmarkStart w:id="56" w:name="_Toc295836559"/>
      <w:bookmarkStart w:id="57" w:name="_Toc295894107"/>
      <w:bookmarkStart w:id="58" w:name="_Toc295987267"/>
      <w:bookmarkStart w:id="59" w:name="_Toc296000197"/>
      <w:bookmarkStart w:id="60" w:name="_Toc296001291"/>
      <w:bookmarkStart w:id="61" w:name="_Toc296020322"/>
      <w:bookmarkStart w:id="62" w:name="_Toc296083556"/>
      <w:bookmarkStart w:id="63" w:name="_Toc296087027"/>
      <w:bookmarkStart w:id="64" w:name="_Toc296176537"/>
      <w:bookmarkStart w:id="65" w:name="_Toc296177312"/>
      <w:bookmarkStart w:id="66" w:name="_Toc296180919"/>
      <w:bookmarkStart w:id="67" w:name="_Toc296181996"/>
      <w:bookmarkStart w:id="68" w:name="_Toc296182770"/>
      <w:bookmarkStart w:id="69" w:name="_Toc296184009"/>
      <w:bookmarkStart w:id="70" w:name="_Toc296339839"/>
      <w:bookmarkStart w:id="71" w:name="_Toc296340619"/>
      <w:bookmarkStart w:id="72" w:name="_Toc296671333"/>
      <w:bookmarkStart w:id="73" w:name="_Toc296671812"/>
      <w:bookmarkStart w:id="74" w:name="_Toc296690632"/>
      <w:bookmarkStart w:id="75" w:name="_Toc296959241"/>
      <w:bookmarkStart w:id="76" w:name="_Toc297822513"/>
      <w:bookmarkStart w:id="77" w:name="_Toc306024365"/>
      <w:bookmarkStart w:id="78" w:name="_Toc306029260"/>
      <w:bookmarkStart w:id="79" w:name="_Toc306092017"/>
      <w:bookmarkStart w:id="80" w:name="_Toc306093354"/>
      <w:bookmarkStart w:id="81" w:name="_Toc306283321"/>
      <w:bookmarkStart w:id="82" w:name="_Toc306284126"/>
      <w:bookmarkStart w:id="83" w:name="_Toc306284931"/>
      <w:bookmarkStart w:id="84" w:name="_Toc325378199"/>
      <w:bookmarkStart w:id="85" w:name="_Toc327782389"/>
      <w:bookmarkStart w:id="86" w:name="_Toc329073608"/>
      <w:bookmarkStart w:id="87" w:name="_Toc329076550"/>
      <w:bookmarkStart w:id="88" w:name="_Toc335384390"/>
      <w:bookmarkStart w:id="89" w:name="_Toc335385203"/>
      <w:bookmarkStart w:id="90" w:name="_Toc335386016"/>
      <w:bookmarkStart w:id="91" w:name="_Toc335640794"/>
      <w:bookmarkStart w:id="92" w:name="_Toc336588054"/>
      <w:bookmarkStart w:id="93" w:name="_Toc336589623"/>
      <w:bookmarkStart w:id="94" w:name="_Toc336590493"/>
      <w:bookmarkStart w:id="95" w:name="_Toc336591229"/>
      <w:bookmarkStart w:id="96" w:name="_Toc336604846"/>
      <w:bookmarkStart w:id="97" w:name="_Toc336605826"/>
      <w:bookmarkStart w:id="98" w:name="_Toc337193643"/>
      <w:bookmarkStart w:id="99" w:name="_Toc337194450"/>
      <w:bookmarkStart w:id="100" w:name="_Toc337195526"/>
      <w:bookmarkStart w:id="101" w:name="_Toc337196286"/>
      <w:bookmarkStart w:id="102" w:name="_Toc337197046"/>
      <w:bookmarkStart w:id="103" w:name="_Toc337199436"/>
      <w:bookmarkStart w:id="104" w:name="_Toc337200234"/>
      <w:bookmarkStart w:id="105" w:name="_Toc337201150"/>
      <w:bookmarkStart w:id="106" w:name="_Toc337728677"/>
      <w:bookmarkStart w:id="107" w:name="_Toc337819150"/>
      <w:bookmarkStart w:id="108" w:name="_Toc338755974"/>
      <w:bookmarkStart w:id="109" w:name="_Toc339539487"/>
      <w:bookmarkStart w:id="110" w:name="_Toc340647699"/>
      <w:bookmarkStart w:id="111" w:name="_Toc340663619"/>
      <w:bookmarkStart w:id="112" w:name="_Toc341455509"/>
      <w:bookmarkStart w:id="113" w:name="_Toc341693747"/>
      <w:bookmarkStart w:id="114" w:name="_Toc341699481"/>
      <w:bookmarkStart w:id="115" w:name="_Toc341886305"/>
      <w:bookmarkStart w:id="116" w:name="_Toc341976102"/>
      <w:bookmarkStart w:id="117" w:name="_Toc342046072"/>
      <w:bookmarkStart w:id="118" w:name="_Toc343863857"/>
      <w:bookmarkStart w:id="119" w:name="_Toc348529207"/>
      <w:bookmarkStart w:id="120" w:name="_Toc348536281"/>
      <w:bookmarkStart w:id="121" w:name="_Toc348537225"/>
      <w:bookmarkStart w:id="122" w:name="_Toc348538170"/>
      <w:bookmarkStart w:id="123" w:name="_Toc348539115"/>
      <w:bookmarkStart w:id="124" w:name="_Toc348540060"/>
      <w:bookmarkStart w:id="125" w:name="_Toc348541005"/>
      <w:bookmarkStart w:id="126" w:name="_Toc348541950"/>
      <w:bookmarkStart w:id="127" w:name="_Toc348542895"/>
      <w:bookmarkStart w:id="128" w:name="_Toc348624820"/>
      <w:bookmarkStart w:id="129" w:name="_Toc348625765"/>
      <w:bookmarkStart w:id="130" w:name="_Toc354409686"/>
      <w:bookmarkStart w:id="131" w:name="_Toc354416001"/>
    </w:p>
    <w:p w14:paraId="2BA0D02A" w14:textId="671B61AF" w:rsidR="00F6514D" w:rsidRPr="00677940" w:rsidRDefault="00F6514D" w:rsidP="00633B89">
      <w:pPr>
        <w:pStyle w:val="-1"/>
        <w:ind w:left="0" w:right="20"/>
        <w:rPr>
          <w:rFonts w:ascii="Calibri" w:hAnsi="Calibri"/>
        </w:rPr>
      </w:pPr>
      <w:bookmarkStart w:id="132" w:name="_Toc391378342"/>
      <w:r w:rsidRPr="00677940">
        <w:rPr>
          <w:rFonts w:ascii="Calibri" w:hAnsi="Calibri"/>
        </w:rPr>
        <w:t xml:space="preserve">This chapter provides the following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3" w:name="_Toc281502832"/>
      <w:bookmarkStart w:id="134" w:name="_Toc292809730"/>
      <w:bookmarkStart w:id="135" w:name="_Toc337198270"/>
      <w:bookmarkStart w:id="136" w:name="_Toc354416057"/>
      <w:bookmarkStart w:id="137" w:name="_Toc445313094"/>
      <w:r w:rsidRPr="00677940">
        <w:rPr>
          <w:rFonts w:ascii="Calibri" w:hAnsi="Calibri"/>
        </w:rPr>
        <w:lastRenderedPageBreak/>
        <w:t>Command Line Editor and Help</w:t>
      </w:r>
      <w:bookmarkEnd w:id="133"/>
      <w:bookmarkEnd w:id="134"/>
      <w:bookmarkEnd w:id="135"/>
      <w:bookmarkEnd w:id="136"/>
      <w:bookmarkEnd w:id="137"/>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8" w:name="_Toc337198271"/>
      <w:bookmarkStart w:id="139" w:name="_Toc354416058"/>
      <w:bookmarkStart w:id="140" w:name="_Toc445313095"/>
      <w:r w:rsidRPr="00677940">
        <w:rPr>
          <w:rFonts w:ascii="Calibri" w:hAnsi="Calibri"/>
        </w:rPr>
        <w:t>Command Syntax</w:t>
      </w:r>
      <w:bookmarkEnd w:id="138"/>
      <w:bookmarkEnd w:id="139"/>
      <w:bookmarkEnd w:id="140"/>
    </w:p>
    <w:p w14:paraId="169E1BA2" w14:textId="207F5DD4" w:rsidR="00F6514D" w:rsidRPr="00677940" w:rsidRDefault="00644F75" w:rsidP="00FF5482">
      <w:pPr>
        <w:pStyle w:val="a3"/>
        <w:ind w:right="20"/>
        <w:rPr>
          <w:rFonts w:ascii="Calibri" w:hAnsi="Calibri"/>
        </w:rPr>
      </w:pPr>
      <w:r w:rsidRPr="00677940">
        <w:rPr>
          <w:rFonts w:ascii="Calibri" w:hAnsi="Calibri"/>
        </w:rPr>
        <w:t>Follow these steps to enter a command.</w:t>
      </w:r>
      <w:r w:rsidR="00F6514D" w:rsidRPr="00677940">
        <w:rPr>
          <w:rFonts w:ascii="Calibri" w:hAnsi="Calibri"/>
        </w:rPr>
        <w:t xml:space="preserve"> </w:t>
      </w:r>
      <w:r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77777777" w:rsidR="00F6514D" w:rsidRPr="00677940" w:rsidRDefault="00F6514D" w:rsidP="00FF5482">
      <w:pPr>
        <w:pStyle w:val="a3"/>
        <w:ind w:right="20"/>
        <w:rPr>
          <w:rFonts w:ascii="Calibri" w:hAnsi="Calibri"/>
        </w:rPr>
      </w:pPr>
      <w:r w:rsidRPr="00677940">
        <w:rPr>
          <w:rFonts w:ascii="Calibri" w:hAnsi="Calibri"/>
        </w:rPr>
        <w:t xml:space="preserve">The following shows an </w:t>
      </w:r>
      <w:r w:rsidR="0028321F" w:rsidRPr="00677940">
        <w:rPr>
          <w:rFonts w:ascii="Calibri" w:hAnsi="Calibri"/>
        </w:rPr>
        <w:t>example that a command w</w:t>
      </w:r>
      <w:r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1" w:name="_Toc337198272"/>
      <w:bookmarkStart w:id="142" w:name="_Toc354416059"/>
      <w:bookmarkStart w:id="143" w:name="_Toc445313096"/>
      <w:r w:rsidRPr="00677940">
        <w:rPr>
          <w:rFonts w:ascii="Calibri" w:hAnsi="Calibri"/>
        </w:rPr>
        <w:t>Command Syntax Helper</w:t>
      </w:r>
      <w:bookmarkEnd w:id="141"/>
      <w:bookmarkEnd w:id="142"/>
      <w:bookmarkEnd w:id="143"/>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677940" w:rsidRDefault="003B1B49" w:rsidP="00FF5482">
      <w:pPr>
        <w:pStyle w:val="a"/>
        <w:numPr>
          <w:ilvl w:val="1"/>
          <w:numId w:val="49"/>
        </w:numPr>
        <w:spacing w:before="40"/>
        <w:ind w:right="20" w:firstLine="261"/>
        <w:rPr>
          <w:rFonts w:ascii="Calibri" w:hAnsi="Calibri"/>
        </w:rPr>
      </w:pPr>
      <w:r w:rsidRPr="00677940">
        <w:rPr>
          <w:rFonts w:ascii="Calibri" w:hAnsi="Calibri"/>
        </w:rPr>
        <w:t>Provides a full list of available sub-commands</w:t>
      </w:r>
      <w:r w:rsidR="00452F87" w:rsidRPr="00677940">
        <w:rPr>
          <w:rFonts w:ascii="Calibri" w:hAnsi="Calibri"/>
        </w:rPr>
        <w:t xml:space="preserve"> or parameters.</w:t>
      </w:r>
    </w:p>
    <w:p w14:paraId="36C41324" w14:textId="77777777" w:rsidR="00452F87" w:rsidRPr="00677940" w:rsidRDefault="00452F87" w:rsidP="00180D32">
      <w:pPr>
        <w:pStyle w:val="a"/>
        <w:numPr>
          <w:ilvl w:val="1"/>
          <w:numId w:val="49"/>
        </w:numPr>
        <w:spacing w:before="40"/>
        <w:ind w:right="20" w:firstLine="261"/>
        <w:rPr>
          <w:rFonts w:ascii="Calibri" w:hAnsi="Calibri"/>
        </w:rPr>
      </w:pPr>
      <w:r w:rsidRPr="00677940">
        <w:rPr>
          <w:rFonts w:ascii="Calibri" w:hAnsi="Calibri"/>
        </w:rPr>
        <w:t>Enter a command, and leave a blank space, and then enter a question mark.</w:t>
      </w:r>
    </w:p>
    <w:p w14:paraId="0E264998" w14:textId="69A30BB1" w:rsidR="00452F87" w:rsidRPr="00677940" w:rsidRDefault="00452F87" w:rsidP="00180D32">
      <w:pPr>
        <w:pStyle w:val="a"/>
        <w:numPr>
          <w:ilvl w:val="1"/>
          <w:numId w:val="49"/>
        </w:numPr>
        <w:tabs>
          <w:tab w:val="num" w:pos="2410"/>
        </w:tabs>
        <w:spacing w:before="40"/>
        <w:ind w:left="1701" w:right="20" w:firstLine="0"/>
        <w:rPr>
          <w:rFonts w:ascii="Calibri" w:hAnsi="Calibri"/>
        </w:rPr>
      </w:pPr>
      <w:r w:rsidRPr="00677940">
        <w:rPr>
          <w:rFonts w:ascii="Calibri" w:hAnsi="Calibri"/>
        </w:rPr>
        <w:t xml:space="preserve">For example, </w:t>
      </w:r>
      <w:r w:rsidRPr="00677940">
        <w:rPr>
          <w:rFonts w:ascii="Calibri" w:hAnsi="Calibri"/>
          <w:b/>
        </w:rPr>
        <w:t>show ?</w:t>
      </w:r>
      <w:r w:rsidRPr="00677940">
        <w:rPr>
          <w:rFonts w:ascii="Calibri" w:hAnsi="Calibri"/>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677940" w:rsidRDefault="00452F87" w:rsidP="00180D32">
      <w:pPr>
        <w:pStyle w:val="affff0"/>
        <w:numPr>
          <w:ilvl w:val="0"/>
          <w:numId w:val="48"/>
        </w:numPr>
        <w:ind w:left="1701" w:firstLine="0"/>
        <w:rPr>
          <w:rFonts w:ascii="Calibri" w:hAnsi="Calibri"/>
        </w:rPr>
      </w:pPr>
      <w:r w:rsidRPr="00677940">
        <w:rPr>
          <w:rFonts w:ascii="Calibri" w:hAnsi="Calibri"/>
        </w:rPr>
        <w:t>Provides a list of sub-</w:t>
      </w:r>
      <w:r w:rsidR="0035095A" w:rsidRPr="00677940">
        <w:rPr>
          <w:rFonts w:ascii="Calibri" w:hAnsi="Calibri"/>
        </w:rPr>
        <w:t>commands or parameters with the same sequence of characters.</w:t>
      </w:r>
    </w:p>
    <w:p w14:paraId="3DE70F0E" w14:textId="29524C96" w:rsidR="0035095A" w:rsidRPr="00677940" w:rsidRDefault="0035095A" w:rsidP="00180D32">
      <w:pPr>
        <w:pStyle w:val="affff0"/>
        <w:numPr>
          <w:ilvl w:val="0"/>
          <w:numId w:val="48"/>
        </w:numPr>
        <w:ind w:left="1701" w:firstLine="0"/>
        <w:rPr>
          <w:rFonts w:ascii="Calibri" w:hAnsi="Calibri"/>
        </w:rPr>
      </w:pPr>
      <w:r w:rsidRPr="00677940">
        <w:rPr>
          <w:rFonts w:ascii="Calibri" w:hAnsi="Calibri"/>
        </w:rPr>
        <w:t>Enter a command, and then immediately follow with a question mark.</w:t>
      </w:r>
    </w:p>
    <w:p w14:paraId="0C6BB925" w14:textId="55683F2F" w:rsidR="00F6514D" w:rsidRPr="00677940" w:rsidRDefault="003458D0" w:rsidP="00180D32">
      <w:pPr>
        <w:pStyle w:val="affff0"/>
        <w:numPr>
          <w:ilvl w:val="0"/>
          <w:numId w:val="48"/>
        </w:numPr>
        <w:ind w:left="1701" w:firstLine="0"/>
        <w:rPr>
          <w:rFonts w:ascii="Calibri" w:hAnsi="Calibri"/>
        </w:rPr>
      </w:pPr>
      <w:r w:rsidRPr="00677940">
        <w:rPr>
          <w:rFonts w:ascii="Calibri" w:hAnsi="Calibri"/>
        </w:rPr>
        <w:t xml:space="preserve">For example, </w:t>
      </w:r>
      <w:r w:rsidR="0035095A" w:rsidRPr="00677940">
        <w:rPr>
          <w:rFonts w:ascii="Calibri" w:hAnsi="Calibri"/>
          <w:b/>
        </w:rPr>
        <w:t xml:space="preserve">show </w:t>
      </w:r>
      <w:r w:rsidR="00CD37F7" w:rsidRPr="00677940">
        <w:rPr>
          <w:rFonts w:ascii="Calibri" w:hAnsi="Calibri"/>
          <w:b/>
        </w:rPr>
        <w:t>p</w:t>
      </w:r>
      <w:r w:rsidRPr="00677940">
        <w:rPr>
          <w:rFonts w:ascii="Calibri" w:hAnsi="Calibri"/>
          <w:b/>
        </w:rPr>
        <w:t>?</w:t>
      </w:r>
      <w:r w:rsidR="0035095A" w:rsidRPr="00677940">
        <w:rPr>
          <w:rFonts w:ascii="Calibri" w:hAnsi="Calibri"/>
        </w:rPr>
        <w:t>.</w:t>
      </w:r>
    </w:p>
    <w:p w14:paraId="638F3CB8" w14:textId="5A82F026" w:rsidR="00F6514D" w:rsidRPr="00677940" w:rsidRDefault="00F6514D" w:rsidP="00180D32">
      <w:pPr>
        <w:pStyle w:val="a3"/>
        <w:ind w:right="20"/>
        <w:rPr>
          <w:rFonts w:ascii="Calibri" w:hAnsi="Calibri"/>
        </w:rPr>
      </w:pPr>
      <w:r w:rsidRPr="00677940">
        <w:rPr>
          <w:rFonts w:ascii="Calibri" w:hAnsi="Calibri"/>
        </w:rPr>
        <w:t xml:space="preserve">The following </w:t>
      </w:r>
      <w:r w:rsidR="0035095A" w:rsidRPr="00677940">
        <w:rPr>
          <w:rFonts w:ascii="Calibri" w:hAnsi="Calibri"/>
        </w:rPr>
        <w:t xml:space="preserve">is an example of the full help feature for the ‘show’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6B872EB6" w:rsidR="00F6514D" w:rsidRPr="00677940" w:rsidRDefault="0035095A"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w:t>
      </w:r>
      <w:r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7E57719F" w:rsidR="00F6514D" w:rsidRPr="00677940" w:rsidRDefault="00CD37F7"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 p</w:t>
      </w:r>
      <w:r w:rsidRPr="00677940">
        <w:rPr>
          <w:rFonts w:ascii="Calibri" w:hAnsi="Calibri"/>
        </w:rPr>
        <w:t xml:space="preserve"> command. </w:t>
      </w:r>
      <w:r w:rsidR="00644F75" w:rsidRPr="00677940">
        <w:rPr>
          <w:rFonts w:ascii="Calibri" w:hAnsi="Calibri"/>
        </w:rPr>
        <w:t>It a</w:t>
      </w:r>
      <w:r w:rsidRPr="00677940">
        <w:rPr>
          <w:rFonts w:ascii="Calibri" w:hAnsi="Calibri"/>
        </w:rPr>
        <w:t>ssume</w:t>
      </w:r>
      <w:r w:rsidR="00644F75" w:rsidRPr="00677940">
        <w:rPr>
          <w:rFonts w:ascii="Calibri" w:hAnsi="Calibri"/>
        </w:rPr>
        <w:t>s</w:t>
      </w:r>
      <w:r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4" w:name="_Toc337198275"/>
      <w:bookmarkStart w:id="145" w:name="_Toc354416060"/>
      <w:bookmarkStart w:id="146" w:name="_Toc445313097"/>
      <w:r w:rsidRPr="00677940">
        <w:rPr>
          <w:rFonts w:ascii="Calibri" w:hAnsi="Calibri"/>
        </w:rPr>
        <w:t>Abbreviated Syntax</w:t>
      </w:r>
      <w:bookmarkEnd w:id="144"/>
      <w:bookmarkEnd w:id="145"/>
      <w:bookmarkEnd w:id="146"/>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7" w:name="_Toc337198276"/>
      <w:bookmarkStart w:id="148" w:name="_Toc354416061"/>
      <w:bookmarkStart w:id="149" w:name="_Toc445313098"/>
      <w:r w:rsidRPr="00677940">
        <w:rPr>
          <w:rFonts w:ascii="Calibri" w:hAnsi="Calibri"/>
        </w:rPr>
        <w:t>Command Symbols</w:t>
      </w:r>
      <w:bookmarkEnd w:id="147"/>
      <w:bookmarkEnd w:id="148"/>
      <w:bookmarkEnd w:id="149"/>
    </w:p>
    <w:p w14:paraId="69DCC9C6" w14:textId="77777777" w:rsidR="00F6514D" w:rsidRPr="00677940" w:rsidRDefault="00F6514D" w:rsidP="00180D32">
      <w:pPr>
        <w:pStyle w:val="a3"/>
        <w:ind w:right="20"/>
        <w:rPr>
          <w:rFonts w:ascii="Calibri" w:hAnsi="Calibri"/>
        </w:rPr>
      </w:pPr>
      <w:r w:rsidRPr="00677940">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50" w:name="_Toc198525976"/>
      <w:bookmarkStart w:id="151" w:name="_Toc361679313"/>
      <w:bookmarkStart w:id="152"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50"/>
      <w:bookmarkEnd w:id="151"/>
      <w:r w:rsidR="00F6514D" w:rsidRPr="00677940">
        <w:rPr>
          <w:rFonts w:ascii="Calibri" w:hAnsi="Calibri"/>
        </w:rPr>
        <w:t>Command Syntax Symbol</w:t>
      </w:r>
      <w:bookmarkEnd w:id="152"/>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 xml:space="preserve">You must specify either the access or trunk mode of the switch port in the </w:t>
            </w:r>
            <w:r w:rsidRPr="00677940">
              <w:rPr>
                <w:rFonts w:ascii="Calibri" w:hAnsi="Calibri"/>
              </w:rPr>
              <w:lastRenderedPageBreak/>
              <w:t>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3" w:name="_Toc337198277"/>
      <w:bookmarkStart w:id="154" w:name="_Toc354416062"/>
      <w:bookmarkStart w:id="155" w:name="_Toc445313099"/>
      <w:r w:rsidRPr="00677940">
        <w:rPr>
          <w:rFonts w:ascii="Calibri" w:hAnsi="Calibri"/>
        </w:rPr>
        <w:t>Command Line Editing Key and Help Function</w:t>
      </w:r>
      <w:bookmarkEnd w:id="153"/>
      <w:bookmarkEnd w:id="154"/>
      <w:bookmarkEnd w:id="155"/>
    </w:p>
    <w:p w14:paraId="11170CF5" w14:textId="77777777"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Emacs-like line editing commands. The following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6" w:name="_Toc198525977"/>
      <w:bookmarkStart w:id="157" w:name="_Toc361679314"/>
      <w:bookmarkStart w:id="158"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6"/>
      <w:bookmarkEnd w:id="157"/>
      <w:r w:rsidR="00F6514D" w:rsidRPr="00677940">
        <w:rPr>
          <w:rFonts w:ascii="Calibri" w:hAnsi="Calibri"/>
        </w:rPr>
        <w:t>Basic Command Line Editing Command and Help</w:t>
      </w:r>
      <w:bookmarkEnd w:id="158"/>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9" w:name="_Toc281502833"/>
      <w:bookmarkStart w:id="160" w:name="_Toc292809731"/>
      <w:bookmarkStart w:id="161" w:name="_Toc337198278"/>
      <w:bookmarkStart w:id="162" w:name="_Toc354416063"/>
      <w:bookmarkStart w:id="163" w:name="_Toc445313100"/>
      <w:r w:rsidRPr="00677940">
        <w:rPr>
          <w:rFonts w:ascii="Calibri" w:hAnsi="Calibri"/>
        </w:rPr>
        <w:lastRenderedPageBreak/>
        <w:t>Switch Command Mode</w:t>
      </w:r>
      <w:bookmarkEnd w:id="159"/>
      <w:bookmarkEnd w:id="160"/>
      <w:bookmarkEnd w:id="161"/>
      <w:bookmarkEnd w:id="162"/>
      <w:bookmarkEnd w:id="163"/>
    </w:p>
    <w:p w14:paraId="24D51CB3" w14:textId="2FC20A2F"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the following various CLI </w:t>
      </w:r>
      <w:r w:rsidR="00F6514D" w:rsidRPr="00677940">
        <w:rPr>
          <w:rFonts w:ascii="Calibri" w:hAnsi="Calibri"/>
        </w:rPr>
        <w:t>access modes, as shown in the follwing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4" w:name="_Toc198525978"/>
      <w:bookmarkStart w:id="165" w:name="_Toc361679315"/>
      <w:bookmarkStart w:id="166"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4"/>
      <w:bookmarkEnd w:id="165"/>
      <w:r w:rsidR="00F6514D" w:rsidRPr="00677940">
        <w:rPr>
          <w:rFonts w:ascii="Calibri" w:hAnsi="Calibri"/>
        </w:rPr>
        <w:t>Switch Command Mode</w:t>
      </w:r>
      <w:bookmarkEnd w:id="166"/>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4910F47B"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677940" w:rsidRDefault="00C574E7" w:rsidP="00180D32">
      <w:pPr>
        <w:pStyle w:val="afffff3"/>
        <w:ind w:right="20"/>
        <w:rPr>
          <w:rFonts w:ascii="Calibri" w:hAnsi="Calibri"/>
        </w:rPr>
      </w:pPr>
      <w:bookmarkStart w:id="167" w:name="_Toc198525979"/>
      <w:bookmarkStart w:id="168" w:name="_Toc361679316"/>
      <w:bookmarkStart w:id="169"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7"/>
      <w:bookmarkEnd w:id="168"/>
      <w:r w:rsidR="00A51557" w:rsidRPr="00677940">
        <w:rPr>
          <w:rFonts w:ascii="Calibri" w:hAnsi="Calibri"/>
        </w:rPr>
        <w:t>Changing</w:t>
      </w:r>
      <w:r w:rsidR="00F6514D" w:rsidRPr="00677940">
        <w:rPr>
          <w:rFonts w:ascii="Calibri" w:hAnsi="Calibri"/>
        </w:rPr>
        <w:t xml:space="preserve"> Switch Command Modes</w:t>
      </w:r>
      <w:bookmarkEnd w:id="169"/>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70" w:name="_Toc198525948"/>
      <w:bookmarkStart w:id="171" w:name="_Toc363228245"/>
      <w:bookmarkStart w:id="172" w:name="_Toc445313101"/>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70"/>
      <w:bookmarkEnd w:id="171"/>
      <w:bookmarkEnd w:id="172"/>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3" w:name="_Toc445313102"/>
      <w:r w:rsidRPr="00677940">
        <w:rPr>
          <w:rFonts w:ascii="Calibri" w:hAnsi="Calibri"/>
        </w:rPr>
        <w:lastRenderedPageBreak/>
        <w:t>User Interface</w:t>
      </w:r>
      <w:bookmarkEnd w:id="173"/>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2E484FCF" w:rsidR="00F6514D" w:rsidRPr="00677940" w:rsidRDefault="00F6514D" w:rsidP="00180D32">
      <w:pPr>
        <w:pStyle w:val="a3"/>
        <w:ind w:right="20"/>
        <w:rPr>
          <w:rFonts w:ascii="Calibri" w:hAnsi="Calibri"/>
        </w:rPr>
      </w:pPr>
      <w:r w:rsidRPr="00677940">
        <w:rPr>
          <w:rFonts w:ascii="Calibri" w:hAnsi="Calibri"/>
        </w:rPr>
        <w:t xml:space="preserve">The system administrator can use the following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4" w:name="_Toc281502836"/>
      <w:bookmarkStart w:id="175" w:name="_Toc292809734"/>
      <w:bookmarkStart w:id="176" w:name="_Toc337198281"/>
      <w:bookmarkStart w:id="177" w:name="_Toc354416066"/>
      <w:bookmarkStart w:id="178" w:name="_Toc445313103"/>
      <w:r w:rsidRPr="00677940">
        <w:rPr>
          <w:rFonts w:ascii="Calibri" w:hAnsi="Calibri"/>
        </w:rPr>
        <w:t>Connection through Console</w:t>
      </w:r>
      <w:bookmarkEnd w:id="174"/>
      <w:bookmarkEnd w:id="175"/>
      <w:r w:rsidRPr="00677940">
        <w:rPr>
          <w:rFonts w:ascii="Calibri" w:hAnsi="Calibri"/>
        </w:rPr>
        <w:t xml:space="preserve"> Port</w:t>
      </w:r>
      <w:bookmarkEnd w:id="176"/>
      <w:bookmarkEnd w:id="177"/>
      <w:bookmarkEnd w:id="178"/>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50837884" w:rsidR="00F6514D" w:rsidRPr="00677940" w:rsidRDefault="004F3B6B" w:rsidP="00180D32">
      <w:pPr>
        <w:pStyle w:val="a3"/>
        <w:ind w:right="20"/>
        <w:rPr>
          <w:rFonts w:ascii="Calibri" w:hAnsi="Calibri"/>
        </w:rPr>
      </w:pPr>
      <w:r w:rsidRPr="00677940">
        <w:rPr>
          <w:rFonts w:ascii="Calibri" w:hAnsi="Calibri"/>
        </w:rPr>
        <w:t xml:space="preserve">The following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9"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FF5482" w:rsidRDefault="00FF5482"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FF5482" w:rsidRDefault="00FF5482" w:rsidP="00F6514D">
                      <w:pPr>
                        <w:pStyle w:val="aff3"/>
                        <w:ind w:left="3780"/>
                        <w:jc w:val="center"/>
                      </w:pPr>
                      <w:r>
                        <w:rPr>
                          <w:rFonts w:hint="eastAsia"/>
                        </w:rPr>
                        <w:t>Console Terminal</w:t>
                      </w:r>
                    </w:p>
                  </w:txbxContent>
                </v:textbox>
              </v:shape>
            </w:pict>
          </mc:Fallback>
        </mc:AlternateContent>
      </w:r>
      <w:bookmarkStart w:id="180"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1" w:name="_Toc198525994"/>
      <w:bookmarkStart w:id="182" w:name="_Toc361679425"/>
      <w:bookmarkEnd w:id="180"/>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1"/>
      <w:bookmarkEnd w:id="182"/>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9"/>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3" w:name="_Toc281502837"/>
      <w:bookmarkStart w:id="184" w:name="_Toc292809735"/>
      <w:bookmarkStart w:id="185" w:name="_Toc337198282"/>
      <w:bookmarkStart w:id="186" w:name="_Toc354416067"/>
      <w:bookmarkStart w:id="187" w:name="_Toc445313104"/>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3"/>
      <w:bookmarkEnd w:id="184"/>
      <w:bookmarkEnd w:id="185"/>
      <w:r w:rsidRPr="00677940">
        <w:rPr>
          <w:rFonts w:ascii="Calibri" w:hAnsi="Calibri"/>
        </w:rPr>
        <w:t>Telnet</w:t>
      </w:r>
      <w:bookmarkEnd w:id="186"/>
      <w:bookmarkEnd w:id="187"/>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77777777" w:rsidR="00264D28" w:rsidRPr="00677940" w:rsidRDefault="00264D28" w:rsidP="00180D32">
      <w:pPr>
        <w:pStyle w:val="a3"/>
        <w:ind w:right="20"/>
        <w:rPr>
          <w:rFonts w:ascii="Calibri" w:hAnsi="Calibri"/>
        </w:rPr>
      </w:pPr>
      <w:r w:rsidRPr="00677940">
        <w:rPr>
          <w:rFonts w:ascii="Calibri" w:hAnsi="Calibri"/>
        </w:rPr>
        <w:t>The default ID and password are as follows:</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56B9B70A" w:rsidR="00D56902" w:rsidRPr="00677940" w:rsidRDefault="00D56902" w:rsidP="00180D32">
      <w:pPr>
        <w:pStyle w:val="a3"/>
        <w:ind w:right="20"/>
        <w:rPr>
          <w:rFonts w:ascii="Calibri" w:hAnsi="Calibri"/>
        </w:rPr>
      </w:pPr>
      <w:r w:rsidRPr="00677940">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8" w:name="_Toc445313105"/>
      <w:bookmarkStart w:id="189" w:name="_Toc363228249"/>
      <w:r w:rsidRPr="00677940">
        <w:rPr>
          <w:rFonts w:ascii="Calibri" w:hAnsi="Calibri"/>
        </w:rPr>
        <w:t>Connection through SSH</w:t>
      </w:r>
      <w:bookmarkEnd w:id="188"/>
      <w:r w:rsidRPr="00677940">
        <w:rPr>
          <w:rFonts w:ascii="Calibri" w:hAnsi="Calibri"/>
        </w:rPr>
        <w:t xml:space="preserve"> </w:t>
      </w:r>
      <w:bookmarkEnd w:id="189"/>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90" w:name="_Toc198525952"/>
      <w:bookmarkStart w:id="191" w:name="_Toc363228250"/>
      <w:bookmarkStart w:id="192" w:name="_Toc445313106"/>
      <w:r w:rsidRPr="00677940">
        <w:rPr>
          <w:rFonts w:ascii="Calibri" w:hAnsi="Calibri"/>
        </w:rPr>
        <w:t>Connection through SNMP Network Manager</w:t>
      </w:r>
      <w:bookmarkEnd w:id="190"/>
      <w:bookmarkEnd w:id="191"/>
      <w:bookmarkEnd w:id="192"/>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3" w:name="_Toc281502839"/>
      <w:bookmarkStart w:id="194" w:name="_Toc292809737"/>
      <w:bookmarkStart w:id="195" w:name="_Toc337198284"/>
      <w:bookmarkStart w:id="196" w:name="_Toc354416069"/>
      <w:bookmarkStart w:id="197" w:name="_Toc445313107"/>
      <w:r w:rsidRPr="00677940">
        <w:rPr>
          <w:rFonts w:ascii="Calibri" w:hAnsi="Calibri"/>
        </w:rPr>
        <w:lastRenderedPageBreak/>
        <w:t>User Management</w:t>
      </w:r>
      <w:bookmarkEnd w:id="193"/>
      <w:bookmarkEnd w:id="194"/>
      <w:bookmarkEnd w:id="195"/>
      <w:bookmarkEnd w:id="196"/>
      <w:bookmarkEnd w:id="197"/>
    </w:p>
    <w:p w14:paraId="01834D9E" w14:textId="1B0F43D6" w:rsidR="00F6514D" w:rsidRPr="00677940" w:rsidRDefault="00F6514D" w:rsidP="0033415C">
      <w:pPr>
        <w:pStyle w:val="3"/>
        <w:ind w:left="0" w:right="20"/>
        <w:rPr>
          <w:rFonts w:ascii="Calibri" w:hAnsi="Calibri"/>
        </w:rPr>
      </w:pPr>
      <w:bookmarkStart w:id="198" w:name="_사용자_추가_및_삭제"/>
      <w:bookmarkStart w:id="199" w:name="_Toc281502840"/>
      <w:bookmarkStart w:id="200" w:name="_Toc292809738"/>
      <w:bookmarkStart w:id="201" w:name="_Toc337198285"/>
      <w:bookmarkStart w:id="202" w:name="_Toc354416070"/>
      <w:bookmarkStart w:id="203" w:name="_Ref364436196"/>
      <w:bookmarkStart w:id="204" w:name="_Toc445313108"/>
      <w:bookmarkEnd w:id="198"/>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9"/>
      <w:bookmarkEnd w:id="200"/>
      <w:bookmarkEnd w:id="201"/>
      <w:bookmarkEnd w:id="202"/>
      <w:bookmarkEnd w:id="203"/>
      <w:bookmarkEnd w:id="204"/>
    </w:p>
    <w:p w14:paraId="25455694" w14:textId="56927ABE" w:rsidR="00BB0F90" w:rsidRPr="00677940" w:rsidRDefault="000352C6" w:rsidP="00180D32">
      <w:pPr>
        <w:pStyle w:val="a3"/>
        <w:ind w:right="20"/>
        <w:rPr>
          <w:rFonts w:ascii="Calibri" w:hAnsi="Calibri" w:cs="Arial"/>
        </w:rPr>
      </w:pPr>
      <w:bookmarkStart w:id="205" w:name="_Toc198525980"/>
      <w:bookmarkStart w:id="206"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0C7FE16C"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DA4A1D" w:rsidRPr="00677940">
        <w:rPr>
          <w:rFonts w:ascii="Calibri" w:hAnsi="Calibri" w:cs="Arial"/>
        </w:rPr>
        <w:t>The following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7"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5"/>
      <w:bookmarkEnd w:id="206"/>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7"/>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0CA2E1DB"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Requires password upon login. The following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02DD8462" w:rsidR="00BB0F90" w:rsidRPr="00677940" w:rsidRDefault="00BB0F90" w:rsidP="00180D32">
      <w:pPr>
        <w:pStyle w:val="a3"/>
        <w:ind w:right="20"/>
        <w:rPr>
          <w:rFonts w:ascii="Calibri" w:hAnsi="Calibri" w:cs="Arial"/>
        </w:rPr>
      </w:pPr>
      <w:r w:rsidRPr="00677940">
        <w:rPr>
          <w:rFonts w:ascii="Calibri" w:hAnsi="Calibri" w:cs="Arial"/>
        </w:rPr>
        <w:t xml:space="preserve">The following example shows how to set </w:t>
      </w:r>
      <w:r w:rsidR="00CE352C" w:rsidRPr="00677940">
        <w:rPr>
          <w:rFonts w:ascii="Calibri" w:hAnsi="Calibri" w:cs="Arial"/>
        </w:rPr>
        <w:t xml:space="preserve">the </w:t>
      </w:r>
      <w:r w:rsidRPr="00677940">
        <w:rPr>
          <w:rFonts w:ascii="Calibri" w:hAnsi="Calibri" w:cs="Arial"/>
        </w:rPr>
        <w:t xml:space="preserve">user name, </w:t>
      </w:r>
      <w:r w:rsidR="00CE352C" w:rsidRPr="00677940">
        <w:rPr>
          <w:rFonts w:ascii="Calibri" w:hAnsi="Calibri" w:cs="Arial"/>
        </w:rPr>
        <w:t xml:space="preserve">user </w:t>
      </w:r>
      <w:r w:rsidRPr="00677940">
        <w:rPr>
          <w:rFonts w:ascii="Calibri" w:hAnsi="Calibri" w:cs="Arial"/>
        </w:rPr>
        <w:t>password</w:t>
      </w:r>
      <w:r w:rsidR="00CE352C" w:rsidRPr="00677940">
        <w:rPr>
          <w:rFonts w:ascii="Calibri" w:hAnsi="Calibri" w:cs="Arial"/>
        </w:rPr>
        <w:t>,</w:t>
      </w:r>
      <w:r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lastRenderedPageBreak/>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09A825F9" w14:textId="3C8ABEBC" w:rsidR="00BB0F90" w:rsidRPr="00677940" w:rsidRDefault="00BB0F90" w:rsidP="00180D32">
      <w:pPr>
        <w:pStyle w:val="a3"/>
        <w:ind w:right="20"/>
        <w:rPr>
          <w:rFonts w:ascii="Calibri" w:hAnsi="Calibri" w:cs="Arial"/>
        </w:rPr>
      </w:pPr>
      <w:r w:rsidRPr="00677940">
        <w:rPr>
          <w:rFonts w:ascii="Calibri" w:hAnsi="Calibri" w:cs="Arial"/>
        </w:rPr>
        <w:lastRenderedPageBreak/>
        <w:t xml:space="preserve">The following </w:t>
      </w:r>
      <w:r w:rsidR="00CE352C" w:rsidRPr="00677940">
        <w:rPr>
          <w:rFonts w:ascii="Calibri" w:hAnsi="Calibri" w:cs="Arial"/>
        </w:rPr>
        <w:t xml:space="preserve">example </w:t>
      </w:r>
      <w:r w:rsidRPr="00677940">
        <w:rPr>
          <w:rFonts w:ascii="Calibri" w:hAnsi="Calibri" w:cs="Arial"/>
        </w:rPr>
        <w:t xml:space="preserve">shows </w:t>
      </w:r>
      <w:r w:rsidRPr="00677940">
        <w:rPr>
          <w:rFonts w:ascii="Calibri" w:hAnsi="Calibri" w:cs="Arial"/>
          <w:i/>
        </w:rPr>
        <w:t>testuser3</w:t>
      </w:r>
      <w:r w:rsidR="00CE352C" w:rsidRPr="00677940">
        <w:rPr>
          <w:rFonts w:ascii="Calibri" w:hAnsi="Calibri" w:cs="Arial"/>
        </w:rPr>
        <w:t xml:space="preserve"> with</w:t>
      </w:r>
      <w:r w:rsidRPr="00677940">
        <w:rPr>
          <w:rFonts w:ascii="Calibri" w:hAnsi="Calibri" w:cs="Arial"/>
        </w:rPr>
        <w:t xml:space="preserve"> privilege level 15</w:t>
      </w:r>
      <w:r w:rsidR="00CE352C" w:rsidRPr="00677940">
        <w:rPr>
          <w:rFonts w:ascii="Calibri" w:hAnsi="Calibri" w:cs="Arial"/>
        </w:rPr>
        <w:t>, entering</w:t>
      </w:r>
      <w:r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8" w:name="_Toc445313109"/>
      <w:r w:rsidRPr="00677940">
        <w:rPr>
          <w:rFonts w:ascii="Calibri" w:hAnsi="Calibri"/>
        </w:rPr>
        <w:t xml:space="preserve">Setting the User </w:t>
      </w:r>
      <w:r w:rsidR="00C16CC9" w:rsidRPr="00677940">
        <w:rPr>
          <w:rFonts w:ascii="Calibri" w:hAnsi="Calibri"/>
        </w:rPr>
        <w:t>Password</w:t>
      </w:r>
      <w:bookmarkEnd w:id="208"/>
    </w:p>
    <w:p w14:paraId="78A661EC" w14:textId="40C7FEC6" w:rsidR="00C570C2" w:rsidRPr="00677940" w:rsidRDefault="00524EB5" w:rsidP="00180D32">
      <w:pPr>
        <w:pStyle w:val="a3"/>
        <w:ind w:right="20"/>
        <w:rPr>
          <w:rFonts w:ascii="Calibri" w:hAnsi="Calibri" w:cs="Arial"/>
        </w:rPr>
      </w:pPr>
      <w:bookmarkStart w:id="209" w:name="_Toc281502938"/>
      <w:bookmarkStart w:id="210" w:name="_Toc292810179"/>
      <w:bookmarkStart w:id="211"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 xml:space="preserve">series provides the following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2" w:name="_Toc337198288"/>
      <w:r w:rsidRPr="00677940">
        <w:rPr>
          <w:rFonts w:ascii="Calibri" w:hAnsi="Calibri"/>
          <w:szCs w:val="18"/>
        </w:rPr>
        <w:t>Enable password</w:t>
      </w:r>
      <w:bookmarkEnd w:id="212"/>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3" w:name="_Toc337198289"/>
      <w:r w:rsidRPr="00677940">
        <w:rPr>
          <w:rFonts w:ascii="Calibri" w:hAnsi="Calibri"/>
          <w:szCs w:val="18"/>
        </w:rPr>
        <w:t>User password</w:t>
      </w:r>
      <w:bookmarkEnd w:id="213"/>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61F00704" w:rsidR="00C570C2" w:rsidRPr="00677940" w:rsidRDefault="00C570C2" w:rsidP="00180D32">
      <w:pPr>
        <w:pStyle w:val="a3"/>
        <w:ind w:right="20"/>
        <w:rPr>
          <w:rFonts w:ascii="Calibri" w:hAnsi="Calibri" w:cs="Arial"/>
        </w:rPr>
      </w:pPr>
      <w:r w:rsidRPr="00677940">
        <w:rPr>
          <w:rFonts w:ascii="Calibri" w:hAnsi="Calibri" w:cs="Arial"/>
        </w:rPr>
        <w:t xml:space="preserve">The following table </w:t>
      </w:r>
      <w:r w:rsidR="000C305A" w:rsidRPr="00677940">
        <w:rPr>
          <w:rFonts w:ascii="Calibri" w:hAnsi="Calibri" w:cs="Arial"/>
        </w:rPr>
        <w:t>lists</w:t>
      </w:r>
      <w:r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4" w:name="_Toc348626290"/>
      <w:bookmarkStart w:id="215"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9"/>
      <w:bookmarkEnd w:id="210"/>
      <w:bookmarkEnd w:id="214"/>
      <w:bookmarkEnd w:id="215"/>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6" w:name="_Toc337198290"/>
      <w:bookmarkStart w:id="217" w:name="_Toc363228256"/>
      <w:bookmarkEnd w:id="211"/>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6"/>
    </w:p>
    <w:p w14:paraId="5CC87EDD" w14:textId="1BC62208" w:rsidR="00F622D1" w:rsidRPr="00677940" w:rsidRDefault="00F622D1" w:rsidP="00180D32">
      <w:pPr>
        <w:pStyle w:val="a3"/>
        <w:ind w:right="20"/>
        <w:rPr>
          <w:rFonts w:ascii="Calibri" w:hAnsi="Calibri" w:cs="Arial"/>
        </w:rPr>
      </w:pPr>
      <w:r w:rsidRPr="00677940">
        <w:rPr>
          <w:rFonts w:ascii="Calibri" w:hAnsi="Calibri" w:cs="Arial"/>
        </w:rPr>
        <w:t xml:space="preserve">The following example shows how to enable a password </w:t>
      </w:r>
      <w:r w:rsidR="006114BE" w:rsidRPr="00677940">
        <w:rPr>
          <w:rFonts w:ascii="Calibri" w:hAnsi="Calibri" w:cs="Arial"/>
        </w:rPr>
        <w:t>to enter</w:t>
      </w:r>
      <w:r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B143D76" w:rsidR="00F622D1" w:rsidRPr="00677940" w:rsidRDefault="006114BE" w:rsidP="00180D32">
      <w:pPr>
        <w:pStyle w:val="a3"/>
        <w:ind w:right="20"/>
        <w:rPr>
          <w:rFonts w:ascii="Calibri" w:hAnsi="Calibri" w:cs="Arial"/>
        </w:rPr>
      </w:pPr>
      <w:r w:rsidRPr="00677940">
        <w:rPr>
          <w:rFonts w:ascii="Calibri" w:hAnsi="Calibri" w:cs="Arial"/>
        </w:rPr>
        <w:t>The following example shows the password above</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8" w:name="_Toc281502939"/>
      <w:bookmarkStart w:id="219" w:name="_Toc292810180"/>
      <w:bookmarkStart w:id="220" w:name="_Toc348626291"/>
      <w:bookmarkStart w:id="221"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8"/>
      <w:bookmarkEnd w:id="219"/>
      <w:bookmarkEnd w:id="220"/>
      <w:bookmarkEnd w:id="221"/>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7"/>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2" w:name="_스위치에_login시_인증"/>
      <w:bookmarkStart w:id="223" w:name="_Toc281502842"/>
      <w:bookmarkStart w:id="224" w:name="_Toc292809740"/>
      <w:bookmarkStart w:id="225" w:name="_Toc337198292"/>
      <w:bookmarkStart w:id="226" w:name="_Toc348625836"/>
      <w:bookmarkStart w:id="227" w:name="_Toc445313110"/>
      <w:bookmarkStart w:id="228" w:name="_Toc198525957"/>
      <w:bookmarkStart w:id="229" w:name="_Toc363228258"/>
      <w:bookmarkEnd w:id="222"/>
      <w:r w:rsidRPr="00677940">
        <w:rPr>
          <w:rFonts w:ascii="Calibri" w:hAnsi="Calibri"/>
        </w:rPr>
        <w:lastRenderedPageBreak/>
        <w:t>AAA (Authentication Authorization Accounting)</w:t>
      </w:r>
      <w:bookmarkEnd w:id="223"/>
      <w:bookmarkEnd w:id="224"/>
      <w:bookmarkEnd w:id="225"/>
      <w:bookmarkEnd w:id="226"/>
      <w:bookmarkEnd w:id="227"/>
    </w:p>
    <w:p w14:paraId="54EA9E2A" w14:textId="77777777" w:rsidR="00DA0040" w:rsidRPr="00677940" w:rsidRDefault="00DA0040" w:rsidP="00180D32">
      <w:pPr>
        <w:pStyle w:val="a3"/>
        <w:ind w:right="20"/>
        <w:rPr>
          <w:rFonts w:ascii="Calibri" w:hAnsi="Calibri" w:cs="Arial"/>
        </w:rPr>
      </w:pPr>
      <w:bookmarkStart w:id="230" w:name="_Toc281502843"/>
      <w:bookmarkStart w:id="231" w:name="_Toc292809741"/>
      <w:bookmarkEnd w:id="228"/>
      <w:bookmarkEnd w:id="229"/>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2" w:name="_Toc337198293"/>
      <w:bookmarkStart w:id="233" w:name="_Toc348625837"/>
      <w:bookmarkStart w:id="234" w:name="_Toc445313111"/>
      <w:r w:rsidRPr="00677940">
        <w:rPr>
          <w:rFonts w:ascii="Calibri" w:hAnsi="Calibri"/>
        </w:rPr>
        <w:t>Authentication</w:t>
      </w:r>
      <w:bookmarkEnd w:id="230"/>
      <w:bookmarkEnd w:id="231"/>
      <w:bookmarkEnd w:id="232"/>
      <w:bookmarkEnd w:id="233"/>
      <w:bookmarkEnd w:id="234"/>
    </w:p>
    <w:p w14:paraId="0DEEC94A"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follows:</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5" w:name="_Toc281502844"/>
      <w:bookmarkStart w:id="236"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7" w:name="_Toc337198294"/>
      <w:bookmarkStart w:id="238" w:name="_Toc348625838"/>
      <w:bookmarkStart w:id="239" w:name="_Toc445313112"/>
      <w:r w:rsidRPr="00677940">
        <w:rPr>
          <w:rFonts w:ascii="Calibri" w:hAnsi="Calibri"/>
        </w:rPr>
        <w:t>User Authentication</w:t>
      </w:r>
      <w:bookmarkEnd w:id="235"/>
      <w:bookmarkEnd w:id="236"/>
      <w:bookmarkEnd w:id="237"/>
      <w:bookmarkEnd w:id="238"/>
      <w:bookmarkEnd w:id="239"/>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40" w:name="_Toc337198295"/>
      <w:bookmarkStart w:id="241" w:name="_Toc348625839"/>
      <w:bookmarkStart w:id="242" w:name="_Toc445313113"/>
      <w:r w:rsidRPr="00677940">
        <w:rPr>
          <w:rFonts w:ascii="Calibri" w:hAnsi="Calibri"/>
        </w:rPr>
        <w:lastRenderedPageBreak/>
        <w:t>Setting User Authentication</w:t>
      </w:r>
      <w:bookmarkEnd w:id="240"/>
      <w:bookmarkEnd w:id="241"/>
      <w:bookmarkEnd w:id="242"/>
    </w:p>
    <w:p w14:paraId="2CDDD6C9"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following:</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3" w:name="_Toc281502845"/>
      <w:bookmarkStart w:id="244" w:name="_Toc292809743"/>
      <w:bookmarkStart w:id="245" w:name="_Toc337198296"/>
      <w:r w:rsidRPr="00677940">
        <w:rPr>
          <w:rFonts w:ascii="Calibri" w:hAnsi="Calibri"/>
          <w:szCs w:val="18"/>
        </w:rPr>
        <w:t>Enable Password Authentication</w:t>
      </w:r>
      <w:bookmarkEnd w:id="243"/>
      <w:bookmarkEnd w:id="244"/>
      <w:bookmarkEnd w:id="245"/>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6" w:name="_Toc281502941"/>
      <w:bookmarkStart w:id="247" w:name="_Toc292810182"/>
      <w:bookmarkStart w:id="248" w:name="_Toc294705571"/>
      <w:bookmarkStart w:id="249" w:name="_Toc348626292"/>
      <w:bookmarkStart w:id="250"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6"/>
      <w:bookmarkEnd w:id="247"/>
      <w:bookmarkEnd w:id="248"/>
      <w:bookmarkEnd w:id="249"/>
      <w:bookmarkEnd w:id="2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1" w:name="_Toc337198297"/>
      <w:r w:rsidRPr="00677940">
        <w:rPr>
          <w:rFonts w:ascii="Calibri" w:hAnsi="Calibri"/>
          <w:szCs w:val="18"/>
        </w:rPr>
        <w:t>Setting User Authentication of Privileged Mode</w:t>
      </w:r>
      <w:bookmarkEnd w:id="251"/>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2" w:name="_Toc281502846"/>
      <w:bookmarkStart w:id="253" w:name="_Toc292809744"/>
      <w:bookmarkStart w:id="254" w:name="_Toc337198298"/>
      <w:bookmarkStart w:id="255" w:name="_Toc348625840"/>
      <w:bookmarkStart w:id="256" w:name="_Toc445313114"/>
      <w:r w:rsidRPr="00677940">
        <w:rPr>
          <w:rFonts w:ascii="Calibri" w:hAnsi="Calibri"/>
        </w:rPr>
        <w:t>Authorization</w:t>
      </w:r>
      <w:bookmarkEnd w:id="252"/>
      <w:bookmarkEnd w:id="253"/>
      <w:bookmarkEnd w:id="254"/>
      <w:bookmarkEnd w:id="255"/>
      <w:bookmarkEnd w:id="256"/>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7" w:name="_Toc281502847"/>
      <w:bookmarkStart w:id="258" w:name="_Toc292809745"/>
      <w:bookmarkStart w:id="259" w:name="_Toc337198299"/>
      <w:r w:rsidRPr="00677940">
        <w:rPr>
          <w:rFonts w:ascii="Calibri" w:hAnsi="Calibri"/>
          <w:szCs w:val="18"/>
        </w:rPr>
        <w:t>Authorization for EXEC Activation</w:t>
      </w:r>
      <w:bookmarkEnd w:id="257"/>
      <w:bookmarkEnd w:id="258"/>
      <w:bookmarkEnd w:id="259"/>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60" w:name="_Toc281502942"/>
      <w:bookmarkStart w:id="261" w:name="_Toc292810183"/>
      <w:bookmarkStart w:id="262" w:name="_Toc294705572"/>
      <w:bookmarkStart w:id="263" w:name="_Toc348626293"/>
      <w:bookmarkStart w:id="264"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60"/>
      <w:bookmarkEnd w:id="261"/>
      <w:bookmarkEnd w:id="262"/>
      <w:bookmarkEnd w:id="263"/>
      <w:bookmarkEnd w:id="264"/>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5"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5"/>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77777777" w:rsidR="00DA0040" w:rsidRPr="00677940" w:rsidRDefault="00DA0040" w:rsidP="00180D32">
      <w:pPr>
        <w:pStyle w:val="a3"/>
        <w:ind w:right="20"/>
        <w:rPr>
          <w:rFonts w:ascii="Calibri" w:hAnsi="Calibri" w:cs="Arial"/>
        </w:rPr>
      </w:pPr>
      <w:bookmarkStart w:id="266" w:name="_Toc281502848"/>
      <w:bookmarkStart w:id="267" w:name="_Toc292809746"/>
      <w:r w:rsidRPr="00677940">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8" w:name="_Toc337198301"/>
      <w:r w:rsidRPr="00677940">
        <w:rPr>
          <w:rFonts w:ascii="Calibri" w:hAnsi="Calibri"/>
          <w:szCs w:val="18"/>
        </w:rPr>
        <w:t>Authorization of Command Execution</w:t>
      </w:r>
      <w:bookmarkEnd w:id="266"/>
      <w:bookmarkEnd w:id="267"/>
      <w:bookmarkEnd w:id="268"/>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9" w:name="_Toc348626294"/>
      <w:bookmarkStart w:id="270" w:name="_Toc391575152"/>
      <w:bookmarkStart w:id="271" w:name="_Toc281502943"/>
      <w:bookmarkStart w:id="272" w:name="_Toc292810184"/>
      <w:bookmarkStart w:id="273"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9"/>
      <w:bookmarkEnd w:id="270"/>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1"/>
          <w:bookmarkEnd w:id="272"/>
          <w:bookmarkEnd w:id="273"/>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4" w:name="_Toc337198302"/>
      <w:r w:rsidRPr="00677940">
        <w:rPr>
          <w:rFonts w:ascii="Calibri" w:hAnsi="Calibri"/>
          <w:szCs w:val="18"/>
        </w:rPr>
        <w:t>Checking Command Execution Authorization with TACACS+ Server</w:t>
      </w:r>
      <w:bookmarkEnd w:id="274"/>
    </w:p>
    <w:p w14:paraId="627C4856"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following example shows how to check the authorization of command execution using a TACACS+ server when the </w:t>
      </w:r>
      <w:r w:rsidRPr="00677940">
        <w:rPr>
          <w:rFonts w:ascii="Calibri" w:hAnsi="Calibri" w:cs="Arial"/>
          <w:b/>
        </w:rPr>
        <w:t>interface</w:t>
      </w:r>
      <w:r w:rsidRPr="00677940">
        <w:rPr>
          <w:rFonts w:ascii="Calibri" w:hAnsi="Calibri" w:cs="Arial"/>
        </w:rPr>
        <w:t xml:space="preserve"> command is executed in config mode. When there is a failure to connect to the TACACS+ server, the command execution authorization is checked by the local server. Set the </w:t>
      </w:r>
      <w:r w:rsidRPr="00677940">
        <w:rPr>
          <w:rFonts w:ascii="Calibri" w:hAnsi="Calibri" w:cs="Arial"/>
          <w:b/>
        </w:rPr>
        <w:t>interface</w:t>
      </w:r>
      <w:r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Pr="00677940">
        <w:rPr>
          <w:rFonts w:ascii="Calibri" w:hAnsi="Calibri" w:cs="Arial"/>
          <w:b/>
        </w:rPr>
        <w:t xml:space="preserve">privilege config level 2 interface </w:t>
      </w:r>
      <w:r w:rsidRPr="00677940">
        <w:rPr>
          <w:rFonts w:ascii="Calibri" w:hAnsi="Calibri" w:cs="Arial"/>
        </w:rPr>
        <w:t xml:space="preserve">command. </w:t>
      </w:r>
    </w:p>
    <w:p w14:paraId="54EFF80A"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5" w:name="_Toc281502849"/>
      <w:bookmarkStart w:id="276" w:name="_Toc292809747"/>
      <w:bookmarkStart w:id="277" w:name="_Toc337198303"/>
      <w:bookmarkStart w:id="278" w:name="_Toc348625841"/>
      <w:bookmarkStart w:id="279" w:name="_Toc445313115"/>
      <w:r w:rsidRPr="00677940">
        <w:rPr>
          <w:rFonts w:ascii="Calibri" w:hAnsi="Calibri"/>
        </w:rPr>
        <w:t>Accounting</w:t>
      </w:r>
      <w:bookmarkEnd w:id="275"/>
      <w:bookmarkEnd w:id="276"/>
      <w:bookmarkEnd w:id="277"/>
      <w:bookmarkEnd w:id="278"/>
      <w:bookmarkEnd w:id="279"/>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80" w:name="_Toc337198304"/>
      <w:bookmarkStart w:id="281" w:name="_Toc348625842"/>
      <w:bookmarkStart w:id="282" w:name="_Toc445313116"/>
      <w:bookmarkStart w:id="283" w:name="_Toc281502850"/>
      <w:bookmarkStart w:id="284" w:name="_Toc292809748"/>
      <w:r w:rsidRPr="00677940">
        <w:rPr>
          <w:rFonts w:ascii="Calibri" w:hAnsi="Calibri"/>
        </w:rPr>
        <w:t>Session Access Management</w:t>
      </w:r>
      <w:bookmarkEnd w:id="280"/>
      <w:bookmarkEnd w:id="281"/>
      <w:bookmarkEnd w:id="282"/>
      <w:r w:rsidRPr="00677940">
        <w:rPr>
          <w:rFonts w:ascii="Calibri" w:hAnsi="Calibri"/>
        </w:rPr>
        <w:t xml:space="preserve"> </w:t>
      </w:r>
      <w:bookmarkEnd w:id="283"/>
      <w:bookmarkEnd w:id="284"/>
    </w:p>
    <w:p w14:paraId="4AFCA7A1" w14:textId="77777777" w:rsidR="00DA0040" w:rsidRPr="00677940" w:rsidRDefault="00DA0040" w:rsidP="002C0725">
      <w:pPr>
        <w:pStyle w:val="a3"/>
        <w:ind w:right="20"/>
        <w:rPr>
          <w:rFonts w:ascii="Calibri" w:hAnsi="Calibri" w:cs="Arial"/>
        </w:rPr>
      </w:pPr>
      <w:r w:rsidRPr="00677940">
        <w:rPr>
          <w:rFonts w:ascii="Calibri" w:hAnsi="Calibri" w:cs="Arial"/>
        </w:rPr>
        <w:t xml:space="preserve">You can record the system access history to the TACACS+ server with the following command: </w:t>
      </w:r>
    </w:p>
    <w:p w14:paraId="59B7A9D2" w14:textId="77777777" w:rsidR="00DA0040" w:rsidRPr="00677940" w:rsidRDefault="00125B19" w:rsidP="002C0725">
      <w:pPr>
        <w:pStyle w:val="affff4"/>
        <w:wordWrap/>
        <w:ind w:right="20"/>
        <w:rPr>
          <w:rFonts w:ascii="Calibri" w:hAnsi="Calibri"/>
        </w:rPr>
      </w:pPr>
      <w:bookmarkStart w:id="285" w:name="_Toc348626295"/>
      <w:bookmarkStart w:id="286" w:name="_Toc391575153"/>
      <w:bookmarkStart w:id="287" w:name="_Toc281502944"/>
      <w:bookmarkStart w:id="288" w:name="_Toc292810185"/>
      <w:bookmarkStart w:id="289"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5"/>
      <w:bookmarkEnd w:id="286"/>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7"/>
          <w:bookmarkEnd w:id="288"/>
          <w:bookmarkEnd w:id="289"/>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77777777" w:rsidR="00DA0040" w:rsidRPr="00677940" w:rsidRDefault="00DA0040" w:rsidP="002C0725">
      <w:pPr>
        <w:pStyle w:val="a3"/>
        <w:ind w:right="20"/>
        <w:rPr>
          <w:rFonts w:ascii="Calibri" w:hAnsi="Calibri" w:cs="Arial"/>
        </w:rPr>
      </w:pPr>
      <w:r w:rsidRPr="00677940">
        <w:rPr>
          <w:rFonts w:ascii="Calibri" w:hAnsi="Calibri" w:cs="Arial"/>
        </w:rPr>
        <w:lastRenderedPageBreak/>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90" w:name="_Toc337198305"/>
      <w:bookmarkStart w:id="291" w:name="_Toc281502851"/>
      <w:bookmarkStart w:id="292" w:name="_Toc292809749"/>
      <w:r w:rsidRPr="00677940">
        <w:rPr>
          <w:rFonts w:ascii="Calibri" w:hAnsi="Calibri"/>
          <w:szCs w:val="18"/>
        </w:rPr>
        <w:t>Managing Command Execution History</w:t>
      </w:r>
      <w:bookmarkEnd w:id="290"/>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3" w:name="_Toc348626296"/>
      <w:bookmarkStart w:id="294" w:name="_Toc391575154"/>
      <w:bookmarkStart w:id="295" w:name="_Toc281502945"/>
      <w:bookmarkStart w:id="296" w:name="_Toc292810186"/>
      <w:bookmarkStart w:id="297"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3"/>
      <w:bookmarkEnd w:id="29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5"/>
          <w:bookmarkEnd w:id="296"/>
          <w:bookmarkEnd w:id="297"/>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8" w:name="_Toc337198306"/>
      <w:r w:rsidRPr="00677940">
        <w:rPr>
          <w:rFonts w:ascii="Calibri" w:hAnsi="Calibri"/>
          <w:szCs w:val="18"/>
        </w:rPr>
        <w:t xml:space="preserve">Command Execution Status </w:t>
      </w:r>
      <w:bookmarkEnd w:id="291"/>
      <w:bookmarkEnd w:id="292"/>
      <w:r w:rsidRPr="00677940">
        <w:rPr>
          <w:rFonts w:ascii="Calibri" w:hAnsi="Calibri"/>
          <w:szCs w:val="18"/>
        </w:rPr>
        <w:t>Management</w:t>
      </w:r>
      <w:bookmarkEnd w:id="298"/>
    </w:p>
    <w:p w14:paraId="02B7C724" w14:textId="77777777" w:rsidR="00DA0040" w:rsidRPr="00677940" w:rsidRDefault="00DA0040" w:rsidP="002C0725">
      <w:pPr>
        <w:pStyle w:val="a3"/>
        <w:ind w:right="20"/>
        <w:rPr>
          <w:rFonts w:ascii="Calibri" w:hAnsi="Calibri" w:cs="Arial"/>
          <w:bCs/>
        </w:rPr>
      </w:pPr>
      <w:r w:rsidRPr="00677940">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9" w:name="_Toc281502852"/>
      <w:bookmarkStart w:id="300" w:name="_Toc294707346"/>
      <w:bookmarkStart w:id="301" w:name="_Toc337198307"/>
      <w:bookmarkStart w:id="302" w:name="_Toc348625843"/>
      <w:bookmarkStart w:id="303" w:name="_Toc445313117"/>
      <w:r w:rsidRPr="00677940">
        <w:rPr>
          <w:rFonts w:ascii="Calibri" w:hAnsi="Calibri"/>
        </w:rPr>
        <w:t>Privilege level</w:t>
      </w:r>
      <w:bookmarkEnd w:id="299"/>
      <w:r w:rsidRPr="00677940">
        <w:rPr>
          <w:rFonts w:ascii="Calibri" w:hAnsi="Calibri"/>
        </w:rPr>
        <w:t xml:space="preserve"> Configuration</w:t>
      </w:r>
      <w:bookmarkEnd w:id="300"/>
      <w:bookmarkEnd w:id="301"/>
      <w:bookmarkEnd w:id="302"/>
      <w:bookmarkEnd w:id="303"/>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4" w:name="_Toc348626297"/>
      <w:bookmarkStart w:id="305"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4"/>
      <w:bookmarkEnd w:id="30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6" w:name="_Toc445313118"/>
      <w:r w:rsidRPr="00677940">
        <w:rPr>
          <w:rFonts w:ascii="Calibri" w:hAnsi="Calibri"/>
        </w:rPr>
        <w:lastRenderedPageBreak/>
        <w:t>Server Configuration</w:t>
      </w:r>
      <w:bookmarkEnd w:id="306"/>
    </w:p>
    <w:p w14:paraId="3A1F38E6" w14:textId="2295E6B1"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677940" w:rsidRDefault="00DA0040" w:rsidP="00657E9B">
      <w:pPr>
        <w:pStyle w:val="3"/>
        <w:ind w:left="0" w:right="20"/>
        <w:rPr>
          <w:rFonts w:ascii="Calibri" w:hAnsi="Calibri"/>
        </w:rPr>
      </w:pPr>
      <w:bookmarkStart w:id="307" w:name="_Toc337198309"/>
      <w:bookmarkStart w:id="308" w:name="_Toc348625845"/>
      <w:bookmarkStart w:id="309" w:name="_Toc445313119"/>
      <w:r w:rsidRPr="00677940">
        <w:rPr>
          <w:rFonts w:ascii="Calibri" w:hAnsi="Calibri"/>
        </w:rPr>
        <w:t>RADIUS Server Configuration</w:t>
      </w:r>
      <w:bookmarkEnd w:id="307"/>
      <w:bookmarkEnd w:id="308"/>
      <w:bookmarkEnd w:id="309"/>
    </w:p>
    <w:p w14:paraId="78F6904F" w14:textId="77777777" w:rsidR="00DA0040" w:rsidRPr="00677940" w:rsidRDefault="00125B19" w:rsidP="002C0725">
      <w:pPr>
        <w:pStyle w:val="affff4"/>
        <w:wordWrap/>
        <w:ind w:right="20"/>
        <w:rPr>
          <w:rFonts w:ascii="Calibri" w:hAnsi="Calibri"/>
          <w:lang w:val="fr-FR"/>
        </w:rPr>
      </w:pPr>
      <w:bookmarkStart w:id="310" w:name="_Toc281502947"/>
      <w:bookmarkStart w:id="311" w:name="_Toc294705577"/>
      <w:bookmarkStart w:id="312" w:name="_Toc348626298"/>
      <w:bookmarkStart w:id="313"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10"/>
      <w:bookmarkEnd w:id="311"/>
      <w:bookmarkEnd w:id="312"/>
      <w:bookmarkEnd w:id="31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some RADIUS server and common secret key</w:t>
      </w:r>
      <w:r w:rsidR="00034020" w:rsidRPr="00677940">
        <w:rPr>
          <w:rFonts w:ascii="Calibri" w:hAnsi="Calibri" w:cs="Arial"/>
        </w:rPr>
        <w:t>s</w:t>
      </w:r>
      <w:r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Pr="00677940">
        <w:rPr>
          <w:rFonts w:ascii="Calibri" w:hAnsi="Calibri" w:cs="Arial"/>
        </w:rPr>
        <w:t xml:space="preserve">response, </w:t>
      </w:r>
      <w:r w:rsidR="00034020" w:rsidRPr="00677940">
        <w:rPr>
          <w:rFonts w:ascii="Calibri" w:hAnsi="Calibri" w:cs="Arial"/>
        </w:rPr>
        <w:t>the system</w:t>
      </w:r>
      <w:r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4" w:name="_Toc281502855"/>
      <w:bookmarkStart w:id="315" w:name="_Toc337198310"/>
      <w:bookmarkStart w:id="316" w:name="_Toc348625846"/>
      <w:bookmarkStart w:id="317" w:name="_Toc445313120"/>
      <w:r w:rsidRPr="00677940">
        <w:rPr>
          <w:rFonts w:ascii="Calibri" w:hAnsi="Calibri"/>
        </w:rPr>
        <w:t xml:space="preserve">TACACS+ Server </w:t>
      </w:r>
      <w:bookmarkEnd w:id="314"/>
      <w:r w:rsidRPr="00677940">
        <w:rPr>
          <w:rFonts w:ascii="Calibri" w:hAnsi="Calibri"/>
        </w:rPr>
        <w:t>Configuration</w:t>
      </w:r>
      <w:bookmarkEnd w:id="315"/>
      <w:bookmarkEnd w:id="316"/>
      <w:bookmarkEnd w:id="317"/>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8" w:name="_Toc281502948"/>
      <w:bookmarkStart w:id="319" w:name="_Toc294705578"/>
      <w:bookmarkStart w:id="320" w:name="_Toc348626299"/>
      <w:bookmarkStart w:id="321"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8"/>
      <w:r w:rsidR="00DA0040" w:rsidRPr="00677940">
        <w:rPr>
          <w:rFonts w:ascii="Calibri" w:hAnsi="Calibri"/>
        </w:rPr>
        <w:t>Commands</w:t>
      </w:r>
      <w:bookmarkEnd w:id="319"/>
      <w:bookmarkEnd w:id="320"/>
      <w:bookmarkEnd w:id="3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2" w:name="_Toc445313121"/>
      <w:bookmarkStart w:id="323" w:name="_Toc198525962"/>
      <w:bookmarkStart w:id="324" w:name="_Toc363228269"/>
      <w:r w:rsidRPr="00677940">
        <w:rPr>
          <w:rFonts w:ascii="Calibri" w:hAnsi="Calibri"/>
        </w:rPr>
        <w:t xml:space="preserve">Setting </w:t>
      </w:r>
      <w:r w:rsidR="00F6514D" w:rsidRPr="00677940">
        <w:rPr>
          <w:rFonts w:ascii="Calibri" w:hAnsi="Calibri"/>
        </w:rPr>
        <w:t>Hostname</w:t>
      </w:r>
      <w:bookmarkEnd w:id="322"/>
      <w:r w:rsidR="00F6514D" w:rsidRPr="00677940">
        <w:rPr>
          <w:rFonts w:ascii="Calibri" w:hAnsi="Calibri"/>
        </w:rPr>
        <w:t xml:space="preserve"> </w:t>
      </w:r>
      <w:bookmarkEnd w:id="323"/>
      <w:bookmarkEnd w:id="324"/>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5" w:name="_Toc198525991"/>
      <w:bookmarkStart w:id="326" w:name="_Toc361679328"/>
      <w:bookmarkStart w:id="327"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5"/>
      <w:bookmarkEnd w:id="326"/>
      <w:r w:rsidR="00CD6C86" w:rsidRPr="00677940">
        <w:rPr>
          <w:rFonts w:ascii="Calibri" w:hAnsi="Calibri"/>
        </w:rPr>
        <w:t>setting command</w:t>
      </w:r>
      <w:bookmarkEnd w:id="327"/>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7777777" w:rsidR="00F6514D" w:rsidRPr="00677940" w:rsidRDefault="00A573BE" w:rsidP="002C0725">
      <w:pPr>
        <w:pStyle w:val="a3"/>
        <w:ind w:right="20"/>
        <w:rPr>
          <w:rFonts w:ascii="Calibri" w:hAnsi="Calibri" w:cs="Arial"/>
        </w:rPr>
      </w:pPr>
      <w:r w:rsidRPr="00677940">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77777777"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 the following example</w:t>
      </w:r>
      <w:r w:rsidR="005D5D1E" w:rsidRPr="00677940">
        <w:rPr>
          <w:rFonts w:ascii="Calibri" w:hAnsi="Calibri" w:cs="Times New Roman"/>
        </w:rPr>
        <w:t>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8" w:name="_Ref529105114"/>
      <w:bookmarkStart w:id="329" w:name="_Ref529105118"/>
      <w:bookmarkStart w:id="330" w:name="_Toc198525963"/>
      <w:bookmarkStart w:id="331" w:name="_Toc363228270"/>
      <w:bookmarkStart w:id="332" w:name="_Ref390849378"/>
      <w:bookmarkStart w:id="333" w:name="_Ref390849381"/>
      <w:bookmarkStart w:id="334" w:name="_Toc445313122"/>
      <w:r w:rsidRPr="00677940">
        <w:rPr>
          <w:rFonts w:ascii="Calibri" w:hAnsi="Calibri"/>
        </w:rPr>
        <w:t>SNMP</w:t>
      </w:r>
      <w:bookmarkEnd w:id="328"/>
      <w:bookmarkEnd w:id="329"/>
      <w:r w:rsidR="00A573BE" w:rsidRPr="00677940">
        <w:rPr>
          <w:rFonts w:ascii="Calibri" w:hAnsi="Calibri"/>
        </w:rPr>
        <w:t xml:space="preserve"> </w:t>
      </w:r>
      <w:r w:rsidRPr="00677940">
        <w:rPr>
          <w:rFonts w:ascii="Calibri" w:hAnsi="Calibri"/>
        </w:rPr>
        <w:t>(Simple Network Management Protocol)</w:t>
      </w:r>
      <w:bookmarkEnd w:id="330"/>
      <w:bookmarkEnd w:id="331"/>
      <w:bookmarkEnd w:id="332"/>
      <w:bookmarkEnd w:id="333"/>
      <w:bookmarkEnd w:id="334"/>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5" w:name="_Toc281502858"/>
      <w:bookmarkStart w:id="336" w:name="_Toc337198313"/>
      <w:bookmarkStart w:id="337" w:name="_Toc348625849"/>
      <w:bookmarkStart w:id="338" w:name="_Toc445313123"/>
      <w:r w:rsidRPr="00677940">
        <w:rPr>
          <w:rFonts w:ascii="Calibri" w:hAnsi="Calibri"/>
        </w:rPr>
        <w:t>SNMP Configuration</w:t>
      </w:r>
      <w:bookmarkEnd w:id="335"/>
      <w:bookmarkEnd w:id="336"/>
      <w:bookmarkEnd w:id="337"/>
      <w:bookmarkEnd w:id="338"/>
    </w:p>
    <w:p w14:paraId="76A60E8B" w14:textId="77777777" w:rsidR="00DA0040" w:rsidRPr="00677940" w:rsidRDefault="00DA0040" w:rsidP="002C0725">
      <w:pPr>
        <w:pStyle w:val="a3"/>
        <w:ind w:right="20"/>
        <w:rPr>
          <w:rFonts w:ascii="Calibri" w:hAnsi="Calibri" w:cs="Arial"/>
        </w:rPr>
      </w:pPr>
      <w:r w:rsidRPr="00677940">
        <w:rPr>
          <w:rFonts w:ascii="Calibri" w:hAnsi="Calibri" w:cs="Arial"/>
        </w:rPr>
        <w:t>The following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9" w:name="_Toc281502950"/>
      <w:bookmarkStart w:id="340" w:name="_Toc294705580"/>
      <w:bookmarkStart w:id="341" w:name="_Toc348626301"/>
      <w:bookmarkStart w:id="342"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9"/>
      <w:bookmarkEnd w:id="340"/>
      <w:bookmarkEnd w:id="341"/>
      <w:bookmarkEnd w:id="3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3" w:name="_Toc281502859"/>
      <w:bookmarkStart w:id="344" w:name="_Toc337198314"/>
      <w:bookmarkStart w:id="345" w:name="_Toc348625850"/>
      <w:bookmarkStart w:id="346" w:name="_Toc445313124"/>
      <w:r w:rsidRPr="00677940">
        <w:rPr>
          <w:rFonts w:ascii="Calibri" w:hAnsi="Calibri"/>
        </w:rPr>
        <w:t>SNMP Community</w:t>
      </w:r>
      <w:bookmarkEnd w:id="343"/>
      <w:bookmarkEnd w:id="344"/>
      <w:bookmarkEnd w:id="345"/>
      <w:bookmarkEnd w:id="346"/>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7" w:name="_Toc337198315"/>
      <w:r w:rsidRPr="00677940">
        <w:rPr>
          <w:rFonts w:ascii="Calibri" w:hAnsi="Calibri"/>
          <w:szCs w:val="18"/>
        </w:rPr>
        <w:t>Read-only community</w:t>
      </w:r>
      <w:bookmarkEnd w:id="347"/>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8" w:name="_Toc337198316"/>
      <w:r w:rsidRPr="00677940">
        <w:rPr>
          <w:rFonts w:ascii="Calibri" w:hAnsi="Calibri"/>
          <w:szCs w:val="18"/>
        </w:rPr>
        <w:t>Read-write community</w:t>
      </w:r>
      <w:bookmarkEnd w:id="348"/>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9" w:name="_Toc281502951"/>
      <w:bookmarkStart w:id="350" w:name="_Toc294705581"/>
      <w:bookmarkStart w:id="351" w:name="_Toc348626302"/>
      <w:bookmarkStart w:id="352"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9"/>
      <w:bookmarkEnd w:id="350"/>
      <w:bookmarkEnd w:id="351"/>
      <w:bookmarkEnd w:id="352"/>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3" w:name="_Toc281502860"/>
      <w:bookmarkStart w:id="354" w:name="_Toc337198317"/>
      <w:bookmarkStart w:id="355" w:name="_Toc348625851"/>
      <w:bookmarkStart w:id="356" w:name="_Toc445313125"/>
      <w:r w:rsidRPr="00677940">
        <w:rPr>
          <w:rFonts w:ascii="Calibri" w:hAnsi="Calibri"/>
        </w:rPr>
        <w:t>SNMP Trap host</w:t>
      </w:r>
      <w:bookmarkEnd w:id="353"/>
      <w:bookmarkEnd w:id="354"/>
      <w:bookmarkEnd w:id="355"/>
      <w:bookmarkEnd w:id="356"/>
      <w:r w:rsidRPr="00677940">
        <w:rPr>
          <w:rFonts w:ascii="Calibri" w:hAnsi="Calibri"/>
        </w:rPr>
        <w:t xml:space="preserve"> </w:t>
      </w:r>
    </w:p>
    <w:p w14:paraId="1285DA02" w14:textId="1516EBB6" w:rsidR="00DA0040" w:rsidRPr="00677940" w:rsidRDefault="00DA0040" w:rsidP="002C0725">
      <w:pPr>
        <w:pStyle w:val="a3"/>
        <w:ind w:right="20"/>
        <w:rPr>
          <w:rFonts w:ascii="Calibri" w:hAnsi="Calibri" w:cs="Arial"/>
        </w:rPr>
      </w:pPr>
      <w:r w:rsidRPr="00677940">
        <w:rPr>
          <w:rFonts w:ascii="Calibri" w:hAnsi="Calibri" w:cs="Arial"/>
        </w:rPr>
        <w:t>The system can provide the event like system running error or system status change to a network manager with a setting trap. The system provides the following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7" w:name="_Toc337198318"/>
      <w:r w:rsidRPr="00677940">
        <w:rPr>
          <w:rFonts w:ascii="Calibri" w:hAnsi="Calibri"/>
          <w:szCs w:val="18"/>
        </w:rPr>
        <w:t>SNMPv1 Trap</w:t>
      </w:r>
      <w:bookmarkEnd w:id="357"/>
    </w:p>
    <w:p w14:paraId="5E5697E4" w14:textId="77777777" w:rsidR="00DA0040" w:rsidRPr="00677940" w:rsidRDefault="00DA0040" w:rsidP="006441DE">
      <w:pPr>
        <w:pStyle w:val="4"/>
        <w:ind w:left="0" w:right="20"/>
        <w:rPr>
          <w:rFonts w:ascii="Calibri" w:hAnsi="Calibri"/>
          <w:szCs w:val="18"/>
        </w:rPr>
      </w:pPr>
      <w:bookmarkStart w:id="358" w:name="_Toc337198319"/>
      <w:r w:rsidRPr="00677940">
        <w:rPr>
          <w:rFonts w:ascii="Calibri" w:hAnsi="Calibri"/>
          <w:szCs w:val="18"/>
        </w:rPr>
        <w:t>SNMPv2c Trap</w:t>
      </w:r>
      <w:bookmarkEnd w:id="358"/>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9" w:name="_Toc337198320"/>
      <w:r w:rsidRPr="00677940">
        <w:rPr>
          <w:rFonts w:ascii="Calibri" w:hAnsi="Calibri"/>
          <w:szCs w:val="18"/>
        </w:rPr>
        <w:t>SNMPv3 Trap</w:t>
      </w:r>
      <w:bookmarkEnd w:id="359"/>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60" w:name="_Toc281502952"/>
      <w:bookmarkStart w:id="361" w:name="_Toc294705582"/>
      <w:r w:rsidRPr="00677940">
        <w:rPr>
          <w:rFonts w:ascii="Calibri" w:hAnsi="Calibri"/>
        </w:rPr>
        <w:br w:type="page"/>
      </w:r>
      <w:bookmarkStart w:id="362" w:name="_Toc348626303"/>
      <w:bookmarkStart w:id="363" w:name="_Toc391575161"/>
      <w:r w:rsidR="00264652" w:rsidRPr="00677940">
        <w:rPr>
          <w:rFonts w:ascii="Calibri" w:hAnsi="Calibri"/>
        </w:rPr>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60"/>
      <w:bookmarkEnd w:id="361"/>
      <w:bookmarkEnd w:id="362"/>
      <w:bookmarkEnd w:id="3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4" w:name="_Toc281502953"/>
      <w:bookmarkStart w:id="365" w:name="_Toc294705583"/>
      <w:bookmarkStart w:id="366" w:name="_Toc348626304"/>
      <w:bookmarkStart w:id="367"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4"/>
      <w:bookmarkEnd w:id="365"/>
      <w:bookmarkEnd w:id="366"/>
      <w:bookmarkEnd w:id="3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8" w:name="_Toc337198321"/>
      <w:bookmarkStart w:id="369" w:name="_Toc348625852"/>
      <w:bookmarkStart w:id="370" w:name="_Toc445313126"/>
      <w:r w:rsidRPr="00677940">
        <w:rPr>
          <w:rFonts w:ascii="Calibri" w:hAnsi="Calibri"/>
        </w:rPr>
        <w:t>SNMP Trap</w:t>
      </w:r>
      <w:bookmarkEnd w:id="368"/>
      <w:bookmarkEnd w:id="369"/>
      <w:bookmarkEnd w:id="370"/>
    </w:p>
    <w:p w14:paraId="5C1CA3EC"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to send</w:t>
      </w:r>
      <w:r w:rsidR="007752BE" w:rsidRPr="00677940">
        <w:rPr>
          <w:rFonts w:ascii="Calibri" w:hAnsi="Calibri" w:cs="Arial"/>
        </w:rPr>
        <w:t xml:space="preserve"> a</w:t>
      </w:r>
      <w:r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1" w:name="_Toc281502861"/>
      <w:bookmarkStart w:id="372" w:name="_Toc337198322"/>
      <w:bookmarkStart w:id="373" w:name="_Toc348625853"/>
      <w:bookmarkStart w:id="374" w:name="_Toc445313127"/>
      <w:r w:rsidRPr="00677940">
        <w:rPr>
          <w:rFonts w:ascii="Calibri" w:hAnsi="Calibri"/>
        </w:rPr>
        <w:t>SNMPv3 Configuration</w:t>
      </w:r>
      <w:bookmarkEnd w:id="371"/>
      <w:bookmarkEnd w:id="372"/>
      <w:bookmarkEnd w:id="373"/>
      <w:bookmarkEnd w:id="374"/>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5" w:name="_Toc281502954"/>
      <w:bookmarkStart w:id="376" w:name="_Toc294705584"/>
      <w:bookmarkStart w:id="377" w:name="_Toc348626305"/>
      <w:bookmarkStart w:id="378"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5"/>
      <w:bookmarkEnd w:id="376"/>
      <w:bookmarkEnd w:id="377"/>
      <w:bookmarkEnd w:id="37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9" w:name="_Toc337198323"/>
      <w:bookmarkStart w:id="380" w:name="_Toc348625854"/>
      <w:bookmarkStart w:id="381" w:name="_Toc445313128"/>
      <w:r w:rsidRPr="00677940">
        <w:rPr>
          <w:rFonts w:ascii="Calibri" w:hAnsi="Calibri"/>
        </w:rPr>
        <w:t>SNMP engineID</w:t>
      </w:r>
      <w:bookmarkEnd w:id="379"/>
      <w:bookmarkEnd w:id="380"/>
      <w:bookmarkEnd w:id="381"/>
      <w:r w:rsidRPr="00677940">
        <w:rPr>
          <w:rFonts w:ascii="Calibri" w:hAnsi="Calibri"/>
        </w:rPr>
        <w:t xml:space="preserve"> </w:t>
      </w:r>
    </w:p>
    <w:p w14:paraId="385BDCFA"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2" w:name="_Toc337198324"/>
      <w:bookmarkStart w:id="383"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4" w:name="_Toc445313129"/>
      <w:r w:rsidRPr="00677940">
        <w:rPr>
          <w:rFonts w:ascii="Calibri" w:hAnsi="Calibri"/>
        </w:rPr>
        <w:t>User of SNMPv3</w:t>
      </w:r>
      <w:bookmarkEnd w:id="382"/>
      <w:bookmarkEnd w:id="383"/>
      <w:bookmarkEnd w:id="384"/>
      <w:r w:rsidRPr="00677940">
        <w:rPr>
          <w:rFonts w:ascii="Calibri" w:hAnsi="Calibri"/>
        </w:rPr>
        <w:t xml:space="preserve"> </w:t>
      </w:r>
    </w:p>
    <w:p w14:paraId="66C07806"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make ‘testuser’ user that does authentication and encryption. </w:t>
      </w:r>
      <w:r w:rsidRPr="00677940">
        <w:rPr>
          <w:rFonts w:ascii="Calibri" w:hAnsi="Calibri" w:cs="Arial"/>
          <w:b/>
        </w:rPr>
        <w:t>‘testgroup’</w:t>
      </w:r>
      <w:r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5" w:name="_ACL_Access_Control_List_"/>
      <w:bookmarkStart w:id="386" w:name="_ACL(Access_Control_List)"/>
      <w:bookmarkStart w:id="387" w:name="_Ref529104677"/>
      <w:bookmarkStart w:id="388" w:name="_Ref529104681"/>
      <w:bookmarkStart w:id="389" w:name="_Toc198525964"/>
      <w:bookmarkStart w:id="390" w:name="_Toc363228277"/>
      <w:bookmarkStart w:id="391" w:name="_Toc445313130"/>
      <w:bookmarkEnd w:id="385"/>
      <w:bookmarkEnd w:id="386"/>
      <w:r w:rsidRPr="00677940">
        <w:rPr>
          <w:rFonts w:ascii="Calibri" w:hAnsi="Calibri"/>
        </w:rPr>
        <w:t>ACL</w:t>
      </w:r>
      <w:r w:rsidR="006177C1" w:rsidRPr="00677940">
        <w:rPr>
          <w:rFonts w:ascii="Calibri" w:hAnsi="Calibri"/>
        </w:rPr>
        <w:t xml:space="preserve"> </w:t>
      </w:r>
      <w:r w:rsidRPr="00677940">
        <w:rPr>
          <w:rFonts w:ascii="Calibri" w:hAnsi="Calibri"/>
        </w:rPr>
        <w:t>(Access Control List)</w:t>
      </w:r>
      <w:bookmarkEnd w:id="387"/>
      <w:bookmarkEnd w:id="388"/>
      <w:bookmarkEnd w:id="389"/>
      <w:bookmarkEnd w:id="390"/>
      <w:bookmarkEnd w:id="391"/>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2" w:name="_Toc198525993"/>
      <w:bookmarkStart w:id="393" w:name="_Toc361679330"/>
      <w:bookmarkStart w:id="394"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2"/>
      <w:bookmarkEnd w:id="393"/>
      <w:r w:rsidR="00F6514D" w:rsidRPr="00677940">
        <w:rPr>
          <w:rFonts w:ascii="Calibri" w:hAnsi="Calibri"/>
        </w:rPr>
        <w:t>Commands for setting ACL (Access Control List)</w:t>
      </w:r>
      <w:bookmarkEnd w:id="39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5" w:name="_Toc532302884"/>
      <w:bookmarkStart w:id="396" w:name="_Toc281502863"/>
      <w:bookmarkStart w:id="397" w:name="_Toc337198326"/>
      <w:bookmarkStart w:id="398" w:name="_Toc354416093"/>
      <w:bookmarkStart w:id="399" w:name="_Toc445313131"/>
      <w:r w:rsidRPr="00677940">
        <w:rPr>
          <w:rFonts w:ascii="Calibri" w:hAnsi="Calibri"/>
        </w:rPr>
        <w:t xml:space="preserve">Rules for ACL </w:t>
      </w:r>
      <w:bookmarkEnd w:id="395"/>
      <w:r w:rsidRPr="00677940">
        <w:rPr>
          <w:rFonts w:ascii="Calibri" w:hAnsi="Calibri"/>
        </w:rPr>
        <w:t>Creation</w:t>
      </w:r>
      <w:bookmarkEnd w:id="396"/>
      <w:bookmarkEnd w:id="397"/>
      <w:bookmarkEnd w:id="398"/>
      <w:bookmarkEnd w:id="399"/>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400" w:name="_Toc532302885"/>
      <w:bookmarkStart w:id="401" w:name="_Toc281502864"/>
      <w:bookmarkStart w:id="402" w:name="_Toc337198327"/>
      <w:bookmarkStart w:id="403" w:name="_Toc354416094"/>
      <w:bookmarkStart w:id="404" w:name="_Toc445313132"/>
      <w:r w:rsidRPr="00677940">
        <w:rPr>
          <w:rFonts w:ascii="Calibri" w:hAnsi="Calibri"/>
        </w:rPr>
        <w:t>Configuration of Standard IP Access List</w:t>
      </w:r>
      <w:bookmarkEnd w:id="400"/>
      <w:bookmarkEnd w:id="401"/>
      <w:bookmarkEnd w:id="402"/>
      <w:bookmarkEnd w:id="403"/>
      <w:bookmarkEnd w:id="404"/>
    </w:p>
    <w:p w14:paraId="39DA1A23" w14:textId="77777777" w:rsidR="00F6514D" w:rsidRPr="00677940" w:rsidRDefault="00F6514D" w:rsidP="00657E9B">
      <w:pPr>
        <w:pStyle w:val="4"/>
        <w:ind w:left="0" w:right="20"/>
        <w:rPr>
          <w:rFonts w:ascii="Calibri" w:hAnsi="Calibri"/>
        </w:rPr>
      </w:pPr>
      <w:bookmarkStart w:id="405" w:name="_Toc337198328"/>
      <w:r w:rsidRPr="00677940">
        <w:rPr>
          <w:rFonts w:ascii="Calibri" w:hAnsi="Calibri"/>
        </w:rPr>
        <w:t>Permitting any access</w:t>
      </w:r>
      <w:bookmarkEnd w:id="405"/>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6" w:name="_Toc337198330"/>
      <w:r w:rsidRPr="00677940">
        <w:rPr>
          <w:rFonts w:ascii="Calibri" w:hAnsi="Calibri"/>
        </w:rPr>
        <w:t>Permit the Access from a Specific Host Only</w:t>
      </w:r>
      <w:bookmarkEnd w:id="406"/>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7" w:name="_Toc532302887"/>
      <w:bookmarkStart w:id="408" w:name="_Toc281502865"/>
      <w:bookmarkStart w:id="409" w:name="_Toc337198333"/>
      <w:bookmarkStart w:id="410" w:name="_Toc354416095"/>
      <w:bookmarkStart w:id="411" w:name="_Toc445313133"/>
      <w:r w:rsidRPr="00677940">
        <w:rPr>
          <w:rFonts w:ascii="Calibri" w:hAnsi="Calibri"/>
        </w:rPr>
        <w:t>Configuration of Access List for Telnet Connection</w:t>
      </w:r>
      <w:bookmarkEnd w:id="407"/>
      <w:bookmarkEnd w:id="408"/>
      <w:bookmarkEnd w:id="409"/>
      <w:bookmarkEnd w:id="410"/>
      <w:bookmarkEnd w:id="411"/>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677940" w:rsidRDefault="00F6514D" w:rsidP="002C0725">
      <w:pPr>
        <w:pStyle w:val="a3"/>
        <w:ind w:right="20"/>
        <w:rPr>
          <w:rFonts w:ascii="Calibri" w:hAnsi="Calibri"/>
        </w:rPr>
      </w:pPr>
      <w:r w:rsidRPr="00677940">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2" w:name="_Toc281502866"/>
      <w:bookmarkStart w:id="413" w:name="_Toc337198334"/>
      <w:bookmarkStart w:id="414" w:name="_Toc348625860"/>
      <w:bookmarkStart w:id="415" w:name="_Toc445313134"/>
      <w:r w:rsidRPr="00677940">
        <w:rPr>
          <w:rFonts w:ascii="Calibri" w:hAnsi="Calibri"/>
        </w:rPr>
        <w:t>Banner Configuration</w:t>
      </w:r>
      <w:bookmarkEnd w:id="412"/>
      <w:bookmarkEnd w:id="413"/>
      <w:bookmarkEnd w:id="414"/>
      <w:bookmarkEnd w:id="415"/>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6" w:name="_Toc281502956"/>
      <w:bookmarkStart w:id="417" w:name="_Toc294705586"/>
      <w:bookmarkStart w:id="418" w:name="_Toc348626307"/>
      <w:bookmarkStart w:id="419"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6"/>
      <w:bookmarkEnd w:id="417"/>
      <w:bookmarkEnd w:id="418"/>
      <w:bookmarkEnd w:id="419"/>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77777777" w:rsidR="00C67F83" w:rsidRPr="00677940" w:rsidRDefault="00C67F83" w:rsidP="002C0725">
      <w:pPr>
        <w:pStyle w:val="a3"/>
        <w:ind w:right="20"/>
        <w:rPr>
          <w:rFonts w:ascii="Calibri" w:hAnsi="Calibri" w:cs="Arial"/>
        </w:rPr>
      </w:pPr>
      <w:r w:rsidRPr="00677940">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77777777" w:rsidR="00B510C0" w:rsidRPr="00677940" w:rsidRDefault="00C67F83" w:rsidP="002C0725">
      <w:pPr>
        <w:pStyle w:val="a3"/>
        <w:ind w:right="20"/>
        <w:rPr>
          <w:rFonts w:ascii="Calibri" w:hAnsi="Calibri"/>
        </w:rPr>
      </w:pPr>
      <w:r w:rsidRPr="00677940">
        <w:rPr>
          <w:rFonts w:ascii="Calibri" w:hAnsi="Calibri" w:cs="Arial"/>
        </w:rPr>
        <w:t xml:space="preserve">The following example shows how to change </w:t>
      </w:r>
      <w:r w:rsidR="00491EFB" w:rsidRPr="00677940">
        <w:rPr>
          <w:rFonts w:ascii="Calibri" w:hAnsi="Calibri" w:cs="Arial"/>
        </w:rPr>
        <w:t xml:space="preserve">the </w:t>
      </w:r>
      <w:r w:rsidRPr="00677940">
        <w:rPr>
          <w:rFonts w:ascii="Calibri" w:hAnsi="Calibri" w:cs="Arial"/>
        </w:rPr>
        <w:t xml:space="preserve">logging in </w:t>
      </w:r>
      <w:r w:rsidR="00491EFB" w:rsidRPr="00677940">
        <w:rPr>
          <w:rFonts w:ascii="Calibri" w:hAnsi="Calibri" w:cs="Arial"/>
        </w:rPr>
        <w:t xml:space="preserve">a </w:t>
      </w:r>
      <w:r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Pr="00677940">
        <w:rPr>
          <w:rFonts w:ascii="Calibri" w:hAnsi="Calibri" w:cs="Arial"/>
        </w:rPr>
        <w:t>several lines.</w:t>
      </w:r>
      <w:r w:rsidR="0003189F" w:rsidRPr="00677940">
        <w:rPr>
          <w:rFonts w:ascii="Calibri" w:hAnsi="Calibri" w:cs="Arial"/>
        </w:rPr>
        <w:t xml:space="preserve">  </w:t>
      </w:r>
      <w:r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7777777" w:rsidR="00C67F83" w:rsidRPr="00677940" w:rsidRDefault="00C67F83" w:rsidP="002C0725">
      <w:pPr>
        <w:pStyle w:val="a3"/>
        <w:ind w:right="20"/>
        <w:rPr>
          <w:rFonts w:ascii="Calibri" w:hAnsi="Calibri" w:cs="Arial"/>
        </w:rPr>
      </w:pPr>
      <w:r w:rsidRPr="00677940">
        <w:rPr>
          <w:rFonts w:ascii="Calibri" w:hAnsi="Calibri" w:cs="Arial"/>
        </w:rPr>
        <w:t>The following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20" w:name="_Toc146619710"/>
      <w:bookmarkStart w:id="421" w:name="_Toc148684875"/>
      <w:bookmarkStart w:id="422" w:name="_Toc260339107"/>
      <w:bookmarkStart w:id="423" w:name="_Toc272235914"/>
      <w:bookmarkStart w:id="424" w:name="_Toc334800320"/>
      <w:bookmarkStart w:id="425" w:name="_Toc390845037"/>
      <w:bookmarkStart w:id="426" w:name="_Toc445313135"/>
      <w:r w:rsidRPr="00677940">
        <w:rPr>
          <w:rFonts w:ascii="Calibri" w:hAnsi="Calibri"/>
        </w:rPr>
        <w:t>AFSMGR (Alarm Fault Status Manager)</w:t>
      </w:r>
      <w:bookmarkEnd w:id="420"/>
      <w:bookmarkEnd w:id="421"/>
      <w:bookmarkEnd w:id="422"/>
      <w:bookmarkEnd w:id="423"/>
      <w:bookmarkEnd w:id="424"/>
      <w:bookmarkEnd w:id="425"/>
      <w:bookmarkEnd w:id="426"/>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7" w:name="_Toc260339108"/>
      <w:bookmarkStart w:id="428" w:name="_Toc281502868"/>
      <w:bookmarkStart w:id="429" w:name="_Toc337198336"/>
      <w:bookmarkStart w:id="430" w:name="_Toc348625862"/>
      <w:bookmarkStart w:id="431" w:name="_Toc445313136"/>
      <w:r w:rsidRPr="00677940">
        <w:rPr>
          <w:rFonts w:ascii="Calibri" w:hAnsi="Calibri"/>
        </w:rPr>
        <w:t>Setting AFS Alarm</w:t>
      </w:r>
      <w:bookmarkEnd w:id="427"/>
      <w:bookmarkEnd w:id="428"/>
      <w:bookmarkEnd w:id="429"/>
      <w:bookmarkEnd w:id="430"/>
      <w:bookmarkEnd w:id="431"/>
    </w:p>
    <w:p w14:paraId="4D5EC717" w14:textId="77777777" w:rsidR="001D398D" w:rsidRPr="00677940" w:rsidRDefault="005E40EF" w:rsidP="002C0725">
      <w:pPr>
        <w:pStyle w:val="affff4"/>
        <w:wordWrap/>
        <w:ind w:right="20"/>
        <w:rPr>
          <w:rFonts w:ascii="Calibri" w:hAnsi="Calibri"/>
        </w:rPr>
      </w:pPr>
      <w:bookmarkStart w:id="432" w:name="_Toc391575166"/>
      <w:bookmarkStart w:id="433" w:name="_Toc281502957"/>
      <w:bookmarkStart w:id="434"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2"/>
      <w:r w:rsidRPr="00677940">
        <w:rPr>
          <w:rFonts w:ascii="Calibri" w:hAnsi="Calibri"/>
        </w:rPr>
        <w:t xml:space="preserve"> </w:t>
      </w:r>
      <w:bookmarkEnd w:id="433"/>
      <w:bookmarkEnd w:id="43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5" w:name="_Toc260339109"/>
      <w:bookmarkStart w:id="436"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7" w:name="_Toc337198337"/>
      <w:bookmarkStart w:id="438" w:name="_Toc348625863"/>
      <w:bookmarkStart w:id="439" w:name="_Toc445313137"/>
      <w:r w:rsidRPr="00677940">
        <w:rPr>
          <w:rFonts w:ascii="Calibri" w:hAnsi="Calibri"/>
        </w:rPr>
        <w:t>Clear AFS Alarm Event</w:t>
      </w:r>
      <w:bookmarkEnd w:id="435"/>
      <w:bookmarkEnd w:id="436"/>
      <w:bookmarkEnd w:id="437"/>
      <w:bookmarkEnd w:id="438"/>
      <w:bookmarkEnd w:id="439"/>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40" w:name="_Toc260339110"/>
      <w:bookmarkStart w:id="441" w:name="_Toc281502870"/>
      <w:bookmarkStart w:id="442" w:name="_Toc337198338"/>
      <w:bookmarkStart w:id="443" w:name="_Toc348625864"/>
      <w:bookmarkStart w:id="444" w:name="_Toc445313138"/>
      <w:r w:rsidRPr="00677940">
        <w:rPr>
          <w:rFonts w:ascii="Calibri" w:hAnsi="Calibri"/>
        </w:rPr>
        <w:t>Clearing AFS history</w:t>
      </w:r>
      <w:bookmarkEnd w:id="440"/>
      <w:bookmarkEnd w:id="441"/>
      <w:bookmarkEnd w:id="442"/>
      <w:bookmarkEnd w:id="443"/>
      <w:bookmarkEnd w:id="444"/>
    </w:p>
    <w:p w14:paraId="1B75E588" w14:textId="77777777" w:rsidR="001D398D" w:rsidRPr="00677940" w:rsidRDefault="001D398D" w:rsidP="002C0725">
      <w:pPr>
        <w:pStyle w:val="a3"/>
        <w:ind w:right="20"/>
        <w:rPr>
          <w:rFonts w:ascii="Calibri" w:hAnsi="Calibri" w:cs="Arial"/>
        </w:rPr>
      </w:pPr>
      <w:r w:rsidRPr="00677940">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5" w:name="_Toc260339111"/>
      <w:bookmarkStart w:id="446"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7" w:name="_Toc337198339"/>
      <w:bookmarkStart w:id="448" w:name="_Toc348625865"/>
      <w:bookmarkStart w:id="449" w:name="_Toc445313139"/>
      <w:r w:rsidRPr="00677940">
        <w:rPr>
          <w:rFonts w:ascii="Calibri" w:hAnsi="Calibri"/>
        </w:rPr>
        <w:t xml:space="preserve">Setting AFS Masking </w:t>
      </w:r>
      <w:bookmarkEnd w:id="445"/>
      <w:r w:rsidRPr="00677940">
        <w:rPr>
          <w:rFonts w:ascii="Calibri" w:hAnsi="Calibri"/>
        </w:rPr>
        <w:t>Function</w:t>
      </w:r>
      <w:bookmarkEnd w:id="446"/>
      <w:bookmarkEnd w:id="447"/>
      <w:bookmarkEnd w:id="448"/>
      <w:bookmarkEnd w:id="449"/>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50" w:name="_Toc260339112"/>
      <w:bookmarkStart w:id="451" w:name="_Toc281502872"/>
      <w:bookmarkStart w:id="452" w:name="_Toc337198340"/>
      <w:bookmarkStart w:id="453" w:name="_Toc348625866"/>
      <w:bookmarkStart w:id="454" w:name="_Toc445313140"/>
      <w:r w:rsidRPr="00677940">
        <w:rPr>
          <w:rFonts w:ascii="Calibri" w:hAnsi="Calibri"/>
        </w:rPr>
        <w:t xml:space="preserve">Setting AFS Severity </w:t>
      </w:r>
      <w:bookmarkEnd w:id="450"/>
      <w:r w:rsidRPr="00677940">
        <w:rPr>
          <w:rFonts w:ascii="Calibri" w:hAnsi="Calibri"/>
        </w:rPr>
        <w:t>Class</w:t>
      </w:r>
      <w:bookmarkEnd w:id="451"/>
      <w:bookmarkEnd w:id="452"/>
      <w:bookmarkEnd w:id="453"/>
      <w:bookmarkEnd w:id="454"/>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5" w:name="_Toc260339113"/>
      <w:bookmarkStart w:id="456" w:name="_Toc281502873"/>
      <w:bookmarkStart w:id="457" w:name="_Toc337198341"/>
      <w:bookmarkStart w:id="458" w:name="_Toc348625867"/>
      <w:bookmarkStart w:id="459" w:name="_Toc445313141"/>
      <w:r w:rsidRPr="00677940">
        <w:rPr>
          <w:rFonts w:ascii="Calibri" w:hAnsi="Calibri"/>
        </w:rPr>
        <w:t>Setting AFS SNMP Trap</w:t>
      </w:r>
      <w:bookmarkEnd w:id="455"/>
      <w:bookmarkEnd w:id="456"/>
      <w:bookmarkEnd w:id="457"/>
      <w:bookmarkEnd w:id="458"/>
      <w:bookmarkEnd w:id="459"/>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60" w:name="_Toc281502874"/>
      <w:r w:rsidRPr="00677940">
        <w:rPr>
          <w:rFonts w:ascii="Calibri" w:hAnsi="Calibri"/>
        </w:rPr>
        <w:br w:type="page"/>
      </w:r>
      <w:bookmarkStart w:id="461" w:name="_Toc337198342"/>
      <w:bookmarkStart w:id="462" w:name="_Toc348625868"/>
      <w:bookmarkStart w:id="463" w:name="_Toc445313142"/>
      <w:r w:rsidRPr="00677940">
        <w:rPr>
          <w:rFonts w:ascii="Calibri" w:hAnsi="Calibri"/>
        </w:rPr>
        <w:t xml:space="preserve">Changing AFS </w:t>
      </w:r>
      <w:bookmarkEnd w:id="460"/>
      <w:r w:rsidRPr="00677940">
        <w:rPr>
          <w:rFonts w:ascii="Calibri" w:hAnsi="Calibri"/>
        </w:rPr>
        <w:t>Configuration with default-config</w:t>
      </w:r>
      <w:bookmarkEnd w:id="461"/>
      <w:bookmarkEnd w:id="462"/>
      <w:bookmarkEnd w:id="463"/>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4" w:name="_Toc391378343"/>
      <w:bookmarkStart w:id="465" w:name="_Toc445313143"/>
      <w:r w:rsidRPr="00677940">
        <w:rPr>
          <w:rFonts w:ascii="Calibri" w:hAnsi="Calibri"/>
        </w:rPr>
        <w:t>Interface environment setting</w:t>
      </w:r>
      <w:bookmarkEnd w:id="464"/>
      <w:bookmarkEnd w:id="465"/>
    </w:p>
    <w:p w14:paraId="353633DA" w14:textId="77777777" w:rsidR="00712039" w:rsidRPr="00677940" w:rsidRDefault="00712039" w:rsidP="0021019A">
      <w:pPr>
        <w:pStyle w:val="-1"/>
        <w:ind w:right="20"/>
        <w:rPr>
          <w:rFonts w:ascii="Calibri" w:hAnsi="Calibri" w:cs="Arial"/>
          <w:szCs w:val="18"/>
        </w:rPr>
      </w:pPr>
      <w:bookmarkStart w:id="466" w:name="_Toc294857213"/>
      <w:bookmarkStart w:id="467" w:name="_Toc294857369"/>
      <w:bookmarkStart w:id="468" w:name="_Toc294857435"/>
      <w:bookmarkStart w:id="469" w:name="_Toc294877578"/>
      <w:bookmarkStart w:id="470" w:name="_Toc294878105"/>
      <w:bookmarkStart w:id="471" w:name="_Toc294879730"/>
      <w:bookmarkStart w:id="472" w:name="_Toc294880414"/>
      <w:bookmarkStart w:id="473" w:name="_Toc294880940"/>
      <w:bookmarkStart w:id="474" w:name="_Toc294882244"/>
      <w:bookmarkStart w:id="475" w:name="_Toc294882769"/>
      <w:bookmarkStart w:id="476" w:name="_Toc295242031"/>
      <w:bookmarkStart w:id="477" w:name="_Toc295242472"/>
      <w:bookmarkStart w:id="478" w:name="_Toc295290792"/>
      <w:bookmarkStart w:id="479" w:name="_Toc295390127"/>
      <w:bookmarkStart w:id="480" w:name="_Toc295402208"/>
      <w:bookmarkStart w:id="481" w:name="_Toc295402251"/>
      <w:bookmarkStart w:id="482" w:name="_Toc295470729"/>
      <w:bookmarkStart w:id="483" w:name="_Toc295741847"/>
      <w:bookmarkStart w:id="484" w:name="_Toc295750536"/>
      <w:bookmarkStart w:id="485" w:name="_Toc295808292"/>
      <w:bookmarkStart w:id="486" w:name="_Toc295808964"/>
      <w:bookmarkStart w:id="487" w:name="_Toc295819976"/>
      <w:bookmarkStart w:id="488" w:name="_Toc295820010"/>
      <w:bookmarkStart w:id="489" w:name="_Toc295820045"/>
      <w:bookmarkStart w:id="490" w:name="_Toc295825887"/>
      <w:bookmarkStart w:id="491" w:name="_Toc295832329"/>
      <w:bookmarkStart w:id="492" w:name="_Toc295832371"/>
      <w:bookmarkStart w:id="493" w:name="_Toc295833047"/>
      <w:bookmarkStart w:id="494" w:name="_Toc295833811"/>
      <w:bookmarkStart w:id="495" w:name="_Toc295836561"/>
      <w:bookmarkStart w:id="496" w:name="_Toc295894109"/>
      <w:bookmarkStart w:id="497" w:name="_Toc295987269"/>
      <w:bookmarkStart w:id="498" w:name="_Toc296000199"/>
      <w:bookmarkStart w:id="499" w:name="_Toc296001293"/>
      <w:bookmarkStart w:id="500" w:name="_Toc296020324"/>
      <w:bookmarkStart w:id="501" w:name="_Toc296083558"/>
      <w:bookmarkStart w:id="502" w:name="_Toc296087029"/>
      <w:bookmarkStart w:id="503" w:name="_Toc296176539"/>
      <w:bookmarkStart w:id="504" w:name="_Toc296177314"/>
      <w:bookmarkStart w:id="505" w:name="_Toc296180921"/>
      <w:bookmarkStart w:id="506" w:name="_Toc296181998"/>
      <w:bookmarkStart w:id="507" w:name="_Toc296182772"/>
      <w:bookmarkStart w:id="508" w:name="_Toc296184011"/>
      <w:bookmarkStart w:id="509" w:name="_Toc296339841"/>
      <w:bookmarkStart w:id="510" w:name="_Toc296340621"/>
      <w:bookmarkStart w:id="511" w:name="_Toc296671335"/>
      <w:bookmarkStart w:id="512" w:name="_Toc296671814"/>
      <w:bookmarkStart w:id="513" w:name="_Toc296690634"/>
      <w:bookmarkStart w:id="514" w:name="_Toc296959243"/>
      <w:bookmarkStart w:id="515" w:name="_Toc297822515"/>
      <w:bookmarkStart w:id="516" w:name="_Toc306024367"/>
      <w:bookmarkStart w:id="517" w:name="_Toc306029262"/>
      <w:bookmarkStart w:id="518" w:name="_Toc306092019"/>
      <w:bookmarkStart w:id="519" w:name="_Toc306093356"/>
      <w:bookmarkStart w:id="520" w:name="_Toc306283323"/>
      <w:bookmarkStart w:id="521" w:name="_Toc306284128"/>
      <w:bookmarkStart w:id="522" w:name="_Toc306284933"/>
      <w:bookmarkStart w:id="523" w:name="_Toc325378201"/>
      <w:bookmarkStart w:id="524" w:name="_Toc327782391"/>
      <w:bookmarkStart w:id="525" w:name="_Toc329073610"/>
      <w:bookmarkStart w:id="526" w:name="_Toc329076552"/>
      <w:bookmarkStart w:id="527" w:name="_Toc335384392"/>
      <w:bookmarkStart w:id="528" w:name="_Toc335385205"/>
      <w:bookmarkStart w:id="529" w:name="_Toc335386018"/>
      <w:bookmarkStart w:id="530" w:name="_Toc335640796"/>
      <w:bookmarkStart w:id="531" w:name="_Toc336588056"/>
      <w:bookmarkStart w:id="532" w:name="_Toc336589625"/>
      <w:bookmarkStart w:id="533" w:name="_Toc336590495"/>
      <w:bookmarkStart w:id="534" w:name="_Toc336591231"/>
      <w:bookmarkStart w:id="535" w:name="_Toc336604848"/>
      <w:bookmarkStart w:id="536" w:name="_Toc336605828"/>
      <w:bookmarkStart w:id="537" w:name="_Toc337193645"/>
      <w:bookmarkStart w:id="538" w:name="_Toc337194452"/>
      <w:bookmarkStart w:id="539" w:name="_Toc337195528"/>
      <w:bookmarkStart w:id="540" w:name="_Toc337196288"/>
      <w:bookmarkStart w:id="541" w:name="_Toc337197048"/>
      <w:bookmarkStart w:id="542" w:name="_Toc337199438"/>
      <w:bookmarkStart w:id="543" w:name="_Toc337200236"/>
      <w:bookmarkStart w:id="544" w:name="_Toc337201152"/>
      <w:bookmarkStart w:id="545" w:name="_Toc337728679"/>
      <w:bookmarkStart w:id="546" w:name="_Toc337819152"/>
      <w:bookmarkStart w:id="547" w:name="_Toc338755976"/>
      <w:bookmarkStart w:id="548" w:name="_Toc339539489"/>
      <w:bookmarkStart w:id="549" w:name="_Toc340647701"/>
      <w:bookmarkStart w:id="550" w:name="_Toc340663621"/>
      <w:bookmarkStart w:id="551" w:name="_Toc341455511"/>
      <w:bookmarkStart w:id="552" w:name="_Toc341693749"/>
      <w:bookmarkStart w:id="553" w:name="_Toc341699483"/>
      <w:bookmarkStart w:id="554" w:name="_Toc341886307"/>
      <w:bookmarkStart w:id="555" w:name="_Toc341976104"/>
      <w:bookmarkStart w:id="556" w:name="_Toc342046074"/>
      <w:bookmarkStart w:id="557" w:name="_Toc343863859"/>
      <w:bookmarkStart w:id="558" w:name="_Toc363747338"/>
      <w:bookmarkStart w:id="559" w:name="_Toc391378344"/>
      <w:r w:rsidRPr="00677940">
        <w:rPr>
          <w:rFonts w:ascii="Calibri" w:hAnsi="Calibri" w:cs="Arial"/>
          <w:szCs w:val="18"/>
        </w:rPr>
        <w:t>This chapter describes the system interface.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B701253" w14:textId="77777777" w:rsidR="00712039" w:rsidRPr="00677940" w:rsidRDefault="00712039" w:rsidP="0021019A">
      <w:pPr>
        <w:pStyle w:val="2"/>
        <w:ind w:right="20"/>
        <w:rPr>
          <w:rFonts w:ascii="Calibri" w:hAnsi="Calibri"/>
        </w:rPr>
      </w:pPr>
      <w:bookmarkStart w:id="560" w:name="_Toc445313144"/>
      <w:r w:rsidRPr="00677940">
        <w:rPr>
          <w:rFonts w:ascii="Calibri" w:hAnsi="Calibri"/>
        </w:rPr>
        <w:t>Overview</w:t>
      </w:r>
      <w:bookmarkEnd w:id="560"/>
    </w:p>
    <w:p w14:paraId="157BFC15" w14:textId="34A205A1" w:rsidR="00712039" w:rsidRPr="00677940" w:rsidRDefault="00712039" w:rsidP="002C0725">
      <w:pPr>
        <w:pStyle w:val="a3"/>
        <w:ind w:right="20"/>
        <w:rPr>
          <w:rFonts w:ascii="Calibri" w:hAnsi="Calibri"/>
        </w:rPr>
      </w:pPr>
      <w:bookmarkStart w:id="561" w:name="_Toc294800421"/>
      <w:bookmarkStart w:id="562" w:name="_Toc294800745"/>
      <w:bookmarkStart w:id="563" w:name="_Toc294800840"/>
      <w:bookmarkStart w:id="564" w:name="_Toc294800876"/>
      <w:bookmarkStart w:id="565" w:name="_Toc294856164"/>
      <w:bookmarkStart w:id="566" w:name="_Toc294856711"/>
      <w:bookmarkStart w:id="567" w:name="_Toc294857214"/>
      <w:r w:rsidRPr="00677940">
        <w:rPr>
          <w:rFonts w:ascii="Calibri" w:hAnsi="Calibri"/>
        </w:rPr>
        <w:t xml:space="preserve">The interfaces supported in </w:t>
      </w:r>
      <w:r w:rsidR="001A4CDC"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are as follows</w:t>
      </w:r>
      <w:bookmarkEnd w:id="561"/>
      <w:bookmarkEnd w:id="562"/>
      <w:bookmarkEnd w:id="563"/>
      <w:bookmarkEnd w:id="564"/>
      <w:bookmarkEnd w:id="565"/>
      <w:bookmarkEnd w:id="566"/>
      <w:bookmarkEnd w:id="567"/>
      <w:r w:rsidRPr="00677940">
        <w:rPr>
          <w:rFonts w:ascii="Calibri" w:hAnsi="Calibri"/>
        </w:rPr>
        <w:t>:</w:t>
      </w:r>
    </w:p>
    <w:p w14:paraId="508263E8" w14:textId="1EE77A12" w:rsidR="005E40EF" w:rsidRPr="00677940" w:rsidRDefault="005E40EF" w:rsidP="002C0725">
      <w:pPr>
        <w:pStyle w:val="afffff3"/>
        <w:ind w:right="20"/>
        <w:rPr>
          <w:rFonts w:ascii="Calibri" w:hAnsi="Calibri"/>
        </w:rPr>
      </w:pPr>
      <w:bookmarkStart w:id="568"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Interfaces Supported in </w:t>
      </w:r>
      <w:r w:rsidR="002D70ED" w:rsidRPr="00677940">
        <w:rPr>
          <w:rFonts w:ascii="Calibri" w:hAnsi="Calibri"/>
        </w:rPr>
        <w:t>the C9500 series</w:t>
      </w:r>
      <w:bookmarkEnd w:id="568"/>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77777777" w:rsidR="00712039" w:rsidRPr="00677940" w:rsidRDefault="00712039" w:rsidP="0086443A">
            <w:pPr>
              <w:pStyle w:val="aa"/>
              <w:spacing w:line="360" w:lineRule="auto"/>
              <w:ind w:right="20"/>
              <w:rPr>
                <w:rFonts w:ascii="Calibri" w:hAnsi="Calibri"/>
              </w:rPr>
            </w:pPr>
            <w:r w:rsidRPr="00677940">
              <w:rPr>
                <w:rFonts w:ascii="Calibri" w:hAnsi="Calibri"/>
              </w:rPr>
              <w:t>Physical interfaces</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TenGigabit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1C2CCF" w:rsidRPr="00677940" w14:paraId="35B9F143" w14:textId="77777777" w:rsidTr="009D5D18">
        <w:tc>
          <w:tcPr>
            <w:tcW w:w="2520" w:type="dxa"/>
            <w:vMerge w:val="restart"/>
          </w:tcPr>
          <w:p w14:paraId="09E9D3F7" w14:textId="77777777" w:rsidR="001C2CCF" w:rsidRPr="00677940" w:rsidRDefault="001C2CCF" w:rsidP="0086443A">
            <w:pPr>
              <w:pStyle w:val="aa"/>
              <w:spacing w:line="360" w:lineRule="auto"/>
              <w:ind w:right="20"/>
              <w:rPr>
                <w:rFonts w:ascii="Calibri" w:hAnsi="Calibri"/>
              </w:rPr>
            </w:pPr>
            <w:r w:rsidRPr="00677940">
              <w:rPr>
                <w:rFonts w:ascii="Calibri" w:hAnsi="Calibri"/>
              </w:rPr>
              <w:t>PON interface</w:t>
            </w:r>
          </w:p>
        </w:tc>
        <w:tc>
          <w:tcPr>
            <w:tcW w:w="4140" w:type="dxa"/>
          </w:tcPr>
          <w:p w14:paraId="6A756BEA"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GE-PON</w:t>
            </w:r>
          </w:p>
        </w:tc>
      </w:tr>
      <w:tr w:rsidR="001C2CCF" w:rsidRPr="00677940" w14:paraId="59277F7E" w14:textId="77777777" w:rsidTr="009D5D18">
        <w:tc>
          <w:tcPr>
            <w:tcW w:w="2520" w:type="dxa"/>
            <w:vMerge/>
          </w:tcPr>
          <w:p w14:paraId="3969577B" w14:textId="77777777" w:rsidR="001C2CCF" w:rsidRPr="00677940" w:rsidRDefault="001C2CCF" w:rsidP="0086443A">
            <w:pPr>
              <w:pStyle w:val="aa"/>
              <w:spacing w:line="360" w:lineRule="auto"/>
              <w:ind w:right="20"/>
              <w:rPr>
                <w:rFonts w:ascii="Calibri" w:hAnsi="Calibri"/>
              </w:rPr>
            </w:pPr>
          </w:p>
        </w:tc>
        <w:tc>
          <w:tcPr>
            <w:tcW w:w="4140" w:type="dxa"/>
          </w:tcPr>
          <w:p w14:paraId="194DCFBF"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10GE-PON</w:t>
            </w:r>
          </w:p>
        </w:tc>
      </w:tr>
      <w:tr w:rsidR="00712039" w:rsidRPr="00677940" w14:paraId="0D57DFAF" w14:textId="77777777" w:rsidTr="009D5D18">
        <w:tc>
          <w:tcPr>
            <w:tcW w:w="2520" w:type="dxa"/>
          </w:tcPr>
          <w:p w14:paraId="5B52EBF3" w14:textId="77777777" w:rsidR="00712039" w:rsidRPr="00677940" w:rsidRDefault="00712039" w:rsidP="0086443A">
            <w:pPr>
              <w:pStyle w:val="aa"/>
              <w:spacing w:line="360" w:lineRule="auto"/>
              <w:ind w:right="20"/>
              <w:rPr>
                <w:rFonts w:ascii="Calibri" w:hAnsi="Calibri"/>
              </w:rPr>
            </w:pPr>
            <w:r w:rsidRPr="00677940">
              <w:rPr>
                <w:rFonts w:ascii="Calibri" w:hAnsi="Calibri"/>
              </w:rPr>
              <w:t>port-group interfaces</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77777777" w:rsidR="00712039" w:rsidRPr="00677940" w:rsidRDefault="00712039" w:rsidP="0086443A">
            <w:pPr>
              <w:pStyle w:val="aa"/>
              <w:spacing w:line="360" w:lineRule="auto"/>
              <w:ind w:right="20"/>
              <w:rPr>
                <w:rFonts w:ascii="Calibri" w:hAnsi="Calibri"/>
              </w:rPr>
            </w:pPr>
            <w:r w:rsidRPr="00677940">
              <w:rPr>
                <w:rFonts w:ascii="Calibri" w:hAnsi="Calibri"/>
              </w:rPr>
              <w:t>VLAN Interfaces</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7777777" w:rsidR="00712039" w:rsidRPr="00677940" w:rsidRDefault="00712039" w:rsidP="0086443A">
            <w:pPr>
              <w:pStyle w:val="aa"/>
              <w:spacing w:line="360" w:lineRule="auto"/>
              <w:ind w:right="20"/>
              <w:rPr>
                <w:rFonts w:ascii="Calibri" w:hAnsi="Calibri"/>
              </w:rPr>
            </w:pPr>
            <w:r w:rsidRPr="00677940">
              <w:rPr>
                <w:rFonts w:ascii="Calibri" w:hAnsi="Calibri"/>
              </w:rPr>
              <w:t>Loopback interface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77777777" w:rsidR="00712039" w:rsidRPr="00677940" w:rsidRDefault="00712039" w:rsidP="0086443A">
            <w:pPr>
              <w:pStyle w:val="aa"/>
              <w:spacing w:line="360" w:lineRule="auto"/>
              <w:ind w:right="20"/>
              <w:rPr>
                <w:rFonts w:ascii="Calibri" w:hAnsi="Calibri"/>
              </w:rPr>
            </w:pPr>
            <w:r w:rsidRPr="00677940">
              <w:rPr>
                <w:rFonts w:ascii="Calibri" w:hAnsi="Calibri"/>
              </w:rPr>
              <w:t>Management interface</w:t>
            </w:r>
          </w:p>
        </w:tc>
        <w:tc>
          <w:tcPr>
            <w:tcW w:w="4140" w:type="dxa"/>
          </w:tcPr>
          <w:p w14:paraId="73E57D78"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Out of band interface for management</w:t>
            </w:r>
          </w:p>
        </w:tc>
      </w:tr>
    </w:tbl>
    <w:p w14:paraId="3AD3DE23" w14:textId="77777777" w:rsidR="00712039" w:rsidRPr="00677940" w:rsidRDefault="00712039" w:rsidP="002C0725">
      <w:pPr>
        <w:pStyle w:val="a3"/>
        <w:ind w:right="20"/>
        <w:rPr>
          <w:rFonts w:ascii="Calibri" w:hAnsi="Calibri"/>
        </w:rPr>
      </w:pPr>
      <w:r w:rsidRPr="00677940">
        <w:rPr>
          <w:rFonts w:ascii="Calibri" w:hAnsi="Calibri"/>
        </w:rPr>
        <w:t>To configure the interface environment, the following processes sh</w:t>
      </w:r>
      <w:r w:rsidR="003F542C" w:rsidRPr="00677940">
        <w:rPr>
          <w:rFonts w:ascii="Calibri" w:hAnsi="Calibri"/>
        </w:rPr>
        <w:t>ould</w:t>
      </w:r>
      <w:r w:rsidRPr="00677940">
        <w:rPr>
          <w:rFonts w:ascii="Calibri" w:hAnsi="Calibri"/>
        </w:rPr>
        <w:t xml:space="preserve"> be performed in advance:</w:t>
      </w:r>
    </w:p>
    <w:p w14:paraId="6CFDBD47" w14:textId="3A155C6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Enter the config mode from the privileged</w:t>
      </w:r>
      <w:r w:rsidR="003458D0" w:rsidRPr="00677940">
        <w:rPr>
          <w:rFonts w:ascii="Calibri" w:hAnsi="Calibri"/>
        </w:rPr>
        <w:t xml:space="preserve"> mode using </w:t>
      </w:r>
      <w:r w:rsidR="003458D0" w:rsidRPr="00677940">
        <w:rPr>
          <w:rFonts w:ascii="Calibri" w:hAnsi="Calibri"/>
          <w:b/>
        </w:rPr>
        <w:t>configure terminal</w:t>
      </w:r>
      <w:r w:rsidRPr="00677940">
        <w:rPr>
          <w:rFonts w:ascii="Calibri" w:hAnsi="Calibri"/>
        </w:rPr>
        <w:t xml:space="preserve"> command.</w:t>
      </w:r>
    </w:p>
    <w:p w14:paraId="5D534174" w14:textId="7BFFD76F"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Enter into the </w:t>
      </w:r>
      <w:r w:rsidR="003458D0" w:rsidRPr="00677940">
        <w:rPr>
          <w:rFonts w:ascii="Calibri" w:hAnsi="Calibri"/>
        </w:rPr>
        <w:t xml:space="preserve">interface mode using </w:t>
      </w:r>
      <w:r w:rsidR="003458D0" w:rsidRPr="00677940">
        <w:rPr>
          <w:rFonts w:ascii="Calibri" w:hAnsi="Calibri"/>
          <w:b/>
        </w:rPr>
        <w:t>interface</w:t>
      </w:r>
      <w:r w:rsidRPr="00677940">
        <w:rPr>
          <w:rFonts w:ascii="Calibri" w:hAnsi="Calibri"/>
        </w:rPr>
        <w:t xml:space="preserve"> command.</w:t>
      </w:r>
    </w:p>
    <w:p w14:paraId="5E02F84C" w14:textId="7777777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Use the configuration commands for a particular interface.</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9" w:name="_Toc532302890"/>
      <w:bookmarkStart w:id="570" w:name="_Toc280899124"/>
      <w:bookmarkStart w:id="571" w:name="_Toc292809775"/>
      <w:bookmarkStart w:id="572" w:name="_Toc337198345"/>
      <w:bookmarkStart w:id="573" w:name="_Toc354416107"/>
      <w:bookmarkStart w:id="574" w:name="_Toc445313145"/>
      <w:r w:rsidRPr="00677940">
        <w:rPr>
          <w:rFonts w:ascii="Calibri" w:hAnsi="Calibri"/>
        </w:rPr>
        <w:t>Common Commands</w:t>
      </w:r>
      <w:bookmarkEnd w:id="569"/>
      <w:bookmarkEnd w:id="570"/>
      <w:bookmarkEnd w:id="571"/>
      <w:bookmarkEnd w:id="572"/>
      <w:bookmarkEnd w:id="573"/>
      <w:bookmarkEnd w:id="574"/>
    </w:p>
    <w:p w14:paraId="633B8542" w14:textId="77777777" w:rsidR="00712039" w:rsidRPr="00677940" w:rsidRDefault="00712039" w:rsidP="002C0725">
      <w:pPr>
        <w:pStyle w:val="a3"/>
        <w:ind w:right="20"/>
        <w:rPr>
          <w:rFonts w:ascii="Calibri" w:hAnsi="Calibri"/>
        </w:rPr>
      </w:pPr>
      <w:r w:rsidRPr="00677940">
        <w:rPr>
          <w:rFonts w:ascii="Calibri" w:hAnsi="Calibri"/>
        </w:rPr>
        <w:t>The commands commonly used in interface configuration are as follows:</w:t>
      </w:r>
    </w:p>
    <w:p w14:paraId="7D7418DA" w14:textId="77777777" w:rsidR="005E40EF" w:rsidRPr="00677940" w:rsidRDefault="005E40EF" w:rsidP="002C0725">
      <w:pPr>
        <w:pStyle w:val="affff4"/>
        <w:wordWrap/>
        <w:ind w:right="20"/>
        <w:rPr>
          <w:rFonts w:ascii="Calibri" w:hAnsi="Calibri"/>
        </w:rPr>
      </w:pPr>
      <w:bookmarkStart w:id="575"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into the interface.</w:t>
            </w:r>
          </w:p>
          <w:p w14:paraId="63A3DF5A"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Name of the specific interface for configuration.</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The description of the interface within a length of 80 characters maximum</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77777777" w:rsidR="00712039" w:rsidRPr="00677940" w:rsidRDefault="00712039" w:rsidP="0086443A">
      <w:pPr>
        <w:pStyle w:val="3"/>
        <w:ind w:left="0" w:right="20"/>
        <w:rPr>
          <w:rFonts w:ascii="Calibri" w:hAnsi="Calibri"/>
        </w:rPr>
      </w:pPr>
      <w:bookmarkStart w:id="576" w:name="_Toc532302891"/>
      <w:bookmarkStart w:id="577" w:name="_Toc198607476"/>
      <w:bookmarkStart w:id="578" w:name="_Toc363228297"/>
      <w:bookmarkStart w:id="579" w:name="_Toc445313146"/>
      <w:r w:rsidRPr="00677940">
        <w:rPr>
          <w:rFonts w:ascii="Calibri" w:hAnsi="Calibri"/>
        </w:rPr>
        <w:t>Interface name</w:t>
      </w:r>
      <w:bookmarkEnd w:id="576"/>
      <w:bookmarkEnd w:id="577"/>
      <w:bookmarkEnd w:id="578"/>
      <w:bookmarkEnd w:id="579"/>
    </w:p>
    <w:p w14:paraId="22018F93" w14:textId="6B7716A2"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an interface name in</w:t>
      </w:r>
      <w:r w:rsidR="00712039" w:rsidRPr="00677940">
        <w:rPr>
          <w:rFonts w:ascii="Calibri" w:hAnsi="Calibri"/>
        </w:rPr>
        <w:t xml:space="preserve"> all interface configurations. The interface name consists of an interface type identifier and an interface ID as shown below:</w:t>
      </w:r>
    </w:p>
    <w:p w14:paraId="30EDAF27" w14:textId="77777777" w:rsidR="00712039" w:rsidRPr="00677940" w:rsidRDefault="005E40EF" w:rsidP="002C0725">
      <w:pPr>
        <w:pStyle w:val="affff4"/>
        <w:wordWrap/>
        <w:ind w:right="20"/>
        <w:rPr>
          <w:rFonts w:ascii="Calibri" w:hAnsi="Calibri"/>
        </w:rPr>
      </w:pPr>
      <w:bookmarkStart w:id="580"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1" w:name="_Toc532303063"/>
      <w:bookmarkStart w:id="582" w:name="_Toc198534959"/>
      <w:bookmarkStart w:id="583" w:name="_Toc361679333"/>
      <w:r w:rsidRPr="00677940">
        <w:rPr>
          <w:rFonts w:ascii="Calibri" w:hAnsi="Calibri"/>
        </w:rPr>
        <w:t xml:space="preserve"> Interface name</w:t>
      </w:r>
      <w:bookmarkEnd w:id="580"/>
      <w:bookmarkEnd w:id="581"/>
      <w:bookmarkEnd w:id="582"/>
      <w:bookmarkEnd w:id="583"/>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4" w:name="_Toc532302892"/>
      <w:bookmarkStart w:id="585" w:name="_Toc198607477"/>
      <w:bookmarkStart w:id="586" w:name="_Toc363228298"/>
      <w:bookmarkStart w:id="587" w:name="_Toc445313147"/>
      <w:r w:rsidRPr="00677940">
        <w:rPr>
          <w:rFonts w:ascii="Calibri" w:hAnsi="Calibri"/>
        </w:rPr>
        <w:t>Interface id</w:t>
      </w:r>
      <w:bookmarkEnd w:id="584"/>
      <w:bookmarkEnd w:id="585"/>
      <w:bookmarkEnd w:id="586"/>
      <w:bookmarkEnd w:id="587"/>
    </w:p>
    <w:p w14:paraId="51057DDB" w14:textId="3615B981"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The following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8"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8"/>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9" w:name="_Toc532302893"/>
      <w:bookmarkStart w:id="590" w:name="_Toc280899127"/>
      <w:bookmarkStart w:id="591" w:name="_Toc292809778"/>
      <w:bookmarkStart w:id="592" w:name="_Toc337198348"/>
      <w:bookmarkStart w:id="593" w:name="_Toc354416110"/>
      <w:bookmarkStart w:id="594" w:name="_Toc445313148"/>
      <w:r w:rsidRPr="00677940">
        <w:rPr>
          <w:rFonts w:ascii="Calibri" w:hAnsi="Calibri"/>
        </w:rPr>
        <w:t>Interface mode prompt</w:t>
      </w:r>
      <w:bookmarkEnd w:id="589"/>
      <w:bookmarkEnd w:id="590"/>
      <w:bookmarkEnd w:id="591"/>
      <w:bookmarkEnd w:id="592"/>
      <w:bookmarkEnd w:id="593"/>
      <w:bookmarkEnd w:id="594"/>
    </w:p>
    <w:p w14:paraId="6843CED0" w14:textId="77777777"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5" w:name="_Toc532302894"/>
    </w:p>
    <w:p w14:paraId="32A46C6E" w14:textId="77777777" w:rsidR="00712039" w:rsidRPr="00677940" w:rsidRDefault="00712039" w:rsidP="0086443A">
      <w:pPr>
        <w:pStyle w:val="3"/>
        <w:ind w:left="0" w:right="20"/>
        <w:rPr>
          <w:rFonts w:ascii="Calibri" w:hAnsi="Calibri"/>
        </w:rPr>
      </w:pPr>
      <w:bookmarkStart w:id="596" w:name="_Toc198607479"/>
      <w:bookmarkStart w:id="597" w:name="_Toc363228300"/>
      <w:bookmarkStart w:id="598" w:name="_Toc445313149"/>
      <w:r w:rsidRPr="00677940">
        <w:rPr>
          <w:rFonts w:ascii="Calibri" w:hAnsi="Calibri"/>
        </w:rPr>
        <w:t xml:space="preserve">Description </w:t>
      </w:r>
      <w:bookmarkEnd w:id="595"/>
      <w:bookmarkEnd w:id="596"/>
      <w:bookmarkEnd w:id="597"/>
      <w:r w:rsidRPr="00677940">
        <w:rPr>
          <w:rFonts w:ascii="Calibri" w:hAnsi="Calibri"/>
        </w:rPr>
        <w:t>Command</w:t>
      </w:r>
      <w:bookmarkEnd w:id="598"/>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9" w:name="_Toc532302895"/>
      <w:bookmarkStart w:id="600" w:name="_Toc280899129"/>
      <w:bookmarkStart w:id="601" w:name="_Toc292809780"/>
      <w:bookmarkStart w:id="602" w:name="_Toc337198350"/>
      <w:bookmarkStart w:id="603" w:name="_Toc354416112"/>
      <w:bookmarkStart w:id="604" w:name="_Toc445313150"/>
      <w:r w:rsidRPr="00677940">
        <w:rPr>
          <w:rFonts w:ascii="Calibri" w:hAnsi="Calibri"/>
        </w:rPr>
        <w:t>Show Interface Information</w:t>
      </w:r>
      <w:bookmarkEnd w:id="599"/>
      <w:bookmarkEnd w:id="600"/>
      <w:bookmarkEnd w:id="601"/>
      <w:bookmarkEnd w:id="602"/>
      <w:bookmarkEnd w:id="603"/>
      <w:bookmarkEnd w:id="604"/>
    </w:p>
    <w:p w14:paraId="21F2A5DC" w14:textId="77777777" w:rsidR="00712039" w:rsidRPr="00677940" w:rsidRDefault="00712039" w:rsidP="002C0725">
      <w:pPr>
        <w:pStyle w:val="a3"/>
        <w:ind w:right="20"/>
        <w:rPr>
          <w:rFonts w:ascii="Calibri" w:hAnsi="Calibri"/>
        </w:rPr>
      </w:pPr>
      <w:r w:rsidRPr="00677940">
        <w:rPr>
          <w:rFonts w:ascii="Calibri" w:hAnsi="Calibri"/>
        </w:rPr>
        <w:t>The following 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5"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5"/>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6" w:name="_Toc532302896"/>
      <w:bookmarkStart w:id="607" w:name="_Toc198607481"/>
      <w:bookmarkStart w:id="608" w:name="_Toc363228302"/>
      <w:bookmarkStart w:id="609" w:name="_Toc445313151"/>
      <w:r w:rsidRPr="00677940">
        <w:rPr>
          <w:rFonts w:ascii="Calibri" w:hAnsi="Calibri"/>
        </w:rPr>
        <w:t>S</w:t>
      </w:r>
      <w:r w:rsidR="00712039" w:rsidRPr="00677940">
        <w:rPr>
          <w:rFonts w:ascii="Calibri" w:hAnsi="Calibri"/>
        </w:rPr>
        <w:t xml:space="preserve">how interface </w:t>
      </w:r>
      <w:bookmarkEnd w:id="606"/>
      <w:bookmarkEnd w:id="607"/>
      <w:bookmarkEnd w:id="608"/>
      <w:r w:rsidR="00712039" w:rsidRPr="00677940">
        <w:rPr>
          <w:rFonts w:ascii="Calibri" w:hAnsi="Calibri"/>
        </w:rPr>
        <w:t>Command</w:t>
      </w:r>
      <w:bookmarkEnd w:id="609"/>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10" w:name="_Toc532302897"/>
      <w:bookmarkStart w:id="611" w:name="_Toc198607482"/>
      <w:bookmarkStart w:id="612"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3" w:name="_Toc445313152"/>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10"/>
      <w:bookmarkEnd w:id="611"/>
      <w:bookmarkEnd w:id="612"/>
      <w:r w:rsidR="00712039" w:rsidRPr="00677940">
        <w:rPr>
          <w:rFonts w:ascii="Calibri" w:hAnsi="Calibri"/>
        </w:rPr>
        <w:t>Command</w:t>
      </w:r>
      <w:bookmarkEnd w:id="613"/>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4" w:name="_Toc532302898"/>
      <w:bookmarkStart w:id="615" w:name="_Toc198607483"/>
      <w:bookmarkStart w:id="616" w:name="_Toc363228304"/>
      <w:bookmarkStart w:id="617" w:name="_Toc445313153"/>
      <w:r w:rsidRPr="00677940">
        <w:rPr>
          <w:rFonts w:ascii="Calibri" w:hAnsi="Calibri"/>
        </w:rPr>
        <w:t>Show interface trunk</w:t>
      </w:r>
      <w:bookmarkEnd w:id="614"/>
      <w:bookmarkEnd w:id="615"/>
      <w:bookmarkEnd w:id="616"/>
      <w:r w:rsidR="006E0984" w:rsidRPr="00677940">
        <w:rPr>
          <w:rFonts w:ascii="Calibri" w:hAnsi="Calibri"/>
        </w:rPr>
        <w:t xml:space="preserve"> Command</w:t>
      </w:r>
      <w:bookmarkEnd w:id="617"/>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8" w:name="_Toc334800338"/>
      <w:bookmarkStart w:id="619" w:name="_Toc390845059"/>
      <w:bookmarkStart w:id="620" w:name="_Toc445313154"/>
      <w:r w:rsidRPr="00677940">
        <w:rPr>
          <w:rFonts w:ascii="Calibri" w:hAnsi="Calibri"/>
        </w:rPr>
        <w:t xml:space="preserve">show idprom </w:t>
      </w:r>
      <w:bookmarkEnd w:id="618"/>
      <w:bookmarkEnd w:id="619"/>
      <w:r w:rsidR="00D6599D" w:rsidRPr="00677940">
        <w:rPr>
          <w:rFonts w:ascii="Calibri" w:hAnsi="Calibri"/>
        </w:rPr>
        <w:t>Command</w:t>
      </w:r>
      <w:bookmarkEnd w:id="620"/>
    </w:p>
    <w:p w14:paraId="396A3B7A" w14:textId="55DC6287"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information for the following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1" w:name="_Toc532302899"/>
      <w:bookmarkStart w:id="622" w:name="_Toc280899133"/>
      <w:bookmarkStart w:id="623" w:name="_Toc292809784"/>
      <w:bookmarkStart w:id="624" w:name="_Toc337198354"/>
      <w:bookmarkStart w:id="625" w:name="_Toc354416116"/>
      <w:bookmarkStart w:id="626" w:name="_Toc445313155"/>
      <w:r w:rsidRPr="00677940">
        <w:rPr>
          <w:rFonts w:ascii="Calibri" w:hAnsi="Calibri"/>
        </w:rPr>
        <w:t>Physical Port Configuration</w:t>
      </w:r>
      <w:bookmarkEnd w:id="621"/>
      <w:bookmarkEnd w:id="622"/>
      <w:bookmarkEnd w:id="623"/>
      <w:bookmarkEnd w:id="624"/>
      <w:bookmarkEnd w:id="625"/>
      <w:bookmarkEnd w:id="626"/>
    </w:p>
    <w:p w14:paraId="4B58BE22" w14:textId="77777777" w:rsidR="00712039" w:rsidRPr="00677940" w:rsidRDefault="00712039" w:rsidP="002C0725">
      <w:pPr>
        <w:pStyle w:val="a3"/>
        <w:ind w:right="20"/>
        <w:rPr>
          <w:rFonts w:ascii="Calibri" w:hAnsi="Calibri"/>
        </w:rPr>
      </w:pPr>
      <w:r w:rsidRPr="00677940">
        <w:rPr>
          <w:rFonts w:ascii="Calibri" w:hAnsi="Calibri"/>
        </w:rPr>
        <w:t>The following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7"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7"/>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8" w:name="_Toc532302900"/>
      <w:bookmarkStart w:id="629" w:name="_Toc198607485"/>
      <w:bookmarkStart w:id="630" w:name="_Toc363228306"/>
      <w:bookmarkStart w:id="631" w:name="_Toc445313156"/>
      <w:r w:rsidRPr="00677940">
        <w:rPr>
          <w:rFonts w:ascii="Calibri" w:hAnsi="Calibri"/>
        </w:rPr>
        <w:t>Shutdown</w:t>
      </w:r>
      <w:bookmarkEnd w:id="628"/>
      <w:bookmarkEnd w:id="629"/>
      <w:bookmarkEnd w:id="630"/>
      <w:bookmarkEnd w:id="631"/>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2" w:name="_Toc198607487"/>
      <w:bookmarkStart w:id="633" w:name="_Toc363228308"/>
      <w:bookmarkStart w:id="634" w:name="_Toc445313157"/>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2"/>
      <w:bookmarkEnd w:id="633"/>
      <w:bookmarkEnd w:id="634"/>
    </w:p>
    <w:p w14:paraId="023D987B" w14:textId="1B8DE5C7" w:rsidR="00712039" w:rsidRPr="00677940" w:rsidRDefault="00712039" w:rsidP="002C0725">
      <w:pPr>
        <w:pStyle w:val="a3"/>
        <w:ind w:right="20"/>
        <w:rPr>
          <w:rFonts w:ascii="Calibri" w:hAnsi="Calibri"/>
        </w:rPr>
      </w:pPr>
      <w:r w:rsidRPr="00677940">
        <w:rPr>
          <w:rFonts w:ascii="Calibri" w:hAnsi="Calibri"/>
        </w:rPr>
        <w:t xml:space="preserve">The speed options supported in each interface of </w:t>
      </w:r>
      <w:r w:rsidR="002D70ED" w:rsidRPr="00677940">
        <w:rPr>
          <w:rFonts w:ascii="Calibri" w:hAnsi="Calibri"/>
        </w:rPr>
        <w:t>the C9500 series</w:t>
      </w:r>
      <w:r w:rsidRPr="00677940">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77777777" w:rsidR="00712039" w:rsidRPr="00677940" w:rsidRDefault="00712039" w:rsidP="002C0725">
      <w:pPr>
        <w:pStyle w:val="a3"/>
        <w:ind w:right="20"/>
        <w:rPr>
          <w:rFonts w:ascii="Calibri" w:hAnsi="Calibri"/>
        </w:rPr>
      </w:pPr>
      <w:r w:rsidRPr="00677940">
        <w:rPr>
          <w:rFonts w:ascii="Calibri" w:hAnsi="Calibri"/>
        </w:rPr>
        <w:t>When configuring speed or duplex, note the following:</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5" w:name="_Toc445313158"/>
      <w:r w:rsidRPr="00677940">
        <w:rPr>
          <w:rFonts w:ascii="Calibri" w:hAnsi="Calibri"/>
        </w:rPr>
        <w:t>Uplink Line Speed setting</w:t>
      </w:r>
      <w:bookmarkEnd w:id="635"/>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77777777" w:rsidR="00DD399F" w:rsidRPr="00677940" w:rsidRDefault="00DD399F"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 xml:space="preserve">The following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6" w:name="_Toc198607489"/>
      <w:bookmarkStart w:id="637" w:name="_Toc363228310"/>
      <w:bookmarkStart w:id="638" w:name="_Toc445313159"/>
      <w:r w:rsidRPr="00677940">
        <w:rPr>
          <w:rFonts w:ascii="Calibri" w:hAnsi="Calibri"/>
        </w:rPr>
        <w:t>Storm Control</w:t>
      </w:r>
      <w:bookmarkEnd w:id="636"/>
      <w:bookmarkEnd w:id="637"/>
      <w:bookmarkEnd w:id="638"/>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9" w:name="_Toc354416556"/>
      <w:bookmarkStart w:id="640"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77777777" w:rsidR="00712039" w:rsidRPr="00677940" w:rsidRDefault="00712039" w:rsidP="002C0725">
      <w:pPr>
        <w:pStyle w:val="a3"/>
        <w:ind w:right="20"/>
        <w:rPr>
          <w:rFonts w:ascii="Calibri" w:hAnsi="Calibri"/>
        </w:rPr>
      </w:pPr>
      <w:r w:rsidRPr="00677940">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1" w:name="_Toc532302902"/>
      <w:bookmarkStart w:id="642" w:name="_Toc198607490"/>
      <w:bookmarkStart w:id="643" w:name="_Toc363228311"/>
      <w:bookmarkStart w:id="644" w:name="_Toc445313160"/>
      <w:r w:rsidRPr="00677940">
        <w:rPr>
          <w:rFonts w:ascii="Calibri" w:hAnsi="Calibri"/>
        </w:rPr>
        <w:t>Port mirroring</w:t>
      </w:r>
      <w:bookmarkEnd w:id="641"/>
      <w:bookmarkEnd w:id="642"/>
      <w:bookmarkEnd w:id="643"/>
      <w:bookmarkEnd w:id="644"/>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5"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5"/>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77777777" w:rsidR="002450E4" w:rsidRPr="00677940" w:rsidRDefault="002450E4" w:rsidP="000922C8">
      <w:pPr>
        <w:wordWrap/>
        <w:ind w:leftChars="1000" w:left="1800" w:rightChars="10" w:right="18"/>
        <w:rPr>
          <w:rFonts w:ascii="Calibri" w:hAnsi="Calibri"/>
        </w:rPr>
      </w:pPr>
      <w:r w:rsidRPr="00677940">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6" w:name="_Toc532302904"/>
      <w:bookmarkStart w:id="647" w:name="_Toc280899140"/>
      <w:bookmarkStart w:id="648" w:name="_Toc292809791"/>
      <w:bookmarkStart w:id="649" w:name="_Toc337198361"/>
      <w:bookmarkStart w:id="650" w:name="_Toc354416123"/>
      <w:bookmarkStart w:id="651" w:name="_Toc445313161"/>
      <w:r w:rsidRPr="00677940">
        <w:rPr>
          <w:rFonts w:ascii="Calibri" w:hAnsi="Calibri"/>
        </w:rPr>
        <w:t>Layer 2 Interface Configuration</w:t>
      </w:r>
      <w:bookmarkEnd w:id="646"/>
      <w:bookmarkEnd w:id="647"/>
      <w:bookmarkEnd w:id="648"/>
      <w:bookmarkEnd w:id="649"/>
      <w:bookmarkEnd w:id="650"/>
      <w:bookmarkEnd w:id="651"/>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2" w:name="_Toc532302905"/>
      <w:bookmarkStart w:id="653" w:name="_Toc198607492"/>
      <w:bookmarkStart w:id="654" w:name="_Toc363228313"/>
      <w:bookmarkStart w:id="655" w:name="_Toc445313162"/>
      <w:r w:rsidRPr="00677940">
        <w:rPr>
          <w:rFonts w:ascii="Calibri" w:hAnsi="Calibri"/>
        </w:rPr>
        <w:t>VLAN Trunking</w:t>
      </w:r>
      <w:bookmarkEnd w:id="652"/>
      <w:bookmarkEnd w:id="653"/>
      <w:bookmarkEnd w:id="654"/>
      <w:bookmarkEnd w:id="655"/>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6" w:name="_Toc532302906"/>
      <w:bookmarkStart w:id="657" w:name="_Toc280899142"/>
      <w:bookmarkStart w:id="658" w:name="_Toc292809793"/>
      <w:bookmarkStart w:id="659" w:name="_Toc337198363"/>
      <w:bookmarkStart w:id="660" w:name="_Toc354416125"/>
      <w:bookmarkStart w:id="661" w:name="_Toc445313163"/>
      <w:r w:rsidRPr="00677940">
        <w:rPr>
          <w:rFonts w:ascii="Calibri" w:hAnsi="Calibri"/>
        </w:rPr>
        <w:t>Layer 2 Interface mode</w:t>
      </w:r>
      <w:bookmarkEnd w:id="656"/>
      <w:bookmarkEnd w:id="657"/>
      <w:bookmarkEnd w:id="658"/>
      <w:bookmarkEnd w:id="659"/>
      <w:bookmarkEnd w:id="660"/>
      <w:bookmarkEnd w:id="661"/>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2" w:name="_Toc532303067"/>
      <w:bookmarkStart w:id="663"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2"/>
      <w:r w:rsidR="00712039" w:rsidRPr="00677940">
        <w:rPr>
          <w:rFonts w:ascii="Calibri" w:hAnsi="Calibri"/>
        </w:rPr>
        <w:t xml:space="preserve">Layer 2 Interface mode supported in </w:t>
      </w:r>
      <w:r w:rsidR="002D70ED" w:rsidRPr="00677940">
        <w:rPr>
          <w:rFonts w:ascii="Calibri" w:hAnsi="Calibri"/>
        </w:rPr>
        <w:t>the C9500 series</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4" w:name="_Toc532302907"/>
      <w:bookmarkStart w:id="665" w:name="_Toc280899143"/>
      <w:bookmarkStart w:id="666" w:name="_Toc292809794"/>
      <w:bookmarkStart w:id="667" w:name="_Toc337198364"/>
      <w:bookmarkStart w:id="668" w:name="_Toc354416126"/>
      <w:bookmarkStart w:id="669" w:name="_Toc445313164"/>
      <w:r w:rsidRPr="00677940">
        <w:rPr>
          <w:rFonts w:ascii="Calibri" w:hAnsi="Calibri"/>
        </w:rPr>
        <w:t>Layer 2 Interface Defaults</w:t>
      </w:r>
      <w:bookmarkEnd w:id="664"/>
      <w:bookmarkEnd w:id="665"/>
      <w:bookmarkEnd w:id="666"/>
      <w:bookmarkEnd w:id="667"/>
      <w:bookmarkEnd w:id="668"/>
      <w:bookmarkEnd w:id="669"/>
    </w:p>
    <w:p w14:paraId="56384EAC" w14:textId="041667CA"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the following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0" w:name="_Toc532303068"/>
      <w:bookmarkStart w:id="671" w:name="_Toc198534964"/>
      <w:bookmarkStart w:id="672" w:name="_Toc361679338"/>
      <w:bookmarkStart w:id="673"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0"/>
      <w:bookmarkEnd w:id="671"/>
      <w:bookmarkEnd w:id="672"/>
      <w:r w:rsidR="00712039" w:rsidRPr="00677940">
        <w:rPr>
          <w:rFonts w:ascii="Calibri" w:hAnsi="Calibri"/>
        </w:rPr>
        <w:t xml:space="preserve"> 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4" w:name="_Toc532302908"/>
      <w:bookmarkStart w:id="675" w:name="_Toc280899144"/>
      <w:bookmarkStart w:id="676" w:name="_Toc292809795"/>
      <w:bookmarkStart w:id="677" w:name="_Toc337198365"/>
      <w:bookmarkStart w:id="678" w:name="_Toc354416127"/>
      <w:bookmarkStart w:id="679" w:name="_Toc445313165"/>
      <w:r w:rsidRPr="00677940">
        <w:rPr>
          <w:rFonts w:ascii="Calibri" w:hAnsi="Calibri"/>
        </w:rPr>
        <w:t>Enabling/disabling Layer 2 Interface</w:t>
      </w:r>
      <w:bookmarkEnd w:id="674"/>
      <w:bookmarkEnd w:id="675"/>
      <w:bookmarkEnd w:id="676"/>
      <w:bookmarkEnd w:id="677"/>
      <w:bookmarkEnd w:id="678"/>
      <w:bookmarkEnd w:id="679"/>
    </w:p>
    <w:p w14:paraId="0ED92F24" w14:textId="77777777" w:rsidR="00712039" w:rsidRPr="00677940" w:rsidRDefault="00712039" w:rsidP="002C0725">
      <w:pPr>
        <w:pStyle w:val="a3"/>
        <w:ind w:right="20"/>
        <w:rPr>
          <w:rFonts w:ascii="Calibri" w:hAnsi="Calibri"/>
        </w:rPr>
      </w:pPr>
      <w:r w:rsidRPr="00677940">
        <w:rPr>
          <w:rFonts w:ascii="Calibri" w:hAnsi="Calibri"/>
        </w:rPr>
        <w:t>The commands for Layer 2 interface configure/cancel are as follows:</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0" w:name="_Toc532303069"/>
      <w:bookmarkStart w:id="681" w:name="_Toc198534965"/>
      <w:bookmarkStart w:id="682" w:name="_Toc361679339"/>
      <w:bookmarkStart w:id="683"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0"/>
      <w:bookmarkEnd w:id="681"/>
      <w:bookmarkEnd w:id="682"/>
      <w:r w:rsidR="00712039" w:rsidRPr="00677940">
        <w:rPr>
          <w:rFonts w:ascii="Calibri" w:hAnsi="Calibri"/>
        </w:rPr>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4" w:name="_Toc532302909"/>
      <w:bookmarkStart w:id="685" w:name="_Toc198607496"/>
      <w:bookmarkStart w:id="686" w:name="_Toc363228317"/>
      <w:bookmarkStart w:id="687" w:name="_Toc445313166"/>
      <w:r w:rsidRPr="00677940">
        <w:rPr>
          <w:rFonts w:ascii="Calibri" w:hAnsi="Calibri"/>
        </w:rPr>
        <w:t xml:space="preserve">Trunk port </w:t>
      </w:r>
      <w:bookmarkEnd w:id="684"/>
      <w:bookmarkEnd w:id="685"/>
      <w:bookmarkEnd w:id="686"/>
      <w:r w:rsidRPr="00677940">
        <w:rPr>
          <w:rFonts w:ascii="Calibri" w:hAnsi="Calibri"/>
        </w:rPr>
        <w:t>setting</w:t>
      </w:r>
      <w:bookmarkEnd w:id="687"/>
    </w:p>
    <w:p w14:paraId="3D2A6AB2" w14:textId="77777777" w:rsidR="00712039" w:rsidRPr="00677940" w:rsidRDefault="00712039" w:rsidP="002C0725">
      <w:pPr>
        <w:pStyle w:val="a3"/>
        <w:ind w:right="20"/>
        <w:rPr>
          <w:rFonts w:ascii="Calibri" w:hAnsi="Calibri"/>
        </w:rPr>
      </w:pPr>
      <w:r w:rsidRPr="00677940">
        <w:rPr>
          <w:rFonts w:ascii="Calibri" w:hAnsi="Calibri"/>
        </w:rPr>
        <w:t>The following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8"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8"/>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9" w:name="_Toc532302910"/>
      <w:bookmarkStart w:id="690" w:name="_Toc198607497"/>
      <w:bookmarkStart w:id="691" w:name="_Toc363228318"/>
      <w:bookmarkStart w:id="692" w:name="_Toc445313167"/>
      <w:r w:rsidRPr="00677940">
        <w:rPr>
          <w:rFonts w:ascii="Calibri" w:hAnsi="Calibri"/>
        </w:rPr>
        <w:t xml:space="preserve">Access port </w:t>
      </w:r>
      <w:bookmarkEnd w:id="689"/>
      <w:bookmarkEnd w:id="690"/>
      <w:bookmarkEnd w:id="691"/>
      <w:r w:rsidRPr="00677940">
        <w:rPr>
          <w:rFonts w:ascii="Calibri" w:hAnsi="Calibri"/>
        </w:rPr>
        <w:t>setting</w:t>
      </w:r>
      <w:bookmarkEnd w:id="692"/>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3"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3"/>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4" w:name="_Toc532302911"/>
      <w:bookmarkStart w:id="695" w:name="_Toc198607498"/>
      <w:bookmarkStart w:id="696" w:name="_Toc363228319"/>
      <w:bookmarkStart w:id="697" w:name="_Toc445313168"/>
      <w:r w:rsidRPr="00677940">
        <w:rPr>
          <w:rFonts w:ascii="Calibri" w:hAnsi="Calibri"/>
        </w:rPr>
        <w:t>Port group</w:t>
      </w:r>
      <w:bookmarkEnd w:id="694"/>
      <w:bookmarkEnd w:id="695"/>
      <w:bookmarkEnd w:id="696"/>
      <w:bookmarkEnd w:id="697"/>
    </w:p>
    <w:p w14:paraId="7559D574" w14:textId="77777777" w:rsidR="00712039" w:rsidRPr="00677940" w:rsidRDefault="00712039" w:rsidP="001E0166">
      <w:pPr>
        <w:pStyle w:val="3"/>
        <w:ind w:left="0" w:right="20"/>
        <w:rPr>
          <w:rFonts w:ascii="Calibri" w:hAnsi="Calibri"/>
        </w:rPr>
      </w:pPr>
      <w:bookmarkStart w:id="698" w:name="_Toc532302912"/>
      <w:bookmarkStart w:id="699" w:name="_Toc280899148"/>
      <w:bookmarkStart w:id="700" w:name="_Toc292809799"/>
      <w:bookmarkStart w:id="701" w:name="_Toc337198369"/>
      <w:bookmarkStart w:id="702" w:name="_Toc354416131"/>
      <w:bookmarkStart w:id="703" w:name="_Toc445313169"/>
      <w:r w:rsidRPr="00677940">
        <w:rPr>
          <w:rFonts w:ascii="Calibri" w:hAnsi="Calibri"/>
        </w:rPr>
        <w:t xml:space="preserve">Overview of Port </w:t>
      </w:r>
      <w:bookmarkEnd w:id="698"/>
      <w:bookmarkEnd w:id="699"/>
      <w:bookmarkEnd w:id="700"/>
      <w:r w:rsidRPr="00677940">
        <w:rPr>
          <w:rFonts w:ascii="Calibri" w:hAnsi="Calibri"/>
        </w:rPr>
        <w:t>Group</w:t>
      </w:r>
      <w:bookmarkEnd w:id="701"/>
      <w:bookmarkEnd w:id="702"/>
      <w:bookmarkEnd w:id="703"/>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9576AE8" w:rsidR="00712039" w:rsidRPr="00677940" w:rsidRDefault="00712039" w:rsidP="002C0725">
      <w:pPr>
        <w:pStyle w:val="a3"/>
        <w:ind w:right="20"/>
        <w:rPr>
          <w:rFonts w:ascii="Calibri" w:hAnsi="Calibri"/>
        </w:rPr>
      </w:pPr>
      <w:r w:rsidRPr="00677940">
        <w:rPr>
          <w:rFonts w:ascii="Calibri" w:hAnsi="Calibri"/>
        </w:rPr>
        <w:t xml:space="preserve">The following table shows the number of port groups available in </w:t>
      </w:r>
      <w:r w:rsidR="002D70ED" w:rsidRPr="00677940">
        <w:rPr>
          <w:rFonts w:ascii="Calibri" w:hAnsi="Calibri"/>
        </w:rPr>
        <w:t>the C9500 series</w:t>
      </w:r>
      <w:r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4" w:name="_Toc532302914"/>
      <w:bookmarkStart w:id="705" w:name="_Toc198607500"/>
      <w:bookmarkStart w:id="706" w:name="_Toc363228321"/>
      <w:bookmarkStart w:id="707" w:name="_Toc445313170"/>
      <w:r w:rsidRPr="00677940">
        <w:rPr>
          <w:rFonts w:ascii="Calibri" w:hAnsi="Calibri"/>
        </w:rPr>
        <w:t>Port group configuration</w:t>
      </w:r>
      <w:bookmarkEnd w:id="704"/>
      <w:bookmarkEnd w:id="705"/>
      <w:bookmarkEnd w:id="706"/>
      <w:bookmarkEnd w:id="707"/>
    </w:p>
    <w:p w14:paraId="3EF9E704" w14:textId="77777777" w:rsidR="00712039" w:rsidRPr="00677940" w:rsidRDefault="00712039" w:rsidP="002C0725">
      <w:pPr>
        <w:pStyle w:val="a3"/>
        <w:ind w:right="20"/>
        <w:rPr>
          <w:rFonts w:ascii="Calibri" w:hAnsi="Calibri"/>
        </w:rPr>
      </w:pPr>
      <w:r w:rsidRPr="00677940">
        <w:rPr>
          <w:rFonts w:ascii="Calibri" w:hAnsi="Calibri"/>
        </w:rPr>
        <w:t>The commands for configuring Port group are as follows:</w:t>
      </w:r>
    </w:p>
    <w:p w14:paraId="14205B00" w14:textId="77777777" w:rsidR="00712039" w:rsidRPr="00677940" w:rsidRDefault="00786E15" w:rsidP="002C0725">
      <w:pPr>
        <w:pStyle w:val="afffff3"/>
        <w:ind w:right="20"/>
        <w:rPr>
          <w:rFonts w:ascii="Calibri" w:hAnsi="Calibri"/>
        </w:rPr>
      </w:pPr>
      <w:bookmarkStart w:id="708"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8"/>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9" w:name="_Toc198607501"/>
      <w:bookmarkStart w:id="710" w:name="_Toc363228322"/>
      <w:bookmarkStart w:id="711" w:name="_Toc445313171"/>
      <w:r w:rsidRPr="00677940">
        <w:rPr>
          <w:rFonts w:ascii="Calibri" w:hAnsi="Calibri"/>
        </w:rPr>
        <w:t>MAC Filtering</w:t>
      </w:r>
      <w:bookmarkEnd w:id="709"/>
      <w:bookmarkEnd w:id="710"/>
      <w:bookmarkEnd w:id="711"/>
    </w:p>
    <w:p w14:paraId="7E464287" w14:textId="77777777" w:rsidR="00712039" w:rsidRPr="00677940" w:rsidRDefault="00712039" w:rsidP="001E0166">
      <w:pPr>
        <w:pStyle w:val="3"/>
        <w:ind w:left="0" w:right="20"/>
        <w:rPr>
          <w:rFonts w:ascii="Calibri" w:hAnsi="Calibri"/>
        </w:rPr>
      </w:pPr>
      <w:bookmarkStart w:id="712" w:name="_Toc198607502"/>
      <w:bookmarkStart w:id="713" w:name="_Toc363228323"/>
      <w:bookmarkStart w:id="714" w:name="_Toc445313172"/>
      <w:r w:rsidRPr="00677940">
        <w:rPr>
          <w:rFonts w:ascii="Calibri" w:hAnsi="Calibri"/>
        </w:rPr>
        <w:t xml:space="preserve">MAC Filtering </w:t>
      </w:r>
      <w:bookmarkEnd w:id="712"/>
      <w:bookmarkEnd w:id="713"/>
      <w:r w:rsidR="00F8686E" w:rsidRPr="00677940">
        <w:rPr>
          <w:rFonts w:ascii="Calibri" w:hAnsi="Calibri"/>
        </w:rPr>
        <w:t>Overview</w:t>
      </w:r>
      <w:bookmarkEnd w:id="714"/>
    </w:p>
    <w:p w14:paraId="68732476" w14:textId="77777777" w:rsidR="00020E8E" w:rsidRPr="00677940" w:rsidRDefault="00020E8E" w:rsidP="002C0725">
      <w:pPr>
        <w:pStyle w:val="a3"/>
        <w:ind w:right="20"/>
        <w:rPr>
          <w:rFonts w:ascii="Calibri" w:hAnsi="Calibri"/>
        </w:rPr>
      </w:pPr>
      <w:bookmarkStart w:id="715" w:name="_Toc198607503"/>
      <w:bookmarkStart w:id="716"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7" w:name="_Toc445313173"/>
      <w:r w:rsidRPr="00677940">
        <w:rPr>
          <w:rFonts w:ascii="Calibri" w:hAnsi="Calibri"/>
        </w:rPr>
        <w:t xml:space="preserve">MAC Filtering </w:t>
      </w:r>
      <w:bookmarkEnd w:id="715"/>
      <w:bookmarkEnd w:id="716"/>
      <w:r w:rsidR="00F8686E" w:rsidRPr="00677940">
        <w:rPr>
          <w:rFonts w:ascii="Calibri" w:hAnsi="Calibri"/>
        </w:rPr>
        <w:t>Setting</w:t>
      </w:r>
      <w:bookmarkEnd w:id="717"/>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8" w:name="_Toc198534969"/>
      <w:bookmarkStart w:id="719" w:name="_Toc361679343"/>
      <w:bookmarkStart w:id="720"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8"/>
      <w:bookmarkEnd w:id="719"/>
      <w:r w:rsidR="00020E8E" w:rsidRPr="00677940">
        <w:rPr>
          <w:rFonts w:ascii="Calibri" w:hAnsi="Calibri"/>
        </w:rPr>
        <w:t>Commands for Setting MAC-filter</w:t>
      </w:r>
      <w:bookmarkEnd w:id="720"/>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1"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2" w:name="_Toc363228325"/>
      <w:bookmarkStart w:id="723" w:name="_Toc445313174"/>
      <w:r w:rsidRPr="00677940">
        <w:rPr>
          <w:rFonts w:ascii="Calibri" w:hAnsi="Calibri"/>
        </w:rPr>
        <w:t>MAC Filtering</w:t>
      </w:r>
      <w:bookmarkEnd w:id="721"/>
      <w:bookmarkEnd w:id="722"/>
      <w:r w:rsidR="000D0C7D" w:rsidRPr="00677940">
        <w:rPr>
          <w:rFonts w:ascii="Calibri" w:hAnsi="Calibri"/>
        </w:rPr>
        <w:t xml:space="preserve"> according to CPU Load</w:t>
      </w:r>
      <w:bookmarkEnd w:id="723"/>
    </w:p>
    <w:p w14:paraId="2521C7FA" w14:textId="061B3519" w:rsidR="00712039" w:rsidRPr="00677940" w:rsidRDefault="00712039" w:rsidP="005061D4">
      <w:pPr>
        <w:pStyle w:val="3"/>
        <w:ind w:left="0" w:right="20"/>
        <w:rPr>
          <w:rFonts w:ascii="Calibri" w:hAnsi="Calibri"/>
        </w:rPr>
      </w:pPr>
      <w:bookmarkStart w:id="724" w:name="_Toc198607505"/>
      <w:bookmarkStart w:id="725" w:name="_Toc363228326"/>
      <w:bookmarkStart w:id="726" w:name="_Toc445313175"/>
      <w:r w:rsidRPr="00677940">
        <w:rPr>
          <w:rFonts w:ascii="Calibri" w:hAnsi="Calibri"/>
        </w:rPr>
        <w:t>MAC Filtering</w:t>
      </w:r>
      <w:bookmarkEnd w:id="724"/>
      <w:bookmarkEnd w:id="725"/>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6"/>
    </w:p>
    <w:p w14:paraId="1C018CAD" w14:textId="1E4F1E1F" w:rsidR="00020E8E" w:rsidRPr="00677940" w:rsidRDefault="002D6CB0" w:rsidP="002C0725">
      <w:pPr>
        <w:pStyle w:val="a3"/>
        <w:ind w:right="20"/>
        <w:rPr>
          <w:rFonts w:ascii="Calibri" w:hAnsi="Calibri"/>
        </w:rPr>
      </w:pPr>
      <w:bookmarkStart w:id="727" w:name="_Toc198607506"/>
      <w:bookmarkStart w:id="728"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9" w:name="_Toc445313176"/>
      <w:bookmarkEnd w:id="727"/>
      <w:bookmarkEnd w:id="728"/>
      <w:r w:rsidRPr="00677940">
        <w:rPr>
          <w:rFonts w:ascii="Calibri" w:hAnsi="Calibri"/>
        </w:rPr>
        <w:t xml:space="preserve">MAC Filtering according to CPU Load </w:t>
      </w:r>
      <w:r w:rsidR="00F8686E" w:rsidRPr="00677940">
        <w:rPr>
          <w:rFonts w:ascii="Calibri" w:hAnsi="Calibri"/>
        </w:rPr>
        <w:t>Setting</w:t>
      </w:r>
      <w:bookmarkEnd w:id="729"/>
    </w:p>
    <w:p w14:paraId="4C17CF6F" w14:textId="77777777" w:rsidR="00712039" w:rsidRPr="00677940" w:rsidRDefault="00020E8E" w:rsidP="002C0725">
      <w:pPr>
        <w:pStyle w:val="afffff3"/>
        <w:ind w:right="20"/>
        <w:rPr>
          <w:rFonts w:ascii="Calibri" w:hAnsi="Calibri"/>
        </w:rPr>
      </w:pPr>
      <w:bookmarkStart w:id="730"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1" w:name="_Toc198607510"/>
      <w:bookmarkStart w:id="732" w:name="_Toc363228328"/>
      <w:bookmarkStart w:id="733" w:name="_Toc445313177"/>
      <w:r w:rsidRPr="00677940">
        <w:rPr>
          <w:rFonts w:ascii="Calibri" w:hAnsi="Calibri"/>
        </w:rPr>
        <w:t>Traffic-control</w:t>
      </w:r>
      <w:bookmarkEnd w:id="731"/>
      <w:bookmarkEnd w:id="732"/>
      <w:bookmarkEnd w:id="733"/>
    </w:p>
    <w:p w14:paraId="2E8F1020" w14:textId="1A1E854F" w:rsidR="00712039" w:rsidRPr="00677940" w:rsidRDefault="00712039" w:rsidP="005061D4">
      <w:pPr>
        <w:pStyle w:val="3"/>
        <w:ind w:left="0" w:right="20"/>
        <w:rPr>
          <w:rFonts w:ascii="Calibri" w:hAnsi="Calibri"/>
        </w:rPr>
      </w:pPr>
      <w:bookmarkStart w:id="734" w:name="_Toc198607511"/>
      <w:bookmarkStart w:id="735" w:name="_Toc363228329"/>
      <w:bookmarkStart w:id="736" w:name="_Toc445313178"/>
      <w:r w:rsidRPr="00677940">
        <w:rPr>
          <w:rFonts w:ascii="Calibri" w:hAnsi="Calibri"/>
        </w:rPr>
        <w:t xml:space="preserve">Traffic-control </w:t>
      </w:r>
      <w:bookmarkEnd w:id="734"/>
      <w:bookmarkEnd w:id="735"/>
      <w:r w:rsidR="003545C3" w:rsidRPr="00677940">
        <w:rPr>
          <w:rFonts w:ascii="Calibri" w:hAnsi="Calibri"/>
        </w:rPr>
        <w:t>Overview</w:t>
      </w:r>
      <w:bookmarkEnd w:id="736"/>
    </w:p>
    <w:p w14:paraId="416A5D30" w14:textId="77777777" w:rsidR="00020E8E" w:rsidRPr="00677940" w:rsidRDefault="00020E8E" w:rsidP="002C0725">
      <w:pPr>
        <w:pStyle w:val="a3"/>
        <w:ind w:right="20"/>
        <w:rPr>
          <w:rFonts w:ascii="Calibri" w:hAnsi="Calibri"/>
        </w:rPr>
      </w:pPr>
      <w:bookmarkStart w:id="737" w:name="_Toc198607512"/>
      <w:bookmarkStart w:id="738"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9" w:name="_Toc445313179"/>
      <w:r w:rsidRPr="00677940">
        <w:rPr>
          <w:rFonts w:ascii="Calibri" w:hAnsi="Calibri"/>
        </w:rPr>
        <w:t xml:space="preserve">Traffic-control </w:t>
      </w:r>
      <w:bookmarkEnd w:id="737"/>
      <w:bookmarkEnd w:id="738"/>
      <w:r w:rsidR="00F8686E" w:rsidRPr="00677940">
        <w:rPr>
          <w:rFonts w:ascii="Calibri" w:hAnsi="Calibri"/>
        </w:rPr>
        <w:t>Setting</w:t>
      </w:r>
      <w:bookmarkEnd w:id="739"/>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0"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0"/>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1" w:name="_Toc391378345"/>
      <w:bookmarkStart w:id="742" w:name="_Toc445313180"/>
      <w:r w:rsidRPr="00677940">
        <w:rPr>
          <w:rFonts w:ascii="Calibri" w:hAnsi="Calibri"/>
        </w:rPr>
        <w:t>VLAN</w:t>
      </w:r>
      <w:bookmarkEnd w:id="741"/>
      <w:bookmarkEnd w:id="742"/>
    </w:p>
    <w:p w14:paraId="041899CF" w14:textId="77777777" w:rsidR="00530F66" w:rsidRPr="00677940" w:rsidRDefault="00530F66" w:rsidP="0021019A">
      <w:pPr>
        <w:pStyle w:val="a3"/>
        <w:ind w:right="20"/>
        <w:rPr>
          <w:rFonts w:ascii="Calibri" w:hAnsi="Calibri"/>
        </w:rPr>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Pr="00677940" w:rsidRDefault="00530F66" w:rsidP="0021019A">
      <w:pPr>
        <w:pStyle w:val="-1"/>
        <w:ind w:right="20"/>
        <w:rPr>
          <w:rFonts w:ascii="Calibri" w:hAnsi="Calibri"/>
        </w:rPr>
      </w:pPr>
      <w:bookmarkStart w:id="845"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77777777" w:rsidR="00530F66" w:rsidRPr="00677940" w:rsidRDefault="00530F66" w:rsidP="0021019A">
      <w:pPr>
        <w:pStyle w:val="a3"/>
        <w:ind w:right="20"/>
        <w:rPr>
          <w:rFonts w:ascii="Calibri" w:hAnsi="Calibri"/>
        </w:rPr>
      </w:pPr>
      <w:r w:rsidRPr="00677940">
        <w:rPr>
          <w:rFonts w:ascii="Calibri" w:hAnsi="Calibri"/>
        </w:rPr>
        <w:t>This chapter covers the following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6" w:name="_Toc198526898"/>
      <w:bookmarkStart w:id="847" w:name="_Toc363228334"/>
      <w:bookmarkStart w:id="848" w:name="_Toc445313181"/>
      <w:r w:rsidRPr="00677940">
        <w:rPr>
          <w:rFonts w:ascii="Calibri" w:hAnsi="Calibri"/>
        </w:rPr>
        <w:t xml:space="preserve">VLAN </w:t>
      </w:r>
      <w:bookmarkEnd w:id="846"/>
      <w:bookmarkEnd w:id="847"/>
      <w:r w:rsidRPr="00677940">
        <w:rPr>
          <w:rFonts w:ascii="Calibri" w:hAnsi="Calibri"/>
        </w:rPr>
        <w:t>overview</w:t>
      </w:r>
      <w:bookmarkEnd w:id="848"/>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9" w:name="_Toc445313182"/>
      <w:r w:rsidRPr="00677940">
        <w:rPr>
          <w:rFonts w:ascii="Calibri" w:hAnsi="Calibri"/>
        </w:rPr>
        <w:t>Advantages of VLAN</w:t>
      </w:r>
      <w:bookmarkEnd w:id="849"/>
    </w:p>
    <w:p w14:paraId="1A9E8DEB" w14:textId="77777777"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F00202" w:rsidRPr="00677940">
        <w:rPr>
          <w:rFonts w:ascii="Calibri" w:hAnsi="Calibri"/>
        </w:rPr>
        <w:t>ve the</w:t>
      </w:r>
      <w:r w:rsidRPr="00677940">
        <w:rPr>
          <w:rFonts w:ascii="Calibri" w:hAnsi="Calibri"/>
        </w:rPr>
        <w:t xml:space="preserve"> following advantages: </w:t>
      </w:r>
      <w:bookmarkStart w:id="850" w:name="_Toc337198374"/>
      <w:bookmarkStart w:id="851" w:name="_Toc354416136"/>
    </w:p>
    <w:p w14:paraId="4FB73BF9" w14:textId="77777777" w:rsidR="00530F66" w:rsidRPr="00677940" w:rsidRDefault="00530F66" w:rsidP="00F17B94">
      <w:pPr>
        <w:pStyle w:val="3"/>
        <w:ind w:left="0" w:right="20"/>
        <w:rPr>
          <w:rFonts w:ascii="Calibri" w:hAnsi="Calibri"/>
        </w:rPr>
      </w:pPr>
      <w:bookmarkStart w:id="852" w:name="_Toc445313183"/>
      <w:r w:rsidRPr="00677940">
        <w:rPr>
          <w:rFonts w:ascii="Calibri" w:hAnsi="Calibri"/>
        </w:rPr>
        <w:t>Efficient Traffic Control</w:t>
      </w:r>
      <w:bookmarkEnd w:id="850"/>
      <w:bookmarkEnd w:id="851"/>
      <w:bookmarkEnd w:id="852"/>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677940" w:rsidRDefault="00530F66" w:rsidP="00F17B94">
      <w:pPr>
        <w:pStyle w:val="3"/>
        <w:ind w:left="0" w:right="20"/>
        <w:rPr>
          <w:rFonts w:ascii="Calibri" w:hAnsi="Calibri"/>
        </w:rPr>
      </w:pPr>
      <w:bookmarkStart w:id="855" w:name="_Toc445313184"/>
      <w:r w:rsidRPr="00677940">
        <w:rPr>
          <w:rFonts w:ascii="Calibri" w:hAnsi="Calibri"/>
        </w:rPr>
        <w:t>Enhanced Network Security</w:t>
      </w:r>
      <w:bookmarkEnd w:id="853"/>
      <w:bookmarkEnd w:id="854"/>
      <w:bookmarkEnd w:id="855"/>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6" w:name="_Toc337198376"/>
      <w:bookmarkStart w:id="857" w:name="_Toc354416138"/>
    </w:p>
    <w:p w14:paraId="6E2E7406" w14:textId="77777777" w:rsidR="00530F66" w:rsidRPr="00677940" w:rsidRDefault="00530F66" w:rsidP="00F17B94">
      <w:pPr>
        <w:pStyle w:val="3"/>
        <w:ind w:left="0" w:right="20"/>
        <w:rPr>
          <w:rFonts w:ascii="Calibri" w:hAnsi="Calibri"/>
        </w:rPr>
      </w:pPr>
      <w:bookmarkStart w:id="858" w:name="_Toc445313185"/>
      <w:r w:rsidRPr="00677940">
        <w:rPr>
          <w:rFonts w:ascii="Calibri" w:hAnsi="Calibri"/>
        </w:rPr>
        <w:t>Flexible Network and Device management</w:t>
      </w:r>
      <w:bookmarkEnd w:id="856"/>
      <w:bookmarkEnd w:id="857"/>
      <w:bookmarkEnd w:id="858"/>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9" w:name="_Toc281491044"/>
      <w:bookmarkStart w:id="860" w:name="_Toc337198377"/>
      <w:bookmarkStart w:id="861" w:name="_Toc363747475"/>
      <w:bookmarkStart w:id="862" w:name="_Toc445313186"/>
      <w:r w:rsidRPr="00677940">
        <w:rPr>
          <w:rFonts w:ascii="Calibri" w:hAnsi="Calibri"/>
        </w:rPr>
        <w:t>VLAN Types</w:t>
      </w:r>
      <w:bookmarkEnd w:id="859"/>
      <w:bookmarkEnd w:id="860"/>
      <w:bookmarkEnd w:id="861"/>
      <w:bookmarkEnd w:id="862"/>
    </w:p>
    <w:p w14:paraId="759CEC9B" w14:textId="1DE126C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the following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3" w:name="_Toc281491045"/>
      <w:bookmarkStart w:id="864" w:name="_Toc337198378"/>
      <w:bookmarkStart w:id="865" w:name="_Toc363747476"/>
      <w:bookmarkStart w:id="866" w:name="_Toc445313187"/>
      <w:r w:rsidRPr="00677940">
        <w:rPr>
          <w:rFonts w:ascii="Calibri" w:hAnsi="Calibri"/>
        </w:rPr>
        <w:t>Port-based VLANs</w:t>
      </w:r>
      <w:bookmarkEnd w:id="863"/>
      <w:bookmarkEnd w:id="864"/>
      <w:bookmarkEnd w:id="865"/>
      <w:bookmarkEnd w:id="866"/>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FF5482" w:rsidRPr="00B1132A" w:rsidRDefault="00FF5482"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FF5482" w:rsidRPr="00B1132A" w:rsidRDefault="00FF5482"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7" w:name="_Toc281490930"/>
      <w:bookmarkStart w:id="868" w:name="_Toc337198125"/>
      <w:bookmarkStart w:id="869" w:name="_Toc363748223"/>
      <w:bookmarkStart w:id="870"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7"/>
      <w:bookmarkEnd w:id="868"/>
      <w:bookmarkEnd w:id="869"/>
      <w:bookmarkEnd w:id="870"/>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1" w:name="_Toc337198379"/>
      <w:r w:rsidRPr="00677940">
        <w:rPr>
          <w:rFonts w:ascii="Calibri" w:hAnsi="Calibri"/>
          <w:szCs w:val="18"/>
        </w:rPr>
        <w:t>Connecting Switches with a Port-Based VLAN</w:t>
      </w:r>
      <w:bookmarkEnd w:id="871"/>
      <w:r w:rsidRPr="00677940">
        <w:rPr>
          <w:rFonts w:ascii="Calibri" w:hAnsi="Calibri"/>
          <w:szCs w:val="18"/>
        </w:rPr>
        <w:t xml:space="preserve"> </w:t>
      </w:r>
    </w:p>
    <w:p w14:paraId="36FA9B7D" w14:textId="77777777" w:rsidR="00530F66" w:rsidRPr="00677940" w:rsidRDefault="00530F66" w:rsidP="002C0725">
      <w:pPr>
        <w:pStyle w:val="a3"/>
        <w:ind w:right="20"/>
        <w:rPr>
          <w:rFonts w:ascii="Calibri" w:hAnsi="Calibri" w:cs="Arial"/>
        </w:rPr>
      </w:pPr>
      <w:r w:rsidRPr="00677940">
        <w:rPr>
          <w:rFonts w:ascii="Calibri" w:hAnsi="Calibri" w:cs="Arial"/>
        </w:rPr>
        <w:t>To connect two switches with a port-based VLAN, do the following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7777777" w:rsidR="00530F66" w:rsidRPr="00677940" w:rsidRDefault="00530F66" w:rsidP="002C0725">
      <w:pPr>
        <w:pStyle w:val="a3"/>
        <w:ind w:right="20"/>
        <w:rPr>
          <w:rFonts w:ascii="Calibri" w:hAnsi="Calibri" w:cs="Arial"/>
        </w:rPr>
      </w:pPr>
      <w:r w:rsidRPr="00677940">
        <w:rPr>
          <w:rFonts w:ascii="Calibri" w:hAnsi="Calibri" w:cs="Arial"/>
        </w:rPr>
        <w:br w:type="page"/>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single broadcast domain like the following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2" w:name="_Toc281490931"/>
      <w:bookmarkStart w:id="873" w:name="_Toc337198126"/>
      <w:bookmarkStart w:id="874" w:name="_Toc363748224"/>
      <w:bookmarkStart w:id="875"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2"/>
      <w:bookmarkEnd w:id="873"/>
      <w:bookmarkEnd w:id="874"/>
      <w:bookmarkEnd w:id="875"/>
    </w:p>
    <w:p w14:paraId="40DF6E8E" w14:textId="77777777" w:rsidR="00530F66" w:rsidRPr="00677940" w:rsidRDefault="00530F66" w:rsidP="002C0725">
      <w:pPr>
        <w:pStyle w:val="a3"/>
        <w:ind w:right="20"/>
        <w:rPr>
          <w:rFonts w:ascii="Calibri" w:hAnsi="Calibri" w:cs="Arial"/>
        </w:rPr>
      </w:pPr>
      <w:r w:rsidRPr="00677940">
        <w:rPr>
          <w:rFonts w:ascii="Calibri" w:hAnsi="Calibri"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FF5482" w:rsidRPr="00797216" w:rsidRDefault="00FF5482"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FF5482" w:rsidRPr="00797216" w:rsidRDefault="00FF5482"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FF5482" w:rsidRPr="00797216" w:rsidRDefault="00FF5482"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FF5482" w:rsidRPr="00797216" w:rsidRDefault="00FF5482"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6" w:name="_Toc281490932"/>
      <w:bookmarkStart w:id="877" w:name="_Toc337198127"/>
      <w:bookmarkStart w:id="878" w:name="_Toc363748225"/>
      <w:bookmarkStart w:id="879"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6"/>
      <w:bookmarkEnd w:id="877"/>
      <w:bookmarkEnd w:id="878"/>
      <w:bookmarkEnd w:id="879"/>
    </w:p>
    <w:p w14:paraId="73FF56B6" w14:textId="77777777" w:rsidR="00530F66" w:rsidRPr="00677940" w:rsidRDefault="00530F66" w:rsidP="002C0725">
      <w:pPr>
        <w:pStyle w:val="a3"/>
        <w:ind w:right="20"/>
        <w:rPr>
          <w:rFonts w:ascii="Calibri" w:hAnsi="Calibri" w:cs="Arial"/>
        </w:rPr>
      </w:pPr>
      <w:bookmarkStart w:id="880" w:name="_Toc281491046"/>
      <w:bookmarkStart w:id="881"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2" w:name="_Toc363747477"/>
      <w:bookmarkStart w:id="883" w:name="_Toc445313188"/>
      <w:r w:rsidRPr="00677940">
        <w:rPr>
          <w:rFonts w:ascii="Calibri" w:hAnsi="Calibri"/>
        </w:rPr>
        <w:t>Tagged VLANs</w:t>
      </w:r>
      <w:bookmarkEnd w:id="880"/>
      <w:bookmarkEnd w:id="881"/>
      <w:bookmarkEnd w:id="882"/>
      <w:bookmarkEnd w:id="883"/>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4" w:name="_Toc337198381"/>
      <w:bookmarkStart w:id="885" w:name="_Toc363747478"/>
      <w:bookmarkStart w:id="886" w:name="_Toc445313189"/>
      <w:r w:rsidRPr="00677940">
        <w:rPr>
          <w:rFonts w:ascii="Calibri" w:hAnsi="Calibri"/>
        </w:rPr>
        <w:t>Uses of Tagged VLANs</w:t>
      </w:r>
      <w:bookmarkEnd w:id="884"/>
      <w:bookmarkEnd w:id="885"/>
      <w:bookmarkEnd w:id="886"/>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7" w:name="_Toc337198382"/>
      <w:bookmarkStart w:id="888" w:name="_Toc363747479"/>
      <w:bookmarkStart w:id="889" w:name="_Toc445313190"/>
      <w:r w:rsidRPr="00677940">
        <w:rPr>
          <w:rFonts w:ascii="Calibri" w:hAnsi="Calibri"/>
        </w:rPr>
        <w:t>Assigning a VLAN Tag</w:t>
      </w:r>
      <w:bookmarkEnd w:id="887"/>
      <w:bookmarkEnd w:id="888"/>
      <w:bookmarkEnd w:id="889"/>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90" w:name="_Toc281490933"/>
      <w:bookmarkStart w:id="891" w:name="_Toc337198128"/>
      <w:bookmarkStart w:id="892" w:name="_Toc363748226"/>
      <w:bookmarkStart w:id="893"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0"/>
      <w:bookmarkEnd w:id="891"/>
      <w:bookmarkEnd w:id="892"/>
      <w:bookmarkEnd w:id="893"/>
    </w:p>
    <w:p w14:paraId="1FBB3262" w14:textId="77777777" w:rsidR="00530F66" w:rsidRPr="00677940" w:rsidRDefault="00530F66" w:rsidP="002C0725">
      <w:pPr>
        <w:pStyle w:val="a3"/>
        <w:ind w:right="20"/>
        <w:rPr>
          <w:rFonts w:ascii="Calibri" w:hAnsi="Calibri" w:cs="Arial"/>
        </w:rPr>
      </w:pPr>
      <w:r w:rsidRPr="00677940">
        <w:rPr>
          <w:rFonts w:ascii="Calibri" w:hAnsi="Calibri" w:cs="Arial"/>
        </w:rPr>
        <w:t>The following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4" w:name="_Toc281490934"/>
      <w:bookmarkStart w:id="895" w:name="_Toc337198129"/>
      <w:bookmarkStart w:id="896" w:name="_Toc363748227"/>
      <w:bookmarkStart w:id="897"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4"/>
      <w:bookmarkEnd w:id="895"/>
      <w:bookmarkEnd w:id="896"/>
      <w:bookmarkEnd w:id="897"/>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8" w:name="_Toc281491047"/>
      <w:bookmarkStart w:id="899" w:name="_Toc337198383"/>
      <w:bookmarkStart w:id="900" w:name="_Toc363747480"/>
      <w:bookmarkStart w:id="901" w:name="_Toc445313191"/>
      <w:r w:rsidRPr="00677940">
        <w:rPr>
          <w:rFonts w:ascii="Calibri" w:hAnsi="Calibri"/>
        </w:rPr>
        <w:t>Hybrid VLAN (</w:t>
      </w:r>
      <w:bookmarkStart w:id="902" w:name="_Toc83721411"/>
      <w:r w:rsidRPr="00677940">
        <w:rPr>
          <w:rFonts w:ascii="Calibri" w:hAnsi="Calibri"/>
        </w:rPr>
        <w:t>Mixing Port-based VLAN and Tagged VLAN</w:t>
      </w:r>
      <w:bookmarkEnd w:id="902"/>
      <w:r w:rsidRPr="00677940">
        <w:rPr>
          <w:rFonts w:ascii="Calibri" w:hAnsi="Calibri"/>
        </w:rPr>
        <w:t>)</w:t>
      </w:r>
      <w:bookmarkEnd w:id="898"/>
      <w:bookmarkEnd w:id="899"/>
      <w:bookmarkEnd w:id="900"/>
      <w:bookmarkEnd w:id="901"/>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3" w:name="_Toc281491048"/>
      <w:bookmarkStart w:id="904" w:name="_Toc337198384"/>
      <w:bookmarkStart w:id="905" w:name="_Toc363747481"/>
      <w:bookmarkStart w:id="906" w:name="_Toc445313192"/>
      <w:r w:rsidRPr="00677940">
        <w:rPr>
          <w:rFonts w:ascii="Calibri" w:hAnsi="Calibri"/>
        </w:rPr>
        <w:t>VLAN Configuration</w:t>
      </w:r>
      <w:bookmarkEnd w:id="903"/>
      <w:bookmarkEnd w:id="904"/>
      <w:bookmarkEnd w:id="905"/>
      <w:bookmarkEnd w:id="906"/>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7" w:name="_Toc281491049"/>
      <w:bookmarkStart w:id="908" w:name="_Toc337198385"/>
      <w:bookmarkStart w:id="909" w:name="_Toc363747482"/>
      <w:bookmarkStart w:id="910" w:name="_Toc445313193"/>
      <w:r w:rsidRPr="00677940">
        <w:rPr>
          <w:rFonts w:ascii="Calibri" w:hAnsi="Calibri"/>
        </w:rPr>
        <w:t>VLAN ID</w:t>
      </w:r>
      <w:bookmarkEnd w:id="907"/>
      <w:bookmarkEnd w:id="908"/>
      <w:bookmarkEnd w:id="909"/>
      <w:bookmarkEnd w:id="910"/>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1" w:name="_Toc281491050"/>
      <w:bookmarkStart w:id="912" w:name="_Toc337198386"/>
      <w:bookmarkStart w:id="913" w:name="_Toc363747483"/>
      <w:bookmarkStart w:id="914" w:name="_Toc445313194"/>
      <w:r w:rsidRPr="00677940">
        <w:rPr>
          <w:rFonts w:ascii="Calibri" w:hAnsi="Calibri"/>
        </w:rPr>
        <w:t>Default VLAN</w:t>
      </w:r>
      <w:bookmarkEnd w:id="911"/>
      <w:bookmarkEnd w:id="912"/>
      <w:bookmarkEnd w:id="913"/>
      <w:bookmarkEnd w:id="914"/>
    </w:p>
    <w:p w14:paraId="5214EEA6" w14:textId="77777777"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h the following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5" w:name="_Toc281491051"/>
      <w:bookmarkStart w:id="916" w:name="_Toc337198387"/>
      <w:bookmarkStart w:id="917" w:name="_Toc363747484"/>
      <w:bookmarkStart w:id="918" w:name="_Toc445313195"/>
      <w:r w:rsidRPr="00677940">
        <w:rPr>
          <w:rFonts w:ascii="Calibri" w:hAnsi="Calibri"/>
        </w:rPr>
        <w:t>Native VLAN</w:t>
      </w:r>
      <w:bookmarkEnd w:id="915"/>
      <w:bookmarkEnd w:id="916"/>
      <w:bookmarkEnd w:id="917"/>
      <w:bookmarkEnd w:id="918"/>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677940" w:rsidRDefault="00530F66" w:rsidP="002B4DA8">
      <w:pPr>
        <w:pStyle w:val="a3"/>
        <w:ind w:right="20"/>
        <w:rPr>
          <w:rFonts w:ascii="Calibri" w:hAnsi="Calibri" w:cs="Arial"/>
        </w:rPr>
      </w:pPr>
      <w:r w:rsidRPr="00677940">
        <w:rPr>
          <w:rFonts w:ascii="Calibri" w:hAnsi="Calibri" w:cs="Arial"/>
        </w:rPr>
        <w:t xml:space="preserve">As shown in the following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9" w:name="_Toc281490935"/>
      <w:bookmarkStart w:id="920" w:name="_Toc337198130"/>
      <w:bookmarkStart w:id="921" w:name="_Toc363748228"/>
      <w:bookmarkStart w:id="922"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9"/>
      <w:bookmarkEnd w:id="920"/>
      <w:bookmarkEnd w:id="921"/>
      <w:bookmarkEnd w:id="922"/>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3" w:name="_Toc281491052"/>
      <w:bookmarkStart w:id="924" w:name="_Toc337198388"/>
      <w:bookmarkStart w:id="925" w:name="_Toc363747485"/>
      <w:bookmarkStart w:id="926" w:name="_Toc445313196"/>
      <w:r w:rsidRPr="00677940">
        <w:rPr>
          <w:rFonts w:ascii="Calibri" w:hAnsi="Calibri"/>
        </w:rPr>
        <w:t xml:space="preserve">VLAN </w:t>
      </w:r>
      <w:bookmarkEnd w:id="923"/>
      <w:r w:rsidRPr="00677940">
        <w:rPr>
          <w:rFonts w:ascii="Calibri" w:hAnsi="Calibri"/>
        </w:rPr>
        <w:t>Setting</w:t>
      </w:r>
      <w:bookmarkEnd w:id="924"/>
      <w:bookmarkEnd w:id="925"/>
      <w:bookmarkEnd w:id="926"/>
    </w:p>
    <w:p w14:paraId="0ADDAE84" w14:textId="712767C3"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VLAN configuration has the following steps.</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7" w:name="_Toc281491053"/>
      <w:bookmarkStart w:id="928" w:name="_Toc337198389"/>
      <w:bookmarkStart w:id="929" w:name="_Toc363747486"/>
      <w:bookmarkStart w:id="930" w:name="_Toc445313197"/>
      <w:r w:rsidRPr="00677940">
        <w:rPr>
          <w:rFonts w:ascii="Calibri" w:hAnsi="Calibri"/>
        </w:rPr>
        <w:t>Commands for VLAN Configuration</w:t>
      </w:r>
      <w:bookmarkEnd w:id="927"/>
      <w:bookmarkEnd w:id="928"/>
      <w:bookmarkEnd w:id="929"/>
      <w:bookmarkEnd w:id="930"/>
    </w:p>
    <w:p w14:paraId="027E4ECC" w14:textId="77777777" w:rsidR="00530F66" w:rsidRPr="00677940" w:rsidRDefault="00530F66" w:rsidP="002B4DA8">
      <w:pPr>
        <w:pStyle w:val="a3"/>
        <w:ind w:right="20"/>
        <w:rPr>
          <w:rFonts w:ascii="Calibri" w:hAnsi="Calibri" w:cs="Arial"/>
        </w:rPr>
      </w:pPr>
      <w:r w:rsidRPr="00677940">
        <w:rPr>
          <w:rFonts w:ascii="Calibri" w:hAnsi="Calibri" w:cs="Arial"/>
        </w:rPr>
        <w:t>The following table is the commands used for VLAN configuration:</w:t>
      </w:r>
    </w:p>
    <w:p w14:paraId="42A1991D" w14:textId="77777777" w:rsidR="00530F66" w:rsidRPr="00677940" w:rsidRDefault="005C1BF9" w:rsidP="002B4DA8">
      <w:pPr>
        <w:pStyle w:val="afffff3"/>
        <w:ind w:right="20"/>
        <w:rPr>
          <w:rFonts w:ascii="Calibri" w:hAnsi="Calibri"/>
        </w:rPr>
      </w:pPr>
      <w:bookmarkStart w:id="931" w:name="_Toc281490571"/>
      <w:bookmarkStart w:id="932" w:name="_Toc294705600"/>
      <w:bookmarkStart w:id="933" w:name="_Toc363747909"/>
      <w:bookmarkStart w:id="934"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5" w:name="_Toc281491054"/>
      <w:bookmarkStart w:id="936" w:name="_Toc337198390"/>
      <w:bookmarkStart w:id="937" w:name="_Toc363747487"/>
      <w:bookmarkStart w:id="938" w:name="_Toc445313198"/>
      <w:r w:rsidRPr="00677940">
        <w:rPr>
          <w:rFonts w:ascii="Calibri" w:hAnsi="Calibri"/>
        </w:rPr>
        <w:t>Examples of VLAN Configuration</w:t>
      </w:r>
      <w:bookmarkEnd w:id="935"/>
      <w:bookmarkEnd w:id="936"/>
      <w:bookmarkEnd w:id="937"/>
      <w:bookmarkEnd w:id="938"/>
    </w:p>
    <w:p w14:paraId="0A545CC0"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w:t>
      </w:r>
      <w:r w:rsidR="00B174A4" w:rsidRPr="00677940">
        <w:rPr>
          <w:rFonts w:ascii="Calibri" w:hAnsi="Calibri" w:cs="Arial"/>
        </w:rPr>
        <w:t xml:space="preserve"> a</w:t>
      </w:r>
      <w:r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Pr="00677940">
        <w:rPr>
          <w:rFonts w:ascii="Calibri" w:hAnsi="Calibri" w:cs="Arial"/>
        </w:rPr>
        <w:t xml:space="preserve">tagged VLAN which </w:t>
      </w:r>
      <w:r w:rsidR="00B174A4" w:rsidRPr="00677940">
        <w:rPr>
          <w:rFonts w:ascii="Calibri" w:hAnsi="Calibri" w:cs="Arial"/>
        </w:rPr>
        <w:t xml:space="preserve">the </w:t>
      </w:r>
      <w:r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w:t>
      </w:r>
      <w:r w:rsidR="005E47E4" w:rsidRPr="00677940">
        <w:rPr>
          <w:rFonts w:ascii="Calibri" w:hAnsi="Calibri" w:cs="Arial"/>
        </w:rPr>
        <w:t xml:space="preserve">a </w:t>
      </w:r>
      <w:r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example shown in the following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9" w:name="_Toc281490936"/>
      <w:bookmarkStart w:id="940" w:name="_Toc337198131"/>
      <w:bookmarkStart w:id="941" w:name="_Toc363748229"/>
      <w:bookmarkStart w:id="942"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port gi 6/1 as a member of the port-based VLAN </w:t>
      </w:r>
      <w:r w:rsidRPr="00677940">
        <w:rPr>
          <w:rFonts w:ascii="Calibri" w:hAnsi="Calibri" w:cs="Arial"/>
          <w:i/>
          <w:iCs/>
        </w:rPr>
        <w:t>Marketing</w:t>
      </w:r>
      <w:r w:rsidRPr="00677940">
        <w:rPr>
          <w:rFonts w:ascii="Calibri" w:hAnsi="Calibri" w:cs="Arial"/>
        </w:rPr>
        <w:t xml:space="preserve"> and the tagged VLAN </w:t>
      </w:r>
      <w:r w:rsidRPr="00677940">
        <w:rPr>
          <w:rFonts w:ascii="Calibri" w:hAnsi="Calibri" w:cs="Arial"/>
          <w:i/>
          <w:iCs/>
        </w:rPr>
        <w:t>Engineering</w:t>
      </w:r>
      <w:r w:rsidRPr="00677940">
        <w:rPr>
          <w:rFonts w:ascii="Calibri" w:hAnsi="Calibri" w:cs="Arial"/>
        </w:rPr>
        <w:t xml:space="preserve">. VLAN </w:t>
      </w:r>
      <w:r w:rsidRPr="00677940">
        <w:rPr>
          <w:rFonts w:ascii="Calibri" w:hAnsi="Calibri" w:cs="Arial"/>
          <w:i/>
          <w:iCs/>
        </w:rPr>
        <w:t>Marketing</w:t>
      </w:r>
      <w:r w:rsidRPr="00677940">
        <w:rPr>
          <w:rFonts w:ascii="Calibri" w:hAnsi="Calibri" w:cs="Arial"/>
        </w:rPr>
        <w:t xml:space="preserve"> VLAN ID is 200, and VLAN </w:t>
      </w:r>
      <w:r w:rsidRPr="00677940">
        <w:rPr>
          <w:rFonts w:ascii="Calibri" w:hAnsi="Calibri" w:cs="Arial"/>
          <w:i/>
          <w:iCs/>
        </w:rPr>
        <w:t>Engineering</w:t>
      </w:r>
      <w:r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3" w:name="_Toc281491055"/>
      <w:bookmarkStart w:id="944" w:name="_Toc337198391"/>
      <w:bookmarkStart w:id="945" w:name="_Toc363747488"/>
      <w:bookmarkStart w:id="946" w:name="_Toc445313199"/>
      <w:r w:rsidRPr="00677940">
        <w:rPr>
          <w:rFonts w:ascii="Calibri" w:hAnsi="Calibri"/>
        </w:rPr>
        <w:t>Displaying VLAN Settings</w:t>
      </w:r>
      <w:bookmarkEnd w:id="943"/>
      <w:bookmarkEnd w:id="944"/>
      <w:bookmarkEnd w:id="945"/>
      <w:bookmarkEnd w:id="946"/>
    </w:p>
    <w:p w14:paraId="501D59B0" w14:textId="77777777" w:rsidR="00530F66" w:rsidRPr="00677940" w:rsidRDefault="00530F66" w:rsidP="002B4DA8">
      <w:pPr>
        <w:pStyle w:val="a3"/>
        <w:ind w:right="20"/>
        <w:rPr>
          <w:rFonts w:ascii="Calibri" w:hAnsi="Calibri" w:cs="Arial"/>
        </w:rPr>
      </w:pPr>
      <w:r w:rsidRPr="00677940">
        <w:rPr>
          <w:rFonts w:ascii="Calibri" w:hAnsi="Calibri" w:cs="Arial"/>
        </w:rPr>
        <w:t>The following command is used to display VLAN configuration information:</w:t>
      </w:r>
    </w:p>
    <w:p w14:paraId="11069633" w14:textId="77777777" w:rsidR="00530F66" w:rsidRPr="00677940" w:rsidRDefault="005C1BF9" w:rsidP="002B4DA8">
      <w:pPr>
        <w:pStyle w:val="afffff3"/>
        <w:ind w:right="20"/>
        <w:rPr>
          <w:rFonts w:ascii="Calibri" w:hAnsi="Calibri"/>
        </w:rPr>
      </w:pPr>
      <w:bookmarkStart w:id="947" w:name="_Toc363747910"/>
      <w:bookmarkStart w:id="948"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445313200"/>
      <w:bookmarkStart w:id="956" w:name="_Toc281491057"/>
      <w:r w:rsidRPr="00677940">
        <w:rPr>
          <w:rFonts w:ascii="Calibri" w:hAnsi="Calibri"/>
        </w:rPr>
        <w:t>Private Edge VLAN</w:t>
      </w:r>
      <w:bookmarkEnd w:id="949"/>
      <w:bookmarkEnd w:id="950"/>
      <w:bookmarkEnd w:id="951"/>
      <w:bookmarkEnd w:id="952"/>
      <w:bookmarkEnd w:id="953"/>
      <w:bookmarkEnd w:id="954"/>
      <w:bookmarkEnd w:id="955"/>
    </w:p>
    <w:bookmarkEnd w:id="956"/>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7" w:name="_Toc249333074"/>
      <w:bookmarkStart w:id="958" w:name="_Toc354416568"/>
      <w:bookmarkStart w:id="959"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0" w:name="_Ref364867017"/>
      <w:bookmarkStart w:id="961" w:name="_Toc391378347"/>
      <w:bookmarkStart w:id="962" w:name="_Toc445313201"/>
      <w:r w:rsidRPr="00677940">
        <w:rPr>
          <w:rFonts w:ascii="Calibri" w:hAnsi="Calibri"/>
        </w:rPr>
        <w:t>IP Configuration</w:t>
      </w:r>
      <w:bookmarkEnd w:id="960"/>
      <w:bookmarkEnd w:id="961"/>
      <w:bookmarkEnd w:id="962"/>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677940">
        <w:rPr>
          <w:rFonts w:ascii="Calibri" w:hAnsi="Calibri"/>
        </w:rPr>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Pr="00677940" w:rsidRDefault="00F92D68" w:rsidP="0021019A">
      <w:pPr>
        <w:pStyle w:val="-1"/>
        <w:ind w:right="20"/>
        <w:rPr>
          <w:rFonts w:ascii="Calibri" w:hAnsi="Calibri"/>
        </w:rPr>
      </w:pPr>
      <w:bookmarkStart w:id="1069"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9"/>
    </w:p>
    <w:p w14:paraId="6F79936B" w14:textId="2AE909B4"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to the following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0" w:name="_Toc280728820"/>
      <w:bookmarkStart w:id="1071" w:name="_Toc292809820"/>
      <w:bookmarkStart w:id="1072" w:name="_Toc337198396"/>
      <w:bookmarkStart w:id="1073" w:name="_Toc354416157"/>
      <w:bookmarkStart w:id="1074" w:name="_Toc445313202"/>
      <w:r w:rsidRPr="00677940">
        <w:rPr>
          <w:rFonts w:ascii="Calibri" w:hAnsi="Calibri"/>
        </w:rPr>
        <w:t>Assigning an IP address</w:t>
      </w:r>
      <w:bookmarkEnd w:id="1070"/>
      <w:bookmarkEnd w:id="1071"/>
      <w:bookmarkEnd w:id="1072"/>
      <w:bookmarkEnd w:id="1073"/>
      <w:bookmarkEnd w:id="1074"/>
    </w:p>
    <w:p w14:paraId="0173F78B" w14:textId="77777777"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5"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3574A391"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The following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77777777" w:rsidR="00F92D68" w:rsidRPr="00677940" w:rsidRDefault="00F92D68" w:rsidP="002B4DA8">
      <w:pPr>
        <w:pStyle w:val="a3"/>
        <w:ind w:right="20"/>
        <w:rPr>
          <w:rFonts w:ascii="Calibri" w:hAnsi="Calibri"/>
        </w:rPr>
      </w:pPr>
      <w:r w:rsidRPr="00677940">
        <w:rPr>
          <w:rFonts w:ascii="Calibri" w:hAnsi="Calibri"/>
        </w:rPr>
        <w:t>To assign an IP address to a network interface, use the following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6" w:name="_Toc198527246"/>
      <w:bookmarkStart w:id="1077" w:name="_Toc361679353"/>
      <w:bookmarkStart w:id="1078"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6"/>
      <w:bookmarkEnd w:id="1077"/>
      <w:r w:rsidR="00F92D68" w:rsidRPr="00677940">
        <w:rPr>
          <w:rFonts w:ascii="Calibri" w:hAnsi="Calibri"/>
        </w:rPr>
        <w:t>Commands for Assigning IP Address</w:t>
      </w:r>
      <w:bookmarkEnd w:id="1078"/>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9" w:name="_Toc198527242"/>
      <w:bookmarkStart w:id="1080" w:name="_Toc363228357"/>
      <w:bookmarkStart w:id="1081" w:name="_Toc445313203"/>
      <w:r w:rsidRPr="00677940">
        <w:rPr>
          <w:rFonts w:ascii="Calibri" w:hAnsi="Calibri"/>
        </w:rPr>
        <w:t>ARP (Address Resolution Protocol)</w:t>
      </w:r>
      <w:bookmarkEnd w:id="1079"/>
      <w:bookmarkEnd w:id="1080"/>
      <w:bookmarkEnd w:id="1081"/>
    </w:p>
    <w:p w14:paraId="0E1ADDCB" w14:textId="77777777"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ARP table, use the following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2" w:name="_Ref533758725"/>
      <w:r w:rsidRPr="00677940">
        <w:rPr>
          <w:rFonts w:ascii="Calibri" w:hAnsi="Calibri"/>
        </w:rPr>
        <w:t xml:space="preserve"> </w:t>
      </w:r>
      <w:bookmarkStart w:id="1083" w:name="_Toc198527247"/>
      <w:bookmarkStart w:id="1084" w:name="_Toc361679354"/>
      <w:bookmarkStart w:id="1085"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2"/>
      <w:r w:rsidRPr="00677940">
        <w:rPr>
          <w:rFonts w:ascii="Calibri" w:hAnsi="Calibri"/>
        </w:rPr>
        <w:t xml:space="preserve"> </w:t>
      </w:r>
      <w:bookmarkEnd w:id="1083"/>
      <w:bookmarkEnd w:id="1084"/>
      <w:r w:rsidRPr="00677940">
        <w:rPr>
          <w:rFonts w:ascii="Calibri" w:hAnsi="Calibri"/>
        </w:rPr>
        <w:t>Commands for ARP Configuration</w:t>
      </w:r>
      <w:bookmarkEnd w:id="1085"/>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6" w:name="_Toc445313204"/>
      <w:bookmarkStart w:id="1087" w:name="_Toc198527243"/>
      <w:bookmarkStart w:id="1088" w:name="_Toc363228358"/>
      <w:r w:rsidRPr="00677940">
        <w:rPr>
          <w:rFonts w:ascii="Calibri" w:hAnsi="Calibri"/>
        </w:rPr>
        <w:t>Configuring Static Routes</w:t>
      </w:r>
      <w:bookmarkEnd w:id="1086"/>
      <w:r w:rsidRPr="00677940">
        <w:rPr>
          <w:rFonts w:ascii="Calibri" w:hAnsi="Calibri"/>
        </w:rPr>
        <w:t xml:space="preserve"> </w:t>
      </w:r>
      <w:bookmarkEnd w:id="1087"/>
      <w:bookmarkEnd w:id="1088"/>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9"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9"/>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0"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7777777" w:rsidR="00020477" w:rsidRPr="00677940" w:rsidRDefault="00020477" w:rsidP="002B4DA8">
      <w:pPr>
        <w:pStyle w:val="a3"/>
        <w:ind w:right="20"/>
        <w:rPr>
          <w:rFonts w:ascii="Calibri" w:hAnsi="Calibri" w:cs="Arial"/>
        </w:rPr>
      </w:pPr>
      <w:r w:rsidRPr="00677940">
        <w:rPr>
          <w:rFonts w:ascii="Calibri" w:hAnsi="Calibri" w:cs="Arial"/>
        </w:rPr>
        <w:t>To display the static route information, use the following command in the privileged mode.</w:t>
      </w:r>
    </w:p>
    <w:p w14:paraId="68EB9E3E" w14:textId="77777777" w:rsidR="00020477" w:rsidRPr="00677940" w:rsidRDefault="00020477" w:rsidP="002B4DA8">
      <w:pPr>
        <w:pStyle w:val="afffff3"/>
        <w:ind w:right="20"/>
        <w:rPr>
          <w:rFonts w:ascii="Calibri" w:hAnsi="Calibri"/>
        </w:rPr>
      </w:pPr>
      <w:bookmarkStart w:id="1091"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1"/>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2" w:name="_Toc445313205"/>
      <w:r w:rsidRPr="00677940">
        <w:rPr>
          <w:rFonts w:ascii="Calibri" w:hAnsi="Calibri"/>
        </w:rPr>
        <w:t>IP Configuration Example</w:t>
      </w:r>
      <w:bookmarkEnd w:id="1092"/>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In the following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3" w:name="_Toc198527250"/>
      <w:bookmarkStart w:id="1094" w:name="_Toc361679433"/>
      <w:bookmarkStart w:id="1095"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3"/>
      <w:bookmarkEnd w:id="1094"/>
      <w:r w:rsidRPr="00677940">
        <w:rPr>
          <w:rFonts w:ascii="Calibri" w:hAnsi="Calibri"/>
        </w:rPr>
        <w:t>Network Configuration Example – multiple IP address</w:t>
      </w:r>
      <w:bookmarkEnd w:id="1095"/>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77777777" w:rsidR="00F92D68" w:rsidRPr="00677940" w:rsidRDefault="00E5100A" w:rsidP="002B4DA8">
      <w:pPr>
        <w:pStyle w:val="a3"/>
        <w:spacing w:line="240" w:lineRule="auto"/>
        <w:ind w:right="20"/>
        <w:rPr>
          <w:rFonts w:ascii="Calibri" w:hAnsi="Calibri"/>
        </w:rPr>
      </w:pPr>
      <w:r w:rsidRPr="00677940">
        <w:rPr>
          <w:rFonts w:ascii="Calibri" w:hAnsi="Calibri"/>
        </w:rPr>
        <w:t>The following 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6" w:name="_Toc198527251"/>
      <w:bookmarkStart w:id="1097" w:name="_Toc361679434"/>
      <w:bookmarkStart w:id="1098"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9" w:name="_Toc391378349"/>
      <w:bookmarkStart w:id="1100" w:name="_Toc445313206"/>
      <w:r w:rsidRPr="00677940">
        <w:rPr>
          <w:rFonts w:ascii="Calibri" w:hAnsi="Calibri"/>
        </w:rPr>
        <w:t>DHCP</w:t>
      </w:r>
      <w:bookmarkEnd w:id="1099"/>
      <w:bookmarkEnd w:id="1100"/>
    </w:p>
    <w:p w14:paraId="1BF9D196" w14:textId="77777777" w:rsidR="00E5100A" w:rsidRPr="00677940" w:rsidRDefault="00E5100A" w:rsidP="0021019A">
      <w:pPr>
        <w:ind w:right="20"/>
        <w:rPr>
          <w:rFonts w:ascii="Calibri" w:hAnsi="Calibri"/>
        </w:rPr>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3" w:name="_Toc20973439"/>
      <w:bookmarkStart w:id="1164" w:name="_Toc253144364"/>
      <w:bookmarkStart w:id="1165" w:name="_Toc337198443"/>
      <w:bookmarkStart w:id="1166" w:name="_Toc354416200"/>
      <w:bookmarkStart w:id="1167" w:name="_Toc445313207"/>
      <w:r w:rsidRPr="00677940">
        <w:rPr>
          <w:rFonts w:ascii="Calibri" w:hAnsi="Calibri"/>
        </w:rPr>
        <w:t>DHCP Server Features and Configuration</w:t>
      </w:r>
      <w:bookmarkEnd w:id="1163"/>
      <w:bookmarkEnd w:id="1164"/>
      <w:bookmarkEnd w:id="1165"/>
      <w:bookmarkEnd w:id="1166"/>
      <w:bookmarkEnd w:id="1167"/>
    </w:p>
    <w:p w14:paraId="3EB7A88C" w14:textId="77777777" w:rsidR="00F54036" w:rsidRPr="00677940" w:rsidRDefault="00F54036" w:rsidP="002D72FB">
      <w:pPr>
        <w:pStyle w:val="3"/>
        <w:ind w:left="0" w:right="20"/>
        <w:rPr>
          <w:rFonts w:ascii="Calibri" w:hAnsi="Calibri"/>
        </w:rPr>
      </w:pPr>
      <w:bookmarkStart w:id="1168" w:name="_Toc20973440"/>
      <w:bookmarkStart w:id="1169" w:name="_Toc253144365"/>
      <w:bookmarkStart w:id="1170" w:name="_Toc337198444"/>
      <w:bookmarkStart w:id="1171" w:name="_Toc354416201"/>
      <w:bookmarkStart w:id="1172" w:name="_Toc445313208"/>
      <w:r w:rsidRPr="00677940">
        <w:rPr>
          <w:rFonts w:ascii="Calibri" w:hAnsi="Calibri"/>
        </w:rPr>
        <w:t>Overview of DHCP Server F</w:t>
      </w:r>
      <w:bookmarkEnd w:id="1168"/>
      <w:bookmarkEnd w:id="1169"/>
      <w:r w:rsidRPr="00677940">
        <w:rPr>
          <w:rFonts w:ascii="Calibri" w:hAnsi="Calibri"/>
        </w:rPr>
        <w:t>unctions</w:t>
      </w:r>
      <w:bookmarkEnd w:id="1170"/>
      <w:bookmarkEnd w:id="1171"/>
      <w:bookmarkEnd w:id="1172"/>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3" w:name="_Toc337198445"/>
      <w:r w:rsidRPr="00677940">
        <w:rPr>
          <w:rFonts w:ascii="Calibri" w:hAnsi="Calibri"/>
        </w:rPr>
        <w:t>IP Address Allocation of DHCP Server</w:t>
      </w:r>
      <w:bookmarkEnd w:id="1173"/>
    </w:p>
    <w:p w14:paraId="715EA839" w14:textId="77777777" w:rsidR="00F54036" w:rsidRPr="00677940" w:rsidRDefault="00F54036" w:rsidP="002B4DA8">
      <w:pPr>
        <w:pStyle w:val="a3"/>
        <w:ind w:right="20"/>
        <w:rPr>
          <w:rFonts w:ascii="Calibri" w:hAnsi="Calibri"/>
        </w:rPr>
      </w:pPr>
      <w:r w:rsidRPr="00677940">
        <w:rPr>
          <w:rFonts w:ascii="Calibri" w:hAnsi="Calibri"/>
        </w:rPr>
        <w:t>DHCP supports three ways for IP address allocation as follows:</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77777777"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 main parameters are as follows: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4" w:name="_Toc363228364"/>
      <w:r w:rsidRPr="00677940">
        <w:rPr>
          <w:rFonts w:ascii="Calibri" w:hAnsi="Calibri"/>
        </w:rPr>
        <w:t>The C9500 series</w:t>
      </w:r>
      <w:r w:rsidR="00F54036" w:rsidRPr="00677940">
        <w:rPr>
          <w:rFonts w:ascii="Calibri" w:hAnsi="Calibri"/>
        </w:rPr>
        <w:t xml:space="preserve"> </w:t>
      </w:r>
      <w:bookmarkStart w:id="1175" w:name="_Toc337198446"/>
      <w:bookmarkEnd w:id="1174"/>
      <w:r w:rsidR="00F54036" w:rsidRPr="00677940">
        <w:rPr>
          <w:rFonts w:ascii="Calibri" w:hAnsi="Calibri"/>
        </w:rPr>
        <w:t>Switch as a DHCP Server</w:t>
      </w:r>
      <w:bookmarkEnd w:id="1175"/>
    </w:p>
    <w:p w14:paraId="7EACA656" w14:textId="37EE435B" w:rsidR="00F54036" w:rsidRPr="00677940" w:rsidRDefault="00F54036" w:rsidP="002B4DA8">
      <w:pPr>
        <w:pStyle w:val="a3"/>
        <w:ind w:right="20"/>
        <w:rPr>
          <w:rFonts w:ascii="Calibri" w:hAnsi="Calibri"/>
        </w:rPr>
      </w:pPr>
      <w:r w:rsidRPr="00677940">
        <w:rPr>
          <w:rFonts w:ascii="Calibri" w:hAnsi="Calibri"/>
        </w:rPr>
        <w:t>The following figure shows the basic steps that occur when a DHCP client request an IP address from a DHCP server (</w:t>
      </w:r>
      <w:r w:rsidR="002D70ED" w:rsidRPr="00677940">
        <w:rPr>
          <w:rFonts w:ascii="Calibri" w:hAnsi="Calibri"/>
        </w:rPr>
        <w:t>the C9500 series</w:t>
      </w:r>
      <w:r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6" w:name="_Toc21141113"/>
      <w:bookmarkStart w:id="1177" w:name="_Toc198621988"/>
      <w:bookmarkStart w:id="1178" w:name="_Toc361679435"/>
      <w:bookmarkStart w:id="1179"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6"/>
      <w:bookmarkEnd w:id="1177"/>
      <w:bookmarkEnd w:id="1178"/>
      <w:r w:rsidR="00F54036" w:rsidRPr="00677940">
        <w:rPr>
          <w:rFonts w:ascii="Calibri" w:hAnsi="Calibri"/>
        </w:rPr>
        <w:t>Switch as a DHCP server</w:t>
      </w:r>
      <w:bookmarkEnd w:id="1179"/>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0"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0"/>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1" w:name="_Toc21141114"/>
      <w:bookmarkStart w:id="1182" w:name="_Toc198621989"/>
      <w:bookmarkStart w:id="1183" w:name="_Toc361679436"/>
      <w:bookmarkStart w:id="1184" w:name="_Toc39157546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1"/>
      <w:bookmarkEnd w:id="1182"/>
      <w:bookmarkEnd w:id="1183"/>
      <w:r w:rsidRPr="00677940">
        <w:rPr>
          <w:rFonts w:ascii="Calibri" w:hAnsi="Calibri"/>
        </w:rPr>
        <w:t xml:space="preserve"> </w:t>
      </w:r>
      <w:r w:rsidR="00F54036" w:rsidRPr="00677940">
        <w:rPr>
          <w:rFonts w:ascii="Calibri" w:hAnsi="Calibri"/>
        </w:rPr>
        <w:t>Transmitting DHCP server Message as a DHCP relay agent</w:t>
      </w:r>
      <w:bookmarkEnd w:id="1184"/>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5" w:name="_Toc337198447"/>
      <w:r w:rsidRPr="00677940">
        <w:rPr>
          <w:rFonts w:ascii="Calibri" w:hAnsi="Calibri"/>
        </w:rPr>
        <w:t>Advantages of DHCP Server</w:t>
      </w:r>
      <w:bookmarkEnd w:id="1185"/>
    </w:p>
    <w:p w14:paraId="1BDBD407" w14:textId="76C92146"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the following 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6" w:name="_Toc20973443"/>
      <w:bookmarkStart w:id="1187" w:name="_Toc198621917"/>
      <w:bookmarkStart w:id="1188" w:name="_Toc363228367"/>
      <w:bookmarkStart w:id="1189" w:name="_Toc445313209"/>
      <w:r w:rsidRPr="00677940">
        <w:rPr>
          <w:rFonts w:ascii="Calibri" w:hAnsi="Calibri"/>
        </w:rPr>
        <w:t xml:space="preserve">DHCP Pool </w:t>
      </w:r>
      <w:bookmarkEnd w:id="1186"/>
      <w:bookmarkEnd w:id="1187"/>
      <w:bookmarkEnd w:id="1188"/>
      <w:r w:rsidRPr="00677940">
        <w:rPr>
          <w:rFonts w:ascii="Calibri" w:hAnsi="Calibri"/>
        </w:rPr>
        <w:t>Configuration</w:t>
      </w:r>
      <w:bookmarkEnd w:id="1189"/>
    </w:p>
    <w:p w14:paraId="25A1B6A8" w14:textId="77777777"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0" w:name="_Toc337198451"/>
      <w:r w:rsidRPr="00677940">
        <w:rPr>
          <w:rFonts w:ascii="Calibri" w:hAnsi="Calibri"/>
        </w:rPr>
        <w:t>Setting DHCP Network Pool Name and Entering DHCP Configuration mode</w:t>
      </w:r>
      <w:bookmarkEnd w:id="1190"/>
    </w:p>
    <w:p w14:paraId="011E5BCF" w14:textId="77777777" w:rsidR="00F54036" w:rsidRPr="00677940" w:rsidRDefault="00F54036" w:rsidP="002B4DA8">
      <w:pPr>
        <w:pStyle w:val="a3"/>
        <w:ind w:right="20"/>
        <w:rPr>
          <w:rFonts w:ascii="Calibri" w:hAnsi="Calibri"/>
        </w:rPr>
      </w:pPr>
      <w:r w:rsidRPr="00677940">
        <w:rPr>
          <w:rFonts w:ascii="Calibri" w:hAnsi="Calibri"/>
        </w:rPr>
        <w:t>To configure the DHCP network pool name and enter DHCP pool configuration mode, use the following command in global mode:</w:t>
      </w:r>
    </w:p>
    <w:p w14:paraId="04B4BDA3" w14:textId="77777777" w:rsidR="007D7AF6" w:rsidRPr="00677940" w:rsidRDefault="007D7AF6" w:rsidP="002B4DA8">
      <w:pPr>
        <w:pStyle w:val="afffff3"/>
        <w:ind w:right="20"/>
        <w:rPr>
          <w:rFonts w:ascii="Calibri" w:hAnsi="Calibri"/>
        </w:rPr>
      </w:pPr>
      <w:bookmarkStart w:id="1191"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1"/>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77777777" w:rsidR="00F54036" w:rsidRPr="00677940" w:rsidRDefault="00F54036" w:rsidP="002B4DA8">
      <w:pPr>
        <w:pStyle w:val="a3"/>
        <w:ind w:right="20"/>
        <w:rPr>
          <w:rFonts w:ascii="Calibri" w:hAnsi="Calibri"/>
        </w:rPr>
      </w:pPr>
      <w:bookmarkStart w:id="1192" w:name="_Toc20973445"/>
      <w:r w:rsidRPr="00677940">
        <w:rPr>
          <w:rFonts w:ascii="Calibri" w:hAnsi="Calibri"/>
        </w:rPr>
        <w:t>The following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t>. . .</w:t>
            </w:r>
          </w:p>
        </w:tc>
      </w:tr>
    </w:tbl>
    <w:p w14:paraId="553F64E9" w14:textId="77777777" w:rsidR="00F54036" w:rsidRPr="00677940" w:rsidRDefault="00F54036" w:rsidP="002D72FB">
      <w:pPr>
        <w:pStyle w:val="4"/>
        <w:ind w:left="0" w:right="20"/>
        <w:rPr>
          <w:rFonts w:ascii="Calibri" w:hAnsi="Calibri"/>
        </w:rPr>
      </w:pPr>
      <w:bookmarkStart w:id="1193" w:name="_Toc337198452"/>
      <w:r w:rsidRPr="00677940">
        <w:rPr>
          <w:rFonts w:ascii="Calibri" w:hAnsi="Calibri"/>
        </w:rPr>
        <w:t>DHCP Subnet and Network Mask Configuration</w:t>
      </w:r>
      <w:bookmarkEnd w:id="1193"/>
    </w:p>
    <w:p w14:paraId="7C0F1AE1" w14:textId="77777777" w:rsidR="00F54036" w:rsidRPr="00677940" w:rsidRDefault="00F54036" w:rsidP="002B4DA8">
      <w:pPr>
        <w:pStyle w:val="a3"/>
        <w:ind w:right="20"/>
        <w:rPr>
          <w:rFonts w:ascii="Calibri" w:hAnsi="Calibri"/>
        </w:rPr>
      </w:pPr>
      <w:r w:rsidRPr="00677940">
        <w:rPr>
          <w:rFonts w:ascii="Calibri" w:hAnsi="Calibri"/>
        </w:rPr>
        <w:t>To configure IP address for the newly created DHCP address pool and server network mask, use the following command in DHCP Network Pool Configuration mode:</w:t>
      </w:r>
    </w:p>
    <w:p w14:paraId="6A871A94" w14:textId="77777777" w:rsidR="00F54036" w:rsidRPr="00677940" w:rsidRDefault="007D7AF6" w:rsidP="002B4DA8">
      <w:pPr>
        <w:pStyle w:val="afffff3"/>
        <w:ind w:right="20"/>
        <w:rPr>
          <w:rFonts w:ascii="Calibri" w:hAnsi="Calibri"/>
        </w:rPr>
      </w:pPr>
      <w:bookmarkStart w:id="1194"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4"/>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77777777" w:rsidR="00F54036" w:rsidRPr="00677940" w:rsidRDefault="00F54036" w:rsidP="002B4DA8">
      <w:pPr>
        <w:pStyle w:val="a3"/>
        <w:ind w:right="20"/>
        <w:rPr>
          <w:rFonts w:ascii="Calibri" w:hAnsi="Calibri"/>
        </w:rPr>
      </w:pPr>
      <w:r w:rsidRPr="00677940">
        <w:rPr>
          <w:rFonts w:ascii="Calibri" w:hAnsi="Calibri"/>
        </w:rPr>
        <w:t>The following shows an example where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5" w:name="_Toc337198453"/>
      <w:r w:rsidRPr="00677940">
        <w:rPr>
          <w:rFonts w:ascii="Calibri" w:hAnsi="Calibri"/>
        </w:rPr>
        <w:t>Setting IP Address Range to be assigned in Network Pool</w:t>
      </w:r>
      <w:bookmarkEnd w:id="1195"/>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6"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77777777" w:rsidR="00F54036" w:rsidRPr="00677940" w:rsidRDefault="00F54036" w:rsidP="002B4DA8">
      <w:pPr>
        <w:pStyle w:val="a3"/>
        <w:ind w:right="20"/>
        <w:rPr>
          <w:rFonts w:ascii="Calibri" w:hAnsi="Calibri"/>
        </w:rPr>
      </w:pPr>
      <w:r w:rsidRPr="00677940">
        <w:rPr>
          <w:rFonts w:ascii="Calibri" w:hAnsi="Calibri"/>
        </w:rPr>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7" w:name="_Toc337198454"/>
      <w:bookmarkEnd w:id="1192"/>
      <w:r w:rsidRPr="00677940">
        <w:rPr>
          <w:rFonts w:ascii="Calibri" w:hAnsi="Calibri"/>
        </w:rPr>
        <w:t>Setting the Default Router for Client</w:t>
      </w:r>
      <w:bookmarkEnd w:id="1197"/>
    </w:p>
    <w:p w14:paraId="470418E5" w14:textId="77777777" w:rsidR="00F54036" w:rsidRPr="00677940" w:rsidRDefault="00F54036" w:rsidP="002B4DA8">
      <w:pPr>
        <w:pStyle w:val="a3"/>
        <w:ind w:right="20"/>
        <w:rPr>
          <w:rFonts w:ascii="Calibri" w:hAnsi="Calibri"/>
        </w:rPr>
      </w:pPr>
      <w:r w:rsidRPr="00677940">
        <w:rPr>
          <w:rFonts w:ascii="Calibri" w:hAnsi="Calibri"/>
        </w:rPr>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8" w:name="_Toc39157519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8"/>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77777777" w:rsidR="00F54036" w:rsidRPr="00677940" w:rsidRDefault="00F54036" w:rsidP="002B4DA8">
      <w:pPr>
        <w:pStyle w:val="a3"/>
        <w:ind w:right="20"/>
        <w:rPr>
          <w:rFonts w:ascii="Calibri" w:hAnsi="Calibri" w:cs="Times New Roman"/>
        </w:rPr>
      </w:pPr>
      <w:r w:rsidRPr="00677940">
        <w:rPr>
          <w:rFonts w:ascii="Calibri" w:hAnsi="Calibri"/>
        </w:rPr>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9" w:name="_Toc337198455"/>
      <w:r w:rsidRPr="00677940">
        <w:rPr>
          <w:rFonts w:ascii="Calibri" w:hAnsi="Calibri"/>
        </w:rPr>
        <w:t>Setting DNS IP Server for Client</w:t>
      </w:r>
      <w:bookmarkEnd w:id="1199"/>
    </w:p>
    <w:p w14:paraId="5D2AAA64" w14:textId="77777777"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Pr="00677940" w:rsidRDefault="00B415A8" w:rsidP="002B4DA8">
      <w:pPr>
        <w:pStyle w:val="afffff3"/>
        <w:ind w:right="20"/>
        <w:rPr>
          <w:rFonts w:ascii="Calibri" w:hAnsi="Calibri"/>
        </w:rPr>
      </w:pPr>
      <w:bookmarkStart w:id="1200"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0"/>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1" w:name="_Toc337198456"/>
      <w:r w:rsidRPr="00677940">
        <w:rPr>
          <w:rFonts w:ascii="Calibri" w:hAnsi="Calibri"/>
        </w:rPr>
        <w:t>Setting the Domain Name for Client</w:t>
      </w:r>
      <w:bookmarkEnd w:id="1201"/>
    </w:p>
    <w:p w14:paraId="72BBA09F" w14:textId="77777777" w:rsidR="00F54036" w:rsidRPr="00677940" w:rsidRDefault="00F54036" w:rsidP="002B4DA8">
      <w:pPr>
        <w:pStyle w:val="a3"/>
        <w:ind w:right="20"/>
        <w:rPr>
          <w:rFonts w:ascii="Calibri" w:hAnsi="Calibri"/>
        </w:rPr>
      </w:pPr>
      <w:r w:rsidRPr="00677940">
        <w:rPr>
          <w:rFonts w:ascii="Calibri" w:hAnsi="Calibri"/>
        </w:rPr>
        <w:t>The domain name of a DHCP client includes the client in the general network group. The following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2"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a domain name as “</w:t>
      </w:r>
      <w:r w:rsidR="00E93CDC" w:rsidRPr="00677940">
        <w:rPr>
          <w:rFonts w:ascii="Calibri" w:hAnsi="Calibri"/>
        </w:rPr>
        <w:t>CommScope</w:t>
      </w:r>
      <w:r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3" w:name="_Toc337198457"/>
      <w:r w:rsidRPr="00677940">
        <w:rPr>
          <w:rFonts w:ascii="Calibri" w:hAnsi="Calibri"/>
        </w:rPr>
        <w:t>Setting Group for Network Pool</w:t>
      </w:r>
      <w:bookmarkEnd w:id="1203"/>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4"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4"/>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binding different network pools into “</w:t>
      </w:r>
      <w:r w:rsidR="00E93CDC" w:rsidRPr="00677940">
        <w:rPr>
          <w:rFonts w:ascii="Calibri" w:hAnsi="Calibri" w:cs="Times New Roman"/>
        </w:rPr>
        <w:t>CommScope</w:t>
      </w:r>
      <w:r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t>. . .</w:t>
            </w:r>
          </w:p>
        </w:tc>
      </w:tr>
    </w:tbl>
    <w:p w14:paraId="0362AE68" w14:textId="77777777" w:rsidR="00F54036" w:rsidRPr="00677940" w:rsidRDefault="00F54036" w:rsidP="002D72FB">
      <w:pPr>
        <w:pStyle w:val="4"/>
        <w:ind w:left="0" w:right="20"/>
        <w:rPr>
          <w:rFonts w:ascii="Calibri" w:hAnsi="Calibri"/>
        </w:rPr>
      </w:pPr>
      <w:bookmarkStart w:id="1205" w:name="_Toc337198458"/>
      <w:r w:rsidRPr="00677940">
        <w:rPr>
          <w:rFonts w:ascii="Calibri" w:hAnsi="Calibri"/>
        </w:rPr>
        <w:t>Setting the Address Lease Time</w:t>
      </w:r>
      <w:bookmarkEnd w:id="1205"/>
    </w:p>
    <w:p w14:paraId="7BC979C9" w14:textId="77777777" w:rsidR="00F54036" w:rsidRPr="00677940" w:rsidRDefault="00F54036" w:rsidP="002B4DA8">
      <w:pPr>
        <w:pStyle w:val="a3"/>
        <w:ind w:right="20"/>
        <w:rPr>
          <w:rFonts w:ascii="Calibri" w:hAnsi="Calibri"/>
        </w:rPr>
      </w:pPr>
      <w:r w:rsidRPr="00677940">
        <w:rPr>
          <w:rFonts w:ascii="Calibri" w:hAnsi="Calibri"/>
        </w:rPr>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Pr="00677940" w:rsidRDefault="007D7AF6" w:rsidP="002B4DA8">
      <w:pPr>
        <w:pStyle w:val="afffff3"/>
        <w:ind w:right="20"/>
        <w:rPr>
          <w:rFonts w:ascii="Calibri" w:hAnsi="Calibri"/>
        </w:rPr>
      </w:pPr>
      <w:bookmarkStart w:id="1206"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6"/>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77777777" w:rsidR="00F54036" w:rsidRPr="00677940" w:rsidRDefault="00F54036" w:rsidP="002B4DA8">
      <w:pPr>
        <w:pStyle w:val="a3"/>
        <w:ind w:right="20"/>
        <w:rPr>
          <w:rFonts w:ascii="Calibri" w:eastAsia="굴림" w:hAnsi="Calibri" w:cs="Times New Roman"/>
        </w:rPr>
      </w:pPr>
      <w:r w:rsidRPr="00677940">
        <w:rPr>
          <w:rFonts w:ascii="Calibri" w:hAnsi="Calibri"/>
        </w:rPr>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7" w:name="_Toc198621920"/>
      <w:bookmarkStart w:id="1208" w:name="_Toc363228377"/>
      <w:bookmarkStart w:id="1209" w:name="_Toc445313210"/>
      <w:bookmarkStart w:id="1210" w:name="_Toc20973448"/>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7"/>
      <w:bookmarkEnd w:id="1208"/>
      <w:bookmarkEnd w:id="1209"/>
    </w:p>
    <w:p w14:paraId="7EC08EB6" w14:textId="77777777"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7777777" w:rsidR="008039B1" w:rsidRPr="00677940" w:rsidRDefault="008039B1" w:rsidP="002B4DA8">
      <w:pPr>
        <w:pStyle w:val="a3"/>
        <w:ind w:right="20"/>
        <w:rPr>
          <w:rFonts w:ascii="Calibri" w:hAnsi="Calibri" w:cs="Arial"/>
        </w:rPr>
      </w:pPr>
      <w:r w:rsidRPr="00677940">
        <w:rPr>
          <w:rFonts w:ascii="Calibri" w:hAnsi="Calibri"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1" w:name="_Toc198525714"/>
      <w:bookmarkStart w:id="1212" w:name="_Toc253144371"/>
      <w:bookmarkStart w:id="1213" w:name="_Toc337198463"/>
      <w:bookmarkStart w:id="1214" w:name="_Toc354416207"/>
      <w:bookmarkStart w:id="1215" w:name="_Toc445313211"/>
      <w:r w:rsidRPr="00677940">
        <w:rPr>
          <w:rFonts w:ascii="Calibri" w:hAnsi="Calibri"/>
        </w:rPr>
        <w:t>DHCP relay agent Features and Configuration</w:t>
      </w:r>
      <w:bookmarkEnd w:id="1211"/>
      <w:bookmarkEnd w:id="1212"/>
      <w:bookmarkEnd w:id="1213"/>
      <w:bookmarkEnd w:id="1214"/>
      <w:bookmarkEnd w:id="1215"/>
    </w:p>
    <w:p w14:paraId="4E4F233F" w14:textId="77777777" w:rsidR="00F54036" w:rsidRPr="00677940" w:rsidRDefault="00F54036" w:rsidP="001E7454">
      <w:pPr>
        <w:pStyle w:val="3"/>
        <w:ind w:left="0" w:right="20"/>
        <w:rPr>
          <w:rFonts w:ascii="Calibri" w:hAnsi="Calibri"/>
        </w:rPr>
      </w:pPr>
      <w:bookmarkStart w:id="1216" w:name="_Toc198525715"/>
      <w:bookmarkStart w:id="1217" w:name="_Toc253144372"/>
      <w:bookmarkStart w:id="1218" w:name="_Toc337198464"/>
      <w:bookmarkStart w:id="1219" w:name="_Toc354416208"/>
      <w:bookmarkStart w:id="1220" w:name="_Toc445313212"/>
      <w:r w:rsidRPr="00677940">
        <w:rPr>
          <w:rFonts w:ascii="Calibri" w:hAnsi="Calibri"/>
        </w:rPr>
        <w:t xml:space="preserve">DHCP relay </w:t>
      </w:r>
      <w:bookmarkEnd w:id="1216"/>
      <w:bookmarkEnd w:id="1217"/>
      <w:r w:rsidRPr="00677940">
        <w:rPr>
          <w:rFonts w:ascii="Calibri" w:hAnsi="Calibri"/>
        </w:rPr>
        <w:t>agent Overview</w:t>
      </w:r>
      <w:bookmarkEnd w:id="1218"/>
      <w:bookmarkEnd w:id="1219"/>
      <w:bookmarkEnd w:id="1220"/>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1" w:name="_Toc198526222"/>
      <w:bookmarkStart w:id="1222" w:name="_Toc198621990"/>
      <w:bookmarkStart w:id="1223" w:name="_Toc361679437"/>
      <w:bookmarkStart w:id="1224"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1"/>
      <w:bookmarkEnd w:id="1222"/>
      <w:bookmarkEnd w:id="1223"/>
      <w:r w:rsidR="00F54036" w:rsidRPr="00677940">
        <w:rPr>
          <w:rFonts w:ascii="Calibri" w:hAnsi="Calibri"/>
        </w:rPr>
        <w:t>Message transmissions of DHCP server as a DHCP relay agent</w:t>
      </w:r>
      <w:bookmarkEnd w:id="1224"/>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5" w:name="_Toc20973449"/>
      <w:bookmarkStart w:id="1226" w:name="_Toc198525717"/>
      <w:bookmarkStart w:id="1227" w:name="_Toc253144373"/>
      <w:bookmarkStart w:id="1228" w:name="_Toc337198465"/>
      <w:bookmarkStart w:id="1229" w:name="_Toc354416209"/>
      <w:bookmarkStart w:id="1230" w:name="_Toc445313213"/>
      <w:r w:rsidRPr="00677940">
        <w:rPr>
          <w:rFonts w:ascii="Calibri" w:hAnsi="Calibri"/>
        </w:rPr>
        <w:t>Enabling DHCP Relay Function</w:t>
      </w:r>
      <w:bookmarkEnd w:id="1225"/>
      <w:bookmarkEnd w:id="1226"/>
      <w:bookmarkEnd w:id="1227"/>
      <w:bookmarkEnd w:id="1228"/>
      <w:bookmarkEnd w:id="1229"/>
      <w:bookmarkEnd w:id="1230"/>
    </w:p>
    <w:p w14:paraId="26BD535B" w14:textId="77777777" w:rsidR="00F54036" w:rsidRPr="00677940" w:rsidRDefault="00F54036" w:rsidP="002B4DA8">
      <w:pPr>
        <w:pStyle w:val="a3"/>
        <w:ind w:right="20"/>
        <w:rPr>
          <w:rFonts w:ascii="Calibri" w:hAnsi="Calibri"/>
        </w:rPr>
      </w:pPr>
      <w:r w:rsidRPr="00677940">
        <w:rPr>
          <w:rFonts w:ascii="Calibri" w:hAnsi="Calibri"/>
        </w:rPr>
        <w:t>By default, the DHCP relay agent function is not enabled. To enable the DHCP relay agent, use the following command in global configuration mode:</w:t>
      </w:r>
    </w:p>
    <w:p w14:paraId="4833961C" w14:textId="77777777" w:rsidR="00B415A8" w:rsidRPr="00677940" w:rsidRDefault="00B415A8" w:rsidP="001E7454">
      <w:pPr>
        <w:pStyle w:val="afffff3"/>
        <w:ind w:left="0" w:right="20"/>
        <w:rPr>
          <w:rFonts w:ascii="Calibri" w:hAnsi="Calibri"/>
        </w:rPr>
      </w:pPr>
      <w:bookmarkStart w:id="1231"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1"/>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2" w:name="_Toc198525718"/>
      <w:bookmarkStart w:id="1233" w:name="_Toc253144374"/>
      <w:bookmarkStart w:id="1234" w:name="_Toc337198466"/>
      <w:bookmarkStart w:id="1235" w:name="_Toc354416210"/>
      <w:bookmarkStart w:id="1236" w:name="_Toc445313214"/>
      <w:r w:rsidRPr="00677940">
        <w:rPr>
          <w:rFonts w:ascii="Calibri" w:hAnsi="Calibri"/>
        </w:rPr>
        <w:t xml:space="preserve">DHCP Server </w:t>
      </w:r>
      <w:bookmarkEnd w:id="1232"/>
      <w:bookmarkEnd w:id="1233"/>
      <w:r w:rsidRPr="00677940">
        <w:rPr>
          <w:rFonts w:ascii="Calibri" w:hAnsi="Calibri"/>
        </w:rPr>
        <w:t>Configuration on DHCP Relay Agent</w:t>
      </w:r>
      <w:bookmarkEnd w:id="1234"/>
      <w:bookmarkEnd w:id="1235"/>
      <w:bookmarkEnd w:id="1236"/>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setting DHCP message with RX, use the following command:</w:t>
      </w:r>
    </w:p>
    <w:p w14:paraId="4E5C6CC5" w14:textId="77777777" w:rsidR="00F54036" w:rsidRPr="00677940" w:rsidRDefault="006A4BB0" w:rsidP="002B4DA8">
      <w:pPr>
        <w:pStyle w:val="affff4"/>
        <w:wordWrap/>
        <w:ind w:right="20"/>
        <w:rPr>
          <w:rFonts w:ascii="Calibri" w:hAnsi="Calibri"/>
        </w:rPr>
      </w:pPr>
      <w:bookmarkStart w:id="1237" w:name="_Toc354416616"/>
      <w:bookmarkStart w:id="1238"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9" w:name="_Toc198525719"/>
      <w:bookmarkStart w:id="1240" w:name="_Toc198621925"/>
      <w:bookmarkStart w:id="1241" w:name="_Toc363228382"/>
      <w:bookmarkStart w:id="1242" w:name="_Toc445313215"/>
      <w:r w:rsidRPr="00677940">
        <w:rPr>
          <w:rFonts w:ascii="Calibri" w:hAnsi="Calibri"/>
        </w:rPr>
        <w:t>DHCP relay information option</w:t>
      </w:r>
      <w:r w:rsidR="008039B1" w:rsidRPr="00677940">
        <w:rPr>
          <w:rFonts w:ascii="Calibri" w:hAnsi="Calibri"/>
        </w:rPr>
        <w:t xml:space="preserve"> </w:t>
      </w:r>
      <w:r w:rsidRPr="00677940">
        <w:rPr>
          <w:rFonts w:ascii="Calibri" w:hAnsi="Calibri"/>
        </w:rPr>
        <w:t xml:space="preserve">(OPTION82) </w:t>
      </w:r>
      <w:bookmarkEnd w:id="1239"/>
      <w:bookmarkEnd w:id="1240"/>
      <w:bookmarkEnd w:id="1241"/>
      <w:r w:rsidRPr="00677940">
        <w:rPr>
          <w:rFonts w:ascii="Calibri" w:hAnsi="Calibri"/>
        </w:rPr>
        <w:t>Configuration</w:t>
      </w:r>
      <w:bookmarkEnd w:id="1242"/>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7777777" w:rsidR="00F54036" w:rsidRPr="00677940" w:rsidRDefault="00F54036" w:rsidP="002B4DA8">
      <w:pPr>
        <w:pStyle w:val="a3"/>
        <w:ind w:right="20"/>
        <w:rPr>
          <w:rFonts w:ascii="Calibri" w:hAnsi="Calibri"/>
        </w:rPr>
      </w:pPr>
      <w:r w:rsidRPr="00677940">
        <w:rPr>
          <w:rFonts w:ascii="Calibri" w:hAnsi="Calibri"/>
        </w:rPr>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3"/>
      <w:bookmarkEnd w:id="1244"/>
      <w:bookmarkEnd w:id="1245"/>
      <w:bookmarkEnd w:id="1246"/>
    </w:p>
    <w:p w14:paraId="403B0081" w14:textId="77777777" w:rsidR="00F54036" w:rsidRPr="00677940" w:rsidRDefault="00F54036" w:rsidP="001E7454">
      <w:pPr>
        <w:pStyle w:val="4"/>
        <w:ind w:left="0" w:right="20"/>
        <w:rPr>
          <w:rFonts w:ascii="Calibri" w:hAnsi="Calibri"/>
        </w:rPr>
      </w:pPr>
      <w:bookmarkStart w:id="1247" w:name="_Toc337198468"/>
      <w:r w:rsidRPr="00677940">
        <w:rPr>
          <w:rFonts w:ascii="Calibri" w:hAnsi="Calibri"/>
        </w:rPr>
        <w:t>Enabling DHCP relay information option</w:t>
      </w:r>
      <w:bookmarkEnd w:id="1247"/>
    </w:p>
    <w:p w14:paraId="328F2437" w14:textId="4A070F8C"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the following command:</w:t>
      </w:r>
    </w:p>
    <w:p w14:paraId="386D132B" w14:textId="77777777" w:rsidR="00136217" w:rsidRPr="00677940" w:rsidRDefault="00136217" w:rsidP="002B4DA8">
      <w:pPr>
        <w:pStyle w:val="afffff3"/>
        <w:ind w:right="20"/>
        <w:rPr>
          <w:rFonts w:ascii="Calibri" w:hAnsi="Calibri"/>
        </w:rPr>
      </w:pPr>
      <w:bookmarkStart w:id="1248"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8"/>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7777777" w:rsidR="00F54036" w:rsidRPr="00677940" w:rsidRDefault="00F54036" w:rsidP="002B4DA8">
      <w:pPr>
        <w:pStyle w:val="a3"/>
        <w:ind w:right="20"/>
        <w:rPr>
          <w:rFonts w:ascii="Calibri" w:hAnsi="Calibri"/>
        </w:rPr>
      </w:pPr>
      <w:r w:rsidRPr="00677940">
        <w:rPr>
          <w:rFonts w:ascii="Calibri" w:hAnsi="Calibri"/>
        </w:rPr>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9" w:name="_Toc337198469"/>
      <w:r w:rsidRPr="00677940">
        <w:rPr>
          <w:rFonts w:ascii="Calibri" w:hAnsi="Calibri"/>
        </w:rPr>
        <w:t>Relay agent information option reforwarding Policy Configuration</w:t>
      </w:r>
      <w:bookmarkEnd w:id="1249"/>
    </w:p>
    <w:p w14:paraId="666C29F3" w14:textId="77777777"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the following command in global mode: </w:t>
      </w:r>
    </w:p>
    <w:p w14:paraId="5E924D4E" w14:textId="77777777" w:rsidR="00136217" w:rsidRPr="00677940" w:rsidRDefault="00136217" w:rsidP="002B4DA8">
      <w:pPr>
        <w:pStyle w:val="afffff3"/>
        <w:ind w:right="20"/>
        <w:rPr>
          <w:rFonts w:ascii="Calibri" w:hAnsi="Calibri"/>
        </w:rPr>
      </w:pPr>
      <w:bookmarkStart w:id="1250"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0"/>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77777777" w:rsidR="00F54036" w:rsidRPr="00677940" w:rsidRDefault="00F54036" w:rsidP="002B4DA8">
      <w:pPr>
        <w:pStyle w:val="a3"/>
        <w:ind w:right="20"/>
        <w:rPr>
          <w:rFonts w:ascii="Calibri" w:hAnsi="Calibri"/>
        </w:rPr>
      </w:pPr>
      <w:r w:rsidRPr="00677940">
        <w:rPr>
          <w:rFonts w:ascii="Calibri" w:hAnsi="Calibri"/>
        </w:rPr>
        <w:t>In the following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1" w:name="_Toc198525720"/>
      <w:bookmarkStart w:id="1252" w:name="_Toc198621926"/>
      <w:bookmarkStart w:id="1253" w:name="_Toc363228385"/>
      <w:bookmarkStart w:id="1254" w:name="_Toc445313216"/>
      <w:r w:rsidRPr="00677940">
        <w:rPr>
          <w:rFonts w:ascii="Calibri" w:hAnsi="Calibri"/>
        </w:rPr>
        <w:t xml:space="preserve">DHCP Smart Relay </w:t>
      </w:r>
      <w:bookmarkEnd w:id="1251"/>
      <w:bookmarkEnd w:id="1252"/>
      <w:bookmarkEnd w:id="1253"/>
      <w:r w:rsidRPr="00677940">
        <w:rPr>
          <w:rFonts w:ascii="Calibri" w:hAnsi="Calibri"/>
        </w:rPr>
        <w:t>Configuration</w:t>
      </w:r>
      <w:bookmarkEnd w:id="1254"/>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5"/>
      <w:bookmarkEnd w:id="1256"/>
      <w:bookmarkEnd w:id="1257"/>
      <w:r w:rsidR="00F54036" w:rsidRPr="00677940">
        <w:rPr>
          <w:rFonts w:ascii="Calibri" w:hAnsi="Calibri"/>
        </w:rPr>
        <w:t>running procedure</w:t>
      </w:r>
      <w:bookmarkEnd w:id="1258"/>
    </w:p>
    <w:p w14:paraId="0F64E171" w14:textId="77777777" w:rsidR="00F54036" w:rsidRPr="00677940" w:rsidRDefault="00F54036" w:rsidP="002B4DA8">
      <w:pPr>
        <w:pStyle w:val="a3"/>
        <w:ind w:right="20"/>
        <w:rPr>
          <w:rFonts w:ascii="Calibri" w:hAnsi="Calibri"/>
        </w:rPr>
      </w:pPr>
      <w:r w:rsidRPr="00677940">
        <w:rPr>
          <w:rFonts w:ascii="Calibri" w:hAnsi="Calibri"/>
        </w:rPr>
        <w:t xml:space="preserve">To enable DHCP smart-relay, use the following command. </w:t>
      </w:r>
    </w:p>
    <w:p w14:paraId="2C29617A" w14:textId="77777777" w:rsidR="00F54036" w:rsidRPr="00677940" w:rsidRDefault="006A4BB0" w:rsidP="002B4DA8">
      <w:pPr>
        <w:pStyle w:val="affff4"/>
        <w:wordWrap/>
        <w:ind w:right="20"/>
        <w:rPr>
          <w:rFonts w:ascii="Calibri" w:hAnsi="Calibri"/>
        </w:rPr>
      </w:pPr>
      <w:bookmarkStart w:id="1259" w:name="_Toc354416619"/>
      <w:bookmarkStart w:id="1260"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1" w:name="_Toc198525721"/>
      <w:bookmarkStart w:id="1262" w:name="_Toc198621927"/>
      <w:bookmarkStart w:id="1263" w:name="_Toc363228386"/>
      <w:bookmarkStart w:id="1264" w:name="_Toc445313217"/>
      <w:r w:rsidRPr="00677940">
        <w:rPr>
          <w:rFonts w:ascii="Calibri" w:hAnsi="Calibri"/>
        </w:rPr>
        <w:t xml:space="preserve">DHCP Relay Verify MAC-Address </w:t>
      </w:r>
      <w:bookmarkEnd w:id="1261"/>
      <w:bookmarkEnd w:id="1262"/>
      <w:bookmarkEnd w:id="1263"/>
      <w:r w:rsidRPr="00677940">
        <w:rPr>
          <w:rFonts w:ascii="Calibri" w:hAnsi="Calibri"/>
        </w:rPr>
        <w:t>Configuration</w:t>
      </w:r>
      <w:bookmarkEnd w:id="1264"/>
    </w:p>
    <w:p w14:paraId="21FD3BA2" w14:textId="77777777" w:rsidR="00F54036" w:rsidRPr="00677940" w:rsidRDefault="00F54036" w:rsidP="002B4DA8">
      <w:pPr>
        <w:pStyle w:val="a3"/>
        <w:ind w:right="20"/>
        <w:rPr>
          <w:rFonts w:ascii="Calibri" w:hAnsi="Calibri"/>
        </w:rPr>
      </w:pPr>
      <w:r w:rsidRPr="00677940">
        <w:rPr>
          <w:rFonts w:ascii="Calibri" w:hAnsi="Calibri"/>
        </w:rPr>
        <w:t>DHCP relay agent uses the following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the following command: </w:t>
      </w:r>
    </w:p>
    <w:p w14:paraId="3D430CF9" w14:textId="77777777" w:rsidR="00136217" w:rsidRPr="00677940" w:rsidRDefault="00136217" w:rsidP="002B4DA8">
      <w:pPr>
        <w:pStyle w:val="afffff3"/>
        <w:ind w:right="20"/>
        <w:rPr>
          <w:rFonts w:ascii="Calibri" w:hAnsi="Calibri"/>
        </w:rPr>
      </w:pPr>
      <w:bookmarkStart w:id="1265"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5"/>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77777777" w:rsidR="00F54036" w:rsidRPr="00677940" w:rsidRDefault="00F54036" w:rsidP="002B4DA8">
      <w:pPr>
        <w:pStyle w:val="a3"/>
        <w:ind w:right="20"/>
        <w:rPr>
          <w:rFonts w:ascii="Calibri" w:hAnsi="Calibri"/>
        </w:rPr>
      </w:pPr>
      <w:r w:rsidRPr="00677940">
        <w:rPr>
          <w:rFonts w:ascii="Calibri" w:hAnsi="Calibri"/>
        </w:rPr>
        <w:t>The following is an example of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6" w:name="_Toc198525722"/>
      <w:bookmarkStart w:id="1267" w:name="_Toc198621928"/>
      <w:bookmarkStart w:id="1268" w:name="_Toc363228387"/>
    </w:p>
    <w:p w14:paraId="1DF94AF0" w14:textId="77777777" w:rsidR="00F54036" w:rsidRPr="00677940" w:rsidRDefault="00F54036" w:rsidP="001E7454">
      <w:pPr>
        <w:pStyle w:val="3"/>
        <w:ind w:left="0" w:right="20"/>
        <w:rPr>
          <w:rFonts w:ascii="Calibri" w:hAnsi="Calibri"/>
        </w:rPr>
      </w:pPr>
      <w:bookmarkStart w:id="1269" w:name="_Toc445313218"/>
      <w:r w:rsidRPr="00677940">
        <w:rPr>
          <w:rFonts w:ascii="Calibri" w:hAnsi="Calibri"/>
        </w:rPr>
        <w:t xml:space="preserve">DHCP relay rate-limit </w:t>
      </w:r>
      <w:bookmarkEnd w:id="1266"/>
      <w:bookmarkEnd w:id="1267"/>
      <w:bookmarkEnd w:id="1268"/>
      <w:r w:rsidR="003E15A7" w:rsidRPr="00677940">
        <w:rPr>
          <w:rFonts w:ascii="Calibri" w:hAnsi="Calibri"/>
        </w:rPr>
        <w:t>Set-up</w:t>
      </w:r>
      <w:bookmarkEnd w:id="1269"/>
    </w:p>
    <w:p w14:paraId="7FBC90DB" w14:textId="01DEB49F" w:rsidR="00F939B7" w:rsidRPr="00677940" w:rsidRDefault="00F939B7" w:rsidP="002B4DA8">
      <w:pPr>
        <w:pStyle w:val="a3"/>
        <w:ind w:right="20"/>
        <w:rPr>
          <w:rFonts w:ascii="Calibri" w:eastAsia="굴림" w:hAnsi="Calibri"/>
        </w:rPr>
      </w:pPr>
      <w:r w:rsidRPr="00677940">
        <w:rPr>
          <w:rStyle w:val="hps"/>
          <w:rFonts w:ascii="Calibri" w:hAnsi="Calibri"/>
          <w:color w:val="222222"/>
        </w:rPr>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Pr="00677940">
        <w:rPr>
          <w:rStyle w:val="hps"/>
          <w:rFonts w:ascii="Calibri" w:hAnsi="Calibri"/>
          <w:color w:val="222222"/>
        </w:rPr>
        <w:t>The following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FF5482" w:rsidRDefault="00FF5482"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FF5482" w:rsidRDefault="00FF5482"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FF5482" w:rsidRDefault="00FF5482"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FF5482" w:rsidRDefault="00FF5482"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FF5482" w:rsidRDefault="00FF5482"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FF5482" w:rsidRDefault="00FF5482"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0"/>
      <w:bookmarkEnd w:id="1271"/>
      <w:bookmarkEnd w:id="1272"/>
      <w:r w:rsidR="009628C7" w:rsidRPr="00677940">
        <w:rPr>
          <w:rFonts w:ascii="Calibri" w:hAnsi="Calibri"/>
        </w:rPr>
        <w:t>in work</w:t>
      </w:r>
      <w:bookmarkEnd w:id="1273"/>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or Request packets that are 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4" w:name="_Toc337198472"/>
      <w:bookmarkStart w:id="1275" w:name="_Toc348625978"/>
      <w:bookmarkStart w:id="1276" w:name="_Toc445313219"/>
      <w:r w:rsidRPr="00677940">
        <w:rPr>
          <w:rFonts w:ascii="Calibri" w:hAnsi="Calibri"/>
        </w:rPr>
        <w:t>DHCP Class based DHCP packet forwarding</w:t>
      </w:r>
      <w:bookmarkEnd w:id="1274"/>
      <w:bookmarkEnd w:id="1275"/>
      <w:bookmarkEnd w:id="1276"/>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7"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8" w:name="_Toc337198139"/>
      <w:bookmarkStart w:id="1279"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7"/>
      <w:bookmarkEnd w:id="1278"/>
      <w:bookmarkEnd w:id="1279"/>
    </w:p>
    <w:p w14:paraId="0A771840" w14:textId="77777777" w:rsidR="00733A41" w:rsidRPr="00677940" w:rsidRDefault="00733A41" w:rsidP="001E7454">
      <w:pPr>
        <w:pStyle w:val="4"/>
        <w:ind w:left="0" w:right="20"/>
        <w:rPr>
          <w:rFonts w:ascii="Calibri" w:hAnsi="Calibri"/>
          <w:szCs w:val="18"/>
        </w:rPr>
      </w:pPr>
      <w:bookmarkStart w:id="1280" w:name="_Toc337198473"/>
      <w:r w:rsidRPr="00677940">
        <w:rPr>
          <w:rFonts w:ascii="Calibri" w:hAnsi="Calibri"/>
          <w:szCs w:val="18"/>
        </w:rPr>
        <w:t>DHCP Class Configuration</w:t>
      </w:r>
      <w:bookmarkEnd w:id="1280"/>
    </w:p>
    <w:p w14:paraId="15EA1131" w14:textId="1107C1A4"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the following command.</w:t>
      </w:r>
    </w:p>
    <w:p w14:paraId="4FA23248" w14:textId="77777777" w:rsidR="00733A41" w:rsidRPr="00677940" w:rsidRDefault="003C4BF7" w:rsidP="002B4DA8">
      <w:pPr>
        <w:pStyle w:val="affff4"/>
        <w:wordWrap/>
        <w:ind w:right="20"/>
        <w:rPr>
          <w:rFonts w:ascii="Calibri" w:hAnsi="Calibri"/>
        </w:rPr>
      </w:pPr>
      <w:bookmarkStart w:id="1281" w:name="_Toc348626382"/>
      <w:bookmarkStart w:id="1282"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7777777" w:rsidR="00733A41" w:rsidRPr="00677940" w:rsidRDefault="00733A41" w:rsidP="002B4DA8">
      <w:pPr>
        <w:pStyle w:val="a3"/>
        <w:ind w:right="20"/>
        <w:rPr>
          <w:rFonts w:ascii="Calibri" w:hAnsi="Calibri" w:cs="Arial"/>
        </w:rPr>
      </w:pPr>
      <w:r w:rsidRPr="00677940">
        <w:rPr>
          <w:rFonts w:ascii="Calibri" w:hAnsi="Calibri" w:cs="Arial"/>
        </w:rPr>
        <w:t xml:space="preserve">The following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3" w:name="_Toc337198474"/>
      <w:r w:rsidRPr="00677940">
        <w:rPr>
          <w:rFonts w:ascii="Calibri" w:hAnsi="Calibri"/>
          <w:szCs w:val="18"/>
        </w:rPr>
        <w:t>DHCP Relay-Pool Configuration</w:t>
      </w:r>
      <w:bookmarkEnd w:id="1283"/>
    </w:p>
    <w:p w14:paraId="4EED3C8D" w14:textId="77777777" w:rsidR="00733A41" w:rsidRPr="00677940" w:rsidRDefault="00733A41" w:rsidP="002B4DA8">
      <w:pPr>
        <w:pStyle w:val="a3"/>
        <w:ind w:right="20"/>
        <w:rPr>
          <w:rFonts w:ascii="Calibri" w:hAnsi="Calibri" w:cs="Arial"/>
        </w:rPr>
      </w:pPr>
      <w:r w:rsidRPr="00677940">
        <w:rPr>
          <w:rFonts w:ascii="Calibri" w:hAnsi="Calibri" w:cs="Arial"/>
        </w:rPr>
        <w:t>To set DHCP Relay-Pool, use the following commands:</w:t>
      </w:r>
    </w:p>
    <w:p w14:paraId="7E38C70F" w14:textId="77777777" w:rsidR="00733A41" w:rsidRPr="00677940" w:rsidRDefault="003C4BF7" w:rsidP="002B4DA8">
      <w:pPr>
        <w:pStyle w:val="affff4"/>
        <w:wordWrap/>
        <w:ind w:right="20"/>
        <w:rPr>
          <w:rFonts w:ascii="Calibri" w:hAnsi="Calibri"/>
        </w:rPr>
      </w:pPr>
      <w:bookmarkStart w:id="1284" w:name="_Toc348626383"/>
      <w:bookmarkStart w:id="1285"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6" w:name="_Toc198525726"/>
      <w:bookmarkStart w:id="1287" w:name="_Toc198621929"/>
      <w:bookmarkStart w:id="1288" w:name="_Toc363228388"/>
      <w:bookmarkStart w:id="1289" w:name="_Toc445313220"/>
      <w:r w:rsidRPr="00677940">
        <w:rPr>
          <w:rFonts w:ascii="Calibri" w:hAnsi="Calibri"/>
        </w:rPr>
        <w:t xml:space="preserve">DHCP Snooping </w:t>
      </w:r>
      <w:bookmarkEnd w:id="1286"/>
      <w:bookmarkEnd w:id="1287"/>
      <w:bookmarkEnd w:id="1288"/>
      <w:r w:rsidRPr="00677940">
        <w:rPr>
          <w:rFonts w:ascii="Calibri" w:hAnsi="Calibri"/>
        </w:rPr>
        <w:t>Function</w:t>
      </w:r>
      <w:bookmarkEnd w:id="1289"/>
    </w:p>
    <w:p w14:paraId="0A73BD9A" w14:textId="77777777" w:rsidR="00F54036" w:rsidRPr="00677940" w:rsidRDefault="00F54036" w:rsidP="001B37C1">
      <w:pPr>
        <w:pStyle w:val="3"/>
        <w:ind w:left="0" w:right="20"/>
        <w:rPr>
          <w:rFonts w:ascii="Calibri" w:hAnsi="Calibri"/>
        </w:rPr>
      </w:pPr>
      <w:bookmarkStart w:id="1290" w:name="_Toc198525727"/>
      <w:bookmarkStart w:id="1291" w:name="_Toc198621930"/>
      <w:bookmarkStart w:id="1292" w:name="_Toc363228389"/>
      <w:bookmarkStart w:id="1293" w:name="_Toc445313221"/>
      <w:r w:rsidRPr="00677940">
        <w:rPr>
          <w:rFonts w:ascii="Calibri" w:hAnsi="Calibri"/>
        </w:rPr>
        <w:t xml:space="preserve">DHCP Snooping </w:t>
      </w:r>
      <w:bookmarkEnd w:id="1290"/>
      <w:bookmarkEnd w:id="1291"/>
      <w:bookmarkEnd w:id="1292"/>
      <w:r w:rsidRPr="00677940">
        <w:rPr>
          <w:rFonts w:ascii="Calibri" w:hAnsi="Calibri"/>
        </w:rPr>
        <w:t>Function Overview</w:t>
      </w:r>
      <w:bookmarkEnd w:id="1293"/>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4" w:name="_Toc363228390"/>
      <w:r w:rsidRPr="00677940">
        <w:rPr>
          <w:rFonts w:ascii="Calibri" w:hAnsi="Calibri"/>
        </w:rPr>
        <w:t>Trust and Untrust Source</w:t>
      </w:r>
      <w:bookmarkEnd w:id="1294"/>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5" w:name="_Toc160249752"/>
      <w:bookmarkStart w:id="1296" w:name="_Toc174759669"/>
      <w:bookmarkStart w:id="1297" w:name="_Toc363228391"/>
      <w:r w:rsidRPr="00677940">
        <w:rPr>
          <w:rFonts w:ascii="Calibri" w:hAnsi="Calibri"/>
        </w:rPr>
        <w:t>DHCP Snooping Binding Database</w:t>
      </w:r>
      <w:bookmarkEnd w:id="1295"/>
      <w:bookmarkEnd w:id="1296"/>
      <w:bookmarkEnd w:id="1297"/>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8" w:name="_Toc160249753"/>
      <w:bookmarkStart w:id="1299" w:name="_Toc174759670"/>
      <w:bookmarkStart w:id="1300" w:name="_Toc363228392"/>
      <w:r w:rsidRPr="00677940">
        <w:rPr>
          <w:rFonts w:ascii="Calibri" w:hAnsi="Calibri"/>
        </w:rPr>
        <w:t>Packet Validation</w:t>
      </w:r>
      <w:bookmarkEnd w:id="1298"/>
      <w:bookmarkEnd w:id="1299"/>
      <w:bookmarkEnd w:id="1300"/>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1" w:name="_Toc363228393"/>
      <w:r w:rsidRPr="00677940">
        <w:rPr>
          <w:rFonts w:ascii="Calibri" w:hAnsi="Calibri"/>
        </w:rPr>
        <w:t>Packet Rate-limit</w:t>
      </w:r>
      <w:bookmarkEnd w:id="1301"/>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2" w:name="_Toc445313222"/>
      <w:bookmarkStart w:id="1303" w:name="_Toc337198481"/>
      <w:bookmarkStart w:id="1304" w:name="_Toc354416217"/>
      <w:r w:rsidRPr="00677940">
        <w:rPr>
          <w:rFonts w:ascii="Calibri" w:hAnsi="Calibri"/>
        </w:rPr>
        <w:t>Activation of DHCP Snooping Function</w:t>
      </w:r>
      <w:bookmarkEnd w:id="1302"/>
      <w:r w:rsidRPr="00677940">
        <w:rPr>
          <w:rFonts w:ascii="Calibri" w:hAnsi="Calibri"/>
        </w:rPr>
        <w:t xml:space="preserve"> </w:t>
      </w:r>
      <w:bookmarkEnd w:id="1303"/>
      <w:bookmarkEnd w:id="1304"/>
    </w:p>
    <w:p w14:paraId="15FA8507" w14:textId="77777777" w:rsidR="00F54036" w:rsidRPr="00677940" w:rsidRDefault="00F54036" w:rsidP="002B4DA8">
      <w:pPr>
        <w:pStyle w:val="a3"/>
        <w:ind w:right="20"/>
        <w:rPr>
          <w:rFonts w:ascii="Calibri" w:hAnsi="Calibri"/>
        </w:rPr>
      </w:pPr>
      <w:r w:rsidRPr="00677940">
        <w:rPr>
          <w:rFonts w:ascii="Calibri" w:hAnsi="Calibri"/>
        </w:rPr>
        <w:t>By default, DHCP Snooping of a switch is disabled. To enable the DHCP Snooping, use the following command in the global mode.</w:t>
      </w:r>
    </w:p>
    <w:p w14:paraId="46CE16B7" w14:textId="77777777" w:rsidR="00485197" w:rsidRPr="00677940" w:rsidRDefault="00485197" w:rsidP="002B4DA8">
      <w:pPr>
        <w:pStyle w:val="afffff3"/>
        <w:ind w:right="20"/>
        <w:rPr>
          <w:rFonts w:ascii="Calibri" w:hAnsi="Calibri"/>
        </w:rPr>
      </w:pPr>
      <w:bookmarkStart w:id="1305"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5"/>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6500"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8039B1">
        <w:tc>
          <w:tcPr>
            <w:tcW w:w="2500"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6500" w:type="dxa"/>
          </w:tcPr>
          <w:p w14:paraId="01A9A96B" w14:textId="77777777" w:rsidR="00F54036" w:rsidRPr="00677940" w:rsidRDefault="00F54036" w:rsidP="001B37C1">
            <w:pPr>
              <w:pStyle w:val="RanTable"/>
              <w:ind w:left="0" w:right="20"/>
              <w:rPr>
                <w:rFonts w:ascii="Calibri" w:hAnsi="Calibri"/>
              </w:rPr>
            </w:pPr>
            <w:r w:rsidRPr="00677940">
              <w:rPr>
                <w:rFonts w:ascii="Calibri" w:hAnsi="Calibri"/>
              </w:rPr>
              <w:t>Activates DHCP Snooping function</w:t>
            </w:r>
          </w:p>
          <w:p w14:paraId="64D51DAC" w14:textId="77777777" w:rsidR="00F54036" w:rsidRPr="00677940" w:rsidRDefault="00F54036" w:rsidP="001B37C1">
            <w:pPr>
              <w:pStyle w:val="RanTable"/>
              <w:ind w:left="0" w:right="20"/>
              <w:rPr>
                <w:rFonts w:ascii="Calibri" w:hAnsi="Calibri"/>
              </w:rPr>
            </w:pPr>
            <w:r w:rsidRPr="00677940">
              <w:rPr>
                <w:rFonts w:ascii="Calibri" w:hAnsi="Calibri"/>
              </w:rPr>
              <w:t>Use no format command to disable DHCP Snooping function.</w:t>
            </w:r>
          </w:p>
        </w:tc>
      </w:tr>
    </w:tbl>
    <w:p w14:paraId="5DB73793" w14:textId="77777777" w:rsidR="00F54036" w:rsidRPr="00677940" w:rsidRDefault="00F54036" w:rsidP="002B4DA8">
      <w:pPr>
        <w:pStyle w:val="-1"/>
        <w:ind w:right="20"/>
        <w:rPr>
          <w:rFonts w:ascii="Calibri" w:hAnsi="Calibri"/>
        </w:rPr>
      </w:pPr>
      <w:bookmarkStart w:id="1306" w:name="_Toc391378350"/>
      <w:r w:rsidRPr="00677940">
        <w:rPr>
          <w:rFonts w:ascii="Calibri" w:hAnsi="Calibri"/>
        </w:rPr>
        <w:t>The following is an example of enabling DHCP Snooping function:</w:t>
      </w:r>
      <w:bookmarkEnd w:id="1306"/>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7" w:name="_Toc174759673"/>
      <w:bookmarkStart w:id="1308" w:name="_Toc198525730"/>
      <w:bookmarkStart w:id="1309" w:name="_Toc198621932"/>
      <w:bookmarkStart w:id="1310" w:name="_Toc363228395"/>
      <w:bookmarkStart w:id="1311" w:name="_Toc445313223"/>
      <w:r w:rsidRPr="00677940">
        <w:rPr>
          <w:rFonts w:ascii="Calibri" w:hAnsi="Calibri"/>
        </w:rPr>
        <w:t xml:space="preserve">DHCP Snooping Vlan </w:t>
      </w:r>
      <w:bookmarkEnd w:id="1307"/>
      <w:bookmarkEnd w:id="1308"/>
      <w:bookmarkEnd w:id="1309"/>
      <w:bookmarkEnd w:id="1310"/>
      <w:r w:rsidRPr="00677940">
        <w:rPr>
          <w:rFonts w:ascii="Calibri" w:hAnsi="Calibri"/>
        </w:rPr>
        <w:t>Configuration</w:t>
      </w:r>
      <w:bookmarkEnd w:id="1311"/>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2"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3" w:name="_Toc174759674"/>
      <w:bookmarkStart w:id="1314" w:name="_Toc198525731"/>
      <w:bookmarkStart w:id="1315" w:name="_Toc198621933"/>
      <w:bookmarkStart w:id="1316" w:name="_Toc363228396"/>
      <w:bookmarkStart w:id="1317" w:name="_Toc445313224"/>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3"/>
      <w:bookmarkEnd w:id="1314"/>
      <w:bookmarkEnd w:id="1315"/>
      <w:bookmarkEnd w:id="1316"/>
      <w:r w:rsidRPr="00677940">
        <w:rPr>
          <w:rFonts w:ascii="Calibri" w:hAnsi="Calibri"/>
        </w:rPr>
        <w:t>Configuration</w:t>
      </w:r>
      <w:bookmarkEnd w:id="1317"/>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8" w:name="_Toc337198484"/>
      <w:r w:rsidRPr="00677940">
        <w:rPr>
          <w:rFonts w:ascii="Calibri" w:hAnsi="Calibri"/>
        </w:rPr>
        <w:t>Enable DHCP Snooping Information Option Function</w:t>
      </w:r>
      <w:bookmarkEnd w:id="1318"/>
    </w:p>
    <w:p w14:paraId="43A8A366" w14:textId="18FEF004"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Pr="00677940">
        <w:rPr>
          <w:rFonts w:ascii="Calibri" w:hAnsi="Calibri"/>
        </w:rPr>
        <w:t xml:space="preserve"> Snooping, use the following command:</w:t>
      </w:r>
    </w:p>
    <w:p w14:paraId="37914CA2" w14:textId="77777777" w:rsidR="001B37C1" w:rsidRPr="00677940" w:rsidRDefault="001B37C1" w:rsidP="001B37C1">
      <w:pPr>
        <w:pStyle w:val="afffff3"/>
        <w:ind w:left="0" w:right="20"/>
        <w:rPr>
          <w:rFonts w:ascii="Calibri" w:hAnsi="Calibri"/>
        </w:rPr>
      </w:pPr>
      <w:bookmarkStart w:id="1319"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9"/>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0" w:name="_Toc337198485"/>
      <w:r w:rsidRPr="00677940">
        <w:rPr>
          <w:rFonts w:ascii="Calibri" w:hAnsi="Calibri"/>
        </w:rPr>
        <w:t>DHCP snooping information option reforwarding policy Configuration</w:t>
      </w:r>
      <w:bookmarkEnd w:id="1320"/>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31ACA94D"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Pr="00677940">
        <w:rPr>
          <w:rFonts w:ascii="Calibri" w:hAnsi="Calibri"/>
        </w:rPr>
        <w:t>, use the following command in global mode:</w:t>
      </w:r>
    </w:p>
    <w:p w14:paraId="18EFEA3E" w14:textId="77777777" w:rsidR="00F54036" w:rsidRPr="00677940" w:rsidRDefault="00485197" w:rsidP="002B4DA8">
      <w:pPr>
        <w:pStyle w:val="afffff3"/>
        <w:ind w:right="20"/>
        <w:rPr>
          <w:rFonts w:ascii="Calibri" w:hAnsi="Calibri"/>
          <w:color w:val="FF0000"/>
        </w:rPr>
      </w:pPr>
      <w:bookmarkStart w:id="1321"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1"/>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77777777" w:rsidR="00F54036" w:rsidRPr="00677940" w:rsidRDefault="00F54036" w:rsidP="002B4DA8">
      <w:pPr>
        <w:pStyle w:val="a3"/>
        <w:ind w:right="20"/>
        <w:rPr>
          <w:rFonts w:ascii="Calibri" w:hAnsi="Calibri"/>
        </w:rPr>
      </w:pPr>
      <w:r w:rsidRPr="00677940">
        <w:rPr>
          <w:rFonts w:ascii="Calibri" w:hAnsi="Calibri"/>
        </w:rPr>
        <w:t>T</w:t>
      </w:r>
      <w:r w:rsidRPr="00677940">
        <w:rPr>
          <w:rStyle w:val="Char"/>
          <w:rFonts w:ascii="Calibri" w:hAnsi="Calibri"/>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2" w:name="_Toc174759675"/>
      <w:bookmarkStart w:id="1323" w:name="_Toc198525732"/>
      <w:bookmarkStart w:id="1324" w:name="_Toc253144384"/>
      <w:bookmarkStart w:id="1325" w:name="_Toc337198486"/>
      <w:bookmarkStart w:id="1326" w:name="_Toc354416220"/>
      <w:bookmarkStart w:id="1327" w:name="_Toc445313225"/>
      <w:r w:rsidRPr="00677940">
        <w:rPr>
          <w:rFonts w:ascii="Calibri" w:hAnsi="Calibri"/>
        </w:rPr>
        <w:t xml:space="preserve">DHCP Snooping Trust Port </w:t>
      </w:r>
      <w:bookmarkEnd w:id="1322"/>
      <w:bookmarkEnd w:id="1323"/>
      <w:bookmarkEnd w:id="1324"/>
      <w:r w:rsidRPr="00677940">
        <w:rPr>
          <w:rFonts w:ascii="Calibri" w:hAnsi="Calibri"/>
        </w:rPr>
        <w:t>Configuration</w:t>
      </w:r>
      <w:bookmarkEnd w:id="1325"/>
      <w:bookmarkEnd w:id="1326"/>
      <w:bookmarkEnd w:id="1327"/>
    </w:p>
    <w:p w14:paraId="6C592E3F" w14:textId="77777777" w:rsidR="00F54036" w:rsidRPr="00677940" w:rsidRDefault="00F54036" w:rsidP="002B4DA8">
      <w:pPr>
        <w:pStyle w:val="a3"/>
        <w:ind w:right="20"/>
        <w:rPr>
          <w:rFonts w:ascii="Calibri" w:hAnsi="Calibri"/>
        </w:rPr>
      </w:pPr>
      <w:r w:rsidRPr="00677940">
        <w:rPr>
          <w:rFonts w:ascii="Calibri" w:hAnsi="Calibri"/>
        </w:rPr>
        <w:t>To set a Trust Port (e.g. a DHCP server direction port), use the following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8"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8"/>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9" w:name="_Toc174759679"/>
      <w:bookmarkStart w:id="1330" w:name="_Toc198525733"/>
      <w:bookmarkStart w:id="1331" w:name="_Toc198621935"/>
      <w:bookmarkStart w:id="1332" w:name="_Toc363228400"/>
      <w:bookmarkStart w:id="1333" w:name="_Toc445313226"/>
      <w:r w:rsidRPr="00677940">
        <w:rPr>
          <w:rFonts w:ascii="Calibri" w:hAnsi="Calibri"/>
        </w:rPr>
        <w:t xml:space="preserve">DHCP Snooping max-entry </w:t>
      </w:r>
      <w:bookmarkEnd w:id="1329"/>
      <w:bookmarkEnd w:id="1330"/>
      <w:bookmarkEnd w:id="1331"/>
      <w:bookmarkEnd w:id="1332"/>
      <w:r w:rsidRPr="00677940">
        <w:rPr>
          <w:rFonts w:ascii="Calibri" w:hAnsi="Calibri"/>
        </w:rPr>
        <w:t>Configuration</w:t>
      </w:r>
      <w:bookmarkEnd w:id="1333"/>
    </w:p>
    <w:p w14:paraId="1678B740" w14:textId="77777777" w:rsidR="00F54036" w:rsidRPr="00677940" w:rsidRDefault="00F54036" w:rsidP="002B4DA8">
      <w:pPr>
        <w:pStyle w:val="a3"/>
        <w:ind w:right="20"/>
        <w:rPr>
          <w:rFonts w:ascii="Calibri" w:hAnsi="Calibri"/>
        </w:rPr>
      </w:pPr>
      <w:r w:rsidRPr="00677940">
        <w:rPr>
          <w:rFonts w:ascii="Calibri" w:hAnsi="Calibri"/>
        </w:rPr>
        <w:t>To set the number of DHCP Snooping max-entry for each port, use the following command:</w:t>
      </w:r>
    </w:p>
    <w:p w14:paraId="301AC8B9" w14:textId="77777777" w:rsidR="00485197" w:rsidRPr="00677940" w:rsidRDefault="00485197" w:rsidP="002B4DA8">
      <w:pPr>
        <w:pStyle w:val="afffff3"/>
        <w:ind w:right="20"/>
        <w:rPr>
          <w:rFonts w:ascii="Calibri" w:hAnsi="Calibri"/>
        </w:rPr>
      </w:pPr>
      <w:bookmarkStart w:id="1334"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4"/>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5" w:name="_Toc174759677"/>
      <w:bookmarkStart w:id="1336" w:name="_Toc198525734"/>
      <w:bookmarkStart w:id="1337" w:name="_Toc198621936"/>
      <w:bookmarkStart w:id="1338" w:name="_Toc363228401"/>
      <w:bookmarkStart w:id="1339" w:name="_Toc445313227"/>
      <w:r w:rsidRPr="00677940">
        <w:rPr>
          <w:rFonts w:ascii="Calibri" w:hAnsi="Calibri"/>
        </w:rPr>
        <w:t xml:space="preserve">DHCP Snooping Entry Time </w:t>
      </w:r>
      <w:bookmarkEnd w:id="1335"/>
      <w:bookmarkEnd w:id="1336"/>
      <w:bookmarkEnd w:id="1337"/>
      <w:bookmarkEnd w:id="1338"/>
      <w:r w:rsidRPr="00677940">
        <w:rPr>
          <w:rFonts w:ascii="Calibri" w:hAnsi="Calibri"/>
        </w:rPr>
        <w:t>Configuration</w:t>
      </w:r>
      <w:bookmarkEnd w:id="1339"/>
    </w:p>
    <w:p w14:paraId="5F79737A" w14:textId="77777777" w:rsidR="00F54036" w:rsidRPr="00677940" w:rsidRDefault="00F54036" w:rsidP="002B4DA8">
      <w:pPr>
        <w:pStyle w:val="a3"/>
        <w:ind w:right="20"/>
        <w:rPr>
          <w:rFonts w:ascii="Calibri" w:hAnsi="Calibri"/>
        </w:rPr>
      </w:pPr>
      <w:r w:rsidRPr="00677940">
        <w:rPr>
          <w:rFonts w:ascii="Calibri" w:hAnsi="Calibri"/>
        </w:rPr>
        <w:t>To set the time restoring a DHCP Snooping binding entry that is not invalid (not in use of an IP address), use the following command:</w:t>
      </w:r>
    </w:p>
    <w:p w14:paraId="514FFCCA" w14:textId="77777777" w:rsidR="00485197" w:rsidRPr="00677940" w:rsidRDefault="00485197" w:rsidP="002B4DA8">
      <w:pPr>
        <w:pStyle w:val="afffff3"/>
        <w:ind w:right="20"/>
        <w:rPr>
          <w:rFonts w:ascii="Calibri" w:hAnsi="Calibri"/>
        </w:rPr>
      </w:pPr>
      <w:bookmarkStart w:id="1340"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0"/>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1" w:name="_Toc174759676"/>
      <w:bookmarkStart w:id="1342" w:name="_Toc198525735"/>
      <w:bookmarkStart w:id="1343" w:name="_Toc198621937"/>
      <w:bookmarkStart w:id="1344" w:name="_Toc363228402"/>
      <w:bookmarkStart w:id="1345" w:name="_Toc445313228"/>
      <w:r w:rsidRPr="00677940">
        <w:rPr>
          <w:rFonts w:ascii="Calibri" w:hAnsi="Calibri"/>
        </w:rPr>
        <w:t xml:space="preserve">DHCP Snooping Rate-Limit </w:t>
      </w:r>
      <w:bookmarkEnd w:id="1341"/>
      <w:bookmarkEnd w:id="1342"/>
      <w:bookmarkEnd w:id="1343"/>
      <w:bookmarkEnd w:id="1344"/>
      <w:r w:rsidRPr="00677940">
        <w:rPr>
          <w:rFonts w:ascii="Calibri" w:hAnsi="Calibri"/>
        </w:rPr>
        <w:t>Configuration</w:t>
      </w:r>
      <w:bookmarkEnd w:id="1345"/>
    </w:p>
    <w:p w14:paraId="6FEA925F" w14:textId="77777777" w:rsidR="00F54036" w:rsidRPr="00677940" w:rsidRDefault="00F54036" w:rsidP="002B4DA8">
      <w:pPr>
        <w:pStyle w:val="a3"/>
        <w:ind w:right="20"/>
        <w:rPr>
          <w:rFonts w:ascii="Calibri" w:hAnsi="Calibri"/>
        </w:rPr>
      </w:pPr>
      <w:r w:rsidRPr="00677940">
        <w:rPr>
          <w:rFonts w:ascii="Calibri" w:hAnsi="Calibri"/>
        </w:rPr>
        <w:t>To set the rate-limit of the DHCP packet from the same DHCP client, use the following command:</w:t>
      </w:r>
    </w:p>
    <w:p w14:paraId="14FE4299" w14:textId="77777777" w:rsidR="00485197" w:rsidRPr="00677940" w:rsidRDefault="00485197" w:rsidP="002B4DA8">
      <w:pPr>
        <w:pStyle w:val="afffff3"/>
        <w:ind w:right="20"/>
        <w:rPr>
          <w:rFonts w:ascii="Calibri" w:hAnsi="Calibri"/>
        </w:rPr>
      </w:pPr>
      <w:bookmarkStart w:id="1346"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6"/>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1B37C1">
            <w:pPr>
              <w:pStyle w:val="RanTable"/>
              <w:ind w:left="0" w:right="2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1B37C1">
            <w:pPr>
              <w:pStyle w:val="RanTable"/>
              <w:ind w:left="0" w:right="20"/>
              <w:rPr>
                <w:rFonts w:ascii="Calibri" w:hAnsi="Calibri"/>
              </w:rPr>
            </w:pPr>
            <w:r w:rsidRPr="00677940">
              <w:rPr>
                <w:rFonts w:ascii="Calibri" w:hAnsi="Calibri"/>
              </w:rPr>
              <w:t>By default, it accepts two packets per second.</w:t>
            </w:r>
          </w:p>
        </w:tc>
      </w:tr>
    </w:tbl>
    <w:p w14:paraId="433DB3B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7" w:name="_Toc174759678"/>
      <w:bookmarkStart w:id="1348" w:name="_Toc198525736"/>
      <w:bookmarkStart w:id="1349" w:name="_Toc198621938"/>
      <w:bookmarkStart w:id="1350" w:name="_Toc363228403"/>
      <w:bookmarkStart w:id="1351" w:name="_Toc445313229"/>
      <w:r w:rsidRPr="00677940">
        <w:rPr>
          <w:rFonts w:ascii="Calibri" w:hAnsi="Calibri"/>
        </w:rPr>
        <w:t xml:space="preserve">DHCP Snooping Verify MAC-Address </w:t>
      </w:r>
      <w:bookmarkEnd w:id="1347"/>
      <w:bookmarkEnd w:id="1348"/>
      <w:bookmarkEnd w:id="1349"/>
      <w:bookmarkEnd w:id="1350"/>
      <w:r w:rsidRPr="00677940">
        <w:rPr>
          <w:rFonts w:ascii="Calibri" w:hAnsi="Calibri"/>
        </w:rPr>
        <w:t>Configuration</w:t>
      </w:r>
      <w:bookmarkEnd w:id="1351"/>
    </w:p>
    <w:p w14:paraId="2AB1FC66" w14:textId="77777777"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the following command:</w:t>
      </w:r>
    </w:p>
    <w:p w14:paraId="092C9007" w14:textId="77777777" w:rsidR="00F54036" w:rsidRPr="00677940" w:rsidRDefault="00485197" w:rsidP="002B4DA8">
      <w:pPr>
        <w:pStyle w:val="afffff3"/>
        <w:ind w:right="20"/>
        <w:rPr>
          <w:rFonts w:ascii="Calibri" w:hAnsi="Calibri"/>
        </w:rPr>
      </w:pPr>
      <w:bookmarkStart w:id="1352"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2"/>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1B37C1">
            <w:pPr>
              <w:pStyle w:val="RanTable"/>
              <w:ind w:left="0" w:right="2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1B37C1">
            <w:pPr>
              <w:pStyle w:val="RanTable"/>
              <w:ind w:left="0" w:right="20"/>
              <w:rPr>
                <w:rFonts w:ascii="Calibri" w:hAnsi="Calibri"/>
              </w:rPr>
            </w:pPr>
            <w:r w:rsidRPr="00677940">
              <w:rPr>
                <w:rFonts w:ascii="Calibri" w:hAnsi="Calibri"/>
              </w:rPr>
              <w:t>By default, this is enabled.</w:t>
            </w:r>
          </w:p>
        </w:tc>
      </w:tr>
    </w:tbl>
    <w:p w14:paraId="5909A3F4" w14:textId="77777777" w:rsidR="00F54036" w:rsidRPr="00677940" w:rsidRDefault="00F54036" w:rsidP="002B4DA8">
      <w:pPr>
        <w:pStyle w:val="a3"/>
        <w:ind w:right="20"/>
        <w:rPr>
          <w:rFonts w:ascii="Calibri" w:hAnsi="Calibri"/>
        </w:rPr>
      </w:pPr>
      <w:r w:rsidRPr="00677940">
        <w:rPr>
          <w:rFonts w:ascii="Calibri" w:hAnsi="Calibri"/>
        </w:rPr>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3" w:name="_Toc20973450"/>
      <w:bookmarkStart w:id="1354" w:name="_Toc198621940"/>
      <w:bookmarkStart w:id="1355" w:name="_Toc363228405"/>
      <w:bookmarkStart w:id="1356" w:name="_Toc445313230"/>
      <w:bookmarkEnd w:id="1210"/>
      <w:r w:rsidRPr="00677940">
        <w:rPr>
          <w:rFonts w:ascii="Calibri" w:hAnsi="Calibri"/>
        </w:rPr>
        <w:t xml:space="preserve">DHCP Server </w:t>
      </w:r>
      <w:bookmarkEnd w:id="1353"/>
      <w:bookmarkEnd w:id="1354"/>
      <w:bookmarkEnd w:id="1355"/>
      <w:r w:rsidRPr="00677940">
        <w:rPr>
          <w:rFonts w:ascii="Calibri" w:hAnsi="Calibri"/>
        </w:rPr>
        <w:t>Monitoring and Management</w:t>
      </w:r>
      <w:bookmarkEnd w:id="1356"/>
    </w:p>
    <w:p w14:paraId="6E7EF7C6" w14:textId="77777777" w:rsidR="00F54036" w:rsidRPr="00677940" w:rsidRDefault="00F54036" w:rsidP="001F3C12">
      <w:pPr>
        <w:pStyle w:val="3"/>
        <w:ind w:left="0" w:right="20"/>
        <w:rPr>
          <w:rFonts w:ascii="Calibri" w:hAnsi="Calibri"/>
        </w:rPr>
      </w:pPr>
      <w:bookmarkStart w:id="1357" w:name="_Toc363228406"/>
      <w:bookmarkStart w:id="1358" w:name="_Toc445313231"/>
      <w:r w:rsidRPr="00677940">
        <w:rPr>
          <w:rFonts w:ascii="Calibri" w:hAnsi="Calibri"/>
        </w:rPr>
        <w:t xml:space="preserve">DHCP Server Pool </w:t>
      </w:r>
      <w:bookmarkEnd w:id="1357"/>
      <w:r w:rsidRPr="00677940">
        <w:rPr>
          <w:rFonts w:ascii="Calibri" w:hAnsi="Calibri"/>
        </w:rPr>
        <w:t>Information Inquiry</w:t>
      </w:r>
      <w:bookmarkEnd w:id="1358"/>
    </w:p>
    <w:p w14:paraId="17F44A5D" w14:textId="77777777" w:rsidR="00F54036" w:rsidRPr="00677940" w:rsidRDefault="00F54036" w:rsidP="002B4DA8">
      <w:pPr>
        <w:pStyle w:val="a3"/>
        <w:ind w:right="20"/>
        <w:rPr>
          <w:rFonts w:ascii="Calibri" w:hAnsi="Calibri"/>
        </w:rPr>
      </w:pPr>
      <w:r w:rsidRPr="00677940">
        <w:rPr>
          <w:rFonts w:ascii="Calibri" w:hAnsi="Calibri"/>
        </w:rPr>
        <w:t xml:space="preserve">To inquire DHCP address pool information in DHCP server, use the following 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9"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9"/>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0" w:name="_Toc337198494"/>
      <w:bookmarkStart w:id="1361" w:name="_Toc445313232"/>
      <w:r w:rsidRPr="00677940">
        <w:rPr>
          <w:rFonts w:ascii="Calibri" w:hAnsi="Calibri"/>
        </w:rPr>
        <w:t>DHCP Server Binding Information Search</w:t>
      </w:r>
      <w:bookmarkEnd w:id="1360"/>
      <w:bookmarkEnd w:id="1361"/>
    </w:p>
    <w:p w14:paraId="366D10E6" w14:textId="77777777" w:rsidR="00F54036" w:rsidRPr="00677940" w:rsidRDefault="00F54036" w:rsidP="002B4DA8">
      <w:pPr>
        <w:pStyle w:val="a3"/>
        <w:ind w:right="20"/>
        <w:rPr>
          <w:rFonts w:ascii="Calibri" w:hAnsi="Calibri"/>
        </w:rPr>
      </w:pPr>
      <w:r w:rsidRPr="00677940">
        <w:rPr>
          <w:rFonts w:ascii="Calibri" w:hAnsi="Calibri"/>
        </w:rPr>
        <w:t xml:space="preserve">To search the binding information of addresses provided by the DHCP server to the client, use the following 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2"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2"/>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3" w:name="_Toc337198495"/>
      <w:bookmarkStart w:id="1364" w:name="_Toc445313233"/>
      <w:r w:rsidRPr="00677940">
        <w:rPr>
          <w:rFonts w:ascii="Calibri" w:hAnsi="Calibri"/>
        </w:rPr>
        <w:t>DHCP Server Statistics Search</w:t>
      </w:r>
      <w:bookmarkEnd w:id="1363"/>
      <w:bookmarkEnd w:id="1364"/>
    </w:p>
    <w:p w14:paraId="21215CEC" w14:textId="77777777" w:rsidR="004804C9" w:rsidRPr="00677940" w:rsidRDefault="004804C9" w:rsidP="002B4DA8">
      <w:pPr>
        <w:pStyle w:val="afffff3"/>
        <w:ind w:right="20"/>
        <w:rPr>
          <w:rFonts w:ascii="Calibri" w:hAnsi="Calibri"/>
        </w:rPr>
      </w:pPr>
      <w:bookmarkStart w:id="1365"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5"/>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6" w:name="_Toc337198496"/>
      <w:bookmarkStart w:id="1367" w:name="_Toc445313234"/>
      <w:r w:rsidRPr="00677940">
        <w:rPr>
          <w:rFonts w:ascii="Calibri" w:hAnsi="Calibri"/>
        </w:rPr>
        <w:t>DHCP Server Conflict Search</w:t>
      </w:r>
      <w:bookmarkEnd w:id="1366"/>
      <w:bookmarkEnd w:id="1367"/>
    </w:p>
    <w:p w14:paraId="0FB28BB1" w14:textId="77777777" w:rsidR="004804C9" w:rsidRPr="00677940" w:rsidRDefault="004804C9" w:rsidP="002B4DA8">
      <w:pPr>
        <w:pStyle w:val="afffff3"/>
        <w:ind w:right="20"/>
        <w:rPr>
          <w:rFonts w:ascii="Calibri" w:hAnsi="Calibri"/>
        </w:rPr>
      </w:pPr>
      <w:bookmarkStart w:id="1368"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8"/>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9"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0" w:name="_Toc337198497"/>
      <w:bookmarkStart w:id="1371" w:name="_Toc445313235"/>
      <w:bookmarkEnd w:id="1369"/>
      <w:r w:rsidRPr="00677940">
        <w:rPr>
          <w:rFonts w:ascii="Calibri" w:hAnsi="Calibri"/>
        </w:rPr>
        <w:t>DHCP Server Variables Initialization Command</w:t>
      </w:r>
      <w:bookmarkEnd w:id="1370"/>
      <w:bookmarkEnd w:id="1371"/>
    </w:p>
    <w:p w14:paraId="5A970017" w14:textId="77777777" w:rsidR="004804C9" w:rsidRPr="00677940" w:rsidRDefault="004804C9" w:rsidP="001F3C12">
      <w:pPr>
        <w:pStyle w:val="afffff3"/>
        <w:ind w:left="0" w:right="20"/>
        <w:rPr>
          <w:rFonts w:ascii="Calibri" w:hAnsi="Calibri"/>
        </w:rPr>
      </w:pPr>
      <w:bookmarkStart w:id="1372"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2"/>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3" w:name="_Toc363228411"/>
      <w:bookmarkStart w:id="1374" w:name="_Toc445313236"/>
      <w:r w:rsidRPr="00677940">
        <w:rPr>
          <w:rFonts w:ascii="Calibri" w:hAnsi="Calibri"/>
        </w:rPr>
        <w:t xml:space="preserve">DHCP Server </w:t>
      </w:r>
      <w:bookmarkEnd w:id="1373"/>
      <w:r w:rsidRPr="00677940">
        <w:rPr>
          <w:rFonts w:ascii="Calibri" w:hAnsi="Calibri"/>
        </w:rPr>
        <w:t>Debug command</w:t>
      </w:r>
      <w:bookmarkEnd w:id="1374"/>
    </w:p>
    <w:p w14:paraId="120520B9" w14:textId="77777777" w:rsidR="004804C9" w:rsidRPr="00677940" w:rsidRDefault="004804C9" w:rsidP="002B4DA8">
      <w:pPr>
        <w:pStyle w:val="afffff3"/>
        <w:ind w:right="20"/>
        <w:rPr>
          <w:rFonts w:ascii="Calibri" w:hAnsi="Calibri"/>
        </w:rPr>
      </w:pPr>
      <w:bookmarkStart w:id="1375"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5"/>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6" w:name="_Toc337198498"/>
      <w:bookmarkStart w:id="1377" w:name="_Toc354416228"/>
      <w:bookmarkStart w:id="1378" w:name="_Toc445313237"/>
      <w:r w:rsidRPr="00677940">
        <w:rPr>
          <w:rFonts w:ascii="Calibri" w:hAnsi="Calibri"/>
        </w:rPr>
        <w:t>DHCP relay Monitoring and Control</w:t>
      </w:r>
      <w:bookmarkEnd w:id="1376"/>
      <w:bookmarkEnd w:id="1377"/>
      <w:bookmarkEnd w:id="1378"/>
    </w:p>
    <w:p w14:paraId="3DDE92A3" w14:textId="77777777" w:rsidR="004804C9" w:rsidRPr="00677940" w:rsidRDefault="004804C9" w:rsidP="002B4DA8">
      <w:pPr>
        <w:pStyle w:val="afffff3"/>
        <w:ind w:right="20"/>
        <w:rPr>
          <w:rFonts w:ascii="Calibri" w:hAnsi="Calibri"/>
        </w:rPr>
      </w:pPr>
      <w:bookmarkStart w:id="1379"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9"/>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0" w:name="_Toc168282223"/>
      <w:bookmarkStart w:id="1381" w:name="_Toc174759683"/>
      <w:bookmarkStart w:id="1382" w:name="_Toc198525738"/>
      <w:bookmarkStart w:id="1383" w:name="_Toc198621942"/>
      <w:bookmarkStart w:id="1384" w:name="_Toc363228413"/>
      <w:bookmarkStart w:id="1385" w:name="_Toc445313238"/>
      <w:r w:rsidRPr="00677940">
        <w:rPr>
          <w:rFonts w:ascii="Calibri" w:hAnsi="Calibri"/>
        </w:rPr>
        <w:t xml:space="preserve">DHCP Snooping </w:t>
      </w:r>
      <w:bookmarkEnd w:id="1380"/>
      <w:bookmarkEnd w:id="1381"/>
      <w:bookmarkEnd w:id="1382"/>
      <w:bookmarkEnd w:id="1383"/>
      <w:bookmarkEnd w:id="1384"/>
      <w:r w:rsidRPr="00677940">
        <w:rPr>
          <w:rFonts w:ascii="Calibri" w:hAnsi="Calibri"/>
        </w:rPr>
        <w:t>Monitoring and Control</w:t>
      </w:r>
      <w:bookmarkEnd w:id="1385"/>
    </w:p>
    <w:p w14:paraId="446C4785" w14:textId="77777777" w:rsidR="004804C9" w:rsidRPr="00677940" w:rsidRDefault="004804C9" w:rsidP="002B4DA8">
      <w:pPr>
        <w:pStyle w:val="afffff3"/>
        <w:ind w:right="20"/>
        <w:rPr>
          <w:rFonts w:ascii="Calibri" w:hAnsi="Calibri"/>
        </w:rPr>
      </w:pPr>
      <w:bookmarkStart w:id="1386"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6"/>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7" w:name="_Toc198621946"/>
      <w:bookmarkStart w:id="1388" w:name="_Toc363228416"/>
      <w:bookmarkStart w:id="1389" w:name="_Toc445313239"/>
      <w:r w:rsidRPr="00677940">
        <w:rPr>
          <w:rFonts w:ascii="Calibri" w:hAnsi="Calibri"/>
        </w:rPr>
        <w:t xml:space="preserve">DHCP </w:t>
      </w:r>
      <w:bookmarkEnd w:id="1387"/>
      <w:r w:rsidRPr="00677940">
        <w:rPr>
          <w:rFonts w:ascii="Calibri" w:hAnsi="Calibri"/>
        </w:rPr>
        <w:t>Configuration Examples</w:t>
      </w:r>
      <w:bookmarkEnd w:id="1388"/>
      <w:bookmarkEnd w:id="1389"/>
    </w:p>
    <w:p w14:paraId="0CBC53F2" w14:textId="77777777" w:rsidR="00F54036" w:rsidRPr="00677940" w:rsidRDefault="00F54036" w:rsidP="002B4DA8">
      <w:pPr>
        <w:pStyle w:val="a3"/>
        <w:ind w:right="20"/>
        <w:rPr>
          <w:rFonts w:ascii="Calibri" w:hAnsi="Calibri"/>
        </w:rPr>
      </w:pPr>
      <w:r w:rsidRPr="00677940">
        <w:rPr>
          <w:rFonts w:ascii="Calibri" w:hAnsi="Calibri"/>
        </w:rPr>
        <w:t>This section provides examples as follows:</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0" w:name="_Toc20973456"/>
      <w:bookmarkStart w:id="1391" w:name="_Toc198621947"/>
      <w:bookmarkStart w:id="1392" w:name="_Toc363228417"/>
      <w:bookmarkStart w:id="1393" w:name="_Toc445313240"/>
      <w:r w:rsidRPr="00677940">
        <w:rPr>
          <w:rFonts w:ascii="Calibri" w:hAnsi="Calibri"/>
        </w:rPr>
        <w:t xml:space="preserve">DHCP Network Pool </w:t>
      </w:r>
      <w:bookmarkEnd w:id="1390"/>
      <w:bookmarkEnd w:id="1391"/>
      <w:r w:rsidRPr="00677940">
        <w:rPr>
          <w:rFonts w:ascii="Calibri" w:hAnsi="Calibri"/>
        </w:rPr>
        <w:t>Configuration</w:t>
      </w:r>
      <w:bookmarkEnd w:id="1392"/>
      <w:bookmarkEnd w:id="1393"/>
    </w:p>
    <w:p w14:paraId="5AD5C6F1" w14:textId="77777777" w:rsidR="00F54036" w:rsidRPr="00677940" w:rsidRDefault="00F54036" w:rsidP="002B4DA8">
      <w:pPr>
        <w:pStyle w:val="a3"/>
        <w:ind w:right="20"/>
        <w:rPr>
          <w:rFonts w:ascii="Calibri" w:hAnsi="Calibri"/>
        </w:rPr>
      </w:pPr>
      <w:r w:rsidRPr="00677940">
        <w:rPr>
          <w:rFonts w:ascii="Calibri" w:hAnsi="Calibri"/>
        </w:rPr>
        <w:t xml:space="preserve">The following is the example of 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77777777" w:rsidR="00F54036" w:rsidRPr="00677940" w:rsidRDefault="00F54036" w:rsidP="002B4DA8">
      <w:pPr>
        <w:pStyle w:val="a3"/>
        <w:ind w:right="20"/>
        <w:rPr>
          <w:rFonts w:ascii="Calibri" w:hAnsi="Calibri"/>
        </w:rPr>
      </w:pPr>
      <w:r w:rsidRPr="00677940">
        <w:rPr>
          <w:rFonts w:ascii="Calibri" w:hAnsi="Calibri"/>
        </w:rPr>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4" w:name="_Toc21141115"/>
    </w:p>
    <w:p w14:paraId="7C0F4CCC" w14:textId="77777777" w:rsidR="00F54036" w:rsidRPr="00677940" w:rsidRDefault="00F54036" w:rsidP="00457AE6">
      <w:pPr>
        <w:pStyle w:val="3"/>
        <w:ind w:left="0" w:right="20"/>
        <w:rPr>
          <w:rFonts w:ascii="Calibri" w:hAnsi="Calibri"/>
        </w:rPr>
      </w:pPr>
      <w:bookmarkStart w:id="1395" w:name="_Toc445313241"/>
      <w:r w:rsidRPr="00677940">
        <w:rPr>
          <w:rFonts w:ascii="Calibri" w:hAnsi="Calibri"/>
        </w:rPr>
        <w:t xml:space="preserve">DHCP Server </w:t>
      </w:r>
      <w:bookmarkEnd w:id="1394"/>
      <w:r w:rsidRPr="00677940">
        <w:rPr>
          <w:rFonts w:ascii="Calibri" w:hAnsi="Calibri"/>
        </w:rPr>
        <w:t>Monitoring and Control</w:t>
      </w:r>
      <w:bookmarkEnd w:id="1395"/>
    </w:p>
    <w:p w14:paraId="72021BA7"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77777777" w:rsidR="00F54036" w:rsidRPr="00677940" w:rsidRDefault="00F54036" w:rsidP="00457AE6">
      <w:pPr>
        <w:ind w:leftChars="900" w:left="1620" w:right="20"/>
        <w:rPr>
          <w:rFonts w:ascii="Calibri" w:hAnsi="Calibri"/>
        </w:rPr>
      </w:pPr>
      <w:r w:rsidRPr="00677940">
        <w:rPr>
          <w:rFonts w:ascii="Calibri" w:hAnsi="Calibri"/>
        </w:rPr>
        <w:t>The following 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7777777" w:rsidR="00F54036" w:rsidRPr="00677940" w:rsidRDefault="00F54036" w:rsidP="002B4DA8">
      <w:pPr>
        <w:pStyle w:val="a3"/>
        <w:ind w:right="20"/>
        <w:rPr>
          <w:rFonts w:ascii="Calibri" w:hAnsi="Calibri"/>
        </w:rPr>
      </w:pPr>
      <w:r w:rsidRPr="00677940">
        <w:rPr>
          <w:rFonts w:ascii="Calibri" w:hAnsi="Calibri"/>
        </w:rPr>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6" w:name="_Toc294800430"/>
      <w:bookmarkStart w:id="1397" w:name="_Toc294800754"/>
      <w:bookmarkStart w:id="1398" w:name="_Toc294800846"/>
      <w:bookmarkStart w:id="1399" w:name="_Toc445313242"/>
      <w:r w:rsidRPr="00677940">
        <w:rPr>
          <w:rFonts w:ascii="Calibri" w:hAnsi="Calibri"/>
        </w:rPr>
        <w:t xml:space="preserve">DHCP Relay Agent </w:t>
      </w:r>
      <w:bookmarkEnd w:id="1396"/>
      <w:bookmarkEnd w:id="1397"/>
      <w:r w:rsidRPr="00677940">
        <w:rPr>
          <w:rFonts w:ascii="Calibri" w:hAnsi="Calibri"/>
        </w:rPr>
        <w:t>Configuration</w:t>
      </w:r>
      <w:bookmarkEnd w:id="1398"/>
      <w:bookmarkEnd w:id="1399"/>
    </w:p>
    <w:p w14:paraId="077E90F3" w14:textId="77777777" w:rsidR="00F54036" w:rsidRPr="00677940" w:rsidRDefault="00F54036" w:rsidP="002B4DA8">
      <w:pPr>
        <w:pStyle w:val="a3"/>
        <w:ind w:right="20"/>
        <w:rPr>
          <w:rFonts w:ascii="Calibri" w:hAnsi="Calibri"/>
        </w:rPr>
      </w:pPr>
      <w:r w:rsidRPr="00677940">
        <w:rPr>
          <w:rFonts w:ascii="Calibri" w:hAnsi="Calibri"/>
        </w:rPr>
        <w:t>The following 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0" w:name="_Toc294800882"/>
      <w:bookmarkStart w:id="1401" w:name="_Toc294856170"/>
      <w:bookmarkStart w:id="1402" w:name="_Toc391575473"/>
      <w:r w:rsidRPr="00677940">
        <w:rPr>
          <w:rFonts w:ascii="Calibri" w:hAnsi="Calibri"/>
        </w:rPr>
        <w:t xml:space="preserve">Figure </w:t>
      </w:r>
      <w:bookmarkEnd w:id="140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3" w:name="_Toc294856717"/>
      <w:bookmarkStart w:id="1404" w:name="_Toc294857377"/>
      <w:bookmarkStart w:id="1405" w:name="_Toc391378351"/>
      <w:bookmarkStart w:id="1406" w:name="_Toc445313243"/>
      <w:r w:rsidRPr="00677940">
        <w:rPr>
          <w:rFonts w:ascii="Calibri" w:hAnsi="Calibri"/>
        </w:rPr>
        <w:t>RIP</w:t>
      </w:r>
      <w:bookmarkEnd w:id="1403"/>
      <w:bookmarkEnd w:id="1404"/>
      <w:bookmarkEnd w:id="1405"/>
      <w:bookmarkEnd w:id="1406"/>
    </w:p>
    <w:p w14:paraId="4915AA77" w14:textId="77777777" w:rsidR="00150139" w:rsidRPr="00677940" w:rsidRDefault="00150139" w:rsidP="0021019A">
      <w:pPr>
        <w:ind w:right="20"/>
        <w:rPr>
          <w:rFonts w:ascii="Calibri" w:hAnsi="Calibri"/>
        </w:rPr>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Pr="00677940" w:rsidRDefault="00150139" w:rsidP="0021019A">
      <w:pPr>
        <w:pStyle w:val="-1"/>
        <w:ind w:right="20"/>
        <w:rPr>
          <w:rFonts w:ascii="Calibri" w:hAnsi="Calibri"/>
        </w:rPr>
      </w:pPr>
      <w:bookmarkStart w:id="1489" w:name="_Toc259458917"/>
      <w:bookmarkStart w:id="1490"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677940">
        <w:rPr>
          <w:rFonts w:ascii="Calibri" w:hAnsi="Calibri"/>
        </w:rPr>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1" w:name="_Toc363228421"/>
      <w:bookmarkStart w:id="1492" w:name="_Toc445313244"/>
      <w:r w:rsidRPr="00677940">
        <w:rPr>
          <w:rFonts w:ascii="Calibri" w:hAnsi="Calibri"/>
        </w:rPr>
        <w:t>Information about RIP</w:t>
      </w:r>
      <w:bookmarkEnd w:id="1491"/>
      <w:bookmarkEnd w:id="1492"/>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3" w:name="_Toc259458918"/>
      <w:bookmarkStart w:id="1494" w:name="_Toc363228422"/>
      <w:bookmarkStart w:id="1495" w:name="_Toc445313245"/>
      <w:r w:rsidRPr="00677940">
        <w:rPr>
          <w:rFonts w:ascii="Calibri" w:hAnsi="Calibri"/>
        </w:rPr>
        <w:t>How to Configure RIP</w:t>
      </w:r>
      <w:bookmarkEnd w:id="1493"/>
      <w:bookmarkEnd w:id="1494"/>
      <w:bookmarkEnd w:id="1495"/>
    </w:p>
    <w:p w14:paraId="01E1E67A" w14:textId="77777777" w:rsidR="00150139" w:rsidRPr="00677940" w:rsidRDefault="00150139" w:rsidP="002B4DA8">
      <w:pPr>
        <w:pStyle w:val="a3"/>
        <w:ind w:right="20"/>
        <w:rPr>
          <w:rFonts w:ascii="Calibri" w:hAnsi="Calibri"/>
        </w:rPr>
      </w:pPr>
      <w:r w:rsidRPr="00677940">
        <w:rPr>
          <w:rFonts w:ascii="Calibri" w:hAnsi="Calibri"/>
        </w:rPr>
        <w:t>The following 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6" w:name="_Toc259458919"/>
      <w:bookmarkStart w:id="1497" w:name="_Toc363228423"/>
      <w:bookmarkStart w:id="1498" w:name="_Toc445313246"/>
      <w:r w:rsidRPr="00677940">
        <w:rPr>
          <w:rFonts w:ascii="Calibri" w:hAnsi="Calibri"/>
        </w:rPr>
        <w:t>Enabling RIP</w:t>
      </w:r>
      <w:bookmarkEnd w:id="1496"/>
      <w:bookmarkEnd w:id="1497"/>
      <w:bookmarkEnd w:id="1498"/>
    </w:p>
    <w:p w14:paraId="78A52453" w14:textId="77777777" w:rsidR="00150139" w:rsidRPr="00677940" w:rsidRDefault="00150139" w:rsidP="002B4DA8">
      <w:pPr>
        <w:pStyle w:val="a3"/>
        <w:ind w:right="20"/>
        <w:rPr>
          <w:rFonts w:ascii="Calibri" w:hAnsi="Calibri"/>
        </w:rPr>
      </w:pPr>
      <w:r w:rsidRPr="00677940">
        <w:rPr>
          <w:rFonts w:ascii="Calibri" w:hAnsi="Calibri"/>
        </w:rPr>
        <w:t>To enable RIP, do the following steps.</w:t>
      </w:r>
    </w:p>
    <w:p w14:paraId="726F6B67" w14:textId="77777777" w:rsidR="00150139" w:rsidRPr="00677940" w:rsidRDefault="0017004D" w:rsidP="002B4DA8">
      <w:pPr>
        <w:pStyle w:val="afffff3"/>
        <w:ind w:right="20"/>
        <w:rPr>
          <w:rFonts w:ascii="Calibri" w:hAnsi="Calibri"/>
          <w:b w:val="0"/>
        </w:rPr>
      </w:pPr>
      <w:bookmarkStart w:id="1499"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9"/>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0" w:name="_Toc259458920"/>
      <w:bookmarkStart w:id="1501" w:name="_Toc363228424"/>
      <w:bookmarkStart w:id="1502" w:name="_Toc445313247"/>
      <w:r w:rsidRPr="00677940">
        <w:rPr>
          <w:rFonts w:ascii="Calibri" w:hAnsi="Calibri"/>
        </w:rPr>
        <w:t>Allowing Unicast updates for RIP</w:t>
      </w:r>
      <w:bookmarkEnd w:id="1500"/>
      <w:bookmarkEnd w:id="1501"/>
      <w:bookmarkEnd w:id="1502"/>
    </w:p>
    <w:p w14:paraId="15E8743D" w14:textId="77777777"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the following command in the router configuration mode.</w:t>
      </w:r>
    </w:p>
    <w:p w14:paraId="11C013C4" w14:textId="77777777" w:rsidR="00150139" w:rsidRPr="00677940" w:rsidRDefault="0017004D" w:rsidP="002B4DA8">
      <w:pPr>
        <w:pStyle w:val="afffff3"/>
        <w:ind w:right="20"/>
        <w:rPr>
          <w:rFonts w:ascii="Calibri" w:hAnsi="Calibri"/>
          <w:b w:val="0"/>
        </w:rPr>
      </w:pPr>
      <w:bookmarkStart w:id="1503"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3"/>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4" w:name="_Toc259458921"/>
      <w:bookmarkStart w:id="1505" w:name="_Toc363228425"/>
      <w:bookmarkStart w:id="1506" w:name="_Toc445313248"/>
      <w:r w:rsidRPr="00677940">
        <w:rPr>
          <w:rFonts w:ascii="Calibri" w:hAnsi="Calibri"/>
        </w:rPr>
        <w:t>Passive interface</w:t>
      </w:r>
      <w:bookmarkEnd w:id="1504"/>
      <w:bookmarkEnd w:id="1505"/>
      <w:bookmarkEnd w:id="1506"/>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7" w:name="_Toc3915752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7"/>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8" w:name="_Toc335386795"/>
      <w:bookmarkStart w:id="1509" w:name="_Toc363748190"/>
      <w:bookmarkStart w:id="1510" w:name="_Toc445313249"/>
      <w:r w:rsidRPr="00677940">
        <w:rPr>
          <w:rFonts w:ascii="Calibri" w:hAnsi="Calibri"/>
        </w:rPr>
        <w:t>Applying Offsets to Routing metrics</w:t>
      </w:r>
      <w:bookmarkEnd w:id="1508"/>
      <w:bookmarkEnd w:id="1509"/>
      <w:bookmarkEnd w:id="1510"/>
    </w:p>
    <w:p w14:paraId="3AFE87D6" w14:textId="77777777" w:rsidR="00150139" w:rsidRPr="00677940" w:rsidRDefault="00150139" w:rsidP="002B4DA8">
      <w:pPr>
        <w:pStyle w:val="a3"/>
        <w:ind w:left="0"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Pr="00677940" w:rsidRDefault="0017004D" w:rsidP="002B4DA8">
      <w:pPr>
        <w:pStyle w:val="afffff3"/>
        <w:ind w:right="20"/>
        <w:rPr>
          <w:rFonts w:ascii="Calibri" w:hAnsi="Calibri"/>
        </w:rPr>
      </w:pPr>
      <w:bookmarkStart w:id="1511" w:name="_Toc259458922"/>
      <w:bookmarkStart w:id="1512"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1"/>
      <w:bookmarkEnd w:id="1512"/>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3" w:name="_Toc363228426"/>
      <w:bookmarkStart w:id="1514" w:name="_Toc445313250"/>
      <w:r w:rsidRPr="00677940">
        <w:rPr>
          <w:rFonts w:ascii="Calibri" w:hAnsi="Calibri"/>
        </w:rPr>
        <w:t>Adjusting Timers</w:t>
      </w:r>
      <w:bookmarkEnd w:id="1513"/>
      <w:bookmarkEnd w:id="1514"/>
    </w:p>
    <w:p w14:paraId="7E64CC4A" w14:textId="77777777" w:rsidR="00150139" w:rsidRPr="00677940" w:rsidRDefault="00150139" w:rsidP="002B4DA8">
      <w:pPr>
        <w:pStyle w:val="a3"/>
        <w:ind w:right="20"/>
        <w:rPr>
          <w:rFonts w:ascii="Calibri" w:hAnsi="Calibri"/>
        </w:rPr>
      </w:pPr>
      <w:r w:rsidRPr="00677940">
        <w:rPr>
          <w:rFonts w:ascii="Calibri" w:hAnsi="Calibri"/>
        </w:rPr>
        <w:t>Routing protocol uses various timers. Network administrator can manage the timer that changes the routing protocol performance to match for the network. You can make adjustments as follows: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77777777" w:rsidR="00150139" w:rsidRPr="00677940" w:rsidRDefault="00150139" w:rsidP="002B4DA8">
      <w:pPr>
        <w:pStyle w:val="a3"/>
        <w:ind w:right="20"/>
        <w:rPr>
          <w:rFonts w:ascii="Calibri" w:hAnsi="Calibri"/>
        </w:rPr>
      </w:pPr>
      <w:r w:rsidRPr="00677940">
        <w:rPr>
          <w:rFonts w:ascii="Calibri" w:hAnsi="Calibri"/>
        </w:rPr>
        <w:t>To adust time value, use the following command in router configuration mode:</w:t>
      </w:r>
    </w:p>
    <w:p w14:paraId="4D929742" w14:textId="77777777" w:rsidR="00150139" w:rsidRPr="00677940" w:rsidRDefault="00F376CE" w:rsidP="002B4DA8">
      <w:pPr>
        <w:pStyle w:val="afffff3"/>
        <w:ind w:right="20"/>
        <w:rPr>
          <w:rFonts w:ascii="Calibri" w:hAnsi="Calibri"/>
          <w:b w:val="0"/>
        </w:rPr>
      </w:pPr>
      <w:bookmarkStart w:id="1515" w:name="_Toc259458923"/>
      <w:bookmarkStart w:id="1516"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5"/>
      <w:bookmarkEnd w:id="1516"/>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7" w:name="_Toc363228427"/>
      <w:bookmarkStart w:id="1518" w:name="_Toc445313251"/>
      <w:r w:rsidRPr="00677940">
        <w:rPr>
          <w:rFonts w:ascii="Calibri" w:hAnsi="Calibri"/>
        </w:rPr>
        <w:t>Specifying a RIP Version</w:t>
      </w:r>
      <w:bookmarkEnd w:id="1517"/>
      <w:bookmarkEnd w:id="1518"/>
    </w:p>
    <w:p w14:paraId="0D80B7BA" w14:textId="77777777" w:rsidR="00150139" w:rsidRPr="00677940" w:rsidRDefault="00150139" w:rsidP="002B4DA8">
      <w:pPr>
        <w:pStyle w:val="a3"/>
        <w:ind w:right="20"/>
        <w:rPr>
          <w:rFonts w:ascii="Calibri" w:hAnsi="Calibri"/>
        </w:rPr>
      </w:pPr>
      <w:r w:rsidRPr="00677940">
        <w:rPr>
          <w:rFonts w:ascii="Calibri" w:hAnsi="Calibri"/>
        </w:rPr>
        <w:t xml:space="preserve">To make packets of a same RIP version to be available, use the following command in router configuration mode. </w:t>
      </w:r>
    </w:p>
    <w:p w14:paraId="1E151790" w14:textId="77777777" w:rsidR="0096529E" w:rsidRPr="00677940" w:rsidRDefault="0096529E" w:rsidP="0096529E">
      <w:pPr>
        <w:pStyle w:val="afffff3"/>
        <w:ind w:left="0" w:right="20"/>
        <w:rPr>
          <w:rFonts w:ascii="Calibri" w:hAnsi="Calibri"/>
        </w:rPr>
      </w:pPr>
      <w:bookmarkStart w:id="1519" w:name="_Toc259458924"/>
      <w:bookmarkStart w:id="1520"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9"/>
      <w:bookmarkEnd w:id="1520"/>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t>Sets to change RIP version.</w:t>
            </w:r>
          </w:p>
        </w:tc>
      </w:tr>
    </w:tbl>
    <w:p w14:paraId="04753B9A" w14:textId="7777777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the following command in configuration mode of interface.</w:t>
      </w:r>
    </w:p>
    <w:p w14:paraId="207C3BBE" w14:textId="77777777" w:rsidR="0017004D" w:rsidRPr="00677940" w:rsidRDefault="0017004D" w:rsidP="002B4DA8">
      <w:pPr>
        <w:pStyle w:val="afffff3"/>
        <w:ind w:right="20"/>
        <w:rPr>
          <w:rFonts w:ascii="Calibri" w:hAnsi="Calibri"/>
        </w:rPr>
      </w:pPr>
      <w:bookmarkStart w:id="1521" w:name="_Toc363228428"/>
      <w:bookmarkStart w:id="1522"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1"/>
      <w:bookmarkEnd w:id="1522"/>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77777777"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the following command in interface configuration mode.</w:t>
      </w:r>
    </w:p>
    <w:p w14:paraId="63441836" w14:textId="77777777" w:rsidR="0017004D" w:rsidRPr="00677940" w:rsidRDefault="0017004D" w:rsidP="002B4DA8">
      <w:pPr>
        <w:pStyle w:val="afffff3"/>
        <w:ind w:right="20"/>
        <w:rPr>
          <w:rFonts w:ascii="Calibri" w:hAnsi="Calibri"/>
        </w:rPr>
      </w:pPr>
      <w:bookmarkStart w:id="1523"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3"/>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4" w:name="_Toc259458925"/>
      <w:bookmarkStart w:id="1525" w:name="_Toc363228429"/>
      <w:bookmarkStart w:id="1526" w:name="_Toc445313252"/>
      <w:r w:rsidRPr="00677940">
        <w:rPr>
          <w:rFonts w:ascii="Calibri" w:hAnsi="Calibri"/>
        </w:rPr>
        <w:t>Applying Distance</w:t>
      </w:r>
      <w:bookmarkEnd w:id="1524"/>
      <w:bookmarkEnd w:id="1525"/>
      <w:bookmarkEnd w:id="1526"/>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77777777" w:rsidR="00150139" w:rsidRPr="00677940" w:rsidRDefault="00150139" w:rsidP="002B4DA8">
      <w:pPr>
        <w:pStyle w:val="a3"/>
        <w:ind w:right="20"/>
        <w:rPr>
          <w:rFonts w:ascii="Calibri" w:hAnsi="Calibri"/>
        </w:rPr>
      </w:pPr>
      <w:r w:rsidRPr="00677940">
        <w:rPr>
          <w:rFonts w:ascii="Calibri" w:hAnsi="Calibri"/>
        </w:rPr>
        <w:t>To adjust admimistrative distance value, use the following commands in router configuration mode.</w:t>
      </w:r>
    </w:p>
    <w:p w14:paraId="5FBC187E" w14:textId="77777777" w:rsidR="0017004D" w:rsidRPr="00677940" w:rsidRDefault="0017004D" w:rsidP="002B4DA8">
      <w:pPr>
        <w:pStyle w:val="afffff3"/>
        <w:ind w:right="20"/>
        <w:rPr>
          <w:rFonts w:ascii="Calibri" w:hAnsi="Calibri"/>
        </w:rPr>
      </w:pPr>
      <w:bookmarkStart w:id="1527"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7"/>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8" w:name="_Toc199055023"/>
      <w:bookmarkStart w:id="1529" w:name="_Toc259458926"/>
      <w:bookmarkStart w:id="1530" w:name="_Toc363228430"/>
      <w:bookmarkStart w:id="1531" w:name="_Toc445313253"/>
      <w:r w:rsidRPr="00677940">
        <w:rPr>
          <w:rFonts w:ascii="Calibri" w:hAnsi="Calibri"/>
        </w:rPr>
        <w:t>Enabling Split Horizon</w:t>
      </w:r>
      <w:bookmarkEnd w:id="1528"/>
      <w:bookmarkEnd w:id="1529"/>
      <w:bookmarkEnd w:id="1530"/>
      <w:bookmarkEnd w:id="1531"/>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77777777" w:rsidR="00150139" w:rsidRPr="00677940" w:rsidRDefault="00150139" w:rsidP="002B4DA8">
      <w:pPr>
        <w:pStyle w:val="a3"/>
        <w:ind w:right="20"/>
        <w:rPr>
          <w:rFonts w:ascii="Calibri" w:hAnsi="Calibri"/>
        </w:rPr>
      </w:pPr>
      <w:r w:rsidRPr="00677940">
        <w:rPr>
          <w:rFonts w:ascii="Calibri" w:hAnsi="Calibri"/>
        </w:rPr>
        <w:t>Use the following commands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2"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2"/>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3" w:name="_Toc259458929"/>
      <w:bookmarkStart w:id="1534" w:name="_Toc361679441"/>
      <w:bookmarkStart w:id="1535" w:name="_Toc445313254"/>
      <w:r w:rsidRPr="00677940">
        <w:rPr>
          <w:rFonts w:ascii="Calibri" w:hAnsi="Calibri"/>
        </w:rPr>
        <w:t>Configuration Examples for RIP</w:t>
      </w:r>
      <w:bookmarkEnd w:id="1533"/>
      <w:bookmarkEnd w:id="1534"/>
      <w:bookmarkEnd w:id="1535"/>
    </w:p>
    <w:p w14:paraId="36B5F7B5" w14:textId="77777777" w:rsidR="00150139" w:rsidRPr="00677940" w:rsidRDefault="00150139" w:rsidP="006A33C7">
      <w:pPr>
        <w:pStyle w:val="3"/>
        <w:ind w:left="0" w:right="20"/>
        <w:rPr>
          <w:rFonts w:ascii="Calibri" w:hAnsi="Calibri"/>
        </w:rPr>
      </w:pPr>
      <w:bookmarkStart w:id="1536" w:name="_Toc199055026"/>
      <w:bookmarkStart w:id="1537" w:name="_Toc259458927"/>
      <w:bookmarkStart w:id="1538" w:name="_Toc363228431"/>
      <w:bookmarkStart w:id="1539" w:name="_Toc445313255"/>
      <w:r w:rsidRPr="00677940">
        <w:rPr>
          <w:rFonts w:ascii="Calibri" w:hAnsi="Calibri"/>
        </w:rPr>
        <w:t xml:space="preserve">RIP </w:t>
      </w:r>
      <w:bookmarkEnd w:id="1536"/>
      <w:bookmarkEnd w:id="1537"/>
      <w:bookmarkEnd w:id="1538"/>
      <w:r w:rsidRPr="00677940">
        <w:rPr>
          <w:rFonts w:ascii="Calibri" w:hAnsi="Calibri"/>
        </w:rPr>
        <w:t>construction</w:t>
      </w:r>
      <w:bookmarkEnd w:id="1539"/>
    </w:p>
    <w:p w14:paraId="7DECA022" w14:textId="77777777" w:rsidR="00150139" w:rsidRPr="00677940" w:rsidRDefault="00150139" w:rsidP="002B4DA8">
      <w:pPr>
        <w:pStyle w:val="a3"/>
        <w:ind w:right="20"/>
        <w:rPr>
          <w:rFonts w:ascii="Calibri" w:hAnsi="Calibri"/>
        </w:rPr>
      </w:pPr>
      <w:r w:rsidRPr="00677940">
        <w:rPr>
          <w:rFonts w:ascii="Calibri" w:hAnsi="Calibri"/>
        </w:rPr>
        <w:t>Let us investigate an example of RIP construction by looking at the Network Configuration in the following 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0" w:name="_Toc199055027"/>
      <w:bookmarkStart w:id="1541" w:name="_Toc259458928"/>
      <w:bookmarkStart w:id="1542" w:name="_Toc363228432"/>
      <w:bookmarkStart w:id="1543" w:name="_Toc391575474"/>
      <w:r w:rsidRPr="00677940">
        <w:rPr>
          <w:rFonts w:ascii="Calibri" w:hAnsi="Calibri"/>
        </w:rPr>
        <w:t xml:space="preserve">Figure </w:t>
      </w:r>
      <w:bookmarkEnd w:id="1540"/>
      <w:bookmarkEnd w:id="154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77777777" w:rsidR="00150139" w:rsidRPr="00677940" w:rsidRDefault="00150139" w:rsidP="002B4DA8">
      <w:pPr>
        <w:pStyle w:val="a3"/>
        <w:ind w:right="20"/>
        <w:rPr>
          <w:rFonts w:ascii="Calibri" w:hAnsi="Calibri"/>
        </w:rPr>
      </w:pPr>
      <w:r w:rsidRPr="00677940">
        <w:rPr>
          <w:rFonts w:ascii="Calibri" w:hAnsi="Calibri"/>
        </w:rPr>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4" w:name="_Toc294857379"/>
      <w:bookmarkStart w:id="1545" w:name="_Toc445313256"/>
      <w:r w:rsidRPr="00677940">
        <w:rPr>
          <w:rFonts w:ascii="Calibri" w:hAnsi="Calibri"/>
        </w:rPr>
        <w:t>Offset-list Set-UP</w:t>
      </w:r>
      <w:bookmarkEnd w:id="1544"/>
      <w:bookmarkEnd w:id="1545"/>
    </w:p>
    <w:p w14:paraId="20D3E4A0" w14:textId="77777777" w:rsidR="00150139" w:rsidRPr="00677940" w:rsidRDefault="00150139" w:rsidP="002B4DA8">
      <w:pPr>
        <w:pStyle w:val="a3"/>
        <w:ind w:right="20"/>
        <w:rPr>
          <w:rFonts w:ascii="Calibri" w:hAnsi="Calibri"/>
        </w:rPr>
      </w:pPr>
      <w:r w:rsidRPr="00677940">
        <w:rPr>
          <w:rFonts w:ascii="Calibri" w:hAnsi="Calibri"/>
        </w:rPr>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6" w:name="_Toc294857445"/>
      <w:bookmarkStart w:id="1547" w:name="_Toc294877588"/>
      <w:bookmarkStart w:id="1548" w:name="_Toc294878115"/>
      <w:bookmarkStart w:id="1549" w:name="_Toc294879740"/>
      <w:bookmarkStart w:id="1550" w:name="_Toc445313257"/>
      <w:r w:rsidRPr="00677940">
        <w:rPr>
          <w:rFonts w:ascii="Calibri" w:hAnsi="Calibri"/>
        </w:rPr>
        <w:t xml:space="preserve">Passive-interface </w:t>
      </w:r>
      <w:bookmarkEnd w:id="1546"/>
      <w:bookmarkEnd w:id="1547"/>
      <w:bookmarkEnd w:id="1548"/>
      <w:r w:rsidRPr="00677940">
        <w:rPr>
          <w:rFonts w:ascii="Calibri" w:hAnsi="Calibri"/>
        </w:rPr>
        <w:t>Configuration</w:t>
      </w:r>
      <w:bookmarkEnd w:id="1549"/>
      <w:bookmarkEnd w:id="1550"/>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1" w:name="_Toc294880424"/>
      <w:bookmarkStart w:id="1552" w:name="_Toc294880950"/>
      <w:bookmarkStart w:id="1553" w:name="_Toc391378353"/>
      <w:bookmarkStart w:id="1554" w:name="_Toc445313258"/>
      <w:r w:rsidRPr="00677940">
        <w:rPr>
          <w:rFonts w:ascii="Calibri" w:hAnsi="Calibri"/>
        </w:rPr>
        <w:t>OSPF</w:t>
      </w:r>
      <w:bookmarkEnd w:id="1551"/>
      <w:bookmarkEnd w:id="1552"/>
      <w:bookmarkEnd w:id="1553"/>
      <w:bookmarkEnd w:id="1554"/>
    </w:p>
    <w:p w14:paraId="4AE2B922" w14:textId="77777777" w:rsidR="000615FA" w:rsidRPr="00677940" w:rsidRDefault="000615FA" w:rsidP="0021019A">
      <w:pPr>
        <w:ind w:right="20"/>
        <w:rPr>
          <w:rFonts w:ascii="Calibri" w:hAnsi="Calibri"/>
        </w:rPr>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1" w:name="_Toc534636156"/>
      <w:bookmarkStart w:id="1632" w:name="_Toc259457213"/>
      <w:bookmarkStart w:id="1633" w:name="_Toc361679357"/>
      <w:bookmarkStart w:id="1634" w:name="_Toc445313259"/>
      <w:r w:rsidRPr="00677940">
        <w:rPr>
          <w:rFonts w:ascii="Calibri" w:hAnsi="Calibri"/>
        </w:rPr>
        <w:t xml:space="preserve">OSPF </w:t>
      </w:r>
      <w:bookmarkEnd w:id="1631"/>
      <w:bookmarkEnd w:id="1632"/>
      <w:r w:rsidRPr="00677940">
        <w:rPr>
          <w:rFonts w:ascii="Calibri" w:hAnsi="Calibri"/>
        </w:rPr>
        <w:t>Overview</w:t>
      </w:r>
      <w:bookmarkEnd w:id="1633"/>
      <w:bookmarkEnd w:id="1634"/>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5" w:name="_Ref340580540"/>
      <w:bookmarkStart w:id="1636" w:name="_Toc8448087"/>
      <w:bookmarkStart w:id="1637" w:name="_Toc259457475"/>
      <w:bookmarkStart w:id="1638" w:name="_Toc445313260"/>
      <w:r w:rsidRPr="00677940">
        <w:rPr>
          <w:rFonts w:ascii="Calibri" w:hAnsi="Calibri"/>
        </w:rPr>
        <w:t>Link-state Database</w:t>
      </w:r>
      <w:bookmarkEnd w:id="1635"/>
      <w:bookmarkEnd w:id="1636"/>
      <w:bookmarkEnd w:id="1637"/>
      <w:bookmarkEnd w:id="1638"/>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Pr="00677940" w:rsidRDefault="00762D34" w:rsidP="002B4DA8">
      <w:pPr>
        <w:pStyle w:val="a3"/>
        <w:ind w:right="20"/>
        <w:rPr>
          <w:rFonts w:ascii="Calibri" w:hAnsi="Calibri" w:cs="Times New Roman"/>
        </w:rPr>
      </w:pPr>
      <w:r w:rsidRPr="00677940">
        <w:rPr>
          <w:rFonts w:ascii="Calibri" w:hAnsi="Calibri"/>
        </w:rPr>
        <w:t>The following table describes LSA type numbers.</w:t>
      </w:r>
    </w:p>
    <w:p w14:paraId="521D60F2" w14:textId="77777777" w:rsidR="00762D34" w:rsidRPr="00677940" w:rsidRDefault="006A4BB0" w:rsidP="002B4DA8">
      <w:pPr>
        <w:pStyle w:val="afffff3"/>
        <w:ind w:right="20"/>
        <w:rPr>
          <w:rFonts w:ascii="Calibri" w:hAnsi="Calibri"/>
        </w:rPr>
      </w:pPr>
      <w:bookmarkStart w:id="1639" w:name="_Toc363228436"/>
      <w:bookmarkStart w:id="1640" w:name="_Toc363228437"/>
      <w:bookmarkStart w:id="1641" w:name="_Toc363228438"/>
      <w:bookmarkStart w:id="1642"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3" w:name="_Toc363228439"/>
      <w:bookmarkStart w:id="1644" w:name="_Toc8448088"/>
      <w:bookmarkStart w:id="1645" w:name="_Toc445313261"/>
      <w:r w:rsidRPr="00677940">
        <w:rPr>
          <w:rFonts w:ascii="Calibri" w:hAnsi="Calibri"/>
        </w:rPr>
        <w:t>Areas</w:t>
      </w:r>
      <w:bookmarkEnd w:id="1643"/>
      <w:bookmarkEnd w:id="1644"/>
      <w:bookmarkEnd w:id="1645"/>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677940" w:rsidRDefault="00762D34" w:rsidP="002B4DA8">
      <w:pPr>
        <w:pStyle w:val="a3"/>
        <w:ind w:right="20"/>
        <w:rPr>
          <w:rFonts w:ascii="Calibri" w:hAnsi="Calibri"/>
        </w:rPr>
      </w:pPr>
      <w:r w:rsidRPr="00677940">
        <w:rPr>
          <w:rFonts w:ascii="Calibri" w:hAnsi="Calibri"/>
        </w:rPr>
        <w:t>OSPF defines the type of router into the three categories as follows: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6" w:name="_Toc259457476"/>
      <w:bookmarkStart w:id="1647" w:name="_Toc363228440"/>
      <w:bookmarkStart w:id="1648" w:name="_Toc445313262"/>
      <w:r w:rsidRPr="00677940">
        <w:rPr>
          <w:rFonts w:ascii="Calibri" w:hAnsi="Calibri"/>
        </w:rPr>
        <w:t>AREA 0</w:t>
      </w:r>
      <w:bookmarkEnd w:id="1646"/>
      <w:bookmarkEnd w:id="1647"/>
      <w:bookmarkEnd w:id="1648"/>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9" w:name="_Toc8448096"/>
    </w:p>
    <w:p w14:paraId="261E40B3" w14:textId="77777777" w:rsidR="00762D34" w:rsidRPr="00677940" w:rsidRDefault="00762D34" w:rsidP="006A33C7">
      <w:pPr>
        <w:pStyle w:val="3"/>
        <w:ind w:left="0" w:right="20"/>
        <w:rPr>
          <w:rFonts w:ascii="Calibri" w:hAnsi="Calibri"/>
        </w:rPr>
      </w:pPr>
      <w:bookmarkStart w:id="1650" w:name="_Toc445313263"/>
      <w:r w:rsidRPr="00677940">
        <w:rPr>
          <w:rFonts w:ascii="Calibri" w:hAnsi="Calibri"/>
        </w:rPr>
        <w:t>Stub areas</w:t>
      </w:r>
      <w:bookmarkEnd w:id="1649"/>
      <w:bookmarkEnd w:id="1650"/>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1" w:name="_Toc259457477"/>
      <w:bookmarkStart w:id="1652" w:name="_Toc363228441"/>
      <w:bookmarkStart w:id="1653" w:name="_Toc445313264"/>
      <w:r w:rsidRPr="00677940">
        <w:rPr>
          <w:rFonts w:ascii="Calibri" w:hAnsi="Calibri"/>
        </w:rPr>
        <w:t>Virtual links</w:t>
      </w:r>
      <w:bookmarkEnd w:id="1651"/>
      <w:bookmarkEnd w:id="1652"/>
      <w:bookmarkEnd w:id="1653"/>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4" w:name="_Toc259457478"/>
      <w:bookmarkStart w:id="1655" w:name="_Toc363228442"/>
      <w:bookmarkStart w:id="1656" w:name="_Toc445313265"/>
      <w:r w:rsidRPr="00677940">
        <w:rPr>
          <w:rFonts w:ascii="Calibri" w:hAnsi="Calibri"/>
        </w:rPr>
        <w:t>Route Redistribution</w:t>
      </w:r>
      <w:bookmarkEnd w:id="1654"/>
      <w:bookmarkEnd w:id="1655"/>
      <w:bookmarkEnd w:id="1656"/>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7" w:name="_Toc259457214"/>
      <w:bookmarkStart w:id="1658" w:name="_Toc361679358"/>
      <w:bookmarkStart w:id="1659" w:name="_Toc259457479"/>
      <w:bookmarkStart w:id="1660" w:name="_Toc445313266"/>
      <w:r w:rsidRPr="00677940">
        <w:rPr>
          <w:rFonts w:ascii="Calibri" w:hAnsi="Calibri"/>
        </w:rPr>
        <w:t xml:space="preserve">OSPF </w:t>
      </w:r>
      <w:bookmarkEnd w:id="1657"/>
      <w:bookmarkEnd w:id="1658"/>
      <w:r w:rsidRPr="00677940">
        <w:rPr>
          <w:rFonts w:ascii="Calibri" w:hAnsi="Calibri"/>
        </w:rPr>
        <w:t>Configuration</w:t>
      </w:r>
      <w:bookmarkEnd w:id="1659"/>
      <w:bookmarkEnd w:id="1660"/>
    </w:p>
    <w:p w14:paraId="2C8EEF34" w14:textId="77777777" w:rsidR="00762D34" w:rsidRPr="00677940" w:rsidRDefault="00762D34" w:rsidP="002B4DA8">
      <w:pPr>
        <w:pStyle w:val="a3"/>
        <w:ind w:right="20"/>
        <w:rPr>
          <w:rFonts w:ascii="Calibri" w:hAnsi="Calibri"/>
        </w:rPr>
      </w:pPr>
      <w:r w:rsidRPr="00677940">
        <w:rPr>
          <w:rFonts w:ascii="Calibri" w:hAnsi="Calibri"/>
        </w:rPr>
        <w:t>To use OSPF Routing Protocol, you msut enable OSPF. The following explains the procedure.</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77777777" w:rsidR="00762D34" w:rsidRPr="00677940" w:rsidRDefault="00762D34" w:rsidP="002B4DA8">
      <w:pPr>
        <w:pStyle w:val="a3"/>
        <w:ind w:right="20"/>
        <w:rPr>
          <w:rFonts w:ascii="Calibri" w:hAnsi="Calibri"/>
        </w:rPr>
      </w:pPr>
      <w:r w:rsidRPr="00677940">
        <w:rPr>
          <w:rFonts w:ascii="Calibri" w:hAnsi="Calibri"/>
        </w:rPr>
        <w:t>After enabling OSPF, use the following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1" w:name="_Toc363228443"/>
      <w:bookmarkStart w:id="1662" w:name="_Toc445313267"/>
      <w:r w:rsidRPr="00677940">
        <w:rPr>
          <w:rFonts w:ascii="Calibri" w:hAnsi="Calibri"/>
        </w:rPr>
        <w:t>OSPF interface parameters</w:t>
      </w:r>
      <w:bookmarkEnd w:id="1661"/>
      <w:bookmarkEnd w:id="1662"/>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77777777" w:rsidR="00762D34" w:rsidRPr="00677940" w:rsidRDefault="00762D34" w:rsidP="002B4DA8">
      <w:pPr>
        <w:pStyle w:val="a3"/>
        <w:ind w:right="20"/>
        <w:rPr>
          <w:rFonts w:ascii="Calibri" w:hAnsi="Calibri"/>
        </w:rPr>
      </w:pPr>
      <w:r w:rsidRPr="00677940">
        <w:rPr>
          <w:rFonts w:ascii="Calibri" w:hAnsi="Calibri"/>
        </w:rPr>
        <w:t>To change interface parameters, use the following commands in interface configuration mode.</w:t>
      </w:r>
    </w:p>
    <w:p w14:paraId="193A5A89" w14:textId="77777777" w:rsidR="00762D34" w:rsidRPr="00677940" w:rsidRDefault="006A4BB0" w:rsidP="002B4DA8">
      <w:pPr>
        <w:pStyle w:val="afffff3"/>
        <w:ind w:right="20"/>
        <w:rPr>
          <w:rFonts w:ascii="Calibri" w:hAnsi="Calibri"/>
        </w:rPr>
      </w:pPr>
      <w:bookmarkStart w:id="1663" w:name="_Toc259457215"/>
      <w:bookmarkStart w:id="1664" w:name="_Toc361679359"/>
      <w:bookmarkStart w:id="1665"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6" w:name="_Toc259457216"/>
      <w:bookmarkStart w:id="1667" w:name="_Toc361679360"/>
      <w:bookmarkStart w:id="1668" w:name="_Toc445313268"/>
      <w:r w:rsidRPr="00677940">
        <w:rPr>
          <w:rFonts w:ascii="Calibri" w:hAnsi="Calibri"/>
        </w:rPr>
        <w:t>Different Physical Networks</w:t>
      </w:r>
      <w:bookmarkEnd w:id="1666"/>
      <w:bookmarkEnd w:id="1667"/>
      <w:bookmarkEnd w:id="1668"/>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9" w:name="_Toc445313269"/>
      <w:r w:rsidRPr="00677940">
        <w:rPr>
          <w:rFonts w:ascii="Calibri" w:hAnsi="Calibri"/>
        </w:rPr>
        <w:t>OSPF Network type</w:t>
      </w:r>
      <w:bookmarkEnd w:id="1669"/>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77777777" w:rsidR="00762D34" w:rsidRPr="00677940" w:rsidRDefault="00762D34" w:rsidP="002B4DA8">
      <w:pPr>
        <w:pStyle w:val="a3"/>
        <w:ind w:right="20"/>
        <w:rPr>
          <w:rFonts w:ascii="Calibri" w:hAnsi="Calibri"/>
        </w:rPr>
      </w:pPr>
      <w:r w:rsidRPr="00677940">
        <w:rPr>
          <w:rFonts w:ascii="Calibri" w:hAnsi="Calibri"/>
        </w:rPr>
        <w:t>OSPF point-to-multipoint interface is defined with numbered point-to-point having more than one neighbor. OSPF point-to-multipoint network has the merit as follows:</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7777777" w:rsidR="00762D34" w:rsidRPr="00677940" w:rsidRDefault="00762D34" w:rsidP="002B4DA8">
      <w:pPr>
        <w:pStyle w:val="a3"/>
        <w:ind w:right="20"/>
        <w:rPr>
          <w:rFonts w:ascii="Calibri" w:hAnsi="Calibri" w:cs="Times New Roman"/>
        </w:rPr>
      </w:pPr>
      <w:r w:rsidRPr="00677940">
        <w:rPr>
          <w:rFonts w:ascii="Calibri" w:hAnsi="Calibri"/>
        </w:rPr>
        <w:t>To set OSPF network type, use the following commands in interface configuration mode.</w:t>
      </w:r>
    </w:p>
    <w:p w14:paraId="439C6169" w14:textId="77777777" w:rsidR="00762D34" w:rsidRPr="00677940" w:rsidRDefault="00B2702F" w:rsidP="002B4DA8">
      <w:pPr>
        <w:pStyle w:val="afffff3"/>
        <w:ind w:right="20"/>
        <w:rPr>
          <w:rFonts w:ascii="Calibri" w:hAnsi="Calibri"/>
        </w:rPr>
      </w:pPr>
      <w:bookmarkStart w:id="1670" w:name="_Toc259457217"/>
      <w:bookmarkStart w:id="1671" w:name="_Toc361679361"/>
      <w:bookmarkStart w:id="1672"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0"/>
      <w:bookmarkEnd w:id="1671"/>
      <w:bookmarkEnd w:id="1672"/>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3" w:name="_Toc445313270"/>
      <w:r w:rsidRPr="00677940">
        <w:rPr>
          <w:rFonts w:ascii="Calibri" w:hAnsi="Calibri"/>
        </w:rPr>
        <w:t>Point-to-Multipoint, Broadcast Networks</w:t>
      </w:r>
      <w:bookmarkEnd w:id="1673"/>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77777777" w:rsidR="00762D34" w:rsidRPr="00677940" w:rsidRDefault="00762D34" w:rsidP="002B4DA8">
      <w:pPr>
        <w:pStyle w:val="a3"/>
        <w:ind w:right="20"/>
        <w:rPr>
          <w:rFonts w:ascii="Calibri" w:hAnsi="Calibri"/>
        </w:rPr>
      </w:pPr>
      <w:r w:rsidRPr="00677940">
        <w:rPr>
          <w:rFonts w:ascii="Calibri" w:hAnsi="Calibri"/>
        </w:rPr>
        <w:t>To configure point-to-multipoint and broadcast netwrok, do the following steps.</w:t>
      </w:r>
    </w:p>
    <w:p w14:paraId="267486E8" w14:textId="77777777" w:rsidR="00762D34" w:rsidRPr="00677940" w:rsidRDefault="006A4BB0" w:rsidP="002B4DA8">
      <w:pPr>
        <w:pStyle w:val="afffff3"/>
        <w:ind w:right="20"/>
        <w:rPr>
          <w:rFonts w:ascii="Calibri" w:hAnsi="Calibri"/>
        </w:rPr>
      </w:pPr>
      <w:bookmarkStart w:id="1674" w:name="_Toc259457218"/>
      <w:bookmarkStart w:id="1675" w:name="_Toc361679362"/>
      <w:bookmarkStart w:id="1676"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4"/>
      <w:bookmarkEnd w:id="1675"/>
      <w:r w:rsidR="0017004D" w:rsidRPr="00677940">
        <w:rPr>
          <w:rFonts w:ascii="Calibri" w:hAnsi="Calibri"/>
        </w:rPr>
        <w:t>Configuration</w:t>
      </w:r>
      <w:bookmarkEnd w:id="1676"/>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7" w:name="_Toc259457480"/>
      <w:bookmarkStart w:id="1678" w:name="_Toc445313271"/>
      <w:r w:rsidRPr="00677940">
        <w:rPr>
          <w:rFonts w:ascii="Calibri" w:hAnsi="Calibri"/>
        </w:rPr>
        <w:t>Nonbroadcast Networks</w:t>
      </w:r>
      <w:bookmarkEnd w:id="1677"/>
      <w:bookmarkEnd w:id="1678"/>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77777777" w:rsidR="00762D34" w:rsidRPr="00677940" w:rsidRDefault="00762D34" w:rsidP="002B4DA8">
      <w:pPr>
        <w:pStyle w:val="a3"/>
        <w:ind w:right="20"/>
        <w:rPr>
          <w:rFonts w:ascii="Calibri" w:hAnsi="Calibri"/>
        </w:rPr>
      </w:pPr>
      <w:r w:rsidRPr="00677940">
        <w:rPr>
          <w:rFonts w:ascii="Calibri" w:hAnsi="Calibri"/>
        </w:rPr>
        <w:t xml:space="preserve">To set router setting of Nonbroadcast networks, use the following command in the router configuration mode. </w:t>
      </w:r>
    </w:p>
    <w:p w14:paraId="629B6D2B" w14:textId="77777777" w:rsidR="00762D34" w:rsidRPr="00677940" w:rsidRDefault="006A4BB0" w:rsidP="002B4DA8">
      <w:pPr>
        <w:pStyle w:val="afffff3"/>
        <w:ind w:right="20"/>
        <w:rPr>
          <w:rFonts w:ascii="Calibri" w:hAnsi="Calibri"/>
        </w:rPr>
      </w:pPr>
      <w:bookmarkStart w:id="1679" w:name="_Toc363228444"/>
      <w:bookmarkStart w:id="1680" w:name="_Toc259457219"/>
      <w:bookmarkStart w:id="1681"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9"/>
      <w:bookmarkEnd w:id="1680"/>
      <w:bookmarkEnd w:id="1681"/>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77777777" w:rsidR="00762D34" w:rsidRPr="00677940" w:rsidRDefault="00762D34" w:rsidP="002B4DA8">
      <w:pPr>
        <w:pStyle w:val="a3"/>
        <w:ind w:right="20"/>
        <w:rPr>
          <w:rFonts w:ascii="Calibri" w:hAnsi="Calibri" w:cs="Times New Roman"/>
        </w:rPr>
      </w:pPr>
      <w:r w:rsidRPr="00677940">
        <w:rPr>
          <w:rFonts w:ascii="Calibri" w:hAnsi="Calibri"/>
        </w:rPr>
        <w:t>To set the interface with point-to-multipoint to the system not applied broadcast, use the following commands with order.</w:t>
      </w:r>
    </w:p>
    <w:p w14:paraId="7F8CAB65" w14:textId="77777777" w:rsidR="00762D34" w:rsidRPr="00677940" w:rsidRDefault="006A4BB0" w:rsidP="002B4DA8">
      <w:pPr>
        <w:pStyle w:val="afffff3"/>
        <w:ind w:right="20"/>
        <w:rPr>
          <w:rFonts w:ascii="Calibri" w:hAnsi="Calibri"/>
        </w:rPr>
      </w:pPr>
      <w:bookmarkStart w:id="1682" w:name="_Toc361679363"/>
      <w:bookmarkStart w:id="1683" w:name="_Toc259457481"/>
      <w:bookmarkStart w:id="1684" w:name="_Toc39157524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2"/>
      <w:r w:rsidR="00762D34" w:rsidRPr="00677940">
        <w:rPr>
          <w:rFonts w:ascii="Calibri" w:hAnsi="Calibri"/>
        </w:rPr>
        <w:t>Configuration</w:t>
      </w:r>
      <w:bookmarkEnd w:id="1683"/>
      <w:bookmarkEnd w:id="1684"/>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5" w:name="_Toc363228445"/>
      <w:bookmarkStart w:id="1686" w:name="_Toc259457235"/>
      <w:bookmarkStart w:id="1687" w:name="_Toc445313272"/>
      <w:r w:rsidRPr="00677940">
        <w:rPr>
          <w:rFonts w:ascii="Calibri" w:hAnsi="Calibri"/>
        </w:rPr>
        <w:t>OSPF Area parameters</w:t>
      </w:r>
      <w:bookmarkEnd w:id="1685"/>
      <w:bookmarkEnd w:id="1686"/>
      <w:bookmarkEnd w:id="1687"/>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77777777" w:rsidR="00762D34" w:rsidRPr="00677940" w:rsidRDefault="00762D34" w:rsidP="002B4DA8">
      <w:pPr>
        <w:pStyle w:val="a3"/>
        <w:ind w:right="20"/>
        <w:rPr>
          <w:rFonts w:ascii="Calibri" w:hAnsi="Calibri"/>
        </w:rPr>
      </w:pPr>
      <w:r w:rsidRPr="00677940">
        <w:rPr>
          <w:rFonts w:ascii="Calibri" w:hAnsi="Calibri"/>
        </w:rPr>
        <w:t>To set OSPF area parameter, use the following command in the router configuration mode.</w:t>
      </w:r>
    </w:p>
    <w:p w14:paraId="131AEAC4" w14:textId="77777777" w:rsidR="00762D34" w:rsidRPr="00677940" w:rsidRDefault="006A4BB0" w:rsidP="002B4DA8">
      <w:pPr>
        <w:pStyle w:val="afffff3"/>
        <w:ind w:right="20"/>
        <w:rPr>
          <w:rFonts w:ascii="Calibri" w:hAnsi="Calibri"/>
        </w:rPr>
      </w:pPr>
      <w:bookmarkStart w:id="1688" w:name="_Toc361679442"/>
      <w:bookmarkStart w:id="1689" w:name="_Toc259457220"/>
      <w:bookmarkStart w:id="1690"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8"/>
      <w:bookmarkEnd w:id="1689"/>
      <w:bookmarkEnd w:id="1690"/>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1" w:name="_Toc361679364"/>
      <w:bookmarkStart w:id="1692" w:name="_Toc259457482"/>
      <w:bookmarkStart w:id="1693" w:name="_Toc445313273"/>
      <w:r w:rsidRPr="00677940">
        <w:rPr>
          <w:rFonts w:ascii="Calibri" w:hAnsi="Calibri"/>
        </w:rPr>
        <w:t>OSPF NSSA</w:t>
      </w:r>
      <w:bookmarkEnd w:id="1691"/>
      <w:bookmarkEnd w:id="1692"/>
      <w:bookmarkEnd w:id="1693"/>
      <w:r w:rsidRPr="00677940">
        <w:rPr>
          <w:rFonts w:ascii="Calibri" w:hAnsi="Calibri"/>
        </w:rPr>
        <w:t xml:space="preserve"> </w:t>
      </w:r>
    </w:p>
    <w:p w14:paraId="38645D58" w14:textId="77777777"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Pr="00677940" w:rsidRDefault="00762D34" w:rsidP="002B4DA8">
      <w:pPr>
        <w:pStyle w:val="a3"/>
        <w:ind w:right="20"/>
        <w:rPr>
          <w:rFonts w:ascii="Calibri" w:hAnsi="Calibri"/>
        </w:rPr>
      </w:pPr>
      <w:r w:rsidRPr="00677940">
        <w:rPr>
          <w:rFonts w:ascii="Calibri" w:hAnsi="Calibri"/>
        </w:rPr>
        <w:t>In the following 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4" w:name="_Toc363228446"/>
      <w:bookmarkStart w:id="1695" w:name="_Toc259457221"/>
      <w:bookmarkStart w:id="1696"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4"/>
      <w:bookmarkEnd w:id="1695"/>
      <w:bookmarkEnd w:id="1696"/>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77777777" w:rsidR="00762D34" w:rsidRPr="00677940" w:rsidRDefault="00762D34" w:rsidP="002B4DA8">
      <w:pPr>
        <w:pStyle w:val="a3"/>
        <w:ind w:right="20"/>
        <w:rPr>
          <w:rFonts w:ascii="Calibri" w:hAnsi="Calibri"/>
        </w:rPr>
      </w:pPr>
      <w:r w:rsidRPr="00677940">
        <w:rPr>
          <w:rFonts w:ascii="Calibri" w:hAnsi="Calibri"/>
        </w:rPr>
        <w:t xml:space="preserve">To set OSPF NSSA, use the following command in router configuration mode. </w:t>
      </w:r>
    </w:p>
    <w:p w14:paraId="79589813" w14:textId="77777777" w:rsidR="00762D34" w:rsidRPr="00677940" w:rsidRDefault="006A4BB0" w:rsidP="002B4DA8">
      <w:pPr>
        <w:pStyle w:val="afffff3"/>
        <w:ind w:right="20"/>
        <w:rPr>
          <w:rFonts w:ascii="Calibri" w:hAnsi="Calibri"/>
        </w:rPr>
      </w:pPr>
      <w:bookmarkStart w:id="1697" w:name="_Toc361679365"/>
      <w:bookmarkStart w:id="1698" w:name="_Toc259457483"/>
      <w:bookmarkStart w:id="1699"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0" w:name="_Toc335386459"/>
      <w:bookmarkStart w:id="1701" w:name="_Toc354416479"/>
      <w:bookmarkStart w:id="1702" w:name="_Toc445313274"/>
      <w:r w:rsidRPr="00677940">
        <w:rPr>
          <w:rFonts w:ascii="Calibri" w:hAnsi="Calibri"/>
        </w:rPr>
        <w:t>OSPF Area Route summarization</w:t>
      </w:r>
      <w:bookmarkEnd w:id="1700"/>
      <w:bookmarkEnd w:id="1701"/>
      <w:bookmarkEnd w:id="1702"/>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Pr="00677940" w:rsidRDefault="00762D34" w:rsidP="002B4DA8">
      <w:pPr>
        <w:pStyle w:val="a3"/>
        <w:ind w:right="20"/>
        <w:rPr>
          <w:rFonts w:ascii="Calibri" w:hAnsi="Calibri"/>
        </w:rPr>
      </w:pPr>
      <w:r w:rsidRPr="00677940">
        <w:rPr>
          <w:rFonts w:ascii="Calibri" w:hAnsi="Calibri"/>
        </w:rPr>
        <w:t>To set summary address range, use the following command on router configuration mode.</w:t>
      </w:r>
    </w:p>
    <w:p w14:paraId="21BE7ED0" w14:textId="77777777" w:rsidR="00762D34" w:rsidRPr="00677940" w:rsidRDefault="006A4BB0" w:rsidP="002B4DA8">
      <w:pPr>
        <w:pStyle w:val="afffff3"/>
        <w:ind w:right="20"/>
        <w:rPr>
          <w:rFonts w:ascii="Calibri" w:hAnsi="Calibri"/>
        </w:rPr>
      </w:pPr>
      <w:bookmarkStart w:id="1703" w:name="_Toc259457222"/>
      <w:bookmarkStart w:id="1704" w:name="_Toc361679366"/>
      <w:bookmarkStart w:id="1705"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6" w:name="_Toc259457484"/>
      <w:bookmarkStart w:id="1707" w:name="_Toc363228448"/>
      <w:bookmarkStart w:id="1708" w:name="_Toc259457223"/>
      <w:bookmarkStart w:id="1709" w:name="_Toc445313275"/>
      <w:r w:rsidRPr="00677940">
        <w:rPr>
          <w:rFonts w:ascii="Calibri" w:hAnsi="Calibri"/>
        </w:rPr>
        <w:t>Route Summarization</w:t>
      </w:r>
      <w:bookmarkEnd w:id="1706"/>
      <w:r w:rsidRPr="00677940">
        <w:rPr>
          <w:rFonts w:ascii="Calibri" w:hAnsi="Calibri"/>
        </w:rPr>
        <w:t xml:space="preserve"> of Redistributed Routes</w:t>
      </w:r>
      <w:bookmarkEnd w:id="1707"/>
      <w:bookmarkEnd w:id="1708"/>
      <w:bookmarkEnd w:id="1709"/>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77777777" w:rsidR="00762D34" w:rsidRPr="00677940" w:rsidRDefault="00762D34" w:rsidP="002B4DA8">
      <w:pPr>
        <w:pStyle w:val="a3"/>
        <w:ind w:right="20"/>
        <w:rPr>
          <w:rFonts w:ascii="Calibri" w:hAnsi="Calibri"/>
        </w:rPr>
      </w:pPr>
      <w:r w:rsidRPr="00677940">
        <w:rPr>
          <w:rFonts w:ascii="Calibri" w:hAnsi="Calibri"/>
        </w:rPr>
        <w:t>To summarize all redistributed routes with one route, use the following command in router configuration mode.</w:t>
      </w:r>
    </w:p>
    <w:p w14:paraId="73E3D617" w14:textId="77777777" w:rsidR="00C403CD" w:rsidRPr="00677940" w:rsidRDefault="00C403CD" w:rsidP="00C403CD">
      <w:pPr>
        <w:pStyle w:val="afffff3"/>
        <w:ind w:left="0" w:right="20"/>
        <w:rPr>
          <w:rFonts w:ascii="Calibri" w:hAnsi="Calibri"/>
        </w:rPr>
      </w:pPr>
      <w:bookmarkStart w:id="1710" w:name="_Toc361679367"/>
      <w:bookmarkStart w:id="1711" w:name="_Toc259457485"/>
      <w:bookmarkStart w:id="1712"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3" w:name="_Toc363228449"/>
      <w:bookmarkStart w:id="1714" w:name="_Toc259457224"/>
      <w:bookmarkStart w:id="1715" w:name="_Toc445313276"/>
      <w:r w:rsidRPr="00677940">
        <w:rPr>
          <w:rFonts w:ascii="Calibri" w:hAnsi="Calibri"/>
        </w:rPr>
        <w:t>Virtual Links</w:t>
      </w:r>
      <w:bookmarkEnd w:id="1713"/>
      <w:bookmarkEnd w:id="1714"/>
      <w:bookmarkEnd w:id="1715"/>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677940" w:rsidRDefault="00762D34" w:rsidP="002B4DA8">
      <w:pPr>
        <w:pStyle w:val="a3"/>
        <w:ind w:right="20"/>
        <w:rPr>
          <w:rFonts w:ascii="Calibri" w:hAnsi="Calibri"/>
        </w:rPr>
      </w:pPr>
      <w:r w:rsidRPr="00677940">
        <w:rPr>
          <w:rFonts w:ascii="Calibri" w:hAnsi="Calibri"/>
        </w:rPr>
        <w:t>To set Virtual Link, use the following command in router configuration mode.</w:t>
      </w:r>
    </w:p>
    <w:p w14:paraId="018D47C3" w14:textId="77777777" w:rsidR="00762D34" w:rsidRPr="00677940" w:rsidRDefault="006A4BB0" w:rsidP="002B4DA8">
      <w:pPr>
        <w:pStyle w:val="afffff3"/>
        <w:ind w:right="20"/>
        <w:rPr>
          <w:rFonts w:ascii="Calibri" w:hAnsi="Calibri"/>
        </w:rPr>
      </w:pPr>
      <w:bookmarkStart w:id="1716" w:name="_Toc361679368"/>
      <w:bookmarkStart w:id="1717" w:name="_Toc259457486"/>
      <w:bookmarkStart w:id="1718"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9" w:name="_Toc259457225"/>
      <w:bookmarkStart w:id="1720" w:name="_Toc361679369"/>
      <w:bookmarkStart w:id="1721" w:name="_Toc445313277"/>
      <w:r w:rsidRPr="00677940">
        <w:rPr>
          <w:rFonts w:ascii="Calibri" w:hAnsi="Calibri"/>
        </w:rPr>
        <w:t>Generating a Default Route</w:t>
      </w:r>
      <w:bookmarkEnd w:id="1719"/>
      <w:bookmarkEnd w:id="1720"/>
      <w:bookmarkEnd w:id="1721"/>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677940" w:rsidRDefault="00762D34" w:rsidP="002B4DA8">
      <w:pPr>
        <w:pStyle w:val="a3"/>
        <w:ind w:right="20"/>
        <w:rPr>
          <w:rFonts w:ascii="Calibri" w:hAnsi="Calibri"/>
        </w:rPr>
      </w:pPr>
      <w:r w:rsidRPr="00677940">
        <w:rPr>
          <w:rFonts w:ascii="Calibri" w:hAnsi="Calibri"/>
        </w:rPr>
        <w:t>To generate a default router with ASBR, use the following command on router configuration mode.</w:t>
      </w:r>
    </w:p>
    <w:p w14:paraId="73841833" w14:textId="77777777" w:rsidR="00762D34" w:rsidRPr="00677940" w:rsidRDefault="006A4BB0" w:rsidP="002B4DA8">
      <w:pPr>
        <w:pStyle w:val="afffff3"/>
        <w:ind w:right="20"/>
        <w:rPr>
          <w:rFonts w:ascii="Calibri" w:hAnsi="Calibri"/>
        </w:rPr>
      </w:pPr>
      <w:bookmarkStart w:id="1722" w:name="_Toc259457487"/>
      <w:bookmarkStart w:id="1723" w:name="_Toc363228450"/>
      <w:bookmarkStart w:id="1724"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2"/>
      <w:bookmarkEnd w:id="1723"/>
      <w:bookmarkEnd w:id="1724"/>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5" w:name="_Toc259457226"/>
      <w:bookmarkStart w:id="1726" w:name="_Toc445313278"/>
      <w:r w:rsidRPr="00677940">
        <w:rPr>
          <w:rFonts w:ascii="Calibri" w:hAnsi="Calibri"/>
        </w:rPr>
        <w:t>Router ID Choice with a Loopback Interface</w:t>
      </w:r>
      <w:bookmarkEnd w:id="1725"/>
      <w:bookmarkEnd w:id="1726"/>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677940" w:rsidRDefault="00762D34" w:rsidP="002B4DA8">
      <w:pPr>
        <w:pStyle w:val="a3"/>
        <w:ind w:right="20"/>
        <w:rPr>
          <w:rFonts w:ascii="Calibri" w:hAnsi="Calibri"/>
        </w:rPr>
      </w:pPr>
      <w:r w:rsidRPr="00677940">
        <w:rPr>
          <w:rFonts w:ascii="Calibri" w:hAnsi="Calibri"/>
        </w:rPr>
        <w:t>To assign IP address in Loopback interface, use the following commands in the order.</w:t>
      </w:r>
    </w:p>
    <w:p w14:paraId="3781450D" w14:textId="77777777" w:rsidR="00762D34" w:rsidRPr="00677940" w:rsidRDefault="006A4BB0" w:rsidP="002B4DA8">
      <w:pPr>
        <w:pStyle w:val="afffff3"/>
        <w:ind w:right="20"/>
        <w:rPr>
          <w:rFonts w:ascii="Calibri" w:hAnsi="Calibri"/>
        </w:rPr>
      </w:pPr>
      <w:bookmarkStart w:id="1727" w:name="_Toc361679370"/>
      <w:bookmarkStart w:id="1728" w:name="_Toc259457488"/>
      <w:bookmarkStart w:id="1729"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7"/>
      <w:r w:rsidR="00762D34" w:rsidRPr="00677940">
        <w:rPr>
          <w:rFonts w:ascii="Calibri" w:hAnsi="Calibri"/>
        </w:rPr>
        <w:t>Configuration</w:t>
      </w:r>
      <w:bookmarkEnd w:id="1728"/>
      <w:bookmarkEnd w:id="1729"/>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0" w:name="_Toc363228451"/>
      <w:bookmarkStart w:id="1731"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2" w:name="_Toc445313279"/>
      <w:r w:rsidRPr="00677940">
        <w:rPr>
          <w:rFonts w:ascii="Calibri" w:hAnsi="Calibri"/>
        </w:rPr>
        <w:t>Default metric</w:t>
      </w:r>
      <w:bookmarkEnd w:id="1730"/>
      <w:bookmarkEnd w:id="1731"/>
      <w:bookmarkEnd w:id="1732"/>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77777777" w:rsidR="00762D34" w:rsidRPr="00677940" w:rsidRDefault="00762D34" w:rsidP="002B4DA8">
      <w:pPr>
        <w:pStyle w:val="a3"/>
        <w:ind w:left="2268" w:right="20"/>
        <w:rPr>
          <w:rFonts w:ascii="Calibri" w:hAnsi="Calibri"/>
        </w:rPr>
      </w:pPr>
      <w:r w:rsidRPr="00677940">
        <w:rPr>
          <w:rFonts w:ascii="Calibri" w:hAnsi="Calibri"/>
        </w:rPr>
        <w:t>To change reference-bandwidth, use the following command in router configuration mode.</w:t>
      </w:r>
    </w:p>
    <w:p w14:paraId="320B0D6E" w14:textId="77777777" w:rsidR="00762D34" w:rsidRPr="00677940" w:rsidRDefault="006A4BB0" w:rsidP="002B4DA8">
      <w:pPr>
        <w:pStyle w:val="afffff3"/>
        <w:ind w:left="2268" w:right="20"/>
        <w:rPr>
          <w:rFonts w:ascii="Calibri" w:hAnsi="Calibri"/>
        </w:rPr>
      </w:pPr>
      <w:bookmarkStart w:id="1733" w:name="_Toc361679371"/>
      <w:bookmarkStart w:id="1734" w:name="_Toc259457489"/>
      <w:bookmarkStart w:id="1735"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6" w:name="_Toc363228452"/>
      <w:bookmarkStart w:id="1737" w:name="_Toc259457228"/>
      <w:bookmarkStart w:id="1738" w:name="_Toc445313280"/>
      <w:r w:rsidRPr="00677940">
        <w:rPr>
          <w:rFonts w:ascii="Calibri" w:hAnsi="Calibri"/>
        </w:rPr>
        <w:t>OSPF administrative Distance</w:t>
      </w:r>
      <w:bookmarkEnd w:id="1736"/>
      <w:bookmarkEnd w:id="1737"/>
      <w:bookmarkEnd w:id="1738"/>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77777777" w:rsidR="00762D34" w:rsidRPr="00677940" w:rsidRDefault="00762D34" w:rsidP="002B4DA8">
      <w:pPr>
        <w:pStyle w:val="a3"/>
        <w:ind w:left="2268" w:right="20"/>
        <w:rPr>
          <w:rFonts w:ascii="Calibri" w:hAnsi="Calibri"/>
        </w:rPr>
      </w:pPr>
      <w:r w:rsidRPr="00677940">
        <w:rPr>
          <w:rFonts w:ascii="Calibri" w:hAnsi="Calibri"/>
        </w:rPr>
        <w:t xml:space="preserve">To change OSPF distance, use the following commands in router configuration mode. </w:t>
      </w:r>
    </w:p>
    <w:p w14:paraId="5399036C" w14:textId="77777777" w:rsidR="00762D34" w:rsidRPr="00677940" w:rsidRDefault="006A4BB0" w:rsidP="002B4DA8">
      <w:pPr>
        <w:pStyle w:val="afffff3"/>
        <w:ind w:left="2268" w:right="20"/>
        <w:rPr>
          <w:rFonts w:ascii="Calibri" w:hAnsi="Calibri"/>
        </w:rPr>
      </w:pPr>
      <w:bookmarkStart w:id="1739" w:name="_Toc361679372"/>
      <w:bookmarkStart w:id="1740" w:name="_Toc259457490"/>
      <w:bookmarkStart w:id="1741"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2" w:name="_Toc363228453"/>
      <w:bookmarkStart w:id="1743" w:name="_Toc259457229"/>
      <w:bookmarkStart w:id="1744" w:name="_Toc445313281"/>
      <w:r w:rsidRPr="00677940">
        <w:rPr>
          <w:rFonts w:ascii="Calibri" w:hAnsi="Calibri"/>
        </w:rPr>
        <w:t>Passive interface</w:t>
      </w:r>
      <w:bookmarkEnd w:id="1742"/>
      <w:bookmarkEnd w:id="1743"/>
      <w:bookmarkEnd w:id="1744"/>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77777777" w:rsidR="00762D34" w:rsidRPr="00677940" w:rsidRDefault="00762D34" w:rsidP="002B4DA8">
      <w:pPr>
        <w:pStyle w:val="a3"/>
        <w:ind w:left="2268" w:right="20"/>
        <w:rPr>
          <w:rFonts w:ascii="Calibri" w:hAnsi="Calibri"/>
        </w:rPr>
      </w:pPr>
      <w:r w:rsidRPr="00677940">
        <w:rPr>
          <w:rFonts w:ascii="Calibri" w:hAnsi="Calibri"/>
        </w:rPr>
        <w:t>To set passive interface, use the following command in router configuration mode.</w:t>
      </w:r>
    </w:p>
    <w:p w14:paraId="3F7C0F88" w14:textId="77777777" w:rsidR="00762D34" w:rsidRPr="00677940" w:rsidRDefault="006A4BB0" w:rsidP="002B4DA8">
      <w:pPr>
        <w:pStyle w:val="afffff3"/>
        <w:ind w:left="2268" w:right="20"/>
        <w:rPr>
          <w:rFonts w:ascii="Calibri" w:hAnsi="Calibri"/>
        </w:rPr>
      </w:pPr>
      <w:bookmarkStart w:id="1745" w:name="_Toc361679373"/>
      <w:bookmarkStart w:id="1746" w:name="_Toc259457491"/>
      <w:bookmarkStart w:id="1747"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8" w:name="_Toc363228454"/>
      <w:bookmarkStart w:id="1749" w:name="_Toc259457230"/>
      <w:bookmarkStart w:id="1750" w:name="_Toc445313282"/>
      <w:r w:rsidRPr="00677940">
        <w:rPr>
          <w:rFonts w:ascii="Calibri" w:hAnsi="Calibri"/>
        </w:rPr>
        <w:t>Route Calculation Timers</w:t>
      </w:r>
      <w:bookmarkEnd w:id="1748"/>
      <w:bookmarkEnd w:id="1749"/>
      <w:bookmarkEnd w:id="1750"/>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677940" w:rsidRDefault="00762D34" w:rsidP="002B4DA8">
      <w:pPr>
        <w:pStyle w:val="a3"/>
        <w:ind w:left="2268" w:right="20"/>
        <w:rPr>
          <w:rFonts w:ascii="Calibri" w:hAnsi="Calibri"/>
        </w:rPr>
      </w:pPr>
      <w:r w:rsidRPr="00677940">
        <w:rPr>
          <w:rFonts w:ascii="Calibri" w:hAnsi="Calibri"/>
        </w:rPr>
        <w:t>To set SPF delay time, use the following command in router configuration mode.</w:t>
      </w:r>
    </w:p>
    <w:p w14:paraId="70972989" w14:textId="77777777" w:rsidR="00762D34" w:rsidRPr="00677940" w:rsidRDefault="006A4BB0" w:rsidP="002B4DA8">
      <w:pPr>
        <w:pStyle w:val="afffff3"/>
        <w:ind w:left="2268" w:right="20"/>
        <w:rPr>
          <w:rFonts w:ascii="Calibri" w:hAnsi="Calibri"/>
        </w:rPr>
      </w:pPr>
      <w:bookmarkStart w:id="1751" w:name="_Toc361679374"/>
      <w:bookmarkStart w:id="1752" w:name="_Toc259457492"/>
      <w:bookmarkStart w:id="1753"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4" w:name="_Toc363228455"/>
      <w:bookmarkStart w:id="1755" w:name="_Toc259457231"/>
      <w:bookmarkStart w:id="1756" w:name="_Toc445313283"/>
      <w:r w:rsidRPr="00677940">
        <w:rPr>
          <w:rFonts w:ascii="Calibri" w:hAnsi="Calibri"/>
        </w:rPr>
        <w:t>Logging Neighbors Going Up/Down</w:t>
      </w:r>
      <w:bookmarkEnd w:id="1754"/>
      <w:bookmarkEnd w:id="1755"/>
      <w:bookmarkEnd w:id="1756"/>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77777777" w:rsidR="00762D34" w:rsidRPr="00677940" w:rsidRDefault="00762D34" w:rsidP="002B4DA8">
      <w:pPr>
        <w:pStyle w:val="a3"/>
        <w:ind w:right="20"/>
        <w:rPr>
          <w:rFonts w:ascii="Calibri" w:hAnsi="Calibri"/>
        </w:rPr>
      </w:pPr>
      <w:r w:rsidRPr="00677940">
        <w:rPr>
          <w:rFonts w:ascii="Calibri" w:hAnsi="Calibri"/>
        </w:rPr>
        <w:t>To make system message about neighbor Up/Down, use the following command.</w:t>
      </w:r>
    </w:p>
    <w:p w14:paraId="3C2A9706" w14:textId="77777777" w:rsidR="00762D34" w:rsidRPr="00677940" w:rsidRDefault="006A4BB0" w:rsidP="002B4DA8">
      <w:pPr>
        <w:pStyle w:val="afffff3"/>
        <w:ind w:right="20"/>
        <w:rPr>
          <w:rFonts w:ascii="Calibri" w:hAnsi="Calibri"/>
        </w:rPr>
      </w:pPr>
      <w:bookmarkStart w:id="1757" w:name="_Toc361679375"/>
      <w:bookmarkStart w:id="1758" w:name="_Toc259457493"/>
      <w:bookmarkStart w:id="1759"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0" w:name="_Toc363228456"/>
      <w:bookmarkStart w:id="1761" w:name="_Toc259457232"/>
      <w:bookmarkStart w:id="1762" w:name="_Toc445313284"/>
      <w:r w:rsidRPr="00677940">
        <w:rPr>
          <w:rFonts w:ascii="Calibri" w:hAnsi="Calibri"/>
        </w:rPr>
        <w:t>Blocking LSA Flooding</w:t>
      </w:r>
      <w:bookmarkEnd w:id="1760"/>
      <w:bookmarkEnd w:id="1761"/>
      <w:bookmarkEnd w:id="1762"/>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77777777" w:rsidR="00762D34" w:rsidRPr="00677940" w:rsidRDefault="00762D34" w:rsidP="002B4DA8">
      <w:pPr>
        <w:pStyle w:val="a3"/>
        <w:ind w:right="20"/>
        <w:rPr>
          <w:rFonts w:ascii="Calibri" w:hAnsi="Calibri"/>
        </w:rPr>
      </w:pPr>
      <w:r w:rsidRPr="00677940">
        <w:rPr>
          <w:rFonts w:ascii="Calibri" w:hAnsi="Calibri"/>
        </w:rPr>
        <w:t>To block OSPF LSA flooding from Broadcast, non-broadcast, and point-to-point, use the following command.</w:t>
      </w:r>
    </w:p>
    <w:p w14:paraId="62942511" w14:textId="77777777" w:rsidR="00762D34" w:rsidRPr="00677940" w:rsidRDefault="006A4BB0" w:rsidP="002B4DA8">
      <w:pPr>
        <w:pStyle w:val="afffff3"/>
        <w:ind w:right="20"/>
        <w:rPr>
          <w:rFonts w:ascii="Calibri" w:hAnsi="Calibri"/>
        </w:rPr>
      </w:pPr>
      <w:bookmarkStart w:id="1763" w:name="_Toc361679376"/>
      <w:bookmarkStart w:id="1764" w:name="_Toc259457494"/>
      <w:bookmarkStart w:id="1765"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6" w:name="_Toc363228457"/>
      <w:bookmarkStart w:id="1767" w:name="_Toc259457233"/>
      <w:bookmarkStart w:id="1768" w:name="_Toc445313285"/>
      <w:r w:rsidRPr="00677940">
        <w:rPr>
          <w:rFonts w:ascii="Calibri" w:hAnsi="Calibri"/>
        </w:rPr>
        <w:t>Ignoring MOSPF LSA Packets</w:t>
      </w:r>
      <w:bookmarkEnd w:id="1766"/>
      <w:bookmarkEnd w:id="1767"/>
      <w:bookmarkEnd w:id="1768"/>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Pr="00677940" w:rsidRDefault="00762D34" w:rsidP="002B4DA8">
      <w:pPr>
        <w:pStyle w:val="a3"/>
        <w:ind w:right="20"/>
        <w:rPr>
          <w:rFonts w:ascii="Calibri" w:hAnsi="Calibri"/>
        </w:rPr>
      </w:pPr>
      <w:r w:rsidRPr="00677940">
        <w:rPr>
          <w:rFonts w:ascii="Calibri" w:hAnsi="Calibri"/>
        </w:rPr>
        <w:t>To ignore MOSPF LSA Packets, use the following command.</w:t>
      </w:r>
    </w:p>
    <w:p w14:paraId="1BE97B13" w14:textId="77777777" w:rsidR="00762D34" w:rsidRPr="00677940" w:rsidRDefault="006A4BB0" w:rsidP="002B4DA8">
      <w:pPr>
        <w:pStyle w:val="afffff3"/>
        <w:ind w:right="20"/>
        <w:rPr>
          <w:rFonts w:ascii="Calibri" w:hAnsi="Calibri"/>
        </w:rPr>
      </w:pPr>
      <w:bookmarkStart w:id="1769" w:name="_Toc361679377"/>
      <w:bookmarkStart w:id="1770" w:name="_Toc259457234"/>
      <w:bookmarkStart w:id="1771"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2" w:name="_Toc361679378"/>
      <w:bookmarkStart w:id="1773" w:name="_Toc445313286"/>
      <w:r w:rsidRPr="00677940">
        <w:rPr>
          <w:rFonts w:ascii="Calibri" w:hAnsi="Calibri"/>
        </w:rPr>
        <w:t>Monitoring and Maintaining OSPF</w:t>
      </w:r>
      <w:bookmarkEnd w:id="1772"/>
      <w:bookmarkEnd w:id="1773"/>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77777777" w:rsidR="00762D34" w:rsidRPr="00677940" w:rsidRDefault="00762D34" w:rsidP="002B4DA8">
      <w:pPr>
        <w:pStyle w:val="a3"/>
        <w:ind w:right="20"/>
        <w:rPr>
          <w:rFonts w:ascii="Calibri" w:hAnsi="Calibri"/>
        </w:rPr>
      </w:pPr>
      <w:r w:rsidRPr="00677940">
        <w:rPr>
          <w:rFonts w:ascii="Calibri" w:hAnsi="Calibri"/>
        </w:rPr>
        <w:t>To search information on OSPF, use the following commands in EXEC mode.</w:t>
      </w:r>
    </w:p>
    <w:p w14:paraId="04B29778" w14:textId="77777777" w:rsidR="00762D34" w:rsidRPr="00677940" w:rsidRDefault="006A4BB0" w:rsidP="002B4DA8">
      <w:pPr>
        <w:pStyle w:val="afffff3"/>
        <w:ind w:right="20"/>
        <w:rPr>
          <w:rFonts w:ascii="Calibri" w:hAnsi="Calibri"/>
        </w:rPr>
      </w:pPr>
      <w:bookmarkStart w:id="1774" w:name="_Toc294800434"/>
      <w:bookmarkStart w:id="1775" w:name="_Toc294800758"/>
      <w:bookmarkStart w:id="1776"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77777777" w:rsidR="007A3FD1" w:rsidRPr="00677940" w:rsidRDefault="00762D34" w:rsidP="002B4DA8">
      <w:pPr>
        <w:pStyle w:val="a3"/>
        <w:ind w:right="20"/>
        <w:rPr>
          <w:rFonts w:ascii="Calibri" w:hAnsi="Calibri"/>
        </w:rPr>
      </w:pPr>
      <w:r w:rsidRPr="00677940">
        <w:rPr>
          <w:rFonts w:ascii="Calibri" w:hAnsi="Calibri"/>
        </w:rPr>
        <w:t>Use the following command in EXEC mode to restart OSPF process.</w:t>
      </w:r>
    </w:p>
    <w:p w14:paraId="76B9A145" w14:textId="77777777" w:rsidR="00762D34" w:rsidRPr="00677940" w:rsidRDefault="006A4BB0" w:rsidP="002B4DA8">
      <w:pPr>
        <w:pStyle w:val="afffff3"/>
        <w:ind w:left="0" w:right="20"/>
        <w:rPr>
          <w:rFonts w:ascii="Calibri" w:hAnsi="Calibri"/>
        </w:rPr>
      </w:pPr>
      <w:bookmarkStart w:id="1777" w:name="_Toc294800850"/>
      <w:bookmarkStart w:id="1778" w:name="_Toc294800886"/>
      <w:bookmarkStart w:id="1779" w:name="_Toc294856174"/>
      <w:bookmarkStart w:id="1780"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bl>
    <w:p w14:paraId="0EF37028" w14:textId="3A89E9E6" w:rsidR="00586661" w:rsidRPr="00677940" w:rsidRDefault="002B4DA8" w:rsidP="002B4DA8">
      <w:pPr>
        <w:pStyle w:val="1"/>
        <w:ind w:right="200"/>
      </w:pPr>
      <w:bookmarkStart w:id="1781" w:name="_Toc434823002"/>
      <w:bookmarkStart w:id="1782" w:name="_Toc445313287"/>
      <w:bookmarkStart w:id="1783" w:name="_Toc294856721"/>
      <w:bookmarkStart w:id="1784" w:name="_Toc294857223"/>
      <w:bookmarkStart w:id="1785" w:name="_Toc391378354"/>
      <w:r>
        <w:t>I</w:t>
      </w:r>
      <w:r w:rsidR="00586661" w:rsidRPr="00677940">
        <w:t>S-IS</w:t>
      </w:r>
      <w:bookmarkEnd w:id="1781"/>
      <w:bookmarkEnd w:id="1782"/>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6" w:name="_Toc434823003"/>
      <w:bookmarkStart w:id="1787" w:name="_Toc445313288"/>
      <w:r w:rsidRPr="00677940">
        <w:rPr>
          <w:rFonts w:ascii="Calibri" w:hAnsi="Calibri"/>
        </w:rPr>
        <w:t>IS-IS Overview</w:t>
      </w:r>
      <w:bookmarkEnd w:id="1786"/>
      <w:bookmarkEnd w:id="1787"/>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8" w:name="_Toc434823004"/>
      <w:bookmarkStart w:id="1789" w:name="_Toc445313289"/>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8"/>
      <w:bookmarkEnd w:id="1789"/>
    </w:p>
    <w:p w14:paraId="3F944542" w14:textId="77777777" w:rsidR="00586661" w:rsidRPr="00677940" w:rsidRDefault="00586661" w:rsidP="002B4DA8">
      <w:pPr>
        <w:pStyle w:val="MainText1forCSManual"/>
        <w:ind w:left="1701"/>
        <w:rPr>
          <w:rFonts w:ascii="Calibri" w:hAnsi="Calibri"/>
          <w:color w:val="000000" w:themeColor="text1"/>
        </w:rPr>
      </w:pPr>
      <w:bookmarkStart w:id="1790" w:name="IIHs"/>
      <w:bookmarkStart w:id="1791" w:name="bookmark7"/>
      <w:bookmarkEnd w:id="1790"/>
      <w:bookmarkEnd w:id="1791"/>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Pr="00677940">
        <w:rPr>
          <w:rFonts w:ascii="Calibri" w:hAnsi="Calibri"/>
          <w:color w:val="000000" w:themeColor="text1"/>
          <w:spacing w:val="-5"/>
        </w:rPr>
        <w:t xml:space="preserve"> </w:t>
      </w:r>
      <w:r w:rsidRPr="00677940">
        <w:rPr>
          <w:rFonts w:ascii="Calibri" w:hAnsi="Calibri"/>
          <w:color w:val="000000" w:themeColor="text1"/>
        </w:rPr>
        <w:t>following</w:t>
      </w:r>
      <w:r w:rsidRPr="00677940">
        <w:rPr>
          <w:rFonts w:ascii="Calibri" w:hAnsi="Calibri"/>
          <w:color w:val="000000" w:themeColor="text1"/>
          <w:spacing w:val="-6"/>
        </w:rPr>
        <w:t xml:space="preserv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2" w:name="LSPs"/>
      <w:bookmarkEnd w:id="1792"/>
      <w:r w:rsidRPr="00677940">
        <w:rPr>
          <w:rFonts w:ascii="Calibri" w:eastAsia="Arial Unicode MS" w:hAnsi="Calibri"/>
          <w:w w:val="99"/>
        </w:rPr>
        <w:t xml:space="preserve"> </w:t>
      </w:r>
      <w:bookmarkStart w:id="1793" w:name="bookmark8"/>
      <w:bookmarkEnd w:id="1793"/>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t>LSPs</w:t>
      </w:r>
    </w:p>
    <w:p w14:paraId="1B8D8E8A"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following:</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4" w:name="SNPs"/>
      <w:bookmarkStart w:id="1795" w:name="bookmark9"/>
      <w:bookmarkEnd w:id="1794"/>
      <w:bookmarkEnd w:id="1795"/>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6" w:name="IS-IS_Supported_Circuit_Types"/>
      <w:bookmarkStart w:id="1797" w:name="bookmark10"/>
      <w:bookmarkStart w:id="1798" w:name="_Toc434823005"/>
      <w:bookmarkStart w:id="1799" w:name="_Toc445313290"/>
      <w:bookmarkEnd w:id="1796"/>
      <w:bookmarkEnd w:id="1797"/>
      <w:r w:rsidRPr="00677940">
        <w:rPr>
          <w:rFonts w:ascii="Calibri" w:hAnsi="Calibri"/>
          <w:w w:val="105"/>
        </w:rPr>
        <w:t>LSPDB Synchronization</w:t>
      </w:r>
      <w:bookmarkEnd w:id="1798"/>
      <w:bookmarkEnd w:id="1799"/>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0" w:name="_Toc434823006"/>
      <w:bookmarkStart w:id="1801" w:name="_Toc445313291"/>
      <w:r w:rsidRPr="00677940">
        <w:rPr>
          <w:rFonts w:ascii="Calibri" w:hAnsi="Calibri"/>
          <w:w w:val="105"/>
        </w:rPr>
        <w:t>Shortest Path Calculation</w:t>
      </w:r>
      <w:bookmarkEnd w:id="1800"/>
      <w:bookmarkEnd w:id="1801"/>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2" w:name="_Toc434823007"/>
      <w:bookmarkStart w:id="1803" w:name="_Toc445313292"/>
      <w:r w:rsidRPr="00677940">
        <w:rPr>
          <w:rFonts w:ascii="Calibri" w:hAnsi="Calibri"/>
          <w:w w:val="105"/>
        </w:rPr>
        <w:t>Route Redistribution</w:t>
      </w:r>
      <w:bookmarkEnd w:id="1802"/>
      <w:bookmarkEnd w:id="1803"/>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4" w:name="_Toc434823008"/>
      <w:r w:rsidRPr="00677940">
        <w:rPr>
          <w:rFonts w:ascii="Calibri" w:hAnsi="Calibri" w:cs="Arial"/>
          <w:b/>
          <w:sz w:val="28"/>
          <w:szCs w:val="28"/>
        </w:rPr>
        <w:t>IS-IS Configuration</w:t>
      </w:r>
      <w:bookmarkEnd w:id="1804"/>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5" w:name="_Toc434823009"/>
      <w:bookmarkStart w:id="1806" w:name="_Toc445313293"/>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5"/>
      <w:bookmarkEnd w:id="1806"/>
    </w:p>
    <w:p w14:paraId="6F28C401" w14:textId="77777777" w:rsidR="00586661" w:rsidRPr="00677940" w:rsidRDefault="00586661" w:rsidP="002B4DA8">
      <w:pPr>
        <w:pStyle w:val="a3"/>
        <w:ind w:right="20"/>
        <w:rPr>
          <w:rFonts w:ascii="Calibri" w:hAnsi="Calibri"/>
        </w:rPr>
      </w:pPr>
      <w:r w:rsidRPr="00677940">
        <w:rPr>
          <w:rFonts w:ascii="Calibri" w:hAnsi="Calibri"/>
        </w:rP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5313294"/>
      <w:r>
        <w:rPr>
          <w:rFonts w:hint="eastAsia"/>
        </w:rPr>
        <w:t>BGP</w:t>
      </w:r>
      <w:bookmarkEnd w:id="1783"/>
      <w:bookmarkEnd w:id="1784"/>
      <w:bookmarkEnd w:id="1785"/>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2D70ED">
        <w:t>the C9500 series</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5313295"/>
      <w:r>
        <w:t xml:space="preserve">BGP </w:t>
      </w:r>
      <w:bookmarkEnd w:id="1898"/>
      <w:bookmarkEnd w:id="1899"/>
      <w:r w:rsidRPr="000615FA">
        <w:t>Configuration</w:t>
      </w:r>
      <w:bookmarkEnd w:id="1900"/>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5313296"/>
      <w:r w:rsidRPr="00F8731B">
        <w:t xml:space="preserve">Enabling BGP </w:t>
      </w:r>
      <w:bookmarkEnd w:id="1901"/>
      <w:r w:rsidRPr="00F8731B">
        <w:t>Protocol</w:t>
      </w:r>
      <w:bookmarkEnd w:id="1902"/>
      <w:bookmarkEnd w:id="1903"/>
      <w:bookmarkEnd w:id="1904"/>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5313297"/>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5313298"/>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77777777" w:rsidR="00A94F08" w:rsidRPr="000B5AD3" w:rsidRDefault="00A94F08" w:rsidP="00CB481E">
      <w:pPr>
        <w:pStyle w:val="a3"/>
        <w:ind w:left="0" w:right="20"/>
      </w:pPr>
      <w:r w:rsidRPr="002F5F3A">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5313299"/>
      <w:r>
        <w:t xml:space="preserve">BGP Attribute </w:t>
      </w:r>
      <w:bookmarkEnd w:id="1915"/>
      <w:bookmarkEnd w:id="1916"/>
      <w:r w:rsidRPr="002F5F3A">
        <w:t>Configuration</w:t>
      </w:r>
      <w:bookmarkEnd w:id="1917"/>
      <w:bookmarkEnd w:id="1918"/>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2" w:name="_Toc259522004"/>
      <w:r>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t xml:space="preserve">With the </w:t>
      </w:r>
      <w:r w:rsidRPr="002B7241">
        <w:rPr>
          <w:b/>
        </w:rPr>
        <w:t>next-hop-self</w:t>
      </w:r>
      <w:r w:rsidRPr="002F5F3A">
        <w:t xml:space="preserve">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2B9CE41F"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5313300"/>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29FD8350"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5313301"/>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t>RTA chooses EBGP update information from RTC having smaller distance value. The following shows what RTA needs to do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3" w:name="_Toc363228482"/>
      <w:bookmarkStart w:id="1934" w:name="_Toc259522009"/>
      <w:bookmarkStart w:id="1935" w:name="_Toc445313302"/>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5313303"/>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5313304"/>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5313305"/>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5313306"/>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5313307"/>
      <w:r>
        <w:rPr>
          <w:rFonts w:hint="eastAsia"/>
        </w:rPr>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5313308"/>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t xml:space="preserve"> </w:t>
      </w:r>
      <w:bookmarkStart w:id="1954" w:name="_Toc294800436"/>
      <w:bookmarkStart w:id="1955" w:name="_Toc294800760"/>
      <w:bookmarkStart w:id="1956" w:name="_Toc445313309"/>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1" w:name="_Toc294856723"/>
      <w:bookmarkStart w:id="1962" w:name="_Toc294857383"/>
      <w:bookmarkStart w:id="1963" w:name="_Toc391378356"/>
      <w:bookmarkStart w:id="1964" w:name="_Toc445313310"/>
      <w:r w:rsidRPr="00677940">
        <w:rPr>
          <w:rFonts w:ascii="Calibri" w:hAnsi="Calibri"/>
        </w:rPr>
        <w:t>IGMP Snooping</w:t>
      </w:r>
      <w:bookmarkEnd w:id="1961"/>
      <w:bookmarkEnd w:id="1962"/>
      <w:bookmarkEnd w:id="1963"/>
      <w:bookmarkEnd w:id="1964"/>
    </w:p>
    <w:p w14:paraId="20136EAD" w14:textId="77777777" w:rsidR="00A94F08" w:rsidRPr="00677940" w:rsidRDefault="00A94F08" w:rsidP="0021019A">
      <w:pPr>
        <w:ind w:right="20"/>
        <w:rPr>
          <w:rFonts w:ascii="Calibri" w:hAnsi="Calibri"/>
        </w:rPr>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677940" w:rsidRDefault="00A94F08" w:rsidP="0021019A">
      <w:pPr>
        <w:pStyle w:val="-1"/>
        <w:ind w:right="20"/>
        <w:rPr>
          <w:rFonts w:ascii="Calibri" w:hAnsi="Calibri"/>
        </w:rPr>
      </w:pPr>
      <w:bookmarkStart w:id="2073" w:name="_Toc363228490"/>
      <w:bookmarkStart w:id="2074" w:name="_Toc391378357"/>
      <w:r w:rsidRPr="00677940">
        <w:rPr>
          <w:rFonts w:ascii="Calibri" w:hAnsi="Calibri"/>
        </w:rPr>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5" w:name="_Toc259454317"/>
      <w:bookmarkStart w:id="2076" w:name="_Toc363228491"/>
      <w:bookmarkStart w:id="2077" w:name="_Toc445313311"/>
      <w:r w:rsidRPr="00677940">
        <w:rPr>
          <w:rFonts w:ascii="Calibri" w:hAnsi="Calibri"/>
        </w:rPr>
        <w:t xml:space="preserve">IGMP Snooping </w:t>
      </w:r>
      <w:bookmarkEnd w:id="2075"/>
      <w:bookmarkEnd w:id="2076"/>
      <w:r w:rsidRPr="00677940">
        <w:rPr>
          <w:rFonts w:ascii="Calibri" w:hAnsi="Calibri"/>
        </w:rPr>
        <w:t>Overview</w:t>
      </w:r>
      <w:bookmarkEnd w:id="2077"/>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8" w:name="_Toc86577149"/>
      <w:bookmarkStart w:id="2079" w:name="_Toc259454318"/>
      <w:bookmarkStart w:id="2080" w:name="_Toc363228492"/>
      <w:bookmarkStart w:id="2081" w:name="_Toc445313312"/>
      <w:r w:rsidRPr="00677940">
        <w:rPr>
          <w:rFonts w:ascii="Calibri" w:hAnsi="Calibri"/>
        </w:rPr>
        <w:t xml:space="preserve">IGMP Snooping </w:t>
      </w:r>
      <w:bookmarkEnd w:id="2078"/>
      <w:bookmarkEnd w:id="2079"/>
      <w:r w:rsidRPr="00677940">
        <w:rPr>
          <w:rFonts w:ascii="Calibri" w:hAnsi="Calibri"/>
        </w:rPr>
        <w:t>Configuration</w:t>
      </w:r>
      <w:bookmarkEnd w:id="2080"/>
      <w:bookmarkEnd w:id="2081"/>
    </w:p>
    <w:p w14:paraId="4BEF6207" w14:textId="77777777" w:rsidR="00A94F08" w:rsidRPr="00677940" w:rsidRDefault="00A94F08" w:rsidP="00DE60F8">
      <w:pPr>
        <w:pStyle w:val="3"/>
        <w:ind w:left="0" w:right="20"/>
        <w:rPr>
          <w:rFonts w:ascii="Calibri" w:hAnsi="Calibri"/>
        </w:rPr>
      </w:pPr>
      <w:bookmarkStart w:id="2082" w:name="_Toc259454319"/>
      <w:bookmarkStart w:id="2083" w:name="_Toc363228493"/>
      <w:bookmarkStart w:id="2084" w:name="_Toc445313313"/>
      <w:r w:rsidRPr="00677940">
        <w:rPr>
          <w:rFonts w:ascii="Calibri" w:hAnsi="Calibri"/>
        </w:rPr>
        <w:t>Enable IGMP Snooping on a VLAN</w:t>
      </w:r>
      <w:bookmarkEnd w:id="2082"/>
      <w:bookmarkEnd w:id="2083"/>
      <w:bookmarkEnd w:id="2084"/>
    </w:p>
    <w:p w14:paraId="39907CA3" w14:textId="77777777" w:rsidR="00A94F08" w:rsidRPr="00677940" w:rsidRDefault="00A94F08" w:rsidP="00DE60F8">
      <w:pPr>
        <w:pStyle w:val="a3"/>
        <w:ind w:left="0" w:right="20"/>
        <w:rPr>
          <w:rFonts w:ascii="Calibri" w:hAnsi="Calibri"/>
        </w:rPr>
      </w:pPr>
      <w:r w:rsidRPr="00677940">
        <w:rPr>
          <w:rFonts w:ascii="Calibri" w:hAnsi="Calibri"/>
        </w:rPr>
        <w:t>To enable VLAN for IGMP Snooping, use the following command in the global configuration mode:</w:t>
      </w:r>
    </w:p>
    <w:p w14:paraId="770A47BD" w14:textId="77777777" w:rsidR="00D63F0E" w:rsidRPr="00677940" w:rsidRDefault="00D63F0E" w:rsidP="00DE60F8">
      <w:pPr>
        <w:pStyle w:val="afffff3"/>
        <w:ind w:left="0" w:right="20"/>
        <w:rPr>
          <w:rFonts w:ascii="Calibri" w:hAnsi="Calibri"/>
        </w:rPr>
      </w:pPr>
      <w:bookmarkStart w:id="2085"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5"/>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6" w:name="_Toc259454320"/>
      <w:bookmarkStart w:id="2087" w:name="_Toc363228494"/>
      <w:bookmarkStart w:id="2088" w:name="_Toc259454321"/>
      <w:bookmarkStart w:id="2089" w:name="_Toc363228495"/>
      <w:bookmarkStart w:id="2090" w:name="_Toc445313314"/>
      <w:r w:rsidRPr="00677940">
        <w:rPr>
          <w:rFonts w:ascii="Calibri" w:hAnsi="Calibri"/>
        </w:rPr>
        <w:t>Configure IGMP Snooping Functionality</w:t>
      </w:r>
      <w:bookmarkEnd w:id="2086"/>
      <w:bookmarkEnd w:id="2087"/>
      <w:bookmarkEnd w:id="2088"/>
      <w:bookmarkEnd w:id="2089"/>
      <w:bookmarkEnd w:id="2090"/>
    </w:p>
    <w:p w14:paraId="0D2BE509" w14:textId="77777777" w:rsidR="00A94F08" w:rsidRPr="00677940" w:rsidRDefault="00A94F08" w:rsidP="00DE60F8">
      <w:pPr>
        <w:pStyle w:val="4"/>
        <w:ind w:left="0" w:right="20"/>
        <w:rPr>
          <w:rFonts w:ascii="Calibri" w:hAnsi="Calibri"/>
        </w:rPr>
      </w:pPr>
      <w:bookmarkStart w:id="2091" w:name="_Toc363228496"/>
      <w:r w:rsidRPr="00677940">
        <w:rPr>
          <w:rFonts w:ascii="Calibri" w:hAnsi="Calibri"/>
        </w:rPr>
        <w:t>IGMP Snooping Report-Suppression</w:t>
      </w:r>
      <w:bookmarkEnd w:id="2091"/>
    </w:p>
    <w:p w14:paraId="67FE4623" w14:textId="77777777"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 following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2"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2"/>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3" w:name="_Toc363228497"/>
      <w:r w:rsidRPr="00677940">
        <w:rPr>
          <w:rFonts w:ascii="Calibri" w:hAnsi="Calibri"/>
        </w:rPr>
        <w:t>IGMP Snooping Fast-Leave</w:t>
      </w:r>
      <w:bookmarkEnd w:id="2093"/>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4" w:name="_Toc259454322"/>
      <w:bookmarkStart w:id="2095" w:name="_Toc363228498"/>
      <w:r w:rsidRPr="00677940">
        <w:rPr>
          <w:rFonts w:ascii="Calibri" w:hAnsi="Calibri"/>
        </w:rPr>
        <w:t>IGMP Snooping Mrouter-Port</w:t>
      </w:r>
      <w:bookmarkEnd w:id="2094"/>
      <w:bookmarkEnd w:id="2095"/>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677940" w:rsidRDefault="00A94F08" w:rsidP="00DE60F8">
      <w:pPr>
        <w:pStyle w:val="a3"/>
        <w:ind w:left="0" w:right="20"/>
        <w:rPr>
          <w:rFonts w:ascii="Calibri" w:hAnsi="Calibri"/>
        </w:rPr>
      </w:pPr>
      <w:r w:rsidRPr="00677940">
        <w:rPr>
          <w:rFonts w:ascii="Calibri" w:hAnsi="Calibri"/>
        </w:rPr>
        <w:t>To set Multicast Router Port with static, use the following command in the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6"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6"/>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77777777"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Pr="00677940">
        <w:rPr>
          <w:rFonts w:ascii="Calibri" w:hAnsi="Calibri"/>
        </w:rPr>
        <w:t xml:space="preserve"> </w:t>
      </w:r>
      <w:r w:rsidRPr="00677940">
        <w:rPr>
          <w:rStyle w:val="hps"/>
          <w:rFonts w:ascii="Calibri" w:hAnsi="Calibri"/>
          <w:color w:val="222222"/>
        </w:rPr>
        <w:t>the following command</w:t>
      </w:r>
      <w:r w:rsidR="00735495"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7" w:name="_Toc259454323"/>
      <w:bookmarkStart w:id="2098"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7"/>
      <w:bookmarkEnd w:id="2098"/>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9" w:name="_Toc363228499"/>
      <w:r w:rsidRPr="00677940">
        <w:rPr>
          <w:rFonts w:ascii="Calibri" w:hAnsi="Calibri"/>
        </w:rPr>
        <w:t>IGMP Snooping Last-Member-Query</w:t>
      </w:r>
      <w:bookmarkEnd w:id="2099"/>
    </w:p>
    <w:p w14:paraId="6A185362" w14:textId="77777777" w:rsidR="00AF0D31" w:rsidRPr="00677940" w:rsidRDefault="00320293" w:rsidP="00DE60F8">
      <w:pPr>
        <w:pStyle w:val="a3"/>
        <w:ind w:left="0"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77777777" w:rsidR="00735495" w:rsidRPr="00677940" w:rsidRDefault="00735495" w:rsidP="00DE60F8">
      <w:pPr>
        <w:pStyle w:val="a3"/>
        <w:ind w:left="0"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Pr="00677940">
        <w:rPr>
          <w:rFonts w:ascii="Calibri" w:hAnsi="Calibri"/>
        </w:rPr>
        <w:t xml:space="preserve"> </w:t>
      </w:r>
      <w:r w:rsidRPr="00677940">
        <w:rPr>
          <w:rStyle w:val="hps"/>
          <w:rFonts w:ascii="Calibri" w:hAnsi="Calibri"/>
          <w:color w:val="222222"/>
        </w:rPr>
        <w:t>the following commands</w:t>
      </w:r>
      <w:r w:rsidR="00AF0D31"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DE60F8">
      <w:pPr>
        <w:pStyle w:val="afffff3"/>
        <w:ind w:left="0" w:right="20"/>
        <w:rPr>
          <w:rFonts w:ascii="Calibri" w:hAnsi="Calibri" w:cs="Times New Roman"/>
          <w:kern w:val="0"/>
        </w:rPr>
      </w:pPr>
      <w:bookmarkStart w:id="2100"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0"/>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1" w:name="_Toc86577150"/>
      <w:r w:rsidRPr="00677940">
        <w:rPr>
          <w:rFonts w:ascii="Calibri" w:hAnsi="Calibri"/>
        </w:rPr>
        <w:t>IGMP Snooping Access-Group</w:t>
      </w:r>
      <w:bookmarkEnd w:id="2101"/>
    </w:p>
    <w:p w14:paraId="4C32B11C" w14:textId="77777777" w:rsidR="00A94F08" w:rsidRPr="00677940" w:rsidRDefault="00A94F08" w:rsidP="00DE60F8">
      <w:pPr>
        <w:pStyle w:val="a3"/>
        <w:ind w:left="0" w:right="20"/>
        <w:rPr>
          <w:rFonts w:ascii="Calibri" w:hAnsi="Calibri"/>
        </w:rPr>
      </w:pPr>
      <w:r w:rsidRPr="00677940">
        <w:rPr>
          <w:rFonts w:ascii="Calibri" w:hAnsi="Calibri"/>
        </w:rPr>
        <w:t xml:space="preserve">To set IGMP Access-Group, use the following command in the interface configuration mode.  </w:t>
      </w:r>
    </w:p>
    <w:p w14:paraId="4FC14A53" w14:textId="77777777" w:rsidR="00A94F08" w:rsidRPr="00677940" w:rsidRDefault="000B7D52" w:rsidP="00DE60F8">
      <w:pPr>
        <w:pStyle w:val="afffff3"/>
        <w:ind w:left="0" w:right="20"/>
        <w:rPr>
          <w:rFonts w:ascii="Calibri" w:hAnsi="Calibri"/>
          <w:kern w:val="0"/>
        </w:rPr>
      </w:pPr>
      <w:bookmarkStart w:id="2102" w:name="_Toc259454324"/>
      <w:bookmarkStart w:id="2103"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2"/>
      <w:bookmarkEnd w:id="2103"/>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DE60F8">
      <w:pPr>
        <w:pStyle w:val="a3"/>
        <w:ind w:left="0"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77777777" w:rsidR="00A94F08" w:rsidRPr="00677940" w:rsidRDefault="00A94F08" w:rsidP="00DE60F8">
      <w:pPr>
        <w:pStyle w:val="a3"/>
        <w:ind w:left="0" w:right="20"/>
        <w:rPr>
          <w:rFonts w:ascii="Calibri" w:hAnsi="Calibri"/>
        </w:rPr>
      </w:pPr>
      <w:r w:rsidRPr="00677940">
        <w:rPr>
          <w:rFonts w:ascii="Calibri" w:hAnsi="Calibri"/>
        </w:rPr>
        <w:t>To limit Multicast Group of IGMP Host to a specific VLAN interface set IGMP access-group, use the following command in the interface configuration mode:</w:t>
      </w:r>
    </w:p>
    <w:p w14:paraId="7531B6C6" w14:textId="77777777" w:rsidR="000B7D52" w:rsidRPr="00677940" w:rsidRDefault="000B7D52" w:rsidP="00DE60F8">
      <w:pPr>
        <w:pStyle w:val="afffff3"/>
        <w:ind w:left="0" w:right="20"/>
        <w:rPr>
          <w:rFonts w:ascii="Calibri" w:hAnsi="Calibri"/>
        </w:rPr>
      </w:pPr>
      <w:bookmarkStart w:id="2104" w:name="_Toc363228500"/>
      <w:bookmarkStart w:id="2105"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t>IGMP Snooping Group-Limit</w:t>
      </w:r>
    </w:p>
    <w:p w14:paraId="2ABDE014" w14:textId="77777777" w:rsidR="00A94F08" w:rsidRPr="00677940" w:rsidRDefault="00A94F08" w:rsidP="00DE60F8">
      <w:pPr>
        <w:pStyle w:val="a3"/>
        <w:ind w:left="0" w:right="20"/>
        <w:rPr>
          <w:rFonts w:ascii="Calibri" w:hAnsi="Calibri"/>
        </w:rPr>
      </w:pPr>
      <w:r w:rsidRPr="00677940">
        <w:rPr>
          <w:rFonts w:ascii="Calibri" w:hAnsi="Calibri"/>
        </w:rPr>
        <w:t xml:space="preserve">IGMP Snooping can limit Multicast Group number per each interface. </w:t>
      </w:r>
    </w:p>
    <w:p w14:paraId="514A2399" w14:textId="77777777" w:rsidR="00A94F08" w:rsidRPr="00677940" w:rsidRDefault="00A94F08" w:rsidP="00DE60F8">
      <w:pPr>
        <w:pStyle w:val="a3"/>
        <w:ind w:left="0" w:right="20"/>
        <w:rPr>
          <w:rFonts w:ascii="Calibri" w:hAnsi="Calibri"/>
        </w:rPr>
      </w:pPr>
      <w:r w:rsidRPr="00677940">
        <w:rPr>
          <w:rFonts w:ascii="Calibri" w:hAnsi="Calibri"/>
        </w:rPr>
        <w:t>To limit the multicast group number, use the following command in the interface configuration mode.</w:t>
      </w:r>
    </w:p>
    <w:p w14:paraId="24449799" w14:textId="77777777" w:rsidR="000B7D52" w:rsidRPr="00677940" w:rsidRDefault="000B7D52" w:rsidP="00DE60F8">
      <w:pPr>
        <w:pStyle w:val="afffff3"/>
        <w:ind w:left="0" w:right="20"/>
        <w:rPr>
          <w:rFonts w:ascii="Calibri" w:hAnsi="Calibri"/>
        </w:rPr>
      </w:pPr>
      <w:bookmarkStart w:id="2106"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6"/>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77777777"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677940" w:rsidRDefault="000B7D52" w:rsidP="00DE60F8">
      <w:pPr>
        <w:pStyle w:val="afffff3"/>
        <w:ind w:left="0" w:right="20"/>
        <w:rPr>
          <w:rFonts w:ascii="Calibri" w:hAnsi="Calibri"/>
        </w:rPr>
      </w:pPr>
      <w:bookmarkStart w:id="2107"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7"/>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8" w:name="_Toc294800440"/>
      <w:bookmarkStart w:id="2109" w:name="_Toc294800764"/>
      <w:bookmarkStart w:id="2110" w:name="_Toc294800854"/>
      <w:bookmarkStart w:id="2111" w:name="_Toc294800890"/>
      <w:bookmarkStart w:id="2112" w:name="_Toc445313315"/>
      <w:r w:rsidRPr="00677940">
        <w:rPr>
          <w:rFonts w:ascii="Calibri" w:hAnsi="Calibri"/>
        </w:rPr>
        <w:t>Display System and Network Statistics</w:t>
      </w:r>
      <w:bookmarkEnd w:id="2108"/>
      <w:bookmarkEnd w:id="2109"/>
      <w:bookmarkEnd w:id="2110"/>
      <w:bookmarkEnd w:id="2111"/>
      <w:bookmarkEnd w:id="2112"/>
    </w:p>
    <w:p w14:paraId="1333B158" w14:textId="77777777" w:rsidR="00A94F08" w:rsidRPr="00677940" w:rsidRDefault="000B7D52" w:rsidP="0021019A">
      <w:pPr>
        <w:pStyle w:val="afffff3"/>
        <w:ind w:right="20"/>
        <w:rPr>
          <w:rFonts w:ascii="Calibri" w:hAnsi="Calibri"/>
        </w:rPr>
      </w:pPr>
      <w:bookmarkStart w:id="2113" w:name="_Toc294856178"/>
      <w:bookmarkStart w:id="2114"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3"/>
      <w:bookmarkEnd w:id="2114"/>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5" w:name="_Toc294856725"/>
      <w:bookmarkStart w:id="2116" w:name="_Toc294857385"/>
      <w:bookmarkStart w:id="2117" w:name="_Toc391378358"/>
      <w:bookmarkStart w:id="2118" w:name="_Toc445313316"/>
      <w:r w:rsidRPr="00677940">
        <w:rPr>
          <w:rFonts w:ascii="Calibri" w:hAnsi="Calibri"/>
        </w:rPr>
        <w:t>IP Multicast Routing</w:t>
      </w:r>
      <w:bookmarkEnd w:id="2115"/>
      <w:bookmarkEnd w:id="2116"/>
      <w:bookmarkEnd w:id="2117"/>
      <w:bookmarkEnd w:id="2118"/>
    </w:p>
    <w:p w14:paraId="0B3781FD" w14:textId="77777777" w:rsidR="00490D42" w:rsidRPr="00677940" w:rsidRDefault="00490D42" w:rsidP="0021019A">
      <w:pPr>
        <w:ind w:right="20"/>
        <w:rPr>
          <w:rFonts w:ascii="Calibri" w:hAnsi="Calibri"/>
        </w:rPr>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677940" w:rsidRDefault="00490D42" w:rsidP="0021019A">
      <w:pPr>
        <w:pStyle w:val="-1"/>
        <w:ind w:right="20"/>
        <w:rPr>
          <w:rFonts w:ascii="Calibri" w:hAnsi="Calibri"/>
        </w:rPr>
      </w:pPr>
      <w:bookmarkStart w:id="2228" w:name="_Toc354416251"/>
      <w:bookmarkStart w:id="2229" w:name="_Toc391378359"/>
      <w:r w:rsidRPr="00677940">
        <w:rPr>
          <w:rFonts w:ascii="Calibri" w:hAnsi="Calibri"/>
        </w:rPr>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0" w:name="_Toc18981349"/>
      <w:bookmarkStart w:id="2231" w:name="_Toc361679443"/>
      <w:bookmarkStart w:id="2232" w:name="_Toc18981300"/>
      <w:bookmarkStart w:id="2233" w:name="_Toc361679380"/>
      <w:bookmarkStart w:id="2234" w:name="_Toc18981155"/>
      <w:bookmarkStart w:id="2235" w:name="_Toc445313317"/>
      <w:r w:rsidRPr="00677940">
        <w:rPr>
          <w:rFonts w:ascii="Calibri" w:hAnsi="Calibri"/>
        </w:rPr>
        <w:t xml:space="preserve">IP </w:t>
      </w:r>
      <w:bookmarkEnd w:id="2230"/>
      <w:bookmarkEnd w:id="2231"/>
      <w:bookmarkEnd w:id="2232"/>
      <w:r w:rsidRPr="00677940">
        <w:rPr>
          <w:rFonts w:ascii="Calibri" w:hAnsi="Calibri"/>
        </w:rPr>
        <w:t>Multicast Routing Overview</w:t>
      </w:r>
      <w:bookmarkEnd w:id="2233"/>
      <w:bookmarkEnd w:id="2234"/>
      <w:bookmarkEnd w:id="2235"/>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6" w:name="_Toc31178512"/>
      <w:bookmarkStart w:id="2237" w:name="_Toc86051514"/>
      <w:bookmarkStart w:id="2238" w:name="_Toc198629147"/>
      <w:bookmarkStart w:id="2239" w:name="_Toc391575476"/>
      <w:r w:rsidRPr="00677940">
        <w:rPr>
          <w:rFonts w:ascii="Calibri" w:hAnsi="Calibri"/>
        </w:rPr>
        <w:t xml:space="preserve">Figure </w:t>
      </w:r>
      <w:bookmarkEnd w:id="2236"/>
      <w:bookmarkEnd w:id="2237"/>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8"/>
      <w:bookmarkEnd w:id="2239"/>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0" w:name="_Toc363228503"/>
      <w:bookmarkStart w:id="2241" w:name="_Toc18981156"/>
      <w:bookmarkStart w:id="2242"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0"/>
      <w:r w:rsidR="00BB7669" w:rsidRPr="00677940">
        <w:rPr>
          <w:rFonts w:ascii="Calibri" w:hAnsi="Calibri"/>
        </w:rPr>
        <w:t xml:space="preserve"> </w:t>
      </w:r>
      <w:r w:rsidR="00490D42" w:rsidRPr="00677940">
        <w:rPr>
          <w:rFonts w:ascii="Calibri" w:hAnsi="Calibri"/>
        </w:rPr>
        <w:t>Multicast Protocol</w:t>
      </w:r>
      <w:bookmarkEnd w:id="2241"/>
      <w:bookmarkEnd w:id="2242"/>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3" w:name="_Toc31178513"/>
      <w:bookmarkStart w:id="2244" w:name="_Toc86051515"/>
      <w:bookmarkStart w:id="2245" w:name="_Toc198629148"/>
      <w:bookmarkStart w:id="2246"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7" w:name="_Toc18981157"/>
      <w:bookmarkStart w:id="2248" w:name="_Toc445313318"/>
      <w:r w:rsidRPr="00677940">
        <w:rPr>
          <w:rFonts w:ascii="Calibri" w:hAnsi="Calibri"/>
        </w:rPr>
        <w:t xml:space="preserve">IGMP </w:t>
      </w:r>
      <w:bookmarkEnd w:id="2243"/>
      <w:bookmarkEnd w:id="2244"/>
      <w:bookmarkEnd w:id="2245"/>
      <w:bookmarkEnd w:id="2246"/>
      <w:r w:rsidR="00D52D64" w:rsidRPr="00677940">
        <w:rPr>
          <w:rFonts w:ascii="Calibri" w:hAnsi="Calibri"/>
        </w:rPr>
        <w:t>Overview</w:t>
      </w:r>
      <w:bookmarkEnd w:id="2247"/>
      <w:bookmarkEnd w:id="2248"/>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77777777"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 as follows:</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9" w:name="_Toc31178514"/>
      <w:bookmarkStart w:id="2250" w:name="_Toc86051516"/>
      <w:bookmarkStart w:id="2251" w:name="_Toc198629149"/>
      <w:bookmarkStart w:id="2252" w:name="_Toc363228505"/>
      <w:bookmarkStart w:id="2253" w:name="_Toc18981158"/>
      <w:bookmarkStart w:id="2254" w:name="_Toc445313319"/>
      <w:r w:rsidRPr="00677940">
        <w:rPr>
          <w:rFonts w:ascii="Calibri" w:hAnsi="Calibri"/>
        </w:rPr>
        <w:t xml:space="preserve">PIM-SM </w:t>
      </w:r>
      <w:bookmarkEnd w:id="2249"/>
      <w:bookmarkEnd w:id="2250"/>
      <w:bookmarkEnd w:id="2251"/>
      <w:bookmarkEnd w:id="2252"/>
      <w:r w:rsidR="00B80849" w:rsidRPr="00677940">
        <w:rPr>
          <w:rFonts w:ascii="Calibri" w:hAnsi="Calibri"/>
        </w:rPr>
        <w:t>O</w:t>
      </w:r>
      <w:r w:rsidR="00BF5E2A" w:rsidRPr="00677940">
        <w:rPr>
          <w:rFonts w:ascii="Calibri" w:hAnsi="Calibri"/>
        </w:rPr>
        <w:t>verview</w:t>
      </w:r>
      <w:bookmarkEnd w:id="2253"/>
      <w:bookmarkEnd w:id="2254"/>
    </w:p>
    <w:p w14:paraId="23C60D54" w14:textId="77777777" w:rsidR="00490D42" w:rsidRPr="00677940" w:rsidRDefault="00490D42" w:rsidP="0021019A">
      <w:pPr>
        <w:pStyle w:val="a3"/>
        <w:ind w:right="20"/>
        <w:rPr>
          <w:rFonts w:ascii="Calibri" w:hAnsi="Calibri"/>
        </w:rPr>
      </w:pPr>
      <w:bookmarkStart w:id="2255" w:name="_Toc31178515"/>
      <w:bookmarkStart w:id="2256" w:name="_Toc86051517"/>
      <w:bookmarkStart w:id="2257" w:name="_Toc277150970"/>
      <w:bookmarkStart w:id="2258"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Pr="00677940" w:rsidRDefault="00490D42" w:rsidP="0021019A">
      <w:pPr>
        <w:pStyle w:val="a3"/>
        <w:ind w:right="20"/>
        <w:rPr>
          <w:rFonts w:ascii="Calibri" w:hAnsi="Calibri"/>
        </w:rPr>
      </w:pPr>
      <w:r w:rsidRPr="00677940">
        <w:rPr>
          <w:rFonts w:ascii="Calibri" w:hAnsi="Calibri"/>
        </w:rPr>
        <w:t>PIM-SM v2 includes the following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9" w:name="_Toc18981159"/>
      <w:bookmarkStart w:id="2260" w:name="_Toc445313320"/>
      <w:r w:rsidRPr="00677940">
        <w:rPr>
          <w:rFonts w:ascii="Calibri" w:hAnsi="Calibri"/>
        </w:rPr>
        <w:t xml:space="preserve">IP </w:t>
      </w:r>
      <w:bookmarkEnd w:id="2255"/>
      <w:bookmarkEnd w:id="2256"/>
      <w:bookmarkEnd w:id="2257"/>
      <w:bookmarkEnd w:id="2258"/>
      <w:r w:rsidRPr="00677940">
        <w:rPr>
          <w:rFonts w:ascii="Calibri" w:hAnsi="Calibri"/>
        </w:rPr>
        <w:t>Multicast Routing Configuration</w:t>
      </w:r>
      <w:bookmarkEnd w:id="2259"/>
      <w:bookmarkEnd w:id="2260"/>
    </w:p>
    <w:p w14:paraId="6127C987" w14:textId="77777777" w:rsidR="00490D42" w:rsidRPr="00677940" w:rsidRDefault="00490D42" w:rsidP="00475923">
      <w:pPr>
        <w:pStyle w:val="3"/>
        <w:ind w:left="0" w:right="20"/>
        <w:rPr>
          <w:rFonts w:ascii="Calibri" w:hAnsi="Calibri"/>
        </w:rPr>
      </w:pPr>
      <w:bookmarkStart w:id="2261" w:name="_Toc31178516"/>
      <w:bookmarkStart w:id="2262" w:name="_Toc86051518"/>
      <w:bookmarkStart w:id="2263" w:name="_Toc277150971"/>
      <w:bookmarkStart w:id="2264" w:name="_Toc363228507"/>
      <w:bookmarkStart w:id="2265" w:name="_Toc277150972"/>
      <w:bookmarkStart w:id="2266" w:name="_Toc445313321"/>
      <w:r w:rsidRPr="00677940">
        <w:rPr>
          <w:rFonts w:ascii="Calibri" w:hAnsi="Calibri"/>
        </w:rPr>
        <w:t>Enable IP Multicast Routing</w:t>
      </w:r>
      <w:bookmarkEnd w:id="2261"/>
      <w:bookmarkEnd w:id="2262"/>
      <w:bookmarkEnd w:id="2263"/>
      <w:bookmarkEnd w:id="2264"/>
      <w:bookmarkEnd w:id="2265"/>
      <w:bookmarkEnd w:id="2266"/>
    </w:p>
    <w:p w14:paraId="4E6B2D5D" w14:textId="77777777" w:rsidR="00490D42" w:rsidRPr="00677940" w:rsidRDefault="00490D42" w:rsidP="00475923">
      <w:pPr>
        <w:pStyle w:val="a3"/>
        <w:ind w:left="0" w:right="20"/>
        <w:rPr>
          <w:rFonts w:ascii="Calibri" w:hAnsi="Calibri"/>
        </w:rPr>
      </w:pPr>
      <w:r w:rsidRPr="00677940">
        <w:rPr>
          <w:rFonts w:ascii="Calibri" w:hAnsi="Calibri"/>
        </w:rPr>
        <w:t>To forward multicast packet, IP multicast routing should be enabled basically. The following shows the commands in global configuration mode:</w:t>
      </w:r>
    </w:p>
    <w:p w14:paraId="00B82327" w14:textId="77777777" w:rsidR="00A107EB" w:rsidRPr="00677940" w:rsidRDefault="00A107EB" w:rsidP="00475923">
      <w:pPr>
        <w:pStyle w:val="afffff3"/>
        <w:ind w:left="0" w:right="20"/>
        <w:rPr>
          <w:rFonts w:ascii="Calibri" w:hAnsi="Calibri"/>
        </w:rPr>
      </w:pPr>
      <w:bookmarkStart w:id="2267"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7"/>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8" w:name="_Toc363228508"/>
      <w:bookmarkStart w:id="2269" w:name="_Toc277150973"/>
      <w:bookmarkStart w:id="2270" w:name="_Toc363228509"/>
      <w:bookmarkStart w:id="2271" w:name="_Toc277150976"/>
      <w:bookmarkStart w:id="2272" w:name="_Toc363228510"/>
      <w:bookmarkStart w:id="2273" w:name="_Toc445313322"/>
      <w:r w:rsidRPr="00677940">
        <w:rPr>
          <w:rFonts w:ascii="Calibri" w:hAnsi="Calibri"/>
        </w:rPr>
        <w:t>Enable IGMP and PIM on an interface</w:t>
      </w:r>
      <w:bookmarkEnd w:id="2268"/>
      <w:bookmarkEnd w:id="2269"/>
      <w:bookmarkEnd w:id="2270"/>
      <w:bookmarkEnd w:id="2271"/>
      <w:bookmarkEnd w:id="2272"/>
      <w:bookmarkEnd w:id="2273"/>
    </w:p>
    <w:p w14:paraId="0BD8F50C" w14:textId="77777777" w:rsidR="00490D42" w:rsidRPr="00677940" w:rsidRDefault="00490D42" w:rsidP="00475923">
      <w:pPr>
        <w:pStyle w:val="a3"/>
        <w:ind w:left="0" w:right="20"/>
        <w:rPr>
          <w:rFonts w:ascii="Calibri" w:hAnsi="Calibri"/>
        </w:rPr>
      </w:pPr>
      <w:r w:rsidRPr="00677940">
        <w:rPr>
          <w:rFonts w:ascii="Calibri" w:hAnsi="Calibri"/>
        </w:rPr>
        <w:t>If PIM-SM protocol is enabled in the interface, IGMP querier functionality is also automatically enabled. To enable PIM, use the following command in interface configuration mode:</w:t>
      </w:r>
    </w:p>
    <w:p w14:paraId="1D3D8363" w14:textId="77777777" w:rsidR="00A107EB" w:rsidRPr="00677940" w:rsidRDefault="00A107EB" w:rsidP="00475923">
      <w:pPr>
        <w:pStyle w:val="afffff3"/>
        <w:ind w:left="0" w:right="20"/>
        <w:rPr>
          <w:rFonts w:ascii="Calibri" w:hAnsi="Calibri"/>
        </w:rPr>
      </w:pPr>
      <w:bookmarkStart w:id="2274"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4"/>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5" w:name="_Toc277150977"/>
      <w:bookmarkStart w:id="2276" w:name="_Toc363228511"/>
      <w:bookmarkStart w:id="2277" w:name="_Toc277150978"/>
      <w:bookmarkStart w:id="2278" w:name="_Toc445313323"/>
      <w:r w:rsidRPr="00677940">
        <w:rPr>
          <w:rFonts w:ascii="Calibri" w:hAnsi="Calibri"/>
        </w:rPr>
        <w:t>Configure Multicast Functionality</w:t>
      </w:r>
      <w:bookmarkEnd w:id="2275"/>
      <w:bookmarkEnd w:id="2276"/>
      <w:bookmarkEnd w:id="2277"/>
      <w:bookmarkEnd w:id="2278"/>
    </w:p>
    <w:p w14:paraId="108B24E9" w14:textId="77777777" w:rsidR="00490D42" w:rsidRPr="00677940" w:rsidRDefault="00490D42" w:rsidP="00475923">
      <w:pPr>
        <w:pStyle w:val="a3"/>
        <w:ind w:left="0" w:right="20"/>
        <w:rPr>
          <w:rFonts w:ascii="Calibri" w:hAnsi="Calibri"/>
        </w:rPr>
      </w:pPr>
      <w:r w:rsidRPr="00677940">
        <w:rPr>
          <w:rFonts w:ascii="Calibri" w:hAnsi="Calibri"/>
        </w:rPr>
        <w:t>To configure features of Multicast, follow the steps below.</w:t>
      </w:r>
    </w:p>
    <w:p w14:paraId="4513C6F3" w14:textId="77777777" w:rsidR="00490D42" w:rsidRPr="00677940" w:rsidRDefault="00490D42" w:rsidP="00475923">
      <w:pPr>
        <w:pStyle w:val="4"/>
        <w:ind w:left="0" w:right="20"/>
        <w:rPr>
          <w:rFonts w:ascii="Calibri" w:hAnsi="Calibri"/>
        </w:rPr>
      </w:pPr>
      <w:bookmarkStart w:id="2279" w:name="_Toc363228512"/>
      <w:bookmarkStart w:id="2280" w:name="_Toc18981160"/>
      <w:r w:rsidRPr="00677940">
        <w:rPr>
          <w:rFonts w:ascii="Calibri" w:hAnsi="Calibri"/>
        </w:rPr>
        <w:t>Router-Guard IP Multicast</w:t>
      </w:r>
      <w:bookmarkEnd w:id="2279"/>
      <w:bookmarkEnd w:id="2280"/>
    </w:p>
    <w:p w14:paraId="22C43CFC"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multicast control packets as follows:</w:t>
      </w:r>
    </w:p>
    <w:p w14:paraId="6B240693"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IGMP Query Message</w:t>
      </w:r>
    </w:p>
    <w:p w14:paraId="601D1396"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PIM Message</w:t>
      </w:r>
    </w:p>
    <w:p w14:paraId="568547C5"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DVMRP Message</w:t>
      </w:r>
    </w:p>
    <w:p w14:paraId="521F2815" w14:textId="77777777" w:rsidR="00490D42" w:rsidRPr="00677940" w:rsidRDefault="00490D42" w:rsidP="00475923">
      <w:pPr>
        <w:pStyle w:val="a3"/>
        <w:ind w:left="0" w:right="20"/>
        <w:rPr>
          <w:rFonts w:ascii="Calibri" w:hAnsi="Calibri"/>
        </w:rPr>
      </w:pPr>
      <w:r w:rsidRPr="00677940">
        <w:rPr>
          <w:rFonts w:ascii="Calibri" w:hAnsi="Calibri"/>
        </w:rPr>
        <w:t>To set the router-guard IP multicast, use the following commands in the 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1" w:name="_Toc31178517"/>
      <w:bookmarkStart w:id="2282" w:name="_Toc86051519"/>
      <w:r w:rsidRPr="00677940">
        <w:rPr>
          <w:rFonts w:ascii="Calibri" w:hAnsi="Calibri"/>
        </w:rPr>
        <w:t>Global Multicast Group-Limit</w:t>
      </w:r>
      <w:bookmarkEnd w:id="2281"/>
      <w:bookmarkEnd w:id="2282"/>
    </w:p>
    <w:p w14:paraId="79119B2B" w14:textId="77777777" w:rsidR="00490D42" w:rsidRPr="00677940" w:rsidRDefault="00490D42" w:rsidP="00475923">
      <w:pPr>
        <w:pStyle w:val="a3"/>
        <w:ind w:left="0"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677940" w:rsidRDefault="00490D42" w:rsidP="00475923">
      <w:pPr>
        <w:pStyle w:val="a3"/>
        <w:ind w:left="0" w:right="20"/>
        <w:rPr>
          <w:rFonts w:ascii="Calibri" w:hAnsi="Calibri"/>
        </w:rPr>
      </w:pPr>
      <w:r w:rsidRPr="00677940">
        <w:rPr>
          <w:rFonts w:ascii="Calibri" w:hAnsi="Calibri"/>
        </w:rPr>
        <w:t>To set the global multicast group range, use the following commands in the global configuration mode:</w:t>
      </w:r>
    </w:p>
    <w:p w14:paraId="06DCB50F" w14:textId="77777777" w:rsidR="00490D42" w:rsidRPr="00677940" w:rsidRDefault="00A107EB" w:rsidP="00475923">
      <w:pPr>
        <w:pStyle w:val="afffff3"/>
        <w:ind w:left="0" w:right="20"/>
        <w:rPr>
          <w:rFonts w:ascii="Calibri" w:hAnsi="Calibri"/>
          <w:kern w:val="0"/>
        </w:rPr>
      </w:pPr>
      <w:bookmarkStart w:id="2283"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3"/>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4" w:name="_Toc277150979"/>
      <w:bookmarkStart w:id="2285" w:name="_Toc363228513"/>
      <w:r w:rsidRPr="00677940">
        <w:rPr>
          <w:rFonts w:ascii="Calibri" w:hAnsi="Calibri"/>
        </w:rPr>
        <w:t>Multicast Load-Split</w:t>
      </w:r>
      <w:bookmarkEnd w:id="2284"/>
      <w:bookmarkEnd w:id="2285"/>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6"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6"/>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7" w:name="_Toc277150980"/>
      <w:r w:rsidRPr="00677940">
        <w:rPr>
          <w:rFonts w:ascii="Calibri" w:hAnsi="Calibri"/>
        </w:rPr>
        <w:t>Multicast Route-Limit</w:t>
      </w:r>
      <w:bookmarkEnd w:id="2287"/>
    </w:p>
    <w:p w14:paraId="694BC554" w14:textId="77777777" w:rsidR="00490D42" w:rsidRPr="00677940" w:rsidRDefault="00490D42" w:rsidP="00475923">
      <w:pPr>
        <w:pStyle w:val="a3"/>
        <w:ind w:left="0" w:right="20"/>
        <w:rPr>
          <w:rFonts w:ascii="Calibri" w:hAnsi="Calibri"/>
        </w:rPr>
      </w:pPr>
      <w:r w:rsidRPr="00677940">
        <w:rPr>
          <w:rFonts w:ascii="Calibri" w:hAnsi="Calibri"/>
        </w:rPr>
        <w:t>Multicast router can limit the number of multicast routing entries in the system.</w:t>
      </w:r>
    </w:p>
    <w:p w14:paraId="1ADE10B8" w14:textId="77777777" w:rsidR="00490D42" w:rsidRPr="00677940" w:rsidRDefault="00490D42" w:rsidP="00475923">
      <w:pPr>
        <w:pStyle w:val="a3"/>
        <w:ind w:left="0" w:right="20"/>
        <w:rPr>
          <w:rFonts w:ascii="Calibri" w:hAnsi="Calibri"/>
        </w:rPr>
      </w:pPr>
      <w:r w:rsidRPr="00677940">
        <w:rPr>
          <w:rFonts w:ascii="Calibri" w:hAnsi="Calibri"/>
        </w:rPr>
        <w:t>To set the number of multicast routing entries, use the following command in global configuration mode:</w:t>
      </w:r>
    </w:p>
    <w:p w14:paraId="54341738" w14:textId="77777777" w:rsidR="00490D42" w:rsidRPr="00677940" w:rsidRDefault="00A107EB" w:rsidP="00475923">
      <w:pPr>
        <w:pStyle w:val="afffff3"/>
        <w:ind w:left="0" w:right="20"/>
        <w:rPr>
          <w:rFonts w:ascii="Calibri" w:hAnsi="Calibri"/>
          <w:kern w:val="0"/>
        </w:rPr>
      </w:pPr>
      <w:bookmarkStart w:id="2288"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8"/>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5313324"/>
      <w:r w:rsidRPr="00677940">
        <w:rPr>
          <w:rFonts w:ascii="Calibri" w:hAnsi="Calibri"/>
        </w:rPr>
        <w:t xml:space="preserve">Configure IGMP </w:t>
      </w:r>
      <w:bookmarkEnd w:id="2289"/>
      <w:bookmarkEnd w:id="2290"/>
      <w:r w:rsidRPr="00677940">
        <w:rPr>
          <w:rFonts w:ascii="Calibri" w:hAnsi="Calibri"/>
        </w:rPr>
        <w:t>Functionality</w:t>
      </w:r>
      <w:bookmarkEnd w:id="2291"/>
      <w:bookmarkEnd w:id="2292"/>
      <w:bookmarkEnd w:id="2293"/>
      <w:bookmarkEnd w:id="2294"/>
      <w:bookmarkEnd w:id="2295"/>
    </w:p>
    <w:p w14:paraId="272888F8" w14:textId="77777777" w:rsidR="00490D42" w:rsidRPr="00677940" w:rsidRDefault="00490D42" w:rsidP="00475923">
      <w:pPr>
        <w:pStyle w:val="a3"/>
        <w:ind w:left="0" w:right="20"/>
        <w:rPr>
          <w:rFonts w:ascii="Calibri" w:hAnsi="Calibri"/>
        </w:rPr>
      </w:pPr>
      <w:r w:rsidRPr="00677940">
        <w:rPr>
          <w:rFonts w:ascii="Calibri" w:hAnsi="Calibri"/>
        </w:rPr>
        <w:t>To configure IGMP features, follow the steps below.</w:t>
      </w:r>
    </w:p>
    <w:p w14:paraId="591B541B" w14:textId="77777777" w:rsidR="00490D42" w:rsidRPr="00677940" w:rsidRDefault="00490D42" w:rsidP="00475923">
      <w:pPr>
        <w:pStyle w:val="4"/>
        <w:ind w:left="0" w:right="20"/>
        <w:rPr>
          <w:rFonts w:ascii="Calibri" w:hAnsi="Calibri"/>
        </w:rPr>
      </w:pPr>
      <w:bookmarkStart w:id="2296" w:name="_Toc363228516"/>
      <w:bookmarkStart w:id="2297" w:name="_Toc86051522"/>
      <w:r w:rsidRPr="00677940">
        <w:rPr>
          <w:rFonts w:ascii="Calibri" w:hAnsi="Calibri"/>
        </w:rPr>
        <w:t>IGMP Version</w:t>
      </w:r>
      <w:bookmarkEnd w:id="2296"/>
      <w:bookmarkEnd w:id="2297"/>
    </w:p>
    <w:p w14:paraId="08766AA0" w14:textId="77777777" w:rsidR="00490D42" w:rsidRPr="00677940" w:rsidRDefault="00490D42" w:rsidP="00475923">
      <w:pPr>
        <w:pStyle w:val="a3"/>
        <w:ind w:left="0" w:right="20"/>
        <w:rPr>
          <w:rFonts w:ascii="Calibri" w:hAnsi="Calibri"/>
        </w:rPr>
      </w:pPr>
      <w:r w:rsidRPr="00677940">
        <w:rPr>
          <w:rFonts w:ascii="Calibri" w:hAnsi="Calibri"/>
        </w:rPr>
        <w:t>The IGMP version of IGMP querier, which operates by each network, works as the Default IGMPv2.</w:t>
      </w:r>
    </w:p>
    <w:p w14:paraId="41E5354C" w14:textId="77777777" w:rsidR="00490D42" w:rsidRPr="00677940" w:rsidRDefault="00490D42" w:rsidP="00475923">
      <w:pPr>
        <w:pStyle w:val="a3"/>
        <w:ind w:left="0" w:right="20"/>
        <w:rPr>
          <w:rFonts w:ascii="Calibri" w:hAnsi="Calibri"/>
        </w:rPr>
      </w:pPr>
      <w:r w:rsidRPr="00677940">
        <w:rPr>
          <w:rFonts w:ascii="Calibri" w:hAnsi="Calibri"/>
        </w:rPr>
        <w:t>To change the IGMP Version, use the following command in the interface configuration mode:</w:t>
      </w:r>
    </w:p>
    <w:p w14:paraId="113A6ECB" w14:textId="77777777" w:rsidR="00490D42" w:rsidRPr="00677940" w:rsidRDefault="00F376CE" w:rsidP="00475923">
      <w:pPr>
        <w:pStyle w:val="afffff3"/>
        <w:ind w:left="0" w:right="20"/>
        <w:rPr>
          <w:rFonts w:ascii="Calibri" w:hAnsi="Calibri"/>
          <w:kern w:val="0"/>
        </w:rPr>
      </w:pPr>
      <w:bookmarkStart w:id="2298"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8"/>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9" w:name="_Toc277150983"/>
      <w:bookmarkStart w:id="2300" w:name="_Toc363228517"/>
      <w:bookmarkStart w:id="2301" w:name="_Toc86051523"/>
      <w:r w:rsidRPr="00677940">
        <w:rPr>
          <w:rFonts w:ascii="Calibri" w:hAnsi="Calibri"/>
        </w:rPr>
        <w:t>IGMP Access-Group</w:t>
      </w:r>
      <w:bookmarkEnd w:id="2299"/>
      <w:bookmarkEnd w:id="2300"/>
      <w:bookmarkEnd w:id="2301"/>
    </w:p>
    <w:p w14:paraId="362F8E77" w14:textId="77777777" w:rsidR="00490D42" w:rsidRPr="00677940" w:rsidRDefault="00490D42" w:rsidP="00475923">
      <w:pPr>
        <w:pStyle w:val="a3"/>
        <w:ind w:left="0"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Pr="00677940" w:rsidRDefault="00490D42" w:rsidP="00475923">
      <w:pPr>
        <w:pStyle w:val="a3"/>
        <w:ind w:left="0" w:right="20"/>
        <w:rPr>
          <w:rFonts w:ascii="Calibri" w:hAnsi="Calibri"/>
        </w:rPr>
      </w:pPr>
      <w:r w:rsidRPr="00677940">
        <w:rPr>
          <w:rFonts w:ascii="Calibri" w:hAnsi="Calibri"/>
        </w:rPr>
        <w:t>To filter multicast group that interface permits, use the following command in th</w:t>
      </w:r>
      <w:r w:rsidR="00BB7669" w:rsidRPr="00677940">
        <w:rPr>
          <w:rFonts w:ascii="Calibri" w:hAnsi="Calibri"/>
        </w:rPr>
        <w:t>e Interface configuration mode:</w:t>
      </w:r>
    </w:p>
    <w:p w14:paraId="1D0AED53" w14:textId="77777777" w:rsidR="00A107EB" w:rsidRPr="00677940" w:rsidRDefault="00F376CE" w:rsidP="00475923">
      <w:pPr>
        <w:pStyle w:val="afffff3"/>
        <w:ind w:left="0" w:right="20"/>
        <w:rPr>
          <w:rFonts w:ascii="Calibri" w:hAnsi="Calibri"/>
        </w:rPr>
      </w:pPr>
      <w:bookmarkStart w:id="2302"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2"/>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3" w:name="_Toc277150984"/>
      <w:bookmarkStart w:id="2304" w:name="_Toc363228518"/>
      <w:bookmarkStart w:id="2305" w:name="_Toc277150985"/>
      <w:r w:rsidRPr="00677940">
        <w:rPr>
          <w:rFonts w:ascii="Calibri" w:hAnsi="Calibri"/>
        </w:rPr>
        <w:t>IGMP Query-Interval</w:t>
      </w:r>
      <w:bookmarkEnd w:id="2303"/>
      <w:bookmarkEnd w:id="2304"/>
      <w:bookmarkEnd w:id="2305"/>
    </w:p>
    <w:p w14:paraId="2AE38B5C" w14:textId="77777777" w:rsidR="00490D42" w:rsidRPr="00677940" w:rsidRDefault="0097336D" w:rsidP="00475923">
      <w:pPr>
        <w:pStyle w:val="a3"/>
        <w:ind w:left="0"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77777777" w:rsidR="00490D42" w:rsidRPr="00677940" w:rsidRDefault="00490D42" w:rsidP="00475923">
      <w:pPr>
        <w:pStyle w:val="a3"/>
        <w:ind w:left="0" w:right="20"/>
        <w:rPr>
          <w:rFonts w:ascii="Calibri" w:hAnsi="Calibri"/>
        </w:rPr>
      </w:pPr>
      <w:r w:rsidRPr="00677940">
        <w:rPr>
          <w:rFonts w:ascii="Calibri" w:hAnsi="Calibri"/>
        </w:rPr>
        <w:t>To change IGMP query message interval, use the following command i</w:t>
      </w:r>
      <w:r w:rsidR="00373CEA" w:rsidRPr="00677940">
        <w:rPr>
          <w:rFonts w:ascii="Calibri" w:hAnsi="Calibri"/>
        </w:rPr>
        <w:t>n interface configuration mode:</w:t>
      </w:r>
    </w:p>
    <w:p w14:paraId="4751551B" w14:textId="77777777" w:rsidR="00E60397" w:rsidRPr="00677940" w:rsidRDefault="002316F7" w:rsidP="00475923">
      <w:pPr>
        <w:pStyle w:val="a3"/>
        <w:ind w:left="0"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475923">
      <w:pPr>
        <w:pStyle w:val="a3"/>
        <w:ind w:left="0"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475923">
      <w:pPr>
        <w:pStyle w:val="afffff3"/>
        <w:ind w:left="0" w:right="20"/>
        <w:rPr>
          <w:rFonts w:ascii="Calibri" w:hAnsi="Calibri" w:cs="Times New Roman"/>
          <w:kern w:val="0"/>
        </w:rPr>
      </w:pPr>
      <w:bookmarkStart w:id="2306"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6"/>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7" w:name="_Toc363228519"/>
      <w:bookmarkStart w:id="2308" w:name="_Toc277150986"/>
      <w:bookmarkStart w:id="2309" w:name="_Toc363228520"/>
      <w:r w:rsidRPr="00677940">
        <w:rPr>
          <w:rFonts w:ascii="Calibri" w:hAnsi="Calibri"/>
        </w:rPr>
        <w:t>IGMP Last-Member-Query-Count</w:t>
      </w:r>
      <w:bookmarkEnd w:id="2307"/>
      <w:bookmarkEnd w:id="2308"/>
      <w:bookmarkEnd w:id="2309"/>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 following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0"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0"/>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1" w:name="_Toc277150987"/>
      <w:bookmarkStart w:id="2312" w:name="_Toc363228521"/>
      <w:bookmarkStart w:id="2313" w:name="_Toc277150988"/>
      <w:r w:rsidRPr="00677940">
        <w:rPr>
          <w:rFonts w:ascii="Calibri" w:hAnsi="Calibri"/>
        </w:rPr>
        <w:t xml:space="preserve">IGMP </w:t>
      </w:r>
      <w:bookmarkEnd w:id="2311"/>
      <w:r w:rsidRPr="00677940">
        <w:rPr>
          <w:rFonts w:ascii="Calibri" w:hAnsi="Calibri"/>
        </w:rPr>
        <w:t>Last-Member-Query-Interval</w:t>
      </w:r>
      <w:bookmarkEnd w:id="2312"/>
      <w:bookmarkEnd w:id="2313"/>
    </w:p>
    <w:p w14:paraId="692CB7C1" w14:textId="77777777" w:rsidR="00490D42" w:rsidRPr="00677940" w:rsidRDefault="00490D42" w:rsidP="00475923">
      <w:pPr>
        <w:pStyle w:val="a3"/>
        <w:ind w:left="0"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7777777" w:rsidR="00490D42" w:rsidRPr="00677940" w:rsidRDefault="00490D42" w:rsidP="00475923">
      <w:pPr>
        <w:pStyle w:val="a3"/>
        <w:ind w:left="0" w:right="20"/>
        <w:rPr>
          <w:rFonts w:ascii="Calibri" w:hAnsi="Calibri"/>
        </w:rPr>
      </w:pPr>
      <w:r w:rsidRPr="00677940">
        <w:rPr>
          <w:rFonts w:ascii="Calibri" w:hAnsi="Calibri"/>
        </w:rPr>
        <w:t>To set the interval, use the following commands in the interface configuration mode:</w:t>
      </w:r>
    </w:p>
    <w:p w14:paraId="514AAED7" w14:textId="77777777" w:rsidR="00490D42" w:rsidRPr="00677940" w:rsidRDefault="00A107EB" w:rsidP="00475923">
      <w:pPr>
        <w:pStyle w:val="afffff3"/>
        <w:ind w:left="0" w:right="20"/>
        <w:rPr>
          <w:rFonts w:ascii="Calibri" w:hAnsi="Calibri"/>
          <w:kern w:val="0"/>
        </w:rPr>
      </w:pPr>
      <w:bookmarkStart w:id="2314"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4"/>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5" w:name="_Toc363228522"/>
      <w:bookmarkStart w:id="2316" w:name="_Toc86051524"/>
      <w:r w:rsidRPr="00677940">
        <w:rPr>
          <w:rFonts w:ascii="Calibri" w:hAnsi="Calibri"/>
        </w:rPr>
        <w:t>IGMP Immediate-Leave</w:t>
      </w:r>
      <w:bookmarkEnd w:id="2315"/>
      <w:bookmarkEnd w:id="2316"/>
    </w:p>
    <w:p w14:paraId="6071D6DF" w14:textId="77777777" w:rsidR="00490D42" w:rsidRPr="00677940" w:rsidRDefault="00490D42" w:rsidP="00475923">
      <w:pPr>
        <w:pStyle w:val="a3"/>
        <w:ind w:left="0"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Pr="00677940" w:rsidRDefault="00490D42" w:rsidP="00475923">
      <w:pPr>
        <w:pStyle w:val="a3"/>
        <w:ind w:left="0" w:right="20"/>
        <w:rPr>
          <w:rFonts w:ascii="Calibri" w:hAnsi="Calibri"/>
        </w:rPr>
      </w:pPr>
      <w:r w:rsidRPr="00677940">
        <w:rPr>
          <w:rFonts w:ascii="Calibri" w:hAnsi="Calibri"/>
        </w:rPr>
        <w:t>To set the IGMP immediate-leave, use the following commands in the interface configuration mode:</w:t>
      </w:r>
    </w:p>
    <w:p w14:paraId="48D7A6D5" w14:textId="77777777" w:rsidR="00A107EB" w:rsidRPr="00677940" w:rsidRDefault="00A107EB" w:rsidP="00475923">
      <w:pPr>
        <w:pStyle w:val="afffff3"/>
        <w:ind w:left="0" w:right="20"/>
        <w:rPr>
          <w:rFonts w:ascii="Calibri" w:hAnsi="Calibri"/>
        </w:rPr>
      </w:pPr>
      <w:bookmarkStart w:id="2317"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7"/>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8" w:name="_Toc277150989"/>
      <w:bookmarkStart w:id="2319" w:name="_Toc363228523"/>
      <w:r w:rsidRPr="00677940">
        <w:rPr>
          <w:rFonts w:ascii="Calibri" w:hAnsi="Calibri"/>
        </w:rPr>
        <w:t>IGMP Group Limit</w:t>
      </w:r>
      <w:bookmarkEnd w:id="2318"/>
      <w:bookmarkEnd w:id="2319"/>
    </w:p>
    <w:p w14:paraId="49EEE9C7" w14:textId="77777777" w:rsidR="00490D42" w:rsidRPr="00677940" w:rsidRDefault="00490D42" w:rsidP="00475923">
      <w:pPr>
        <w:pStyle w:val="a3"/>
        <w:ind w:left="0"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677940" w:rsidRDefault="00490D42" w:rsidP="00475923">
      <w:pPr>
        <w:pStyle w:val="a3"/>
        <w:ind w:left="0" w:right="20"/>
        <w:rPr>
          <w:rFonts w:ascii="Calibri" w:hAnsi="Calibri"/>
        </w:rPr>
      </w:pPr>
      <w:r w:rsidRPr="00677940">
        <w:rPr>
          <w:rFonts w:ascii="Calibri" w:hAnsi="Calibri"/>
        </w:rPr>
        <w:t>To set the IGMP Group Limit, use the following command in the interface configuration mode:</w:t>
      </w:r>
    </w:p>
    <w:p w14:paraId="1785D691" w14:textId="77777777" w:rsidR="00490D42" w:rsidRPr="00677940" w:rsidRDefault="00A107EB" w:rsidP="00475923">
      <w:pPr>
        <w:pStyle w:val="afffff3"/>
        <w:ind w:left="0" w:right="20"/>
        <w:rPr>
          <w:rFonts w:ascii="Calibri" w:hAnsi="Calibri"/>
          <w:kern w:val="0"/>
        </w:rPr>
      </w:pPr>
      <w:bookmarkStart w:id="2320"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0"/>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1" w:name="_Toc86051525"/>
      <w:bookmarkStart w:id="2322" w:name="_Toc277150990"/>
      <w:r w:rsidRPr="00677940">
        <w:rPr>
          <w:rFonts w:ascii="Calibri" w:hAnsi="Calibri"/>
        </w:rPr>
        <w:t>IGMP Global Limit</w:t>
      </w:r>
      <w:bookmarkEnd w:id="2321"/>
      <w:bookmarkEnd w:id="2322"/>
    </w:p>
    <w:p w14:paraId="1C0E77B2" w14:textId="77777777" w:rsidR="00490D42" w:rsidRPr="00677940" w:rsidRDefault="00E738A6" w:rsidP="0097336D">
      <w:pPr>
        <w:pStyle w:val="a3"/>
        <w:ind w:left="0"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 following command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3"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3"/>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4" w:name="_Toc363228524"/>
      <w:bookmarkStart w:id="2325" w:name="_Toc277150991"/>
      <w:r w:rsidRPr="00677940">
        <w:rPr>
          <w:rFonts w:ascii="Calibri" w:hAnsi="Calibri"/>
        </w:rPr>
        <w:t>IGMP Minimum-Version</w:t>
      </w:r>
      <w:bookmarkEnd w:id="2324"/>
      <w:bookmarkEnd w:id="2325"/>
    </w:p>
    <w:p w14:paraId="380B1EAD" w14:textId="77777777" w:rsidR="00490D42" w:rsidRPr="00677940" w:rsidRDefault="00490D42" w:rsidP="00475923">
      <w:pPr>
        <w:pStyle w:val="a3"/>
        <w:ind w:left="0"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Pr="00677940" w:rsidRDefault="00490D42" w:rsidP="00475923">
      <w:pPr>
        <w:pStyle w:val="a3"/>
        <w:ind w:left="0" w:right="20"/>
        <w:rPr>
          <w:rFonts w:ascii="Calibri" w:hAnsi="Calibri"/>
        </w:rPr>
      </w:pPr>
      <w:r w:rsidRPr="00677940">
        <w:rPr>
          <w:rFonts w:ascii="Calibri" w:hAnsi="Calibri"/>
        </w:rPr>
        <w:t>To set the IGMP minimum-version, use the following commands in interface configuration mode:</w:t>
      </w:r>
    </w:p>
    <w:p w14:paraId="4E76B0A8" w14:textId="77777777" w:rsidR="00A107EB" w:rsidRPr="00677940" w:rsidRDefault="00A107EB" w:rsidP="00475923">
      <w:pPr>
        <w:pStyle w:val="afffff3"/>
        <w:ind w:left="0" w:right="20"/>
        <w:rPr>
          <w:rFonts w:ascii="Calibri" w:hAnsi="Calibri"/>
        </w:rPr>
      </w:pPr>
      <w:bookmarkStart w:id="2326"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6"/>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7" w:name="_Toc363228525"/>
      <w:bookmarkStart w:id="2328" w:name="_Toc277150992"/>
      <w:bookmarkStart w:id="2329" w:name="_Toc363228526"/>
      <w:r w:rsidRPr="00677940">
        <w:rPr>
          <w:rFonts w:ascii="Calibri" w:hAnsi="Calibri"/>
        </w:rPr>
        <w:t>IGMP Querier-Timeout</w:t>
      </w:r>
      <w:bookmarkEnd w:id="2327"/>
      <w:bookmarkEnd w:id="2328"/>
      <w:bookmarkEnd w:id="2329"/>
    </w:p>
    <w:p w14:paraId="1608C512" w14:textId="77777777" w:rsidR="00490D42" w:rsidRPr="00677940" w:rsidRDefault="00490D42" w:rsidP="00475923">
      <w:pPr>
        <w:pStyle w:val="a3"/>
        <w:ind w:left="0"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Pr="00677940" w:rsidRDefault="00490D42" w:rsidP="00475923">
      <w:pPr>
        <w:pStyle w:val="a3"/>
        <w:ind w:left="0" w:right="20"/>
        <w:rPr>
          <w:rFonts w:ascii="Calibri" w:hAnsi="Calibri"/>
          <w:kern w:val="0"/>
        </w:rPr>
      </w:pPr>
      <w:r w:rsidRPr="00677940">
        <w:rPr>
          <w:rFonts w:ascii="Calibri" w:hAnsi="Calibri"/>
        </w:rPr>
        <w:t>To set the IGMP querier-timeout, use the following commands in the interface configuration mode</w:t>
      </w:r>
      <w:r w:rsidRPr="00677940">
        <w:rPr>
          <w:rFonts w:ascii="Calibri" w:hAnsi="Calibri"/>
          <w:kern w:val="0"/>
        </w:rPr>
        <w:t>:</w:t>
      </w:r>
    </w:p>
    <w:p w14:paraId="7BFD3086" w14:textId="77777777" w:rsidR="00A107EB" w:rsidRPr="00677940" w:rsidRDefault="00A107EB" w:rsidP="00475923">
      <w:pPr>
        <w:pStyle w:val="afffff3"/>
        <w:ind w:left="0" w:right="20"/>
        <w:rPr>
          <w:rFonts w:ascii="Calibri" w:hAnsi="Calibri"/>
          <w:kern w:val="0"/>
        </w:rPr>
      </w:pPr>
      <w:bookmarkStart w:id="2330"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0"/>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1" w:name="_Toc277150993"/>
      <w:bookmarkStart w:id="2332" w:name="_Toc363228527"/>
      <w:bookmarkStart w:id="2333"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1"/>
      <w:bookmarkEnd w:id="2332"/>
      <w:bookmarkEnd w:id="2333"/>
    </w:p>
    <w:p w14:paraId="71DB1CD9" w14:textId="77777777" w:rsidR="00490D42" w:rsidRPr="00677940" w:rsidRDefault="00490D42" w:rsidP="00475923">
      <w:pPr>
        <w:pStyle w:val="a3"/>
        <w:ind w:left="0"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Pr="00677940" w:rsidRDefault="00490D42" w:rsidP="00475923">
      <w:pPr>
        <w:pStyle w:val="a3"/>
        <w:ind w:left="0" w:right="20"/>
        <w:rPr>
          <w:rFonts w:ascii="Calibri" w:hAnsi="Calibri"/>
        </w:rPr>
      </w:pPr>
      <w:r w:rsidRPr="00677940">
        <w:rPr>
          <w:rFonts w:ascii="Calibri" w:hAnsi="Calibri"/>
        </w:rPr>
        <w:t>To set the IGMP query max-response-time, use the following commands in the interface configuration mode.</w:t>
      </w:r>
    </w:p>
    <w:p w14:paraId="48B15BF3" w14:textId="77777777" w:rsidR="00373CEA" w:rsidRPr="00677940" w:rsidRDefault="00A107EB" w:rsidP="00475923">
      <w:pPr>
        <w:pStyle w:val="afffff3"/>
        <w:ind w:left="0" w:right="20"/>
        <w:rPr>
          <w:rFonts w:ascii="Calibri" w:hAnsi="Calibri"/>
        </w:rPr>
      </w:pPr>
      <w:bookmarkStart w:id="2334"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4"/>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5" w:name="_Toc363228528"/>
      <w:bookmarkStart w:id="2336" w:name="_Toc18981161"/>
      <w:r w:rsidRPr="00677940">
        <w:rPr>
          <w:rFonts w:ascii="Calibri" w:hAnsi="Calibri"/>
        </w:rPr>
        <w:t>IGMP Rate</w:t>
      </w:r>
      <w:bookmarkEnd w:id="2335"/>
      <w:bookmarkEnd w:id="2336"/>
    </w:p>
    <w:p w14:paraId="7E2085C6" w14:textId="77777777" w:rsidR="00490D42" w:rsidRPr="00677940" w:rsidRDefault="00490D42" w:rsidP="00475923">
      <w:pPr>
        <w:pStyle w:val="a3"/>
        <w:ind w:left="0" w:right="20"/>
        <w:rPr>
          <w:rFonts w:ascii="Calibri" w:hAnsi="Calibri"/>
        </w:rPr>
      </w:pPr>
      <w:r w:rsidRPr="00677940">
        <w:rPr>
          <w:rFonts w:ascii="Calibri" w:hAnsi="Calibri"/>
        </w:rPr>
        <w:t>Multicast Router can limit PPS about IGMP packet incoming to CPU. IGMP packet over set IGMP rate drop from CPU.</w:t>
      </w:r>
    </w:p>
    <w:p w14:paraId="40B90586" w14:textId="77777777" w:rsidR="00490D42" w:rsidRPr="00677940" w:rsidRDefault="00490D42" w:rsidP="00475923">
      <w:pPr>
        <w:pStyle w:val="a3"/>
        <w:ind w:left="0" w:right="20"/>
        <w:rPr>
          <w:rFonts w:ascii="Calibri" w:hAnsi="Calibri"/>
        </w:rPr>
      </w:pPr>
      <w:r w:rsidRPr="00677940">
        <w:rPr>
          <w:rFonts w:ascii="Calibri" w:hAnsi="Calibri"/>
        </w:rPr>
        <w:t>To limit IGMP packet to PPS, use the following commands in the interface configuration mode.</w:t>
      </w:r>
    </w:p>
    <w:p w14:paraId="1515C49E" w14:textId="77777777" w:rsidR="00A107EB" w:rsidRPr="00677940" w:rsidRDefault="00A107EB" w:rsidP="00475923">
      <w:pPr>
        <w:pStyle w:val="afffff3"/>
        <w:ind w:left="0" w:right="20"/>
        <w:rPr>
          <w:rFonts w:ascii="Calibri" w:hAnsi="Calibri"/>
        </w:rPr>
      </w:pPr>
      <w:bookmarkStart w:id="2337" w:name="_Toc39157528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7"/>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8" w:name="_Toc31178518"/>
      <w:bookmarkStart w:id="2339" w:name="_Toc86051526"/>
      <w:r w:rsidRPr="00677940">
        <w:rPr>
          <w:rFonts w:ascii="Calibri" w:hAnsi="Calibri"/>
        </w:rPr>
        <w:t>IGMP Robustness-Variable</w:t>
      </w:r>
      <w:bookmarkEnd w:id="2338"/>
      <w:bookmarkEnd w:id="2339"/>
    </w:p>
    <w:p w14:paraId="6783208D" w14:textId="77777777" w:rsidR="00490D42" w:rsidRPr="00677940" w:rsidRDefault="00490D42" w:rsidP="00475923">
      <w:pPr>
        <w:pStyle w:val="a3"/>
        <w:ind w:left="0"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Pr="00677940" w:rsidRDefault="00490D42" w:rsidP="00475923">
      <w:pPr>
        <w:pStyle w:val="a3"/>
        <w:ind w:left="0" w:right="20"/>
        <w:rPr>
          <w:rFonts w:ascii="Calibri" w:hAnsi="Calibri"/>
        </w:rPr>
      </w:pPr>
      <w:r w:rsidRPr="00677940">
        <w:rPr>
          <w:rFonts w:ascii="Calibri" w:hAnsi="Calibri"/>
        </w:rPr>
        <w:t>To set the IGMP Robustness-Variable, use the following commands in the interface configuration mode:</w:t>
      </w:r>
    </w:p>
    <w:p w14:paraId="7B032F84" w14:textId="77777777" w:rsidR="00A107EB" w:rsidRPr="00677940" w:rsidRDefault="00A107EB" w:rsidP="00475923">
      <w:pPr>
        <w:pStyle w:val="afffff3"/>
        <w:ind w:left="0" w:right="20"/>
        <w:rPr>
          <w:rFonts w:ascii="Calibri" w:hAnsi="Calibri"/>
        </w:rPr>
      </w:pPr>
      <w:bookmarkStart w:id="2340"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0"/>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1" w:name="_Toc277150997"/>
      <w:bookmarkStart w:id="2342" w:name="_Toc363228529"/>
      <w:r w:rsidRPr="00677940">
        <w:rPr>
          <w:rFonts w:ascii="Calibri" w:hAnsi="Calibri"/>
        </w:rPr>
        <w:t>IGMP Static-Group</w:t>
      </w:r>
      <w:bookmarkEnd w:id="2341"/>
      <w:bookmarkEnd w:id="2342"/>
    </w:p>
    <w:p w14:paraId="39E93558" w14:textId="77777777" w:rsidR="00490D42" w:rsidRPr="00677940" w:rsidRDefault="00490D42" w:rsidP="00475923">
      <w:pPr>
        <w:pStyle w:val="a3"/>
        <w:ind w:left="0"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475923">
      <w:pPr>
        <w:pStyle w:val="a3"/>
        <w:ind w:left="0"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Pr="00677940" w:rsidRDefault="00490D42" w:rsidP="00475923">
      <w:pPr>
        <w:pStyle w:val="a3"/>
        <w:ind w:left="0" w:right="20"/>
        <w:rPr>
          <w:rFonts w:ascii="Calibri" w:hAnsi="Calibri"/>
        </w:rPr>
      </w:pPr>
      <w:r w:rsidRPr="00677940">
        <w:rPr>
          <w:rFonts w:ascii="Calibri" w:hAnsi="Calibri"/>
        </w:rPr>
        <w:t>To set an IGMP Static-Group, use the IGMP Class-Map. To generate an IGMP Class-Map, use the following commands in the global configuration mode:</w:t>
      </w:r>
    </w:p>
    <w:p w14:paraId="54CEBAB4" w14:textId="77777777" w:rsidR="00A107EB" w:rsidRPr="00677940" w:rsidRDefault="00A107EB" w:rsidP="00475923">
      <w:pPr>
        <w:pStyle w:val="afffff3"/>
        <w:ind w:left="0" w:right="20"/>
        <w:rPr>
          <w:rFonts w:ascii="Calibri" w:hAnsi="Calibri"/>
        </w:rPr>
      </w:pPr>
      <w:bookmarkStart w:id="2343"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3"/>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7777777" w:rsidR="00490D42" w:rsidRPr="00677940" w:rsidRDefault="00490D42" w:rsidP="00475923">
      <w:pPr>
        <w:pStyle w:val="a3"/>
        <w:ind w:left="0" w:right="20"/>
        <w:rPr>
          <w:rFonts w:ascii="Calibri" w:hAnsi="Calibri"/>
        </w:rPr>
      </w:pPr>
      <w:r w:rsidRPr="00677940">
        <w:rPr>
          <w:rFonts w:ascii="Calibri" w:hAnsi="Calibri"/>
        </w:rPr>
        <w:t>To set IGMP Class-Map, use the following command.</w:t>
      </w:r>
    </w:p>
    <w:p w14:paraId="562CBB1F" w14:textId="77777777" w:rsidR="0097336D" w:rsidRPr="00677940" w:rsidRDefault="0097336D" w:rsidP="00475923">
      <w:pPr>
        <w:pStyle w:val="afffff3"/>
        <w:ind w:left="0" w:right="20"/>
        <w:rPr>
          <w:rFonts w:ascii="Calibri" w:hAnsi="Calibri"/>
        </w:rPr>
      </w:pPr>
      <w:bookmarkStart w:id="2344" w:name="_Toc391575289"/>
    </w:p>
    <w:p w14:paraId="0D136ACF" w14:textId="77777777" w:rsidR="009F3F86" w:rsidRPr="00677940" w:rsidRDefault="009F3F86" w:rsidP="00475923">
      <w:pPr>
        <w:pStyle w:val="afffff3"/>
        <w:ind w:left="0" w:right="20"/>
        <w:rPr>
          <w:rFonts w:ascii="Calibri" w:hAnsi="Calibri"/>
        </w:rPr>
      </w:pPr>
    </w:p>
    <w:p w14:paraId="3CF532CF" w14:textId="77777777" w:rsidR="00A107EB" w:rsidRPr="00677940" w:rsidRDefault="00A107EB" w:rsidP="00475923">
      <w:pPr>
        <w:pStyle w:val="afffff3"/>
        <w:ind w:left="0"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4"/>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77777777" w:rsidR="00490D42" w:rsidRPr="00677940" w:rsidRDefault="00490D42" w:rsidP="00475923">
      <w:pPr>
        <w:pStyle w:val="a3"/>
        <w:ind w:left="0" w:right="20"/>
        <w:rPr>
          <w:rFonts w:ascii="Calibri" w:hAnsi="Calibri"/>
        </w:rPr>
      </w:pPr>
      <w:r w:rsidRPr="00677940">
        <w:rPr>
          <w:rFonts w:ascii="Calibri" w:hAnsi="Calibri"/>
        </w:rPr>
        <w:t>To set IGMP static-group, use the following command in interface configuration mode:</w:t>
      </w:r>
    </w:p>
    <w:p w14:paraId="0DCADBC5" w14:textId="77777777" w:rsidR="00A107EB" w:rsidRPr="00677940" w:rsidRDefault="00A107EB" w:rsidP="00475923">
      <w:pPr>
        <w:pStyle w:val="afffff3"/>
        <w:ind w:left="0" w:right="20"/>
        <w:rPr>
          <w:rFonts w:ascii="Calibri" w:hAnsi="Calibri"/>
        </w:rPr>
      </w:pPr>
      <w:bookmarkStart w:id="2345"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6" w:name="_Toc277150998"/>
      <w:r w:rsidRPr="00677940">
        <w:rPr>
          <w:rFonts w:ascii="Calibri" w:hAnsi="Calibri"/>
        </w:rPr>
        <w:t>IGMP SSM-MAP</w:t>
      </w:r>
      <w:bookmarkEnd w:id="2346"/>
    </w:p>
    <w:p w14:paraId="3741E45B" w14:textId="77777777" w:rsidR="00490D42" w:rsidRPr="00677940" w:rsidRDefault="00490D42" w:rsidP="00475923">
      <w:pPr>
        <w:pStyle w:val="a3"/>
        <w:ind w:left="0"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Pr="00677940" w:rsidRDefault="00490D42" w:rsidP="00475923">
      <w:pPr>
        <w:pStyle w:val="a3"/>
        <w:ind w:left="0" w:right="20"/>
        <w:rPr>
          <w:rFonts w:ascii="Calibri" w:hAnsi="Calibri"/>
        </w:rPr>
      </w:pPr>
      <w:r w:rsidRPr="00677940">
        <w:rPr>
          <w:rFonts w:ascii="Calibri" w:hAnsi="Calibri"/>
        </w:rPr>
        <w:t>By default, the PIM SSM is enabled. To disable the PIM SSM, use the following commands in the global configuration mode:</w:t>
      </w:r>
    </w:p>
    <w:p w14:paraId="04830D89" w14:textId="77777777" w:rsidR="00A107EB" w:rsidRPr="00677940" w:rsidRDefault="00A107EB" w:rsidP="00475923">
      <w:pPr>
        <w:pStyle w:val="afffff3"/>
        <w:ind w:left="0" w:right="20"/>
        <w:rPr>
          <w:rFonts w:ascii="Calibri" w:hAnsi="Calibri"/>
        </w:rPr>
      </w:pPr>
      <w:bookmarkStart w:id="2347"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7"/>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475923">
      <w:pPr>
        <w:pStyle w:val="a3"/>
        <w:ind w:left="0" w:right="20"/>
        <w:rPr>
          <w:rFonts w:ascii="Calibri" w:hAnsi="Calibri"/>
        </w:rPr>
      </w:pPr>
      <w:r w:rsidRPr="00677940">
        <w:rPr>
          <w:rFonts w:ascii="Calibri" w:hAnsi="Calibri"/>
        </w:rPr>
        <w:t>A group joined with IGMPv2 processes assigned source with mapping group assigned from database of IGMP SSM-MAP.</w:t>
      </w:r>
    </w:p>
    <w:p w14:paraId="6F9F9CA3" w14:textId="77777777" w:rsidR="00490D42" w:rsidRPr="00677940" w:rsidRDefault="00490D42" w:rsidP="00475923">
      <w:pPr>
        <w:pStyle w:val="a3"/>
        <w:ind w:left="0" w:right="20"/>
        <w:rPr>
          <w:rFonts w:ascii="Calibri" w:hAnsi="Calibri"/>
        </w:rPr>
      </w:pPr>
      <w:r w:rsidRPr="00677940">
        <w:rPr>
          <w:rFonts w:ascii="Calibri" w:hAnsi="Calibri"/>
        </w:rPr>
        <w:t>To generate database of IGMP SSM-Map, use the following commands in the global configuration mode:</w:t>
      </w:r>
    </w:p>
    <w:p w14:paraId="594914B2" w14:textId="77777777" w:rsidR="00A107EB" w:rsidRPr="00677940" w:rsidRDefault="00A107EB" w:rsidP="00475923">
      <w:pPr>
        <w:pStyle w:val="afffff3"/>
        <w:ind w:left="0" w:right="20"/>
        <w:rPr>
          <w:rFonts w:ascii="Calibri" w:hAnsi="Calibri"/>
        </w:rPr>
      </w:pPr>
      <w:bookmarkStart w:id="2348"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8"/>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5313325"/>
      <w:r w:rsidRPr="00677940">
        <w:rPr>
          <w:rFonts w:ascii="Calibri" w:hAnsi="Calibri"/>
        </w:rPr>
        <w:t>Configure PIM</w:t>
      </w:r>
      <w:bookmarkEnd w:id="2349"/>
      <w:bookmarkEnd w:id="2350"/>
      <w:r w:rsidRPr="00677940">
        <w:rPr>
          <w:rFonts w:ascii="Calibri" w:hAnsi="Calibri"/>
        </w:rPr>
        <w:t>-SM Functionality</w:t>
      </w:r>
      <w:bookmarkEnd w:id="2351"/>
      <w:bookmarkEnd w:id="2352"/>
      <w:bookmarkEnd w:id="2353"/>
      <w:bookmarkEnd w:id="2354"/>
      <w:bookmarkEnd w:id="2355"/>
    </w:p>
    <w:p w14:paraId="49557C7A" w14:textId="77777777" w:rsidR="00490D42" w:rsidRPr="00677940" w:rsidRDefault="007406E5" w:rsidP="00475923">
      <w:pPr>
        <w:pStyle w:val="a3"/>
        <w:ind w:left="0"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do the following tasks. </w:t>
      </w:r>
    </w:p>
    <w:p w14:paraId="6F953D71" w14:textId="77777777" w:rsidR="00490D42" w:rsidRPr="00677940" w:rsidRDefault="00490D42" w:rsidP="00475923">
      <w:pPr>
        <w:pStyle w:val="4"/>
        <w:ind w:left="0" w:right="20"/>
        <w:rPr>
          <w:rFonts w:ascii="Calibri" w:hAnsi="Calibri"/>
        </w:rPr>
      </w:pPr>
      <w:bookmarkStart w:id="2356" w:name="_Toc363228533"/>
      <w:bookmarkStart w:id="2357" w:name="_Toc277151002"/>
      <w:r w:rsidRPr="00677940">
        <w:rPr>
          <w:rFonts w:ascii="Calibri" w:hAnsi="Calibri"/>
        </w:rPr>
        <w:t>PIM Hello-Interval</w:t>
      </w:r>
      <w:bookmarkEnd w:id="2356"/>
      <w:bookmarkEnd w:id="2357"/>
    </w:p>
    <w:p w14:paraId="4B63122F" w14:textId="77777777" w:rsidR="00490D42" w:rsidRPr="00677940" w:rsidRDefault="007406E5" w:rsidP="00475923">
      <w:pPr>
        <w:pStyle w:val="a3"/>
        <w:ind w:left="0" w:right="20"/>
        <w:rPr>
          <w:rFonts w:ascii="Calibri" w:hAnsi="Calibri" w:cs="Times New Roman"/>
        </w:rPr>
      </w:pPr>
      <w:r w:rsidRPr="00677940">
        <w:rPr>
          <w:rFonts w:ascii="Calibri" w:hAnsi="Calibri"/>
        </w:rPr>
        <w:t xml:space="preserve">PIM sends out Hello message in periodic manner. 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8" w:name="_Toc363228534"/>
      <w:bookmarkStart w:id="2359" w:name="_Toc277151003"/>
      <w:r w:rsidRPr="00677940">
        <w:rPr>
          <w:rFonts w:ascii="Calibri" w:hAnsi="Calibri"/>
        </w:rPr>
        <w:t>PIM Hello-Holdtime</w:t>
      </w:r>
      <w:bookmarkEnd w:id="2358"/>
      <w:bookmarkEnd w:id="2359"/>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0" w:name="_Toc363228535"/>
      <w:bookmarkStart w:id="2361" w:name="_Toc86051530"/>
      <w:r w:rsidRPr="00677940">
        <w:rPr>
          <w:rFonts w:ascii="Calibri" w:hAnsi="Calibri"/>
        </w:rPr>
        <w:t>PIM DR-Priority</w:t>
      </w:r>
      <w:bookmarkEnd w:id="2360"/>
      <w:bookmarkEnd w:id="2361"/>
    </w:p>
    <w:p w14:paraId="65F50A5C" w14:textId="77777777" w:rsidR="00F50369" w:rsidRPr="00677940" w:rsidRDefault="00823C6D" w:rsidP="00475923">
      <w:pPr>
        <w:pStyle w:val="a3"/>
        <w:ind w:left="0"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7777777" w:rsidR="00490D42" w:rsidRPr="00677940" w:rsidRDefault="00F50369" w:rsidP="00475923">
      <w:pPr>
        <w:pStyle w:val="a3"/>
        <w:ind w:left="0" w:right="20"/>
        <w:rPr>
          <w:rFonts w:ascii="Calibri" w:hAnsi="Calibri"/>
        </w:rPr>
      </w:pPr>
      <w:r w:rsidRPr="00677940">
        <w:rPr>
          <w:rFonts w:ascii="Calibri" w:hAnsi="Calibri"/>
        </w:rPr>
        <w:t xml:space="preserve">When selecting DR, the following </w:t>
      </w:r>
      <w:r w:rsidR="00825BB7" w:rsidRPr="00677940">
        <w:rPr>
          <w:rFonts w:ascii="Calibri" w:hAnsi="Calibri"/>
        </w:rPr>
        <w:t>rule</w:t>
      </w:r>
      <w:r w:rsidRPr="00677940">
        <w:rPr>
          <w:rFonts w:ascii="Calibri" w:hAnsi="Calibri"/>
        </w:rPr>
        <w:t xml:space="preserve"> will be applied:</w:t>
      </w:r>
    </w:p>
    <w:p w14:paraId="58F2B101" w14:textId="77777777" w:rsidR="00825BB7" w:rsidRPr="00677940" w:rsidRDefault="00825BB7"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77777777" w:rsidR="00D40706" w:rsidRPr="00677940" w:rsidRDefault="00D40706" w:rsidP="00475923">
      <w:pPr>
        <w:pStyle w:val="a3"/>
        <w:ind w:left="0"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 xml:space="preserve">DR Priority in PIM Hello message, use the following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2" w:name="_Toc277151004"/>
      <w:bookmarkStart w:id="2363" w:name="_Toc363228536"/>
      <w:r w:rsidRPr="00677940">
        <w:rPr>
          <w:rFonts w:ascii="Calibri" w:hAnsi="Calibri"/>
        </w:rPr>
        <w:t>PIM Propagation-Delay</w:t>
      </w:r>
      <w:bookmarkEnd w:id="2362"/>
      <w:bookmarkEnd w:id="2363"/>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4" w:name="_Toc86051531"/>
      <w:bookmarkStart w:id="2365" w:name="_Toc277151005"/>
      <w:r w:rsidRPr="00677940">
        <w:rPr>
          <w:rFonts w:ascii="Calibri" w:hAnsi="Calibri"/>
        </w:rPr>
        <w:t>PIM Exclude-Genid</w:t>
      </w:r>
      <w:bookmarkEnd w:id="2364"/>
      <w:bookmarkEnd w:id="2365"/>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6" w:name="_Toc363228537"/>
      <w:bookmarkStart w:id="2367" w:name="_Toc277151006"/>
      <w:r w:rsidRPr="00677940">
        <w:rPr>
          <w:rFonts w:ascii="Calibri" w:hAnsi="Calibri"/>
        </w:rPr>
        <w:t>PIM Neighbor-Filter</w:t>
      </w:r>
      <w:bookmarkEnd w:id="2366"/>
      <w:bookmarkEnd w:id="2367"/>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8" w:name="_Toc363228538"/>
      <w:bookmarkStart w:id="2369" w:name="_Toc277151007"/>
      <w:bookmarkStart w:id="2370" w:name="_Toc363228539"/>
      <w:r w:rsidRPr="00677940">
        <w:rPr>
          <w:rFonts w:ascii="Calibri" w:hAnsi="Calibri"/>
        </w:rPr>
        <w:t>PIM BSR-Border</w:t>
      </w:r>
      <w:bookmarkEnd w:id="2368"/>
      <w:bookmarkEnd w:id="2369"/>
      <w:bookmarkEnd w:id="2370"/>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1" w:name="_Toc277151008"/>
      <w:bookmarkStart w:id="2372" w:name="_Toc363228540"/>
      <w:bookmarkStart w:id="2373" w:name="_Toc86051534"/>
      <w:r w:rsidRPr="00677940">
        <w:rPr>
          <w:rFonts w:ascii="Calibri" w:hAnsi="Calibri"/>
        </w:rPr>
        <w:t xml:space="preserve">PIM </w:t>
      </w:r>
      <w:bookmarkEnd w:id="2371"/>
      <w:r w:rsidRPr="00677940">
        <w:rPr>
          <w:rFonts w:ascii="Calibri" w:hAnsi="Calibri"/>
        </w:rPr>
        <w:t>JP-Timer</w:t>
      </w:r>
      <w:bookmarkEnd w:id="2372"/>
      <w:bookmarkEnd w:id="2373"/>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4" w:name="_Toc277151009"/>
      <w:bookmarkStart w:id="2375" w:name="_Toc363228541"/>
      <w:r w:rsidRPr="00677940">
        <w:rPr>
          <w:rFonts w:ascii="Calibri" w:hAnsi="Calibri"/>
        </w:rPr>
        <w:t>PIM Access-Group</w:t>
      </w:r>
      <w:bookmarkEnd w:id="2374"/>
      <w:bookmarkEnd w:id="2375"/>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6" w:name="_Toc86051535"/>
      <w:bookmarkStart w:id="2377" w:name="_Toc277151010"/>
      <w:r w:rsidRPr="00677940">
        <w:rPr>
          <w:rFonts w:ascii="Calibri" w:hAnsi="Calibri"/>
        </w:rPr>
        <w:t>PIM Accept-Register</w:t>
      </w:r>
      <w:bookmarkEnd w:id="2376"/>
      <w:bookmarkEnd w:id="2377"/>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8" w:name="_Toc363228542"/>
      <w:bookmarkStart w:id="2379" w:name="_Toc86051536"/>
      <w:r w:rsidRPr="00677940">
        <w:rPr>
          <w:rFonts w:ascii="Calibri" w:hAnsi="Calibri"/>
        </w:rPr>
        <w:t>PIM SPT-Threshold</w:t>
      </w:r>
      <w:bookmarkEnd w:id="2378"/>
      <w:bookmarkEnd w:id="2379"/>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0" w:name="_Toc277151011"/>
      <w:bookmarkStart w:id="2381" w:name="_Toc363228543"/>
      <w:bookmarkStart w:id="2382" w:name="_Toc277151012"/>
      <w:r w:rsidRPr="00677940">
        <w:rPr>
          <w:rFonts w:ascii="Calibri" w:hAnsi="Calibri"/>
        </w:rPr>
        <w:t xml:space="preserve">PIM </w:t>
      </w:r>
      <w:bookmarkEnd w:id="2380"/>
      <w:r w:rsidRPr="00677940">
        <w:rPr>
          <w:rFonts w:ascii="Calibri" w:hAnsi="Calibri"/>
        </w:rPr>
        <w:t>Cisco-Register-Checksum</w:t>
      </w:r>
      <w:bookmarkEnd w:id="2381"/>
      <w:bookmarkEnd w:id="2382"/>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3" w:name="_Toc363228544"/>
      <w:bookmarkStart w:id="2384" w:name="_Toc277151013"/>
      <w:bookmarkStart w:id="2385" w:name="_Toc363228545"/>
      <w:r w:rsidRPr="00677940">
        <w:rPr>
          <w:rFonts w:ascii="Calibri" w:hAnsi="Calibri"/>
        </w:rPr>
        <w:t>PIM BSR-Candidate</w:t>
      </w:r>
      <w:bookmarkEnd w:id="2383"/>
      <w:bookmarkEnd w:id="2384"/>
      <w:bookmarkEnd w:id="2385"/>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6" w:name="_Toc277151014"/>
      <w:bookmarkStart w:id="2387" w:name="_Toc363228546"/>
      <w:bookmarkStart w:id="2388" w:name="_Toc18981165"/>
      <w:r w:rsidRPr="00677940">
        <w:rPr>
          <w:rFonts w:ascii="Calibri" w:hAnsi="Calibri"/>
        </w:rPr>
        <w:t>PIM RP-Candidate</w:t>
      </w:r>
      <w:bookmarkEnd w:id="2386"/>
      <w:bookmarkEnd w:id="2387"/>
      <w:bookmarkEnd w:id="2388"/>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9" w:name="_Toc31178519"/>
      <w:bookmarkStart w:id="2390" w:name="_Toc86051537"/>
      <w:r w:rsidRPr="00677940">
        <w:rPr>
          <w:rFonts w:ascii="Calibri" w:hAnsi="Calibri"/>
        </w:rPr>
        <w:t>PIM RP-Address</w:t>
      </w:r>
      <w:bookmarkEnd w:id="2389"/>
      <w:bookmarkEnd w:id="2390"/>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1" w:name="_Toc277151019"/>
      <w:bookmarkStart w:id="2392" w:name="_Toc363228547"/>
      <w:r w:rsidRPr="00677940">
        <w:rPr>
          <w:rFonts w:ascii="Calibri" w:hAnsi="Calibri"/>
        </w:rPr>
        <w:t>PIM Register-Source</w:t>
      </w:r>
      <w:bookmarkEnd w:id="2391"/>
      <w:bookmarkEnd w:id="2392"/>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3" w:name="_Toc3915752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3"/>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4" w:name="_Toc296176557"/>
      <w:bookmarkStart w:id="2395" w:name="_Toc296177332"/>
      <w:bookmarkStart w:id="2396" w:name="_Toc296180939"/>
      <w:bookmarkStart w:id="2397" w:name="_Toc296182016"/>
      <w:bookmarkStart w:id="2398" w:name="_Toc296182790"/>
      <w:bookmarkStart w:id="2399" w:name="_Toc445313326"/>
      <w:r w:rsidRPr="00677940">
        <w:rPr>
          <w:rFonts w:ascii="Calibri" w:hAnsi="Calibri"/>
        </w:rPr>
        <w:t>Display System and Network Statistics</w:t>
      </w:r>
      <w:bookmarkEnd w:id="2394"/>
      <w:bookmarkEnd w:id="2395"/>
      <w:bookmarkEnd w:id="2396"/>
      <w:bookmarkEnd w:id="2397"/>
      <w:bookmarkEnd w:id="2398"/>
      <w:bookmarkEnd w:id="2399"/>
    </w:p>
    <w:p w14:paraId="6456247E" w14:textId="77777777" w:rsidR="0026675B" w:rsidRPr="00677940" w:rsidRDefault="0026675B" w:rsidP="00475923">
      <w:pPr>
        <w:pStyle w:val="afffff3"/>
        <w:ind w:left="0" w:right="20"/>
        <w:rPr>
          <w:rFonts w:ascii="Calibri" w:hAnsi="Calibri"/>
        </w:rPr>
      </w:pPr>
      <w:bookmarkStart w:id="2400"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0"/>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1" w:name="_Toc296184029"/>
      <w:bookmarkStart w:id="2402" w:name="_Toc296339859"/>
      <w:bookmarkStart w:id="2403" w:name="_Toc391378360"/>
      <w:bookmarkStart w:id="2404" w:name="_Toc445313327"/>
      <w:r w:rsidRPr="00677940">
        <w:rPr>
          <w:rFonts w:ascii="Calibri" w:hAnsi="Calibri"/>
        </w:rPr>
        <w:t>Statistics Monitoring</w:t>
      </w:r>
      <w:bookmarkEnd w:id="2401"/>
      <w:bookmarkEnd w:id="2402"/>
      <w:bookmarkEnd w:id="2403"/>
      <w:bookmarkEnd w:id="2404"/>
    </w:p>
    <w:p w14:paraId="384CEEC2" w14:textId="655BCA33" w:rsidR="00490D42" w:rsidRPr="00677940" w:rsidRDefault="00490D42" w:rsidP="0021019A">
      <w:pPr>
        <w:pStyle w:val="a3"/>
        <w:ind w:right="20"/>
        <w:rPr>
          <w:rFonts w:ascii="Calibri" w:hAnsi="Calibri"/>
        </w:rPr>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1" w:name="_Toc73515129"/>
      <w:bookmarkStart w:id="2472"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1"/>
      <w:bookmarkEnd w:id="2472"/>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3" w:name="_Toc198620862"/>
      <w:bookmarkStart w:id="2474" w:name="_Toc259695788"/>
      <w:bookmarkStart w:id="2475" w:name="_Toc361679381"/>
      <w:bookmarkStart w:id="2476" w:name="_Toc271813809"/>
      <w:bookmarkStart w:id="2477" w:name="_Toc294800245"/>
      <w:bookmarkStart w:id="2478" w:name="_Toc445313328"/>
      <w:r w:rsidRPr="00677940">
        <w:rPr>
          <w:rFonts w:ascii="Calibri" w:hAnsi="Calibri"/>
        </w:rPr>
        <w:t>Status Monitoring</w:t>
      </w:r>
      <w:bookmarkEnd w:id="2473"/>
      <w:bookmarkEnd w:id="2474"/>
      <w:bookmarkEnd w:id="2475"/>
      <w:bookmarkEnd w:id="2476"/>
      <w:bookmarkEnd w:id="2477"/>
      <w:bookmarkEnd w:id="2478"/>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9" w:name="_Toc294800444"/>
      <w:bookmarkStart w:id="2480" w:name="_Toc294800768"/>
      <w:bookmarkStart w:id="2481" w:name="_Toc337198569"/>
      <w:bookmarkStart w:id="2482" w:name="_Toc354416262"/>
      <w:bookmarkStart w:id="2483"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9"/>
      <w:bookmarkEnd w:id="2480"/>
      <w:bookmarkEnd w:id="2481"/>
      <w:bookmarkEnd w:id="2482"/>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4" w:name="_Toc337198570"/>
      <w:bookmarkStart w:id="2485" w:name="_Toc354416263"/>
      <w:bookmarkStart w:id="2486" w:name="_Toc271813810"/>
      <w:bookmarkStart w:id="2487" w:name="_Toc259695789"/>
      <w:bookmarkStart w:id="2488" w:name="_Toc361679382"/>
      <w:bookmarkStart w:id="2489" w:name="_Toc445313329"/>
      <w:r w:rsidRPr="00677940">
        <w:rPr>
          <w:rFonts w:ascii="Calibri" w:hAnsi="Calibri"/>
        </w:rPr>
        <w:t>System Threshold Configuration</w:t>
      </w:r>
      <w:bookmarkEnd w:id="2484"/>
      <w:bookmarkEnd w:id="2485"/>
      <w:bookmarkEnd w:id="2486"/>
      <w:bookmarkEnd w:id="2487"/>
      <w:bookmarkEnd w:id="2488"/>
      <w:bookmarkEnd w:id="2489"/>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0" w:name="_Toc271813811"/>
      <w:bookmarkStart w:id="2491" w:name="_Toc337198571"/>
      <w:bookmarkStart w:id="2492" w:name="_Toc445313330"/>
      <w:bookmarkStart w:id="2493" w:name="_Toc354416264"/>
      <w:r w:rsidRPr="00677940">
        <w:rPr>
          <w:rFonts w:ascii="Calibri" w:hAnsi="Calibri"/>
        </w:rPr>
        <w:t>Temperature Configuration</w:t>
      </w:r>
      <w:bookmarkEnd w:id="2490"/>
      <w:bookmarkEnd w:id="2491"/>
      <w:bookmarkEnd w:id="2492"/>
      <w:r w:rsidRPr="00677940">
        <w:rPr>
          <w:rFonts w:ascii="Calibri" w:hAnsi="Calibri"/>
        </w:rPr>
        <w:t xml:space="preserve"> </w:t>
      </w:r>
      <w:bookmarkEnd w:id="2493"/>
    </w:p>
    <w:p w14:paraId="0268B8D7" w14:textId="77777777" w:rsidR="00490D42" w:rsidRPr="00677940" w:rsidRDefault="00490D42" w:rsidP="00E31023">
      <w:pPr>
        <w:pStyle w:val="a3"/>
        <w:ind w:left="0" w:right="20"/>
        <w:rPr>
          <w:rFonts w:ascii="Calibri" w:hAnsi="Calibri"/>
        </w:rPr>
      </w:pPr>
      <w:bookmarkStart w:id="2494" w:name="_Toc259695790"/>
      <w:bookmarkStart w:id="2495"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6"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4"/>
      <w:bookmarkEnd w:id="2495"/>
      <w:r w:rsidR="00980667" w:rsidRPr="00677940">
        <w:rPr>
          <w:rFonts w:ascii="Calibri" w:hAnsi="Calibri"/>
        </w:rPr>
        <w:t xml:space="preserve"> </w:t>
      </w:r>
      <w:r w:rsidR="00490D42" w:rsidRPr="00677940">
        <w:rPr>
          <w:rFonts w:ascii="Calibri" w:hAnsi="Calibri"/>
        </w:rPr>
        <w:t>Temperature Configuration Command</w:t>
      </w:r>
      <w:bookmarkEnd w:id="2496"/>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7" w:name="_Toc337198572"/>
      <w:bookmarkStart w:id="2498" w:name="_Toc354416265"/>
      <w:bookmarkStart w:id="2499" w:name="_Toc259695791"/>
      <w:bookmarkStart w:id="2500" w:name="_Toc445313331"/>
      <w:r w:rsidRPr="00677940">
        <w:rPr>
          <w:rFonts w:ascii="Calibri" w:hAnsi="Calibri"/>
        </w:rPr>
        <w:t xml:space="preserve">CPU Usage </w:t>
      </w:r>
      <w:bookmarkEnd w:id="2497"/>
      <w:r w:rsidRPr="00677940">
        <w:rPr>
          <w:rFonts w:ascii="Calibri" w:hAnsi="Calibri"/>
        </w:rPr>
        <w:t>Configuration</w:t>
      </w:r>
      <w:bookmarkEnd w:id="2498"/>
      <w:bookmarkEnd w:id="2499"/>
      <w:bookmarkEnd w:id="2500"/>
    </w:p>
    <w:p w14:paraId="7852EBA9" w14:textId="77777777" w:rsidR="00490D42" w:rsidRPr="00677940" w:rsidRDefault="00490D42" w:rsidP="00E31023">
      <w:pPr>
        <w:pStyle w:val="a3"/>
        <w:ind w:left="0" w:right="20"/>
        <w:rPr>
          <w:rFonts w:ascii="Calibri" w:hAnsi="Calibri"/>
        </w:rPr>
      </w:pPr>
      <w:bookmarkStart w:id="2501"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2" w:name="_Toc271813813"/>
      <w:bookmarkStart w:id="2503"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1"/>
      <w:r w:rsidR="00980667" w:rsidRPr="00677940">
        <w:rPr>
          <w:rFonts w:ascii="Calibri" w:hAnsi="Calibri"/>
        </w:rPr>
        <w:t xml:space="preserve"> </w:t>
      </w:r>
      <w:r w:rsidR="00490D42" w:rsidRPr="00677940">
        <w:rPr>
          <w:rFonts w:ascii="Calibri" w:hAnsi="Calibri"/>
        </w:rPr>
        <w:t>CPU Usage Threshold Command</w:t>
      </w:r>
      <w:bookmarkEnd w:id="2502"/>
      <w:bookmarkEnd w:id="2503"/>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4" w:name="_Toc337198573"/>
      <w:bookmarkStart w:id="2505"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6" w:name="_Toc445313332"/>
      <w:r w:rsidRPr="00677940">
        <w:rPr>
          <w:rFonts w:ascii="Calibri" w:hAnsi="Calibri"/>
        </w:rPr>
        <w:t>Memory Usage Configuration</w:t>
      </w:r>
      <w:bookmarkEnd w:id="2504"/>
      <w:bookmarkEnd w:id="2505"/>
      <w:bookmarkEnd w:id="2506"/>
    </w:p>
    <w:p w14:paraId="78507374" w14:textId="77777777" w:rsidR="00490D42" w:rsidRPr="00677940" w:rsidRDefault="00490D42" w:rsidP="00E31023">
      <w:pPr>
        <w:pStyle w:val="a3"/>
        <w:ind w:left="0" w:right="20"/>
        <w:rPr>
          <w:rFonts w:ascii="Calibri" w:hAnsi="Calibri"/>
        </w:rPr>
      </w:pPr>
      <w:bookmarkStart w:id="2507" w:name="_Toc259695792"/>
      <w:bookmarkStart w:id="2508" w:name="_Toc361679385"/>
      <w:r w:rsidRPr="00677940">
        <w:rPr>
          <w:rFonts w:ascii="Calibri" w:hAnsi="Calibri"/>
        </w:rPr>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9"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7"/>
      <w:bookmarkEnd w:id="2508"/>
      <w:r w:rsidR="00490D42" w:rsidRPr="00677940">
        <w:rPr>
          <w:rFonts w:ascii="Calibri" w:hAnsi="Calibri"/>
        </w:rPr>
        <w:t>Memory Usage Command</w:t>
      </w:r>
      <w:bookmarkEnd w:id="2509"/>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0" w:name="_Toc271813814"/>
      <w:bookmarkStart w:id="2511" w:name="_Toc294800246"/>
      <w:bookmarkStart w:id="2512" w:name="_Toc294800445"/>
      <w:bookmarkStart w:id="2513" w:name="_Toc294800769"/>
      <w:bookmarkStart w:id="2514" w:name="_Toc445313333"/>
      <w:r w:rsidRPr="00677940">
        <w:rPr>
          <w:rFonts w:ascii="Calibri" w:hAnsi="Calibri"/>
        </w:rPr>
        <w:t>Application Memory Usage Display</w:t>
      </w:r>
      <w:bookmarkEnd w:id="2510"/>
      <w:bookmarkEnd w:id="2511"/>
      <w:bookmarkEnd w:id="2512"/>
      <w:bookmarkEnd w:id="2513"/>
      <w:bookmarkEnd w:id="2514"/>
    </w:p>
    <w:p w14:paraId="22DCC809" w14:textId="77777777" w:rsidR="00490D42" w:rsidRPr="00677940" w:rsidRDefault="00490D42" w:rsidP="00E31023">
      <w:pPr>
        <w:pStyle w:val="a3"/>
        <w:ind w:left="0"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 following com</w:t>
      </w:r>
      <w:r w:rsidRPr="00677940">
        <w:rPr>
          <w:rFonts w:ascii="Calibri" w:hAnsi="Calibri"/>
        </w:rPr>
        <w:t>mand:</w:t>
      </w:r>
    </w:p>
    <w:p w14:paraId="0AF2C515" w14:textId="77777777" w:rsidR="00490D42" w:rsidRPr="00677940" w:rsidRDefault="006A4BB0" w:rsidP="00E31023">
      <w:pPr>
        <w:pStyle w:val="afffff3"/>
        <w:ind w:left="0" w:right="20"/>
        <w:rPr>
          <w:rFonts w:ascii="Calibri" w:hAnsi="Calibri"/>
        </w:rPr>
      </w:pPr>
      <w:bookmarkStart w:id="2515" w:name="_Toc337198574"/>
      <w:bookmarkStart w:id="2516" w:name="_Toc354416267"/>
      <w:bookmarkStart w:id="2517"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Display Command</w:t>
      </w:r>
      <w:bookmarkEnd w:id="2517"/>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E31023">
            <w:pPr>
              <w:pStyle w:val="aa"/>
              <w:ind w:right="20"/>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E31023">
            <w:pPr>
              <w:pStyle w:val="afffc"/>
              <w:ind w:right="20"/>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8" w:name="_Toc259695793"/>
      <w:bookmarkStart w:id="2519" w:name="_Toc361679386"/>
      <w:bookmarkStart w:id="2520" w:name="_Toc259695794"/>
      <w:bookmarkStart w:id="2521" w:name="_Toc361679387"/>
      <w:bookmarkStart w:id="2522" w:name="_Toc259695795"/>
      <w:bookmarkStart w:id="2523" w:name="_Toc445313334"/>
      <w:r w:rsidRPr="00677940">
        <w:rPr>
          <w:rFonts w:ascii="Calibri" w:hAnsi="Calibri"/>
        </w:rPr>
        <w:t>Port Statistic</w:t>
      </w:r>
      <w:bookmarkEnd w:id="2518"/>
      <w:r w:rsidRPr="00677940">
        <w:rPr>
          <w:rFonts w:ascii="Calibri" w:hAnsi="Calibri"/>
        </w:rPr>
        <w:t>s</w:t>
      </w:r>
      <w:bookmarkEnd w:id="2519"/>
      <w:bookmarkEnd w:id="2520"/>
      <w:bookmarkEnd w:id="2521"/>
      <w:bookmarkEnd w:id="2522"/>
      <w:bookmarkEnd w:id="2523"/>
    </w:p>
    <w:p w14:paraId="656A4DE7" w14:textId="206A73E2" w:rsidR="00490D42" w:rsidRPr="00677940" w:rsidRDefault="0001546A"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B2242">
            <w:pPr>
              <w:ind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402B081B" w:rsidR="00490D42" w:rsidRPr="00677940" w:rsidRDefault="00DB2242"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information of the port statistics as follows:</w:t>
      </w:r>
    </w:p>
    <w:p w14:paraId="003AAF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77777777" w:rsidR="00490D42" w:rsidRPr="00677940" w:rsidRDefault="00490D42" w:rsidP="00DB2242">
      <w:pPr>
        <w:pStyle w:val="a3"/>
        <w:ind w:left="0" w:right="20"/>
        <w:rPr>
          <w:rFonts w:ascii="Calibri" w:hAnsi="Calibri"/>
        </w:rPr>
      </w:pPr>
      <w:r w:rsidRPr="00677940">
        <w:rPr>
          <w:rFonts w:ascii="Calibri" w:hAnsi="Calibri"/>
        </w:rPr>
        <w:t xml:space="preserve">The following 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4" w:name="_Toc361679388"/>
      <w:bookmarkStart w:id="2525" w:name="_Toc271813815"/>
      <w:bookmarkStart w:id="2526"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4"/>
      <w:r w:rsidR="00490D42" w:rsidRPr="00677940">
        <w:rPr>
          <w:rFonts w:ascii="Calibri" w:hAnsi="Calibri"/>
        </w:rPr>
        <w:t>Commands for Port Statistics Check</w:t>
      </w:r>
      <w:bookmarkEnd w:id="2525"/>
      <w:bookmarkEnd w:id="2526"/>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7777777" w:rsidR="00490D42" w:rsidRPr="00677940" w:rsidRDefault="00490D42" w:rsidP="00DB2242">
      <w:pPr>
        <w:pStyle w:val="a3"/>
        <w:ind w:left="0" w:right="20"/>
        <w:rPr>
          <w:rFonts w:ascii="Calibri" w:hAnsi="Calibri"/>
        </w:rPr>
      </w:pPr>
      <w:r w:rsidRPr="00677940">
        <w:rPr>
          <w:rFonts w:ascii="Calibri" w:hAnsi="Calibri"/>
        </w:rPr>
        <w:t xml:space="preserve">The following is the displayed content brought by </w:t>
      </w:r>
      <w:r w:rsidRPr="00677940">
        <w:rPr>
          <w:rFonts w:ascii="Calibri" w:hAnsi="Calibri"/>
          <w:b/>
        </w:rPr>
        <w:t>show interface counter</w:t>
      </w:r>
      <w:r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7777777" w:rsidR="00490D42" w:rsidRPr="00677940" w:rsidRDefault="00490D42" w:rsidP="0021019A">
      <w:pPr>
        <w:pStyle w:val="a3"/>
        <w:ind w:right="20"/>
        <w:rPr>
          <w:rFonts w:ascii="Calibri" w:hAnsi="Calibri"/>
        </w:rPr>
      </w:pPr>
      <w:r w:rsidRPr="00677940">
        <w:rPr>
          <w:rFonts w:ascii="Calibri" w:hAnsi="Calibri"/>
        </w:rPr>
        <w:t xml:space="preserve">The following is the displayed content brought by </w:t>
      </w:r>
      <w:r w:rsidRPr="00677940">
        <w:rPr>
          <w:rFonts w:ascii="Calibri" w:hAnsi="Calibri"/>
          <w:b/>
        </w:rPr>
        <w:t xml:space="preserve">show port statistics </w:t>
      </w:r>
      <w:r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77777777" w:rsidR="00490D42" w:rsidRPr="00677940" w:rsidRDefault="00490D42" w:rsidP="00DB2242">
      <w:pPr>
        <w:pStyle w:val="a3"/>
        <w:ind w:left="0" w:right="20"/>
        <w:rPr>
          <w:rFonts w:ascii="Calibri" w:hAnsi="Calibri"/>
        </w:rPr>
      </w:pPr>
      <w:bookmarkStart w:id="2527" w:name="_Toc363228556"/>
      <w:r w:rsidRPr="00677940">
        <w:rPr>
          <w:rFonts w:ascii="Calibri" w:hAnsi="Calibri"/>
        </w:rPr>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8" w:name="_Toc271813816"/>
      <w:bookmarkStart w:id="2529"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7"/>
      <w:r w:rsidR="00490D42" w:rsidRPr="00677940">
        <w:rPr>
          <w:rFonts w:ascii="Calibri" w:hAnsi="Calibri"/>
        </w:rPr>
        <w:t>Commands for Port Statistics Configuration</w:t>
      </w:r>
      <w:bookmarkEnd w:id="2528"/>
      <w:bookmarkEnd w:id="2529"/>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77777777" w:rsidR="00490D42" w:rsidRPr="00677940" w:rsidRDefault="00490D42" w:rsidP="0021019A">
      <w:pPr>
        <w:pStyle w:val="a3"/>
        <w:ind w:right="20"/>
        <w:rPr>
          <w:rFonts w:ascii="Calibri" w:hAnsi="Calibri"/>
        </w:rPr>
      </w:pPr>
      <w:r w:rsidRPr="00677940">
        <w:rPr>
          <w:rFonts w:ascii="Calibri" w:hAnsi="Calibri"/>
        </w:rPr>
        <w:t>You can use the following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0" w:name="_Toc337198576"/>
      <w:bookmarkStart w:id="2531" w:name="_Toc354416269"/>
      <w:bookmarkStart w:id="2532"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0"/>
      <w:bookmarkEnd w:id="2531"/>
      <w:r w:rsidR="00490D42" w:rsidRPr="00677940">
        <w:rPr>
          <w:rFonts w:ascii="Calibri" w:hAnsi="Calibri"/>
        </w:rPr>
        <w:t>Command for Initialization of Port Statistic</w:t>
      </w:r>
      <w:bookmarkEnd w:id="2532"/>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3" w:name="_Toc254357413"/>
      <w:bookmarkStart w:id="2534" w:name="_Toc361679444"/>
      <w:bookmarkStart w:id="2535" w:name="_Toc445313335"/>
      <w:r w:rsidRPr="00677940">
        <w:rPr>
          <w:rFonts w:ascii="Calibri" w:hAnsi="Calibri"/>
        </w:rPr>
        <w:t xml:space="preserve">RMON (Remote </w:t>
      </w:r>
      <w:r w:rsidR="00350B5E" w:rsidRPr="00677940">
        <w:rPr>
          <w:rFonts w:ascii="Calibri" w:hAnsi="Calibri"/>
        </w:rPr>
        <w:t>Monitoring</w:t>
      </w:r>
      <w:r w:rsidRPr="00677940">
        <w:rPr>
          <w:rFonts w:ascii="Calibri" w:hAnsi="Calibri"/>
        </w:rPr>
        <w:t>)</w:t>
      </w:r>
      <w:bookmarkEnd w:id="2533"/>
      <w:bookmarkEnd w:id="2534"/>
      <w:bookmarkEnd w:id="2535"/>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2A024DC7" w:rsidR="00490D42" w:rsidRPr="00677940" w:rsidRDefault="00490D42" w:rsidP="00DB2242">
      <w:pPr>
        <w:pStyle w:val="a3"/>
        <w:ind w:left="0" w:right="20"/>
        <w:rPr>
          <w:rFonts w:ascii="Calibri" w:hAnsi="Calibri"/>
        </w:rPr>
      </w:pPr>
      <w:r w:rsidRPr="00677940">
        <w:rPr>
          <w:rFonts w:ascii="Calibri" w:hAnsi="Calibri"/>
        </w:rPr>
        <w:t xml:space="preserve">The following sections explain more about RMON and the features that </w:t>
      </w:r>
      <w:r w:rsidR="002D70ED" w:rsidRPr="00677940">
        <w:rPr>
          <w:rFonts w:ascii="Calibri" w:hAnsi="Calibri"/>
        </w:rPr>
        <w:t>the C9500 series</w:t>
      </w:r>
      <w:r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6" w:name="_Toc259695796"/>
      <w:bookmarkStart w:id="2537" w:name="_Toc361679389"/>
      <w:bookmarkStart w:id="2538" w:name="_Toc337198579"/>
      <w:bookmarkStart w:id="2539" w:name="_Toc445313336"/>
      <w:r w:rsidRPr="00677940">
        <w:rPr>
          <w:rFonts w:ascii="Calibri" w:hAnsi="Calibri"/>
        </w:rPr>
        <w:t xml:space="preserve">RMON </w:t>
      </w:r>
      <w:bookmarkEnd w:id="2536"/>
      <w:r w:rsidRPr="00677940">
        <w:rPr>
          <w:rFonts w:ascii="Calibri" w:hAnsi="Calibri"/>
        </w:rPr>
        <w:t>Overview</w:t>
      </w:r>
      <w:bookmarkEnd w:id="2537"/>
      <w:bookmarkEnd w:id="2538"/>
      <w:bookmarkEnd w:id="2539"/>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77777777" w:rsidR="00490D42" w:rsidRPr="00677940" w:rsidRDefault="00490D42" w:rsidP="00DB2242">
      <w:pPr>
        <w:pStyle w:val="a3"/>
        <w:ind w:left="0" w:right="20"/>
        <w:rPr>
          <w:rFonts w:ascii="Calibri" w:hAnsi="Calibri"/>
        </w:rPr>
      </w:pPr>
      <w:r w:rsidRPr="00677940">
        <w:rPr>
          <w:rFonts w:ascii="Calibri" w:hAnsi="Calibri"/>
        </w:rPr>
        <w:t>A typical RMON setup consists of the following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0" w:name="_Toc354416270"/>
      <w:bookmarkStart w:id="2541" w:name="_Toc259695797"/>
      <w:bookmarkStart w:id="2542"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0"/>
      <w:bookmarkEnd w:id="2541"/>
      <w:bookmarkEnd w:id="2542"/>
    </w:p>
    <w:p w14:paraId="726753FA" w14:textId="77777777" w:rsidR="00490D42" w:rsidRPr="00677940" w:rsidRDefault="00490D42" w:rsidP="00DB2242">
      <w:pPr>
        <w:pStyle w:val="a3"/>
        <w:ind w:left="0" w:right="20"/>
        <w:rPr>
          <w:rFonts w:ascii="Calibri" w:hAnsi="Calibri"/>
        </w:rPr>
      </w:pPr>
      <w:bookmarkStart w:id="2543"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4" w:name="_Toc73515135"/>
      <w:bookmarkStart w:id="2545" w:name="_Toc391575303"/>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3"/>
      <w:r w:rsidR="00490D42" w:rsidRPr="00677940">
        <w:rPr>
          <w:rFonts w:ascii="Calibri" w:hAnsi="Calibri"/>
        </w:rPr>
        <w:t>Items</w:t>
      </w:r>
      <w:bookmarkEnd w:id="2544"/>
      <w:bookmarkEnd w:id="2545"/>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6" w:name="_Toc198620871"/>
      <w:bookmarkStart w:id="2547" w:name="_Toc259695798"/>
      <w:bookmarkStart w:id="2548" w:name="_Toc361679391"/>
      <w:bookmarkStart w:id="2549" w:name="_Toc445313337"/>
      <w:r w:rsidRPr="00677940">
        <w:rPr>
          <w:rFonts w:ascii="Calibri" w:hAnsi="Calibri"/>
        </w:rPr>
        <w:t>RMON Alarm and Event Group Configuration</w:t>
      </w:r>
      <w:bookmarkEnd w:id="2546"/>
      <w:bookmarkEnd w:id="2547"/>
      <w:bookmarkEnd w:id="2548"/>
      <w:bookmarkEnd w:id="2549"/>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0" w:name="_Toc271813818"/>
      <w:bookmarkStart w:id="2551" w:name="_Toc363228559"/>
      <w:bookmarkStart w:id="2552"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0"/>
      <w:r w:rsidR="00490D42" w:rsidRPr="00677940">
        <w:rPr>
          <w:rFonts w:ascii="Calibri" w:hAnsi="Calibri"/>
        </w:rPr>
        <w:t>Commands for RMON Alarm and Event Configuration</w:t>
      </w:r>
      <w:bookmarkEnd w:id="2551"/>
      <w:bookmarkEnd w:id="2552"/>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77777777" w:rsidR="00490D42" w:rsidRPr="00677940" w:rsidRDefault="00490D42" w:rsidP="00DB2242">
      <w:pPr>
        <w:pStyle w:val="a3"/>
        <w:ind w:left="0" w:right="20"/>
        <w:rPr>
          <w:rFonts w:ascii="Calibri" w:hAnsi="Calibri"/>
        </w:rPr>
      </w:pPr>
      <w:r w:rsidRPr="00677940">
        <w:rPr>
          <w:rFonts w:ascii="Calibri" w:hAnsi="Calibri"/>
        </w:rPr>
        <w:t xml:space="preserve">The following example demonstrates how to set </w:t>
      </w:r>
      <w:r w:rsidR="00DB2242" w:rsidRPr="00677940">
        <w:rPr>
          <w:rFonts w:ascii="Calibri" w:hAnsi="Calibri"/>
        </w:rPr>
        <w:t xml:space="preserve">the </w:t>
      </w:r>
      <w:r w:rsidRPr="00677940">
        <w:rPr>
          <w:rFonts w:ascii="Calibri" w:hAnsi="Calibri"/>
        </w:rPr>
        <w:t>rmon alarm w</w:t>
      </w:r>
      <w:r w:rsidR="00042939" w:rsidRPr="00677940">
        <w:rPr>
          <w:rFonts w:ascii="Calibri" w:hAnsi="Calibri"/>
        </w:rPr>
        <w:t>ith respect to GigabitEthernet 7</w:t>
      </w:r>
      <w:r w:rsidRPr="00677940">
        <w:rPr>
          <w:rFonts w:ascii="Calibri" w:hAnsi="Calibri"/>
        </w:rPr>
        <w:t>/2. It shows th</w:t>
      </w:r>
      <w:r w:rsidR="00DB2242" w:rsidRPr="00677940">
        <w:rPr>
          <w:rFonts w:ascii="Calibri" w:hAnsi="Calibri"/>
        </w:rPr>
        <w:t>e</w:t>
      </w:r>
      <w:r w:rsidRPr="00677940">
        <w:rPr>
          <w:rFonts w:ascii="Calibri" w:hAnsi="Calibri"/>
        </w:rPr>
        <w:t xml:space="preserve"> system will do sampling in</w:t>
      </w:r>
      <w:r w:rsidR="00DB2242" w:rsidRPr="00677940">
        <w:rPr>
          <w:rFonts w:ascii="Calibri" w:hAnsi="Calibri"/>
        </w:rPr>
        <w:t xml:space="preserve"> the </w:t>
      </w:r>
      <w:r w:rsidRPr="00677940">
        <w:rPr>
          <w:rFonts w:ascii="Calibri" w:hAnsi="Calibri"/>
        </w:rPr>
        <w:t>O</w:t>
      </w:r>
      <w:r w:rsidR="00042939" w:rsidRPr="00677940">
        <w:rPr>
          <w:rFonts w:ascii="Calibri" w:hAnsi="Calibri"/>
        </w:rPr>
        <w:t>ctets value of GigabitEthernet 7</w:t>
      </w:r>
      <w:r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3" w:name="_Toc361679392"/>
      <w:bookmarkStart w:id="2554" w:name="_Toc391575305"/>
      <w:bookmarkStart w:id="2555" w:name="_Toc2596957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3"/>
      <w:r w:rsidR="00252B9E" w:rsidRPr="00677940">
        <w:rPr>
          <w:rFonts w:ascii="Calibri" w:hAnsi="Calibri"/>
        </w:rPr>
        <w:t xml:space="preserve"> </w:t>
      </w:r>
      <w:r w:rsidR="00490D42" w:rsidRPr="00677940">
        <w:rPr>
          <w:rFonts w:ascii="Calibri" w:hAnsi="Calibri"/>
        </w:rPr>
        <w:t>Commands for RMON History Setting and Statistics</w:t>
      </w:r>
      <w:bookmarkEnd w:id="2554"/>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77777777" w:rsidR="00490D42" w:rsidRPr="00677940" w:rsidRDefault="00490D42" w:rsidP="00DB2242">
      <w:pPr>
        <w:pStyle w:val="a3"/>
        <w:ind w:left="0" w:right="20"/>
        <w:rPr>
          <w:rFonts w:ascii="Calibri" w:hAnsi="Calibri" w:cs="굴림체"/>
        </w:rPr>
      </w:pPr>
      <w:r w:rsidRPr="00677940">
        <w:rPr>
          <w:rFonts w:ascii="Calibri" w:hAnsi="Calibri"/>
        </w:rPr>
        <w:t xml:space="preserve">The following 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6" w:name="_Toc271813820"/>
      <w:bookmarkStart w:id="2557" w:name="_Toc337198585"/>
      <w:bookmarkStart w:id="2558" w:name="_Toc354416273"/>
      <w:bookmarkStart w:id="2559" w:name="_Toc445313338"/>
      <w:r w:rsidRPr="00677940">
        <w:rPr>
          <w:rFonts w:ascii="Calibri" w:hAnsi="Calibri"/>
        </w:rPr>
        <w:t>Logging</w:t>
      </w:r>
      <w:bookmarkEnd w:id="2556"/>
      <w:bookmarkEnd w:id="2557"/>
      <w:bookmarkEnd w:id="2558"/>
      <w:bookmarkEnd w:id="2559"/>
    </w:p>
    <w:p w14:paraId="1AD10FBD" w14:textId="61B7CB04"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5D56B40D"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the following table:</w:t>
      </w:r>
    </w:p>
    <w:p w14:paraId="20A24A82" w14:textId="02A09957" w:rsidR="00490D42" w:rsidRPr="00677940" w:rsidRDefault="006A4BB0" w:rsidP="00374CEB">
      <w:pPr>
        <w:pStyle w:val="afffff3"/>
        <w:ind w:left="0" w:right="20"/>
        <w:rPr>
          <w:rFonts w:ascii="Calibri" w:hAnsi="Calibri"/>
        </w:rPr>
      </w:pPr>
      <w:bookmarkStart w:id="2560" w:name="_Toc259695800"/>
      <w:bookmarkStart w:id="2561" w:name="_Toc361679393"/>
      <w:bookmarkStart w:id="2562"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0"/>
      <w:r w:rsidR="002D70ED" w:rsidRPr="00677940">
        <w:rPr>
          <w:rFonts w:ascii="Calibri" w:hAnsi="Calibri"/>
        </w:rPr>
        <w:t>The C9500 series</w:t>
      </w:r>
      <w:r w:rsidR="00490D42" w:rsidRPr="00677940">
        <w:rPr>
          <w:rFonts w:ascii="Calibri" w:hAnsi="Calibri"/>
        </w:rPr>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3" w:name="_Toc445313339"/>
      <w:r w:rsidRPr="00677940">
        <w:rPr>
          <w:rFonts w:ascii="Calibri" w:hAnsi="Calibri"/>
        </w:rPr>
        <w:t>System Log Message</w:t>
      </w:r>
      <w:bookmarkEnd w:id="2563"/>
    </w:p>
    <w:p w14:paraId="68DDD140" w14:textId="0AE6FF71"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the following 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77777777" w:rsidR="00490D42" w:rsidRPr="00677940" w:rsidRDefault="00490D42" w:rsidP="00374CEB">
      <w:pPr>
        <w:pStyle w:val="a3"/>
        <w:ind w:left="0" w:right="20"/>
        <w:rPr>
          <w:rFonts w:ascii="Calibri" w:hAnsi="Calibri"/>
        </w:rPr>
      </w:pPr>
      <w:r w:rsidRPr="00677940">
        <w:rPr>
          <w:rFonts w:ascii="Calibri" w:hAnsi="Calibri"/>
        </w:rPr>
        <w:t>The following is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4" w:name="_Toc259695801"/>
      <w:bookmarkStart w:id="2565" w:name="_Toc361679394"/>
      <w:bookmarkStart w:id="2566" w:name="_Toc197918326"/>
    </w:p>
    <w:p w14:paraId="1696348A" w14:textId="77777777" w:rsidR="00490D42" w:rsidRPr="00677940" w:rsidRDefault="00490D42" w:rsidP="00374CEB">
      <w:pPr>
        <w:pStyle w:val="3"/>
        <w:ind w:left="0" w:right="20"/>
        <w:rPr>
          <w:rFonts w:ascii="Calibri" w:hAnsi="Calibri"/>
        </w:rPr>
      </w:pPr>
      <w:bookmarkStart w:id="2567" w:name="_Toc445313340"/>
      <w:r w:rsidRPr="00677940">
        <w:rPr>
          <w:rFonts w:ascii="Calibri" w:hAnsi="Calibri"/>
        </w:rPr>
        <w:t xml:space="preserve">Default Logging </w:t>
      </w:r>
      <w:bookmarkEnd w:id="2564"/>
      <w:r w:rsidRPr="00677940">
        <w:rPr>
          <w:rFonts w:ascii="Calibri" w:hAnsi="Calibri"/>
        </w:rPr>
        <w:t>Value</w:t>
      </w:r>
      <w:bookmarkEnd w:id="2565"/>
      <w:bookmarkEnd w:id="2566"/>
      <w:bookmarkEnd w:id="2567"/>
    </w:p>
    <w:p w14:paraId="1B6A405E" w14:textId="77777777" w:rsidR="00490D42" w:rsidRPr="00677940" w:rsidRDefault="006A4BB0" w:rsidP="00374CEB">
      <w:pPr>
        <w:pStyle w:val="afffff3"/>
        <w:ind w:left="0" w:right="20"/>
        <w:rPr>
          <w:rFonts w:ascii="Calibri" w:hAnsi="Calibri"/>
        </w:rPr>
      </w:pPr>
      <w:bookmarkStart w:id="2568" w:name="_Toc271813821"/>
      <w:bookmarkStart w:id="2569" w:name="_Toc337198586"/>
      <w:bookmarkStart w:id="2570" w:name="_Toc354416274"/>
      <w:bookmarkStart w:id="2571"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8"/>
      <w:bookmarkEnd w:id="2569"/>
      <w:r w:rsidR="00490D42" w:rsidRPr="00677940">
        <w:rPr>
          <w:rFonts w:ascii="Calibri" w:hAnsi="Calibri"/>
        </w:rPr>
        <w:t>System Log Default value</w:t>
      </w:r>
      <w:bookmarkEnd w:id="2570"/>
      <w:bookmarkEnd w:id="2571"/>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2" w:name="_Toc124159392"/>
      <w:bookmarkStart w:id="2573" w:name="_Toc198620853"/>
      <w:bookmarkStart w:id="2574"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2"/>
      <w:r w:rsidR="00490D42" w:rsidRPr="00677940">
        <w:rPr>
          <w:rFonts w:ascii="Calibri" w:hAnsi="Calibri"/>
        </w:rPr>
        <w:t>Commands for System Message Logging Configuration</w:t>
      </w:r>
      <w:bookmarkEnd w:id="2573"/>
      <w:bookmarkEnd w:id="2574"/>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5" w:name="_Toc271813822"/>
      <w:bookmarkStart w:id="2576" w:name="_Toc363228563"/>
      <w:bookmarkStart w:id="2577" w:name="_Toc124159393"/>
      <w:bookmarkStart w:id="2578" w:name="_Toc445313341"/>
      <w:r w:rsidRPr="00677940">
        <w:rPr>
          <w:rFonts w:ascii="Calibri" w:hAnsi="Calibri"/>
        </w:rPr>
        <w:t xml:space="preserve">Examples of Logging </w:t>
      </w:r>
      <w:bookmarkEnd w:id="2575"/>
      <w:bookmarkEnd w:id="2576"/>
      <w:r w:rsidRPr="00677940">
        <w:rPr>
          <w:rFonts w:ascii="Calibri" w:hAnsi="Calibri"/>
        </w:rPr>
        <w:t>Configuration</w:t>
      </w:r>
      <w:bookmarkEnd w:id="2577"/>
      <w:bookmarkEnd w:id="2578"/>
    </w:p>
    <w:p w14:paraId="61716A8D"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the console, if you want to have a log message with the log level notice (5) or below printed toward console, follow the example shown below.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via Telnet if you want to have the log message with log level warn (4) or below printed toward Telnet session, follow the example below.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7777777" w:rsidR="00490D42" w:rsidRPr="00677940" w:rsidRDefault="00490D42" w:rsidP="00374CEB">
      <w:pPr>
        <w:pStyle w:val="a3"/>
        <w:ind w:left="0" w:right="20"/>
        <w:rPr>
          <w:rFonts w:ascii="Calibri" w:hAnsi="Calibri"/>
        </w:rPr>
      </w:pPr>
      <w:r w:rsidRPr="00677940">
        <w:rPr>
          <w:rFonts w:ascii="Calibri" w:hAnsi="Calibri"/>
        </w:rPr>
        <w:t xml:space="preserve">If you want to have the log message with Log level err (5) or below printed toward Log server 100.10.1.1, follow the example below.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9" w:name="_Toc294880434"/>
      <w:bookmarkStart w:id="2580" w:name="_Toc294880960"/>
      <w:bookmarkStart w:id="2581" w:name="_Toc391378362"/>
      <w:bookmarkStart w:id="2582" w:name="_Toc445313342"/>
      <w:r w:rsidRPr="00677940">
        <w:rPr>
          <w:rFonts w:ascii="Calibri" w:hAnsi="Calibri"/>
        </w:rPr>
        <w:t>STP (Spanning Tree Protocol) &amp; SLD (Self-loop Detection)</w:t>
      </w:r>
      <w:bookmarkEnd w:id="2579"/>
      <w:bookmarkEnd w:id="2580"/>
      <w:bookmarkEnd w:id="2581"/>
      <w:bookmarkEnd w:id="2582"/>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3" w:name="_Toc294882264"/>
      <w:bookmarkStart w:id="2584" w:name="_Toc294882789"/>
      <w:bookmarkStart w:id="2585" w:name="_Toc295242051"/>
      <w:bookmarkStart w:id="2586" w:name="_Toc295242492"/>
      <w:bookmarkStart w:id="2587" w:name="_Toc295290812"/>
      <w:bookmarkStart w:id="2588" w:name="_Toc295390147"/>
      <w:bookmarkStart w:id="2589" w:name="_Toc295402229"/>
      <w:bookmarkStart w:id="2590" w:name="_Toc295402271"/>
      <w:bookmarkStart w:id="2591" w:name="_Toc295470749"/>
      <w:bookmarkStart w:id="2592" w:name="_Toc295741867"/>
      <w:bookmarkStart w:id="2593" w:name="_Toc295750556"/>
      <w:bookmarkStart w:id="2594" w:name="_Toc295808308"/>
      <w:bookmarkStart w:id="2595" w:name="_Toc295808980"/>
      <w:bookmarkStart w:id="2596" w:name="_Toc295819992"/>
      <w:bookmarkStart w:id="2597" w:name="_Toc295820027"/>
      <w:bookmarkStart w:id="2598" w:name="_Toc295820063"/>
      <w:bookmarkStart w:id="2599" w:name="_Toc295825906"/>
      <w:bookmarkStart w:id="2600" w:name="_Toc295832348"/>
      <w:bookmarkStart w:id="2601" w:name="_Toc295832391"/>
      <w:bookmarkStart w:id="2602" w:name="_Toc295833067"/>
      <w:bookmarkStart w:id="2603" w:name="_Toc295833831"/>
      <w:bookmarkStart w:id="2604" w:name="_Toc295836581"/>
      <w:bookmarkStart w:id="2605" w:name="_Toc295894129"/>
      <w:bookmarkStart w:id="2606" w:name="_Toc295987289"/>
      <w:bookmarkStart w:id="2607" w:name="_Toc296000219"/>
      <w:bookmarkStart w:id="2608" w:name="_Toc296001313"/>
      <w:bookmarkStart w:id="2609" w:name="_Toc296020344"/>
      <w:bookmarkStart w:id="2610" w:name="_Toc296083578"/>
      <w:bookmarkStart w:id="2611" w:name="_Toc296087049"/>
      <w:bookmarkStart w:id="2612" w:name="_Toc296176559"/>
      <w:bookmarkStart w:id="2613" w:name="_Toc296177334"/>
      <w:bookmarkStart w:id="2614" w:name="_Toc296180941"/>
      <w:bookmarkStart w:id="2615" w:name="_Toc296182018"/>
      <w:bookmarkStart w:id="2616" w:name="_Toc296182792"/>
      <w:bookmarkStart w:id="2617" w:name="_Toc296184031"/>
      <w:bookmarkStart w:id="2618" w:name="_Toc296339861"/>
      <w:bookmarkStart w:id="2619" w:name="_Toc296340641"/>
      <w:bookmarkStart w:id="2620" w:name="_Toc296671355"/>
      <w:bookmarkStart w:id="2621" w:name="_Toc296671834"/>
      <w:bookmarkStart w:id="2622" w:name="_Toc296690654"/>
      <w:bookmarkStart w:id="2623" w:name="_Toc296959263"/>
      <w:bookmarkStart w:id="2624" w:name="_Toc297822535"/>
      <w:bookmarkStart w:id="2625" w:name="_Toc306024387"/>
      <w:bookmarkStart w:id="2626" w:name="_Toc306029282"/>
      <w:bookmarkStart w:id="2627" w:name="_Toc306092039"/>
      <w:bookmarkStart w:id="2628" w:name="_Toc306093376"/>
      <w:bookmarkStart w:id="2629" w:name="_Toc306283343"/>
      <w:bookmarkStart w:id="2630" w:name="_Toc306284148"/>
      <w:bookmarkStart w:id="2631" w:name="_Toc306284953"/>
      <w:bookmarkStart w:id="2632" w:name="_Toc325378221"/>
      <w:bookmarkStart w:id="2633" w:name="_Toc327782411"/>
      <w:bookmarkStart w:id="2634" w:name="_Toc329073630"/>
      <w:bookmarkStart w:id="2635" w:name="_Toc329076572"/>
      <w:bookmarkStart w:id="2636" w:name="_Toc335384412"/>
      <w:bookmarkStart w:id="2637" w:name="_Toc335385225"/>
      <w:bookmarkStart w:id="2638" w:name="_Toc335386038"/>
      <w:bookmarkStart w:id="2639" w:name="_Toc335640816"/>
      <w:bookmarkStart w:id="2640" w:name="_Toc336588076"/>
      <w:bookmarkStart w:id="2641" w:name="_Toc336589645"/>
      <w:bookmarkStart w:id="2642" w:name="_Toc336590515"/>
      <w:bookmarkStart w:id="2643" w:name="_Toc336591251"/>
      <w:bookmarkStart w:id="2644" w:name="_Toc336604868"/>
      <w:bookmarkStart w:id="2645" w:name="_Toc336605848"/>
      <w:bookmarkStart w:id="2646" w:name="_Toc337193665"/>
      <w:bookmarkStart w:id="2647" w:name="_Toc337194472"/>
      <w:bookmarkStart w:id="2648" w:name="_Toc337195548"/>
      <w:bookmarkStart w:id="2649" w:name="_Toc337196308"/>
      <w:bookmarkStart w:id="2650" w:name="_Toc337197068"/>
      <w:bookmarkStart w:id="2651" w:name="_Toc337199458"/>
      <w:bookmarkStart w:id="2652" w:name="_Toc337200256"/>
      <w:bookmarkStart w:id="2653" w:name="_Toc337201172"/>
      <w:bookmarkStart w:id="2654" w:name="_Toc337728699"/>
      <w:bookmarkStart w:id="2655" w:name="_Toc337819172"/>
      <w:bookmarkStart w:id="2656" w:name="_Toc338755996"/>
      <w:bookmarkStart w:id="2657" w:name="_Toc339539509"/>
      <w:bookmarkStart w:id="2658" w:name="_Toc340647721"/>
      <w:bookmarkStart w:id="2659" w:name="_Toc340663641"/>
      <w:bookmarkStart w:id="2660" w:name="_Toc341455531"/>
      <w:bookmarkStart w:id="2661" w:name="_Toc341693769"/>
      <w:bookmarkStart w:id="2662" w:name="_Toc341699503"/>
      <w:bookmarkStart w:id="2663" w:name="_Toc341886327"/>
      <w:bookmarkStart w:id="2664" w:name="_Toc341976124"/>
      <w:bookmarkStart w:id="2665" w:name="_Toc342046094"/>
      <w:bookmarkStart w:id="2666" w:name="_Toc343863879"/>
      <w:bookmarkStart w:id="2667" w:name="_Toc348529229"/>
      <w:bookmarkStart w:id="2668" w:name="_Toc348536303"/>
      <w:bookmarkStart w:id="2669" w:name="_Toc348537247"/>
      <w:bookmarkStart w:id="2670" w:name="_Toc348538192"/>
      <w:bookmarkStart w:id="2671" w:name="_Toc348539137"/>
      <w:bookmarkStart w:id="2672" w:name="_Toc348540082"/>
      <w:bookmarkStart w:id="2673" w:name="_Toc348541027"/>
      <w:bookmarkStart w:id="2674" w:name="_Toc348541972"/>
      <w:bookmarkStart w:id="2675" w:name="_Toc348542917"/>
      <w:bookmarkStart w:id="2676" w:name="_Toc348624842"/>
      <w:bookmarkStart w:id="2677" w:name="_Toc348625787"/>
      <w:bookmarkStart w:id="2678" w:name="_Toc354409708"/>
      <w:bookmarkStart w:id="2679" w:name="_Toc354416023"/>
      <w:bookmarkStart w:id="2680" w:name="_Toc73427982"/>
      <w:bookmarkStart w:id="2681" w:name="_Toc74378705"/>
      <w:bookmarkStart w:id="2682" w:name="_Toc252888995"/>
      <w:bookmarkStart w:id="2683" w:name="_Toc277779538"/>
      <w:bookmarkStart w:id="2684" w:name="_Toc363228571"/>
      <w:bookmarkStart w:id="2685" w:name="_Toc73427983"/>
      <w:bookmarkStart w:id="2686"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2D12BD85" w14:textId="77777777" w:rsidR="00E67A63" w:rsidRPr="00677940" w:rsidRDefault="00E67A63" w:rsidP="0021019A">
      <w:pPr>
        <w:pStyle w:val="a3"/>
        <w:ind w:right="20"/>
        <w:rPr>
          <w:rFonts w:ascii="Calibri" w:hAnsi="Calibri"/>
        </w:rPr>
      </w:pPr>
    </w:p>
    <w:p w14:paraId="42FD5F8C" w14:textId="77777777" w:rsidR="00490D42" w:rsidRPr="00677940" w:rsidRDefault="00490D42" w:rsidP="0021019A">
      <w:pPr>
        <w:pStyle w:val="a3"/>
        <w:ind w:right="20"/>
        <w:rPr>
          <w:rFonts w:ascii="Calibri" w:hAnsi="Calibri"/>
        </w:rPr>
      </w:pPr>
      <w:r w:rsidRPr="00677940">
        <w:rPr>
          <w:rFonts w:ascii="Calibri" w:hAnsi="Calibri"/>
        </w:rPr>
        <w:t>This chapter includes the following 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7" w:name="_Toc252888996"/>
      <w:bookmarkStart w:id="2688" w:name="_Toc277779539"/>
      <w:bookmarkStart w:id="2689" w:name="_Toc363228572"/>
      <w:bookmarkStart w:id="2690" w:name="_Toc73427985"/>
      <w:bookmarkStart w:id="2691" w:name="_Toc252888998"/>
      <w:bookmarkStart w:id="2692" w:name="_Toc445313343"/>
      <w:r w:rsidRPr="00677940">
        <w:rPr>
          <w:rFonts w:ascii="Calibri" w:hAnsi="Calibri"/>
        </w:rPr>
        <w:t>Understanding Spanning-Tree Features</w:t>
      </w:r>
      <w:bookmarkEnd w:id="2687"/>
      <w:bookmarkEnd w:id="2688"/>
      <w:bookmarkEnd w:id="2689"/>
      <w:bookmarkEnd w:id="2690"/>
      <w:bookmarkEnd w:id="2691"/>
      <w:bookmarkEnd w:id="2692"/>
    </w:p>
    <w:p w14:paraId="04DB4094" w14:textId="77777777" w:rsidR="00490D42" w:rsidRPr="00677940" w:rsidRDefault="00490D42" w:rsidP="00674DF3">
      <w:pPr>
        <w:pStyle w:val="a3"/>
        <w:ind w:left="0" w:right="20"/>
        <w:rPr>
          <w:rFonts w:ascii="Calibri" w:hAnsi="Calibri"/>
        </w:rPr>
      </w:pPr>
      <w:r w:rsidRPr="00677940">
        <w:rPr>
          <w:rFonts w:ascii="Calibri" w:hAnsi="Calibri"/>
        </w:rPr>
        <w:t>This chapter explains the following STP features:</w:t>
      </w:r>
    </w:p>
    <w:p w14:paraId="6A491DB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STP Overview</w:t>
      </w:r>
    </w:p>
    <w:p w14:paraId="1205FF4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Units</w:t>
      </w:r>
    </w:p>
    <w:p w14:paraId="3EAA984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Election of the Root Switch</w:t>
      </w:r>
    </w:p>
    <w:p w14:paraId="31A0D9F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Timers</w:t>
      </w:r>
    </w:p>
    <w:p w14:paraId="0C60600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3" w:name="_Toc277779540"/>
      <w:bookmarkStart w:id="2694" w:name="_Toc363228573"/>
      <w:bookmarkStart w:id="2695" w:name="_Toc73427986"/>
      <w:bookmarkStart w:id="2696" w:name="_Toc252888999"/>
      <w:bookmarkStart w:id="2697" w:name="_Toc445313344"/>
      <w:r w:rsidRPr="00677940">
        <w:rPr>
          <w:rFonts w:ascii="Calibri" w:hAnsi="Calibri"/>
        </w:rPr>
        <w:t>STP Overview</w:t>
      </w:r>
      <w:bookmarkEnd w:id="2693"/>
      <w:bookmarkEnd w:id="2694"/>
      <w:bookmarkEnd w:id="2695"/>
      <w:bookmarkEnd w:id="2696"/>
      <w:bookmarkEnd w:id="2697"/>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8" w:name="_Toc277779541"/>
      <w:bookmarkStart w:id="2699" w:name="_Toc363228574"/>
      <w:bookmarkStart w:id="2700" w:name="_Toc73427987"/>
      <w:bookmarkStart w:id="2701" w:name="_Toc252889000"/>
      <w:bookmarkStart w:id="2702" w:name="_Toc445313345"/>
      <w:r w:rsidRPr="00677940">
        <w:rPr>
          <w:rFonts w:ascii="Calibri" w:hAnsi="Calibri"/>
        </w:rPr>
        <w:t>Bridge Protocol Data Units</w:t>
      </w:r>
      <w:bookmarkEnd w:id="2698"/>
      <w:bookmarkEnd w:id="2699"/>
      <w:bookmarkEnd w:id="2700"/>
      <w:bookmarkEnd w:id="2701"/>
      <w:bookmarkEnd w:id="2702"/>
    </w:p>
    <w:p w14:paraId="7DCA8E70" w14:textId="77777777" w:rsidR="00490D42" w:rsidRPr="00677940" w:rsidRDefault="00490D42" w:rsidP="00674DF3">
      <w:pPr>
        <w:pStyle w:val="a3"/>
        <w:ind w:left="0" w:right="20"/>
        <w:rPr>
          <w:rFonts w:ascii="Calibri" w:hAnsi="Calibri"/>
        </w:rPr>
      </w:pPr>
      <w:r w:rsidRPr="00677940">
        <w:rPr>
          <w:rFonts w:ascii="Calibri" w:hAnsi="Calibri"/>
        </w:rPr>
        <w:t xml:space="preserve">The following shows 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77777777"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the following 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7777777" w:rsidR="00490D42" w:rsidRPr="00677940" w:rsidRDefault="00490D42" w:rsidP="00674DF3">
      <w:pPr>
        <w:pStyle w:val="a3"/>
        <w:ind w:left="0" w:right="20"/>
        <w:rPr>
          <w:rFonts w:ascii="Calibri" w:hAnsi="Calibri"/>
        </w:rPr>
      </w:pPr>
      <w:r w:rsidRPr="00677940">
        <w:rPr>
          <w:rFonts w:ascii="Calibri" w:hAnsi="Calibri"/>
        </w:rPr>
        <w:t>The following shows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3" w:name="_Toc277779542"/>
      <w:bookmarkStart w:id="2704" w:name="_Toc363228575"/>
      <w:bookmarkStart w:id="2705" w:name="_Toc73427988"/>
      <w:bookmarkStart w:id="2706" w:name="_Toc445313346"/>
      <w:r w:rsidRPr="00677940">
        <w:rPr>
          <w:rFonts w:ascii="Calibri" w:hAnsi="Calibri"/>
        </w:rPr>
        <w:t>Election of Root Switch</w:t>
      </w:r>
      <w:bookmarkEnd w:id="2703"/>
      <w:bookmarkEnd w:id="2704"/>
      <w:bookmarkEnd w:id="2705"/>
      <w:bookmarkEnd w:id="2706"/>
    </w:p>
    <w:p w14:paraId="79B39766" w14:textId="77777777"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 following shows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7" w:name="_Toc252889001"/>
      <w:bookmarkStart w:id="2708" w:name="_Toc277779543"/>
      <w:bookmarkStart w:id="2709" w:name="_Toc363228576"/>
      <w:bookmarkStart w:id="2710" w:name="_Toc445313347"/>
      <w:r w:rsidRPr="00677940">
        <w:rPr>
          <w:rFonts w:ascii="Calibri" w:hAnsi="Calibri"/>
        </w:rPr>
        <w:t>Bridge ID, Switch Priority, and Extended System ID</w:t>
      </w:r>
      <w:bookmarkEnd w:id="2707"/>
      <w:bookmarkEnd w:id="2708"/>
      <w:bookmarkEnd w:id="2709"/>
      <w:bookmarkEnd w:id="2710"/>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1" w:name="_Toc252889002"/>
      <w:bookmarkStart w:id="2712"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1"/>
      <w:bookmarkEnd w:id="271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3" w:name="_Toc277779544"/>
      <w:bookmarkStart w:id="2714" w:name="_Toc363228577"/>
      <w:bookmarkStart w:id="2715" w:name="_Toc252889043"/>
      <w:bookmarkStart w:id="2716" w:name="_Toc277779528"/>
      <w:bookmarkStart w:id="2717" w:name="_Toc445313348"/>
      <w:r w:rsidRPr="00677940">
        <w:rPr>
          <w:rFonts w:ascii="Calibri" w:hAnsi="Calibri"/>
        </w:rPr>
        <w:t>Spanning-Tree Timers</w:t>
      </w:r>
      <w:bookmarkEnd w:id="2713"/>
      <w:bookmarkEnd w:id="2714"/>
      <w:bookmarkEnd w:id="2715"/>
      <w:bookmarkEnd w:id="2716"/>
      <w:bookmarkEnd w:id="2717"/>
    </w:p>
    <w:p w14:paraId="58EA244F" w14:textId="77777777" w:rsidR="00490D42" w:rsidRPr="00677940" w:rsidRDefault="00490D42" w:rsidP="00674DF3">
      <w:pPr>
        <w:pStyle w:val="a3"/>
        <w:ind w:left="0" w:right="20"/>
        <w:rPr>
          <w:rFonts w:ascii="Calibri" w:hAnsi="Calibri"/>
        </w:rPr>
      </w:pPr>
      <w:r w:rsidRPr="00677940">
        <w:rPr>
          <w:rFonts w:ascii="Calibri" w:hAnsi="Calibri"/>
        </w:rPr>
        <w:t>The following 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8" w:name="_Toc361679445"/>
      <w:bookmarkStart w:id="2719"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8"/>
      <w:bookmarkEnd w:id="2719"/>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0" w:name="_Toc73427989"/>
      <w:bookmarkStart w:id="2721" w:name="_Toc252889003"/>
      <w:bookmarkStart w:id="2722" w:name="_Toc277779545"/>
      <w:bookmarkStart w:id="2723" w:name="_Toc445313349"/>
      <w:r w:rsidRPr="00677940">
        <w:rPr>
          <w:rFonts w:ascii="Calibri" w:hAnsi="Calibri"/>
        </w:rPr>
        <w:t>Creating the Spanning-Tree Topology</w:t>
      </w:r>
      <w:bookmarkEnd w:id="2720"/>
      <w:bookmarkEnd w:id="2721"/>
      <w:bookmarkEnd w:id="2722"/>
      <w:bookmarkEnd w:id="2723"/>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4" w:name="_Toc363228578"/>
      <w:bookmarkStart w:id="2725" w:name="_Toc252889044"/>
      <w:bookmarkStart w:id="2726" w:name="_Toc277779529"/>
      <w:bookmarkStart w:id="2727"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4"/>
      <w:bookmarkEnd w:id="2725"/>
      <w:r w:rsidR="00490D42" w:rsidRPr="00677940">
        <w:rPr>
          <w:rFonts w:ascii="Calibri" w:hAnsi="Calibri"/>
        </w:rPr>
        <w:t>Topology</w:t>
      </w:r>
      <w:bookmarkEnd w:id="2726"/>
      <w:bookmarkEnd w:id="2727"/>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8" w:name="_Toc361679446"/>
      <w:bookmarkStart w:id="2729" w:name="_Toc73428008"/>
      <w:bookmarkStart w:id="2730" w:name="_Toc74378709"/>
      <w:bookmarkStart w:id="2731" w:name="_Toc252889004"/>
      <w:bookmarkStart w:id="2732" w:name="_Toc445313350"/>
      <w:r w:rsidRPr="00677940">
        <w:rPr>
          <w:rFonts w:ascii="Calibri" w:hAnsi="Calibri"/>
        </w:rPr>
        <w:t>Spanning-Tree Interface States</w:t>
      </w:r>
      <w:bookmarkEnd w:id="2728"/>
      <w:bookmarkEnd w:id="2729"/>
      <w:bookmarkEnd w:id="2730"/>
      <w:bookmarkEnd w:id="2731"/>
      <w:bookmarkEnd w:id="2732"/>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Pr="00677940" w:rsidRDefault="00490D42" w:rsidP="00674DF3">
      <w:pPr>
        <w:pStyle w:val="a3"/>
        <w:ind w:left="0" w:right="20"/>
        <w:rPr>
          <w:rFonts w:ascii="Calibri" w:hAnsi="Calibri"/>
        </w:rPr>
      </w:pPr>
      <w:r w:rsidRPr="00677940">
        <w:rPr>
          <w:rFonts w:ascii="Calibri" w:hAnsi="Calibri"/>
        </w:rPr>
        <w:t>The following shows 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77777777" w:rsidR="00490D42" w:rsidRPr="00677940" w:rsidRDefault="00490D42" w:rsidP="00674DF3">
      <w:pPr>
        <w:pStyle w:val="a3"/>
        <w:ind w:left="0" w:right="20"/>
        <w:rPr>
          <w:rFonts w:ascii="Calibri" w:hAnsi="Calibri"/>
          <w:kern w:val="0"/>
        </w:rPr>
      </w:pPr>
      <w:r w:rsidRPr="00677940">
        <w:rPr>
          <w:rFonts w:ascii="Calibri" w:hAnsi="Calibri"/>
        </w:rPr>
        <w:t>An interface can change its state as follows</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3" w:name="_Toc277779546"/>
      <w:bookmarkStart w:id="2734" w:name="_Toc363228579"/>
      <w:bookmarkStart w:id="2735" w:name="_Toc73428009"/>
      <w:bookmarkStart w:id="2736" w:name="_Toc391575483"/>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3"/>
      <w:bookmarkEnd w:id="2734"/>
      <w:bookmarkEnd w:id="2735"/>
      <w:bookmarkEnd w:id="2736"/>
    </w:p>
    <w:p w14:paraId="1192972C" w14:textId="77777777"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interface to forwarding state, the following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7" w:name="_Toc252889005"/>
      <w:bookmarkStart w:id="2738" w:name="_Toc277779547"/>
      <w:bookmarkStart w:id="2739" w:name="_Toc363228580"/>
      <w:bookmarkStart w:id="2740" w:name="_Toc73428010"/>
      <w:bookmarkStart w:id="2741" w:name="_Toc252889006"/>
      <w:bookmarkStart w:id="2742" w:name="_Toc445313351"/>
      <w:r w:rsidRPr="00677940">
        <w:rPr>
          <w:rFonts w:ascii="Calibri" w:hAnsi="Calibri"/>
        </w:rPr>
        <w:t>Understanding RSTP</w:t>
      </w:r>
      <w:bookmarkEnd w:id="2737"/>
      <w:bookmarkEnd w:id="2738"/>
      <w:bookmarkEnd w:id="2739"/>
      <w:bookmarkEnd w:id="2740"/>
      <w:bookmarkEnd w:id="2741"/>
      <w:bookmarkEnd w:id="2742"/>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77777777" w:rsidR="00490D42" w:rsidRPr="00677940" w:rsidRDefault="00490D42" w:rsidP="005C27CF">
      <w:pPr>
        <w:pStyle w:val="a3"/>
        <w:ind w:left="0" w:right="20"/>
        <w:rPr>
          <w:rFonts w:ascii="Calibri" w:hAnsi="Calibri"/>
        </w:rPr>
      </w:pPr>
      <w:r w:rsidRPr="00677940">
        <w:rPr>
          <w:rFonts w:ascii="Calibri" w:hAnsi="Calibri"/>
        </w:rPr>
        <w:t>This section explains the following 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3" w:name="_Toc277779548"/>
      <w:bookmarkStart w:id="2744" w:name="_Toc363228581"/>
      <w:bookmarkStart w:id="2745" w:name="_Toc73428011"/>
      <w:bookmarkStart w:id="2746" w:name="_Toc445313352"/>
      <w:r w:rsidRPr="00677940">
        <w:rPr>
          <w:rFonts w:ascii="Calibri" w:hAnsi="Calibri"/>
        </w:rPr>
        <w:t>RSTP Overview</w:t>
      </w:r>
      <w:bookmarkEnd w:id="2743"/>
      <w:bookmarkEnd w:id="2744"/>
      <w:bookmarkEnd w:id="2745"/>
      <w:bookmarkEnd w:id="2746"/>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7" w:name="_Toc252889007"/>
      <w:bookmarkStart w:id="2748" w:name="_Toc277779549"/>
      <w:bookmarkStart w:id="2749" w:name="_Toc363228582"/>
      <w:bookmarkStart w:id="2750" w:name="_Toc252889046"/>
      <w:bookmarkStart w:id="2751" w:name="_Toc445313353"/>
      <w:r w:rsidRPr="00677940">
        <w:rPr>
          <w:rFonts w:ascii="Calibri" w:hAnsi="Calibri"/>
        </w:rPr>
        <w:t>Port Roles and the Active Topology</w:t>
      </w:r>
      <w:bookmarkEnd w:id="2747"/>
      <w:bookmarkEnd w:id="2748"/>
      <w:bookmarkEnd w:id="2749"/>
      <w:bookmarkEnd w:id="2750"/>
      <w:bookmarkEnd w:id="2751"/>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77777777" w:rsidR="00490D42" w:rsidRPr="00677940" w:rsidRDefault="00490D42" w:rsidP="005C27CF">
      <w:pPr>
        <w:pStyle w:val="a3"/>
        <w:ind w:left="0" w:right="20"/>
        <w:rPr>
          <w:rFonts w:ascii="Calibri" w:hAnsi="Calibri"/>
        </w:rPr>
      </w:pPr>
      <w:r w:rsidRPr="00677940">
        <w:rPr>
          <w:rFonts w:ascii="Calibri" w:hAnsi="Calibri"/>
        </w:rPr>
        <w:t>RSTP assigns one of following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77777777"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2" w:name="_Toc277779530"/>
      <w:bookmarkStart w:id="2753"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2"/>
      <w:bookmarkEnd w:id="2753"/>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4" w:name="_Toc361679447"/>
      <w:bookmarkStart w:id="2755" w:name="_Toc73428013"/>
      <w:bookmarkStart w:id="2756" w:name="_Toc252889008"/>
      <w:bookmarkStart w:id="2757" w:name="_Toc277779550"/>
      <w:bookmarkStart w:id="2758" w:name="_Toc445313354"/>
      <w:r w:rsidRPr="00677940">
        <w:rPr>
          <w:rFonts w:ascii="Calibri" w:hAnsi="Calibri"/>
        </w:rPr>
        <w:t>Rapid Convergence</w:t>
      </w:r>
      <w:bookmarkEnd w:id="2754"/>
      <w:bookmarkEnd w:id="2755"/>
      <w:bookmarkEnd w:id="2756"/>
      <w:bookmarkEnd w:id="2757"/>
      <w:bookmarkEnd w:id="2758"/>
    </w:p>
    <w:p w14:paraId="5FC1BA72" w14:textId="77777777" w:rsidR="00490D42" w:rsidRPr="00677940" w:rsidRDefault="00490D42" w:rsidP="005C27CF">
      <w:pPr>
        <w:pStyle w:val="a3"/>
        <w:ind w:left="0" w:right="20"/>
        <w:rPr>
          <w:rFonts w:ascii="Calibri" w:hAnsi="Calibri"/>
        </w:rPr>
      </w:pPr>
      <w:r w:rsidRPr="00677940">
        <w:rPr>
          <w:rFonts w:ascii="Calibri" w:hAnsi="Calibri"/>
        </w:rPr>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9" w:name="_Toc363228583"/>
      <w:bookmarkStart w:id="2760" w:name="_Toc73428350"/>
      <w:bookmarkStart w:id="2761" w:name="_Toc74378910"/>
      <w:bookmarkStart w:id="2762"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9"/>
      <w:bookmarkEnd w:id="2760"/>
      <w:bookmarkEnd w:id="2761"/>
      <w:bookmarkEnd w:id="2762"/>
    </w:p>
    <w:p w14:paraId="44A30881" w14:textId="77777777" w:rsidR="00490D42" w:rsidRPr="00677940" w:rsidRDefault="00490D42" w:rsidP="005C27CF">
      <w:pPr>
        <w:pStyle w:val="3"/>
        <w:ind w:left="0" w:right="20"/>
        <w:rPr>
          <w:rFonts w:ascii="Calibri" w:hAnsi="Calibri"/>
        </w:rPr>
      </w:pPr>
      <w:bookmarkStart w:id="2763" w:name="_Toc252889047"/>
      <w:bookmarkStart w:id="2764" w:name="_Toc361679398"/>
      <w:bookmarkStart w:id="2765" w:name="_Toc252889009"/>
      <w:bookmarkStart w:id="2766" w:name="_Toc277779551"/>
      <w:bookmarkStart w:id="2767" w:name="_Toc445313355"/>
      <w:r w:rsidRPr="00677940">
        <w:rPr>
          <w:rFonts w:ascii="Calibri" w:hAnsi="Calibri"/>
        </w:rPr>
        <w:t>Bridge Protocol Data Unit Format and Processing</w:t>
      </w:r>
      <w:bookmarkEnd w:id="2763"/>
      <w:bookmarkEnd w:id="2764"/>
      <w:bookmarkEnd w:id="2765"/>
      <w:bookmarkEnd w:id="2766"/>
      <w:bookmarkEnd w:id="2767"/>
    </w:p>
    <w:p w14:paraId="3D8A20E5" w14:textId="77777777"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68" w:name="_Toc363228584"/>
      <w:bookmarkStart w:id="2769" w:name="_Toc252889048"/>
      <w:bookmarkStart w:id="2770" w:name="_Toc277779531"/>
    </w:p>
    <w:p w14:paraId="771CB779" w14:textId="77777777" w:rsidR="00D4405C" w:rsidRPr="00677940" w:rsidRDefault="00252B9E" w:rsidP="005C27CF">
      <w:pPr>
        <w:pStyle w:val="afffff3"/>
        <w:ind w:left="0" w:right="20"/>
        <w:rPr>
          <w:rFonts w:ascii="Calibri" w:hAnsi="Calibri"/>
        </w:rPr>
      </w:pPr>
      <w:bookmarkStart w:id="2771" w:name="_Toc361679448"/>
      <w:bookmarkStart w:id="2772"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8"/>
      <w:bookmarkEnd w:id="2769"/>
      <w:bookmarkEnd w:id="2770"/>
      <w:bookmarkEnd w:id="2771"/>
      <w:bookmarkEnd w:id="2772"/>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3" w:name="_Toc252889010"/>
      <w:bookmarkStart w:id="2774"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5" w:name="_Toc363228585"/>
      <w:bookmarkStart w:id="2776" w:name="_Toc445313356"/>
      <w:r w:rsidRPr="00677940">
        <w:rPr>
          <w:rFonts w:ascii="Calibri" w:hAnsi="Calibri"/>
        </w:rPr>
        <w:t>Understanding MSTP</w:t>
      </w:r>
      <w:bookmarkEnd w:id="2773"/>
      <w:bookmarkEnd w:id="2774"/>
      <w:bookmarkEnd w:id="2775"/>
      <w:bookmarkEnd w:id="2776"/>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7" w:name="_Toc252889011"/>
      <w:bookmarkStart w:id="2778" w:name="_Toc277779553"/>
      <w:bookmarkStart w:id="2779" w:name="_Toc363228586"/>
      <w:bookmarkStart w:id="2780"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7"/>
      <w:bookmarkEnd w:id="2778"/>
      <w:r w:rsidR="00490D42" w:rsidRPr="00677940">
        <w:rPr>
          <w:rFonts w:ascii="Calibri" w:hAnsi="Calibri"/>
        </w:rPr>
        <w:t xml:space="preserve"> over VLANs</w:t>
      </w:r>
      <w:bookmarkEnd w:id="2779"/>
      <w:bookmarkEnd w:id="2780"/>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1" w:name="_Toc252889049"/>
      <w:bookmarkStart w:id="2782" w:name="_Toc277779532"/>
      <w:bookmarkStart w:id="2783" w:name="_Toc361679449"/>
      <w:bookmarkStart w:id="2784" w:name="_Toc445313357"/>
      <w:r w:rsidRPr="00677940">
        <w:rPr>
          <w:rFonts w:ascii="Calibri" w:hAnsi="Calibri"/>
        </w:rPr>
        <w:t xml:space="preserve">MST </w:t>
      </w:r>
      <w:bookmarkEnd w:id="2781"/>
      <w:bookmarkEnd w:id="2782"/>
      <w:r w:rsidR="00252B9E" w:rsidRPr="00677940">
        <w:rPr>
          <w:rFonts w:ascii="Calibri" w:hAnsi="Calibri"/>
        </w:rPr>
        <w:t>Region</w:t>
      </w:r>
      <w:bookmarkEnd w:id="2783"/>
      <w:bookmarkEnd w:id="2784"/>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5" w:name="_Toc252889050"/>
      <w:bookmarkStart w:id="2786" w:name="_Toc277779533"/>
      <w:bookmarkStart w:id="2787" w:name="_Toc361679450"/>
      <w:bookmarkStart w:id="2788" w:name="_Toc445313358"/>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5"/>
      <w:bookmarkEnd w:id="2786"/>
      <w:bookmarkEnd w:id="2787"/>
      <w:bookmarkEnd w:id="2788"/>
      <w:r w:rsidRPr="00677940">
        <w:rPr>
          <w:rFonts w:ascii="Calibri" w:hAnsi="Calibri"/>
        </w:rPr>
        <w:t xml:space="preserve"> </w:t>
      </w:r>
    </w:p>
    <w:p w14:paraId="0C9AE2AE" w14:textId="77777777"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9" w:name="_Toc73427994"/>
      <w:bookmarkStart w:id="2790" w:name="_Toc74378706"/>
      <w:bookmarkStart w:id="2791" w:name="_Toc252889013"/>
      <w:bookmarkStart w:id="2792"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9"/>
      <w:bookmarkEnd w:id="2790"/>
      <w:bookmarkEnd w:id="2791"/>
      <w:bookmarkEnd w:id="2792"/>
    </w:p>
    <w:p w14:paraId="14AE81DB" w14:textId="77777777"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3" w:name="_Toc277779554"/>
      <w:bookmarkStart w:id="2794" w:name="_Toc363228587"/>
      <w:bookmarkStart w:id="2795" w:name="_Toc73427995"/>
      <w:bookmarkStart w:id="2796" w:name="_Toc391575487"/>
      <w:r w:rsidRPr="00677940">
        <w:rPr>
          <w:rFonts w:ascii="Calibri" w:hAnsi="Calibri"/>
        </w:rPr>
        <w:t>Figure</w:t>
      </w:r>
      <w:r w:rsidR="00490D42" w:rsidRPr="00677940">
        <w:rPr>
          <w:rFonts w:ascii="Calibri" w:hAnsi="Calibri"/>
        </w:rPr>
        <w:t xml:space="preserve"> </w:t>
      </w:r>
      <w:bookmarkEnd w:id="2793"/>
      <w:bookmarkEnd w:id="279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5"/>
      <w:bookmarkEnd w:id="2796"/>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7" w:name="_Toc252889014"/>
      <w:bookmarkStart w:id="2798" w:name="_Toc277779555"/>
      <w:bookmarkStart w:id="2799" w:name="_Toc363228588"/>
      <w:bookmarkStart w:id="2800" w:name="_Toc73428348"/>
      <w:bookmarkStart w:id="2801" w:name="_Toc74378906"/>
      <w:bookmarkStart w:id="2802" w:name="_Toc445313359"/>
      <w:r w:rsidRPr="00677940">
        <w:rPr>
          <w:rFonts w:ascii="Calibri" w:hAnsi="Calibri"/>
        </w:rPr>
        <w:t>Configuring Spanning-Tree Features</w:t>
      </w:r>
      <w:bookmarkEnd w:id="2797"/>
      <w:bookmarkEnd w:id="2798"/>
      <w:bookmarkEnd w:id="2799"/>
      <w:bookmarkEnd w:id="2800"/>
      <w:bookmarkEnd w:id="2801"/>
      <w:bookmarkEnd w:id="2802"/>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3" w:name="_Toc252889052"/>
      <w:bookmarkStart w:id="2804" w:name="_Toc361679399"/>
      <w:bookmarkStart w:id="2805" w:name="_Toc73427996"/>
      <w:bookmarkStart w:id="2806" w:name="_Toc252889015"/>
      <w:bookmarkStart w:id="2807" w:name="_Toc445313360"/>
      <w:r w:rsidRPr="00677940">
        <w:rPr>
          <w:rFonts w:ascii="Calibri" w:hAnsi="Calibri"/>
        </w:rPr>
        <w:t>Default STP Configuration</w:t>
      </w:r>
      <w:bookmarkEnd w:id="2803"/>
      <w:bookmarkEnd w:id="2804"/>
      <w:bookmarkEnd w:id="2805"/>
      <w:bookmarkEnd w:id="2806"/>
      <w:bookmarkEnd w:id="2807"/>
    </w:p>
    <w:p w14:paraId="733A950B" w14:textId="77777777" w:rsidR="00490D42" w:rsidRPr="00677940" w:rsidRDefault="00490D42" w:rsidP="007D0937">
      <w:pPr>
        <w:pStyle w:val="a3"/>
        <w:ind w:left="0" w:right="20"/>
        <w:rPr>
          <w:rFonts w:ascii="Calibri" w:eastAsia="굴림" w:hAnsi="Calibri" w:cs="굴림체"/>
          <w:color w:val="000000"/>
        </w:rPr>
      </w:pPr>
      <w:r w:rsidRPr="00677940">
        <w:rPr>
          <w:rFonts w:ascii="Calibri" w:hAnsi="Calibri"/>
        </w:rPr>
        <w:t>The following table shows the default setting of STP.</w:t>
      </w:r>
    </w:p>
    <w:p w14:paraId="2974C673" w14:textId="77777777" w:rsidR="00490D42" w:rsidRPr="00677940" w:rsidRDefault="006A4BB0" w:rsidP="007D0937">
      <w:pPr>
        <w:pStyle w:val="afffff3"/>
        <w:ind w:left="0" w:right="20"/>
        <w:rPr>
          <w:rFonts w:ascii="Calibri" w:hAnsi="Calibri"/>
        </w:rPr>
      </w:pPr>
      <w:bookmarkStart w:id="2808" w:name="_Toc277779556"/>
      <w:bookmarkStart w:id="2809" w:name="_Toc363228589"/>
      <w:bookmarkStart w:id="2810" w:name="_Toc73427997"/>
      <w:bookmarkStart w:id="2811" w:name="_Toc252889016"/>
      <w:bookmarkStart w:id="2812"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8"/>
      <w:bookmarkEnd w:id="2809"/>
      <w:bookmarkEnd w:id="2810"/>
      <w:bookmarkEnd w:id="2811"/>
      <w:bookmarkEnd w:id="2812"/>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3" w:name="_Toc277779557"/>
      <w:bookmarkStart w:id="2814" w:name="_Toc363228590"/>
      <w:bookmarkStart w:id="2815" w:name="_Toc277779558"/>
      <w:bookmarkStart w:id="2816" w:name="_Toc363228591"/>
      <w:bookmarkStart w:id="2817" w:name="_Toc445313361"/>
      <w:r w:rsidRPr="00677940">
        <w:rPr>
          <w:rFonts w:ascii="Calibri" w:hAnsi="Calibri"/>
        </w:rPr>
        <w:t>STP Configuration Guidelines</w:t>
      </w:r>
      <w:bookmarkEnd w:id="2813"/>
      <w:bookmarkEnd w:id="2814"/>
      <w:bookmarkEnd w:id="2815"/>
      <w:bookmarkEnd w:id="2816"/>
      <w:bookmarkEnd w:id="2817"/>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8" w:name="_Toc73428000"/>
      <w:bookmarkStart w:id="2819" w:name="_Toc252889018"/>
      <w:bookmarkStart w:id="2820" w:name="_Toc277779559"/>
      <w:bookmarkStart w:id="2821" w:name="_Toc363228592"/>
      <w:bookmarkStart w:id="2822" w:name="_Toc445313362"/>
      <w:r w:rsidRPr="00677940">
        <w:rPr>
          <w:rFonts w:ascii="Calibri" w:hAnsi="Calibri"/>
        </w:rPr>
        <w:t>Enabling STP</w:t>
      </w:r>
      <w:bookmarkEnd w:id="2818"/>
      <w:bookmarkEnd w:id="2819"/>
      <w:bookmarkEnd w:id="2820"/>
      <w:bookmarkEnd w:id="2821"/>
      <w:bookmarkEnd w:id="2822"/>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7777777"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do the following steps on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0"/>
        <w:gridCol w:w="4547"/>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360"/>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D0937">
            <w:pPr>
              <w:wordWrap/>
              <w:ind w:right="20" w:hanging="36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77777777" w:rsidR="00490D42" w:rsidRPr="00677940" w:rsidRDefault="00490D42" w:rsidP="007D0937">
      <w:pPr>
        <w:pStyle w:val="a3"/>
        <w:ind w:left="0" w:right="20"/>
        <w:rPr>
          <w:rFonts w:ascii="Calibri" w:hAnsi="Calibri"/>
        </w:rPr>
      </w:pPr>
      <w:r w:rsidRPr="00677940">
        <w:rPr>
          <w:rFonts w:ascii="Calibri" w:hAnsi="Calibri"/>
        </w:rPr>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3" w:name="_Toc73428001"/>
      <w:bookmarkStart w:id="2824" w:name="_Toc445313363"/>
      <w:r w:rsidRPr="00677940">
        <w:rPr>
          <w:rFonts w:ascii="Calibri" w:hAnsi="Calibri"/>
        </w:rPr>
        <w:t>Enable STP in no default Bridge</w:t>
      </w:r>
      <w:bookmarkEnd w:id="2823"/>
      <w:bookmarkEnd w:id="2824"/>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77777777"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5" w:name="_Toc252889019"/>
      <w:bookmarkStart w:id="2826" w:name="_Toc277779560"/>
      <w:bookmarkStart w:id="2827" w:name="_Toc363228593"/>
      <w:bookmarkStart w:id="2828" w:name="_Toc445313364"/>
      <w:r w:rsidRPr="00677940">
        <w:rPr>
          <w:rFonts w:ascii="Calibri" w:hAnsi="Calibri"/>
        </w:rPr>
        <w:t>Configuring the Port Priority</w:t>
      </w:r>
      <w:bookmarkEnd w:id="2825"/>
      <w:bookmarkEnd w:id="2826"/>
      <w:bookmarkEnd w:id="2827"/>
      <w:bookmarkEnd w:id="2828"/>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Pr="00677940" w:rsidRDefault="00490D42" w:rsidP="007D0937">
      <w:pPr>
        <w:pStyle w:val="a3"/>
        <w:ind w:left="0" w:right="20"/>
        <w:rPr>
          <w:rFonts w:ascii="Calibri" w:hAnsi="Calibri"/>
        </w:rPr>
      </w:pPr>
      <w:r w:rsidRPr="00677940">
        <w:rPr>
          <w:rFonts w:ascii="Calibri" w:hAnsi="Calibri"/>
        </w:rPr>
        <w:t>To configure the port priority of interface, follow the procedures below:</w:t>
      </w:r>
    </w:p>
    <w:p w14:paraId="0C61F034" w14:textId="77777777" w:rsidR="005A7B62" w:rsidRPr="00677940" w:rsidRDefault="005A7B62" w:rsidP="007D0937">
      <w:pPr>
        <w:pStyle w:val="afffff3"/>
        <w:ind w:left="0" w:right="20"/>
        <w:rPr>
          <w:rFonts w:ascii="Calibri" w:hAnsi="Calibri"/>
        </w:rPr>
      </w:pPr>
      <w:bookmarkStart w:id="2829" w:name="_Toc73428002"/>
      <w:bookmarkStart w:id="2830"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9"/>
      <w:bookmarkEnd w:id="2830"/>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1" w:name="_Toc252889020"/>
      <w:bookmarkStart w:id="2832" w:name="_Toc277779561"/>
      <w:bookmarkStart w:id="2833" w:name="_Toc363228594"/>
      <w:bookmarkStart w:id="2834" w:name="_Toc445313365"/>
      <w:r w:rsidRPr="00677940">
        <w:rPr>
          <w:rFonts w:ascii="Calibri" w:hAnsi="Calibri"/>
        </w:rPr>
        <w:t>Configuring the Path Cost</w:t>
      </w:r>
      <w:bookmarkEnd w:id="2831"/>
      <w:bookmarkEnd w:id="2832"/>
      <w:bookmarkEnd w:id="2833"/>
      <w:bookmarkEnd w:id="2834"/>
    </w:p>
    <w:p w14:paraId="2180BEE6" w14:textId="77777777" w:rsidR="00490D42" w:rsidRPr="00677940" w:rsidRDefault="00490D42" w:rsidP="007D0937">
      <w:pPr>
        <w:pStyle w:val="a3"/>
        <w:ind w:left="0" w:right="20"/>
        <w:rPr>
          <w:rFonts w:ascii="Calibri" w:hAnsi="Calibri"/>
        </w:rPr>
      </w:pPr>
      <w:r w:rsidRPr="00677940">
        <w:rPr>
          <w:rFonts w:ascii="Calibri" w:hAnsi="Calibri"/>
        </w:rPr>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7777777" w:rsidR="00490D42" w:rsidRPr="00677940" w:rsidRDefault="00490D42" w:rsidP="007D0937">
      <w:pPr>
        <w:pStyle w:val="a3"/>
        <w:ind w:left="0" w:right="20"/>
        <w:rPr>
          <w:rFonts w:ascii="Calibri" w:hAnsi="Calibri"/>
        </w:rPr>
      </w:pPr>
      <w:r w:rsidRPr="00677940">
        <w:rPr>
          <w:rFonts w:ascii="Calibri" w:hAnsi="Calibri"/>
        </w:rPr>
        <w:t>To configure the path cost of interface, follow the procedure set out below:</w:t>
      </w:r>
    </w:p>
    <w:p w14:paraId="1C0366FC" w14:textId="77777777" w:rsidR="005A7B62" w:rsidRPr="00677940" w:rsidRDefault="005A7B62" w:rsidP="007D0937">
      <w:pPr>
        <w:pStyle w:val="afffff3"/>
        <w:ind w:left="0" w:right="20"/>
        <w:rPr>
          <w:rFonts w:ascii="Calibri" w:eastAsia="굴림" w:hAnsi="Calibri"/>
        </w:rPr>
      </w:pPr>
      <w:bookmarkStart w:id="2835" w:name="_Toc73428003"/>
      <w:bookmarkStart w:id="2836"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5"/>
      <w:bookmarkEnd w:id="2836"/>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7" w:name="_Toc252889021"/>
      <w:bookmarkStart w:id="2838" w:name="_Toc277779562"/>
      <w:bookmarkStart w:id="2839" w:name="_Toc363228595"/>
      <w:bookmarkStart w:id="2840" w:name="_Toc445313366"/>
      <w:r w:rsidRPr="00677940">
        <w:rPr>
          <w:rFonts w:ascii="Calibri" w:hAnsi="Calibri"/>
        </w:rPr>
        <w:t>Configuring the Switch Priority of a VLAN</w:t>
      </w:r>
      <w:bookmarkEnd w:id="2837"/>
      <w:bookmarkEnd w:id="2838"/>
      <w:bookmarkEnd w:id="2839"/>
      <w:bookmarkEnd w:id="2840"/>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77777777" w:rsidR="00490D42" w:rsidRPr="00677940" w:rsidRDefault="00490D42" w:rsidP="007D0937">
      <w:pPr>
        <w:pStyle w:val="a3"/>
        <w:ind w:left="0" w:right="20"/>
        <w:rPr>
          <w:rFonts w:ascii="Calibri" w:hAnsi="Calibri"/>
        </w:rPr>
      </w:pPr>
      <w:r w:rsidRPr="00677940">
        <w:rPr>
          <w:rFonts w:ascii="Calibri" w:hAnsi="Calibri"/>
        </w:rPr>
        <w:t>To configure the switch priority for VLAN, perform the following tasks:</w:t>
      </w:r>
    </w:p>
    <w:p w14:paraId="75391626" w14:textId="77777777" w:rsidR="005A7B62" w:rsidRPr="00677940" w:rsidRDefault="005A7B62" w:rsidP="007D0937">
      <w:pPr>
        <w:pStyle w:val="afffff3"/>
        <w:ind w:left="0" w:right="20"/>
        <w:rPr>
          <w:rFonts w:ascii="Calibri" w:hAnsi="Calibri"/>
        </w:rPr>
      </w:pPr>
      <w:bookmarkStart w:id="2841" w:name="_Toc73428004"/>
      <w:bookmarkStart w:id="2842"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1"/>
      <w:bookmarkEnd w:id="2842"/>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3" w:name="_Toc252889022"/>
      <w:bookmarkStart w:id="2844" w:name="_Toc277779563"/>
      <w:bookmarkStart w:id="2845" w:name="_Toc363228596"/>
      <w:bookmarkStart w:id="2846" w:name="_Toc445313367"/>
      <w:r w:rsidRPr="00677940">
        <w:rPr>
          <w:rFonts w:ascii="Calibri" w:hAnsi="Calibri"/>
        </w:rPr>
        <w:t>Configuring the Hello Time</w:t>
      </w:r>
      <w:bookmarkEnd w:id="2843"/>
      <w:bookmarkEnd w:id="2844"/>
      <w:bookmarkEnd w:id="2845"/>
      <w:bookmarkEnd w:id="2846"/>
    </w:p>
    <w:p w14:paraId="093DDFEA" w14:textId="77777777" w:rsidR="00490D42" w:rsidRPr="00677940" w:rsidRDefault="00490D42" w:rsidP="007D0937">
      <w:pPr>
        <w:pStyle w:val="a3"/>
        <w:ind w:left="0" w:right="20"/>
        <w:rPr>
          <w:rFonts w:ascii="Calibri" w:hAnsi="Calibri"/>
        </w:rPr>
      </w:pPr>
      <w:r w:rsidRPr="00677940">
        <w:rPr>
          <w:rFonts w:ascii="Calibri" w:hAnsi="Calibri"/>
        </w:rPr>
        <w:t>As modifying the hello time, you can change the configuration BPDU interval that root switch transmits. To configure the hello time for a VLAN, perform the following the procedures:</w:t>
      </w:r>
    </w:p>
    <w:p w14:paraId="25C3C204" w14:textId="77777777" w:rsidR="005A7B62" w:rsidRPr="00677940" w:rsidRDefault="005A7B62" w:rsidP="007D0937">
      <w:pPr>
        <w:pStyle w:val="afffff3"/>
        <w:ind w:left="0" w:right="20"/>
        <w:rPr>
          <w:rFonts w:ascii="Calibri" w:hAnsi="Calibri"/>
        </w:rPr>
      </w:pPr>
      <w:bookmarkStart w:id="2847" w:name="_Toc73428005"/>
      <w:bookmarkStart w:id="2848"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7"/>
      <w:bookmarkEnd w:id="2848"/>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9" w:name="_Toc252889023"/>
      <w:bookmarkStart w:id="2850" w:name="_Toc277779564"/>
      <w:bookmarkStart w:id="2851" w:name="_Toc363228597"/>
      <w:bookmarkStart w:id="2852" w:name="_Toc445313368"/>
      <w:r w:rsidRPr="00677940">
        <w:rPr>
          <w:rFonts w:ascii="Calibri" w:hAnsi="Calibri"/>
        </w:rPr>
        <w:t>Configuring the Forwarding-Delay Time for a VLAN</w:t>
      </w:r>
      <w:bookmarkEnd w:id="2849"/>
      <w:bookmarkEnd w:id="2850"/>
      <w:bookmarkEnd w:id="2851"/>
      <w:bookmarkEnd w:id="2852"/>
    </w:p>
    <w:p w14:paraId="7846F563" w14:textId="77777777"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 the following the procedures:</w:t>
      </w:r>
    </w:p>
    <w:p w14:paraId="5540D2BF" w14:textId="77777777" w:rsidR="005A7B62" w:rsidRPr="00677940" w:rsidRDefault="005A7B62" w:rsidP="007D0937">
      <w:pPr>
        <w:pStyle w:val="afffff3"/>
        <w:ind w:left="0" w:right="20"/>
        <w:rPr>
          <w:rFonts w:ascii="Calibri" w:eastAsia="굴림" w:hAnsi="Calibri"/>
        </w:rPr>
      </w:pPr>
      <w:bookmarkStart w:id="2853" w:name="_Toc277779565"/>
      <w:bookmarkStart w:id="2854"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3"/>
      <w:bookmarkEnd w:id="2854"/>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5" w:name="_Toc363228598"/>
      <w:bookmarkStart w:id="2856" w:name="_Toc252889024"/>
      <w:bookmarkStart w:id="2857" w:name="_Toc277779566"/>
      <w:bookmarkStart w:id="2858" w:name="_Toc363228599"/>
      <w:bookmarkStart w:id="2859" w:name="_Toc445313369"/>
      <w:r w:rsidRPr="00677940">
        <w:rPr>
          <w:rFonts w:ascii="Calibri" w:hAnsi="Calibri"/>
        </w:rPr>
        <w:t>Configuring the Maximum-Aging Time for a VLAN</w:t>
      </w:r>
      <w:bookmarkEnd w:id="2855"/>
      <w:bookmarkEnd w:id="2856"/>
      <w:bookmarkEnd w:id="2857"/>
      <w:bookmarkEnd w:id="2858"/>
      <w:bookmarkEnd w:id="2859"/>
    </w:p>
    <w:p w14:paraId="6938DE26" w14:textId="77777777" w:rsidR="00490D42" w:rsidRPr="00677940" w:rsidRDefault="00490D42" w:rsidP="007D0937">
      <w:pPr>
        <w:pStyle w:val="a3"/>
        <w:ind w:left="0" w:right="20"/>
        <w:rPr>
          <w:rFonts w:ascii="Calibri" w:hAnsi="Calibri"/>
        </w:rPr>
      </w:pPr>
      <w:r w:rsidRPr="00677940">
        <w:rPr>
          <w:rFonts w:ascii="Calibri" w:hAnsi="Calibri"/>
        </w:rPr>
        <w:t>To configure the maximum-aging time, perform the follow ing the procedure:</w:t>
      </w:r>
    </w:p>
    <w:p w14:paraId="45AF59F5" w14:textId="77777777" w:rsidR="005A7B62" w:rsidRPr="00677940" w:rsidRDefault="005A7B62" w:rsidP="007D0937">
      <w:pPr>
        <w:pStyle w:val="afffff3"/>
        <w:ind w:left="0" w:right="20"/>
        <w:rPr>
          <w:rFonts w:ascii="Calibri" w:eastAsia="굴림" w:hAnsi="Calibri"/>
        </w:rPr>
      </w:pPr>
      <w:bookmarkStart w:id="2860"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0"/>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1" w:name="_Toc363228602"/>
      <w:bookmarkStart w:id="2862" w:name="_Toc277779570"/>
      <w:bookmarkStart w:id="2863" w:name="_Toc445313370"/>
      <w:r w:rsidRPr="00677940">
        <w:rPr>
          <w:rFonts w:ascii="Calibri" w:hAnsi="Calibri"/>
        </w:rPr>
        <w:t>Changing the Max-hops for switch</w:t>
      </w:r>
      <w:bookmarkEnd w:id="2861"/>
      <w:bookmarkEnd w:id="2862"/>
      <w:bookmarkEnd w:id="2863"/>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4" w:name="_Toc363228603"/>
      <w:bookmarkStart w:id="2865" w:name="_Toc277779571"/>
      <w:bookmarkStart w:id="2866" w:name="_Toc445313371"/>
      <w:r w:rsidRPr="00677940">
        <w:rPr>
          <w:rFonts w:ascii="Calibri" w:hAnsi="Calibri"/>
        </w:rPr>
        <w:t>Changing the Spanning-Tree mode for switch</w:t>
      </w:r>
      <w:bookmarkEnd w:id="2864"/>
      <w:bookmarkEnd w:id="2865"/>
      <w:bookmarkEnd w:id="2866"/>
    </w:p>
    <w:p w14:paraId="15A97670" w14:textId="77777777" w:rsidR="00490D42" w:rsidRPr="00677940" w:rsidRDefault="00490D42" w:rsidP="007D0937">
      <w:pPr>
        <w:pStyle w:val="a3"/>
        <w:ind w:left="0" w:right="20"/>
        <w:rPr>
          <w:rFonts w:ascii="Calibri" w:hAnsi="Calibri"/>
        </w:rPr>
      </w:pPr>
      <w:r w:rsidRPr="00677940">
        <w:rPr>
          <w:rFonts w:ascii="Calibri" w:hAnsi="Calibri"/>
        </w:rPr>
        <w:t>To change the spanning-tree mode for switch, follow the procedures set out below:</w:t>
      </w:r>
    </w:p>
    <w:p w14:paraId="2131749D" w14:textId="77777777" w:rsidR="0009369F" w:rsidRPr="00677940" w:rsidRDefault="0009369F" w:rsidP="007D0937">
      <w:pPr>
        <w:pStyle w:val="afffff3"/>
        <w:ind w:left="0" w:right="20"/>
        <w:rPr>
          <w:rFonts w:ascii="Calibri" w:hAnsi="Calibri"/>
        </w:rPr>
      </w:pPr>
      <w:bookmarkStart w:id="2867" w:name="_Toc363228604"/>
      <w:bookmarkStart w:id="2868"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7"/>
      <w:bookmarkEnd w:id="2868"/>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9" w:name="_Toc73428030"/>
      <w:bookmarkStart w:id="2870" w:name="_Toc363228605"/>
      <w:bookmarkStart w:id="2871" w:name="_Toc445313372"/>
      <w:bookmarkStart w:id="2872" w:name="_Toc252889027"/>
      <w:bookmarkStart w:id="2873" w:name="_Toc277779572"/>
      <w:r w:rsidRPr="00677940">
        <w:rPr>
          <w:rFonts w:ascii="Calibri" w:hAnsi="Calibri"/>
        </w:rPr>
        <w:t>Configuring portfast for switch</w:t>
      </w:r>
      <w:bookmarkEnd w:id="2869"/>
      <w:bookmarkEnd w:id="2870"/>
      <w:bookmarkEnd w:id="2871"/>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77777777" w:rsidR="00490D42" w:rsidRPr="00677940" w:rsidRDefault="00490D42" w:rsidP="007D0937">
      <w:pPr>
        <w:pStyle w:val="a3"/>
        <w:ind w:left="0" w:right="20"/>
        <w:rPr>
          <w:rFonts w:ascii="Calibri" w:hAnsi="Calibri"/>
        </w:rPr>
      </w:pPr>
      <w:r w:rsidRPr="00677940">
        <w:rPr>
          <w:rFonts w:ascii="Calibri" w:hAnsi="Calibri"/>
        </w:rPr>
        <w:t>The following 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4" w:name="_Toc277779573"/>
      <w:bookmarkStart w:id="2875" w:name="_Toc363228606"/>
      <w:bookmarkStart w:id="2876" w:name="_Toc445313373"/>
      <w:r w:rsidRPr="00677940">
        <w:rPr>
          <w:rFonts w:ascii="Calibri" w:hAnsi="Calibri"/>
        </w:rPr>
        <w:t>Changing transmit-holdcount for switch</w:t>
      </w:r>
      <w:bookmarkEnd w:id="2874"/>
      <w:bookmarkEnd w:id="2875"/>
      <w:bookmarkEnd w:id="2876"/>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7" w:name="_Toc277779574"/>
      <w:bookmarkStart w:id="2878" w:name="_Toc363228607"/>
      <w:bookmarkStart w:id="2879" w:name="_Toc445313374"/>
      <w:r w:rsidRPr="00677940">
        <w:rPr>
          <w:rFonts w:ascii="Calibri" w:hAnsi="Calibri"/>
        </w:rPr>
        <w:t>Changing Cisco-interoperability for switch</w:t>
      </w:r>
      <w:bookmarkEnd w:id="2877"/>
      <w:bookmarkEnd w:id="2878"/>
      <w:bookmarkEnd w:id="2879"/>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0" w:name="_Toc277779575"/>
      <w:bookmarkStart w:id="2881" w:name="_Toc363228608"/>
      <w:bookmarkStart w:id="2882" w:name="_Toc445313375"/>
      <w:r w:rsidRPr="00677940">
        <w:rPr>
          <w:rFonts w:ascii="Calibri" w:hAnsi="Calibri"/>
        </w:rPr>
        <w:t>Configuring autoedge for port</w:t>
      </w:r>
      <w:bookmarkEnd w:id="2880"/>
      <w:bookmarkEnd w:id="2881"/>
      <w:bookmarkEnd w:id="2882"/>
    </w:p>
    <w:p w14:paraId="16A8174F" w14:textId="77777777" w:rsidR="00490D42" w:rsidRPr="00677940" w:rsidRDefault="00490D42" w:rsidP="007D0937">
      <w:pPr>
        <w:pStyle w:val="a3"/>
        <w:ind w:left="0" w:right="20"/>
        <w:rPr>
          <w:rFonts w:ascii="Calibri" w:hAnsi="Calibri"/>
        </w:rPr>
      </w:pPr>
      <w:r w:rsidRPr="00677940">
        <w:rPr>
          <w:rFonts w:ascii="Calibri" w:hAnsi="Calibri"/>
        </w:rPr>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0026403F" w14:textId="77777777" w:rsidR="00490D42" w:rsidRPr="00677940" w:rsidRDefault="00490D42" w:rsidP="007D0937">
      <w:pPr>
        <w:pStyle w:val="3"/>
        <w:ind w:left="0" w:right="20"/>
        <w:rPr>
          <w:rFonts w:ascii="Calibri" w:hAnsi="Calibri"/>
        </w:rPr>
      </w:pPr>
      <w:bookmarkStart w:id="2883" w:name="_Toc277779576"/>
      <w:bookmarkStart w:id="2884" w:name="_Toc363228609"/>
      <w:bookmarkStart w:id="2885" w:name="_Toc445313376"/>
      <w:r w:rsidRPr="00677940">
        <w:rPr>
          <w:rFonts w:ascii="Calibri" w:hAnsi="Calibri"/>
        </w:rPr>
        <w:t>Configuring the Port as Edge Port</w:t>
      </w:r>
      <w:bookmarkEnd w:id="2883"/>
      <w:bookmarkEnd w:id="2884"/>
      <w:bookmarkEnd w:id="2885"/>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77777777" w:rsidR="00490D42" w:rsidRPr="00677940" w:rsidRDefault="00490D42" w:rsidP="007D0937">
      <w:pPr>
        <w:pStyle w:val="a3"/>
        <w:ind w:left="0" w:right="20"/>
        <w:rPr>
          <w:rFonts w:ascii="Calibri" w:hAnsi="Calibri"/>
        </w:rPr>
      </w:pPr>
      <w:r w:rsidRPr="00677940">
        <w:rPr>
          <w:rFonts w:ascii="Calibri" w:hAnsi="Calibri"/>
        </w:rPr>
        <w:t xml:space="preserve">To define a port as an edge port, go through the following steps starting in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6"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6"/>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7" w:name="_Toc277779577"/>
      <w:bookmarkStart w:id="2888" w:name="_Toc363228610"/>
      <w:bookmarkStart w:id="2889" w:name="_Toc277779578"/>
      <w:bookmarkStart w:id="2890" w:name="_Toc445313377"/>
      <w:r w:rsidRPr="00677940">
        <w:rPr>
          <w:rFonts w:ascii="Calibri" w:hAnsi="Calibri"/>
        </w:rPr>
        <w:t>Specifying the Link Type to Ensure Rapid Transitions</w:t>
      </w:r>
      <w:bookmarkEnd w:id="2887"/>
      <w:bookmarkEnd w:id="2888"/>
      <w:bookmarkEnd w:id="2889"/>
      <w:bookmarkEnd w:id="2890"/>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77777777" w:rsidR="00490D42" w:rsidRPr="00677940" w:rsidRDefault="00490D42" w:rsidP="007D0937">
      <w:pPr>
        <w:pStyle w:val="a3"/>
        <w:ind w:left="0" w:right="20"/>
        <w:rPr>
          <w:rFonts w:ascii="Calibri" w:hAnsi="Calibri"/>
        </w:rPr>
      </w:pPr>
      <w:r w:rsidRPr="00677940">
        <w:rPr>
          <w:rFonts w:ascii="Calibri" w:hAnsi="Calibri"/>
        </w:rPr>
        <w:t xml:space="preserve">To change the default link-type, go through the following steps starting 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1"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1"/>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2" w:name="_Toc363228611"/>
      <w:bookmarkStart w:id="2893" w:name="_Toc277779579"/>
      <w:bookmarkStart w:id="2894" w:name="_Toc445313378"/>
      <w:r w:rsidRPr="00677940">
        <w:rPr>
          <w:rFonts w:ascii="Calibri" w:hAnsi="Calibri"/>
        </w:rPr>
        <w:t>Configuring force-version for port</w:t>
      </w:r>
      <w:bookmarkEnd w:id="2892"/>
      <w:bookmarkEnd w:id="2893"/>
      <w:bookmarkEnd w:id="2894"/>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77777777" w:rsidR="00490D42" w:rsidRPr="00677940" w:rsidRDefault="00490D42" w:rsidP="007D0937">
      <w:pPr>
        <w:pStyle w:val="a3"/>
        <w:ind w:left="0" w:right="20"/>
        <w:rPr>
          <w:rFonts w:ascii="Calibri" w:hAnsi="Calibri"/>
        </w:rPr>
      </w:pPr>
      <w:r w:rsidRPr="00677940">
        <w:rPr>
          <w:rFonts w:ascii="Calibri" w:hAnsi="Calibri"/>
        </w:rPr>
        <w:t xml:space="preserve">To set force-version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598"/>
        <w:gridCol w:w="4550"/>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360"/>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7D0937">
            <w:pPr>
              <w:wordWrap/>
              <w:ind w:right="20" w:hanging="36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5" w:name="_Toc363228612"/>
      <w:bookmarkStart w:id="2896" w:name="_Toc361679451"/>
      <w:bookmarkStart w:id="2897" w:name="_Toc445313379"/>
      <w:r w:rsidRPr="00677940">
        <w:rPr>
          <w:rFonts w:ascii="Calibri" w:hAnsi="Calibri"/>
        </w:rPr>
        <w:t>Configuring root guard for port</w:t>
      </w:r>
      <w:bookmarkEnd w:id="2895"/>
      <w:bookmarkEnd w:id="2896"/>
      <w:bookmarkEnd w:id="2897"/>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677940" w:rsidRDefault="00490D42" w:rsidP="007D0937">
      <w:pPr>
        <w:pStyle w:val="a3"/>
        <w:ind w:left="0" w:right="20"/>
        <w:rPr>
          <w:rFonts w:ascii="Calibri" w:hAnsi="Calibri"/>
        </w:rPr>
      </w:pPr>
      <w:r w:rsidRPr="00677940">
        <w:rPr>
          <w:rFonts w:ascii="Calibri" w:hAnsi="Calibri"/>
        </w:rPr>
        <w:t xml:space="preserve">To set root guard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8" w:name="_Toc277779580"/>
      <w:bookmarkStart w:id="2899" w:name="_Toc363228613"/>
      <w:bookmarkStart w:id="2900" w:name="_Toc445313380"/>
      <w:r w:rsidRPr="00677940">
        <w:rPr>
          <w:rFonts w:ascii="Calibri" w:hAnsi="Calibri"/>
        </w:rPr>
        <w:t>Configuring hello-time for port</w:t>
      </w:r>
      <w:bookmarkEnd w:id="2898"/>
      <w:bookmarkEnd w:id="2899"/>
      <w:bookmarkEnd w:id="2900"/>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1" w:name="_Toc277779581"/>
      <w:bookmarkStart w:id="2902" w:name="_Toc337198638"/>
      <w:bookmarkStart w:id="2903" w:name="_Toc445313381"/>
      <w:r w:rsidRPr="00677940">
        <w:rPr>
          <w:rFonts w:ascii="Calibri" w:hAnsi="Calibri"/>
        </w:rPr>
        <w:t>Configuring portfast for port</w:t>
      </w:r>
      <w:bookmarkEnd w:id="2901"/>
      <w:bookmarkEnd w:id="2902"/>
      <w:bookmarkEnd w:id="2903"/>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4" w:name="_Toc445313382"/>
      <w:r w:rsidRPr="00677940">
        <w:rPr>
          <w:rFonts w:ascii="Calibri" w:hAnsi="Calibri"/>
        </w:rPr>
        <w:t>Configuring transmit-holdcount for port</w:t>
      </w:r>
      <w:bookmarkEnd w:id="2904"/>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5" w:name="_Toc445313383"/>
      <w:r w:rsidRPr="00677940">
        <w:rPr>
          <w:rFonts w:ascii="Calibri" w:hAnsi="Calibri"/>
        </w:rPr>
        <w:t>Configuring restricted-role for port</w:t>
      </w:r>
      <w:bookmarkEnd w:id="2905"/>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6" w:name="_Toc445313384"/>
      <w:r w:rsidRPr="00677940">
        <w:rPr>
          <w:rFonts w:ascii="Calibri" w:hAnsi="Calibri"/>
        </w:rPr>
        <w:t>Configuring restricted-tcn for port</w:t>
      </w:r>
      <w:bookmarkEnd w:id="2906"/>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2"/>
    <w:bookmarkEnd w:id="2873"/>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7" w:name="_Toc277779582"/>
      <w:bookmarkStart w:id="2908"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7"/>
      <w:bookmarkEnd w:id="2908"/>
    </w:p>
    <w:p w14:paraId="660F35E9" w14:textId="77777777" w:rsidR="00490D42" w:rsidRPr="00677940" w:rsidRDefault="00490D42" w:rsidP="0021019A">
      <w:pPr>
        <w:pStyle w:val="2"/>
        <w:ind w:right="20"/>
        <w:rPr>
          <w:rFonts w:ascii="Calibri" w:hAnsi="Calibri"/>
        </w:rPr>
      </w:pPr>
      <w:bookmarkStart w:id="2909" w:name="_Toc363228615"/>
      <w:bookmarkStart w:id="2910" w:name="_Toc277779583"/>
      <w:bookmarkStart w:id="2911" w:name="_Toc445313385"/>
      <w:r w:rsidRPr="00677940">
        <w:rPr>
          <w:rFonts w:ascii="Calibri" w:hAnsi="Calibri"/>
        </w:rPr>
        <w:t>Configuring MSTP Features</w:t>
      </w:r>
      <w:bookmarkEnd w:id="2909"/>
      <w:bookmarkEnd w:id="2910"/>
      <w:bookmarkEnd w:id="2911"/>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2" w:name="_Toc363228616"/>
      <w:bookmarkStart w:id="2913" w:name="_Toc277779584"/>
      <w:bookmarkStart w:id="2914" w:name="_Toc445313386"/>
      <w:r w:rsidRPr="00677940">
        <w:rPr>
          <w:rFonts w:ascii="Calibri" w:hAnsi="Calibri"/>
        </w:rPr>
        <w:t>Instance Creation and VLAN</w:t>
      </w:r>
      <w:bookmarkEnd w:id="2912"/>
      <w:r w:rsidRPr="00677940">
        <w:rPr>
          <w:rFonts w:ascii="Calibri" w:hAnsi="Calibri"/>
        </w:rPr>
        <w:t xml:space="preserve"> Connection</w:t>
      </w:r>
      <w:bookmarkEnd w:id="2913"/>
      <w:bookmarkEnd w:id="2914"/>
    </w:p>
    <w:p w14:paraId="48398344" w14:textId="77777777"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5" w:name="_Toc363228617"/>
      <w:bookmarkStart w:id="2916" w:name="_Toc73428006"/>
      <w:bookmarkStart w:id="2917" w:name="_Toc445313387"/>
      <w:r w:rsidRPr="00677940">
        <w:rPr>
          <w:rFonts w:ascii="Calibri" w:hAnsi="Calibri"/>
        </w:rPr>
        <w:t>I</w:t>
      </w:r>
      <w:r w:rsidR="00490D42" w:rsidRPr="00677940">
        <w:rPr>
          <w:rFonts w:ascii="Calibri" w:hAnsi="Calibri"/>
        </w:rPr>
        <w:t>nstance and port configuration</w:t>
      </w:r>
      <w:bookmarkEnd w:id="2915"/>
      <w:bookmarkEnd w:id="2916"/>
      <w:bookmarkEnd w:id="2917"/>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77777777" w:rsidR="00490D42" w:rsidRPr="00677940" w:rsidRDefault="00490D42" w:rsidP="0021019A">
      <w:pPr>
        <w:pStyle w:val="a3"/>
        <w:ind w:right="20"/>
        <w:rPr>
          <w:rFonts w:ascii="Calibri" w:hAnsi="Calibri"/>
        </w:rPr>
      </w:pPr>
      <w:r w:rsidRPr="00677940">
        <w:rPr>
          <w:rFonts w:ascii="Calibri" w:hAnsi="Calibri"/>
        </w:rPr>
        <w:t xml:space="preserve">To set priority on interface, do the following steps on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77777777" w:rsidR="00490D42" w:rsidRPr="00677940" w:rsidRDefault="00253B3F" w:rsidP="0021019A">
      <w:pPr>
        <w:pStyle w:val="a3"/>
        <w:ind w:right="20"/>
        <w:rPr>
          <w:rFonts w:ascii="Calibri" w:hAnsi="Calibri"/>
        </w:rPr>
      </w:pPr>
      <w:r w:rsidRPr="00677940">
        <w:rPr>
          <w:rFonts w:ascii="Calibri" w:hAnsi="Calibri"/>
        </w:rPr>
        <w:t xml:space="preserve">To set the </w:t>
      </w:r>
      <w:r w:rsidR="00490D42" w:rsidRPr="00677940">
        <w:rPr>
          <w:rFonts w:ascii="Calibri" w:hAnsi="Calibri"/>
        </w:rPr>
        <w:t>priority</w:t>
      </w:r>
      <w:r w:rsidRPr="00677940">
        <w:rPr>
          <w:rFonts w:ascii="Calibri" w:hAnsi="Calibri"/>
        </w:rPr>
        <w:t xml:space="preserve"> to a port,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77777777" w:rsidR="00490D42" w:rsidRPr="00677940" w:rsidRDefault="00490D42" w:rsidP="0021019A">
      <w:pPr>
        <w:pStyle w:val="a3"/>
        <w:ind w:right="20"/>
        <w:rPr>
          <w:rFonts w:ascii="Calibri" w:hAnsi="Calibri"/>
        </w:rPr>
      </w:pPr>
      <w:r w:rsidRPr="00677940">
        <w:rPr>
          <w:rFonts w:ascii="Calibri" w:hAnsi="Calibri"/>
        </w:rPr>
        <w:t xml:space="preserve">To set the path cost value of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8" w:name="_Toc74378707"/>
      <w:bookmarkStart w:id="2919" w:name="_Toc252889029"/>
      <w:bookmarkStart w:id="2920" w:name="_Toc277779585"/>
      <w:bookmarkStart w:id="2921" w:name="_Toc445313388"/>
      <w:r w:rsidRPr="00677940">
        <w:rPr>
          <w:rFonts w:ascii="Calibri" w:hAnsi="Calibri"/>
        </w:rPr>
        <w:t>Setting region and revision number for MST</w:t>
      </w:r>
      <w:bookmarkEnd w:id="2918"/>
      <w:bookmarkEnd w:id="2919"/>
      <w:bookmarkEnd w:id="2920"/>
      <w:bookmarkEnd w:id="2921"/>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77777777"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2" w:name="_Toc363228618"/>
      <w:bookmarkStart w:id="2923" w:name="_Toc254279620"/>
      <w:bookmarkStart w:id="2924" w:name="_Toc445313389"/>
      <w:r w:rsidRPr="00677940">
        <w:rPr>
          <w:rFonts w:ascii="Calibri" w:hAnsi="Calibri"/>
        </w:rPr>
        <w:t>Pathcost for MSTP</w:t>
      </w:r>
      <w:bookmarkEnd w:id="2922"/>
      <w:bookmarkEnd w:id="2923"/>
      <w:bookmarkEnd w:id="2924"/>
    </w:p>
    <w:p w14:paraId="11CC79C1" w14:textId="77777777" w:rsidR="00490D42" w:rsidRPr="00677940" w:rsidRDefault="00490D42" w:rsidP="0021019A">
      <w:pPr>
        <w:pStyle w:val="a3"/>
        <w:ind w:right="20"/>
        <w:rPr>
          <w:rFonts w:ascii="Calibri" w:hAnsi="Calibri"/>
        </w:rPr>
      </w:pPr>
      <w:r w:rsidRPr="00677940">
        <w:rPr>
          <w:rFonts w:ascii="Calibri" w:hAnsi="Calibri"/>
        </w:rPr>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5" w:name="_Toc277779586"/>
      <w:bookmarkStart w:id="2926" w:name="_Toc363228619"/>
      <w:bookmarkStart w:id="2927" w:name="_Toc124060360"/>
      <w:bookmarkStart w:id="2928" w:name="_Toc198008621"/>
      <w:bookmarkStart w:id="2929" w:name="_Toc198545022"/>
      <w:bookmarkStart w:id="2930" w:name="_Toc445313390"/>
      <w:r w:rsidRPr="00677940">
        <w:rPr>
          <w:rFonts w:ascii="Calibri" w:hAnsi="Calibri"/>
        </w:rPr>
        <w:t>Displaying the Spanning-Tree Status</w:t>
      </w:r>
      <w:bookmarkEnd w:id="2925"/>
      <w:bookmarkEnd w:id="2926"/>
      <w:bookmarkEnd w:id="2927"/>
      <w:bookmarkEnd w:id="2928"/>
      <w:bookmarkEnd w:id="2929"/>
      <w:bookmarkEnd w:id="2930"/>
    </w:p>
    <w:p w14:paraId="07869D15" w14:textId="77777777" w:rsidR="00490D42" w:rsidRPr="00677940" w:rsidRDefault="00490D42" w:rsidP="0021019A">
      <w:pPr>
        <w:pStyle w:val="a3"/>
        <w:ind w:right="20"/>
        <w:rPr>
          <w:rFonts w:ascii="Calibri" w:hAnsi="Calibri"/>
        </w:rPr>
      </w:pPr>
      <w:r w:rsidRPr="00677940">
        <w:rPr>
          <w:rFonts w:ascii="Calibri" w:hAnsi="Calibri"/>
        </w:rPr>
        <w:t xml:space="preserve">To show spanning-tree status, do the following commands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77777777" w:rsidR="00490D42" w:rsidRPr="00677940" w:rsidRDefault="00490D42" w:rsidP="0021019A">
      <w:pPr>
        <w:pStyle w:val="a3"/>
        <w:ind w:right="20"/>
        <w:rPr>
          <w:rFonts w:ascii="Calibri" w:hAnsi="Calibri"/>
        </w:rPr>
      </w:pPr>
      <w:r w:rsidRPr="00677940">
        <w:rPr>
          <w:rFonts w:ascii="Calibri" w:hAnsi="Calibri"/>
        </w:rPr>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1" w:name="_Toc277779587"/>
      <w:bookmarkStart w:id="2932" w:name="_Toc363228620"/>
      <w:bookmarkStart w:id="2933" w:name="_Toc124060361"/>
      <w:bookmarkStart w:id="2934" w:name="_Toc445313391"/>
      <w:r w:rsidRPr="00677940">
        <w:rPr>
          <w:rFonts w:ascii="Calibri" w:hAnsi="Calibri"/>
        </w:rPr>
        <w:t>Configuring Bridge MAC Forwarding</w:t>
      </w:r>
      <w:bookmarkEnd w:id="2931"/>
      <w:bookmarkEnd w:id="2932"/>
      <w:bookmarkEnd w:id="2933"/>
      <w:bookmarkEnd w:id="2934"/>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77777777" w:rsidR="00490D42" w:rsidRPr="00677940" w:rsidRDefault="00490D42" w:rsidP="00233F7B">
      <w:pPr>
        <w:pStyle w:val="a3"/>
        <w:ind w:left="0" w:right="20"/>
        <w:rPr>
          <w:rFonts w:ascii="Calibri" w:hAnsi="Calibri"/>
        </w:rPr>
      </w:pPr>
      <w:r w:rsidRPr="00677940">
        <w:rPr>
          <w:rFonts w:ascii="Calibri" w:hAnsi="Calibri"/>
        </w:rPr>
        <w:t>To do MAC learning, do the following commands on 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233F7B">
            <w:pPr>
              <w:wordWrap/>
              <w:adjustRightInd w:val="0"/>
              <w:ind w:right="20" w:hanging="36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233F7B">
            <w:pPr>
              <w:wordWrap/>
              <w:ind w:right="20" w:hanging="36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77777777" w:rsidR="00490D42" w:rsidRPr="00677940" w:rsidRDefault="00490D42" w:rsidP="00233F7B">
      <w:pPr>
        <w:pStyle w:val="a3"/>
        <w:ind w:left="0" w:right="20"/>
        <w:rPr>
          <w:rFonts w:ascii="Calibri" w:hAnsi="Calibri"/>
        </w:rPr>
      </w:pPr>
      <w:r w:rsidRPr="00677940">
        <w:rPr>
          <w:rFonts w:ascii="Calibri" w:hAnsi="Calibri"/>
        </w:rPr>
        <w:t>To delete dynamic entry and static entry from MAC address table, do the following command:</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77777777" w:rsidR="00490D42" w:rsidRPr="00677940" w:rsidRDefault="00490D42" w:rsidP="00233F7B">
      <w:pPr>
        <w:pStyle w:val="a3"/>
        <w:ind w:left="0" w:right="20"/>
        <w:rPr>
          <w:rFonts w:ascii="Calibri" w:hAnsi="Calibri"/>
        </w:rPr>
      </w:pPr>
      <w:r w:rsidRPr="00677940">
        <w:rPr>
          <w:rFonts w:ascii="Calibri" w:hAnsi="Calibri"/>
        </w:rPr>
        <w:t>To show MAC address entry, do the following command on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5" w:name="_Toc198008622"/>
      <w:bookmarkStart w:id="2936" w:name="_Toc198545023"/>
      <w:bookmarkStart w:id="2937"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8" w:name="_Toc363228621"/>
      <w:bookmarkStart w:id="2939" w:name="_Toc198008633"/>
      <w:bookmarkStart w:id="2940" w:name="_Toc445313392"/>
      <w:r w:rsidRPr="00677940">
        <w:rPr>
          <w:rFonts w:ascii="Calibri" w:hAnsi="Calibri"/>
        </w:rPr>
        <w:t>Self-loop Detection</w:t>
      </w:r>
      <w:bookmarkEnd w:id="2935"/>
      <w:bookmarkEnd w:id="2936"/>
      <w:bookmarkEnd w:id="2937"/>
      <w:bookmarkEnd w:id="2938"/>
      <w:bookmarkEnd w:id="2939"/>
      <w:bookmarkEnd w:id="2940"/>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1" w:name="_Toc334459750"/>
      <w:bookmarkStart w:id="2942" w:name="_Toc363228622"/>
      <w:bookmarkStart w:id="2943" w:name="_Toc333565878"/>
      <w:bookmarkStart w:id="2944" w:name="_Toc298856761"/>
      <w:bookmarkStart w:id="2945" w:name="_Toc445313393"/>
      <w:r w:rsidRPr="00677940">
        <w:rPr>
          <w:rFonts w:ascii="Calibri" w:hAnsi="Calibri"/>
        </w:rPr>
        <w:t>Understanding Self-loop Detection</w:t>
      </w:r>
      <w:bookmarkEnd w:id="2941"/>
      <w:bookmarkEnd w:id="2942"/>
      <w:bookmarkEnd w:id="2943"/>
      <w:bookmarkEnd w:id="2944"/>
      <w:bookmarkEnd w:id="2945"/>
    </w:p>
    <w:p w14:paraId="52FBDC68" w14:textId="77777777" w:rsidR="00490D42" w:rsidRPr="00677940" w:rsidRDefault="00490D42" w:rsidP="00233F7B">
      <w:pPr>
        <w:pStyle w:val="a3"/>
        <w:ind w:left="0" w:right="20"/>
        <w:rPr>
          <w:rFonts w:ascii="Calibri" w:hAnsi="Calibri"/>
        </w:rPr>
      </w:pPr>
      <w:bookmarkStart w:id="2946"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7" w:name="_Toc391575489"/>
      <w:bookmarkEnd w:id="294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7"/>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8" w:name="_Toc124060362"/>
      <w:bookmarkStart w:id="2949" w:name="_Toc334459751"/>
      <w:bookmarkStart w:id="2950" w:name="_Toc363228623"/>
      <w:bookmarkStart w:id="2951" w:name="_Toc445313394"/>
      <w:r w:rsidRPr="00677940">
        <w:rPr>
          <w:rFonts w:ascii="Calibri" w:hAnsi="Calibri"/>
        </w:rPr>
        <w:t>Default SLD Configuration</w:t>
      </w:r>
      <w:bookmarkEnd w:id="2948"/>
      <w:bookmarkEnd w:id="2949"/>
      <w:bookmarkEnd w:id="2950"/>
      <w:bookmarkEnd w:id="2951"/>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2" w:name="_Toc363228624"/>
      <w:bookmarkStart w:id="2953" w:name="_Toc124060363"/>
      <w:bookmarkStart w:id="2954" w:name="_Toc363228625"/>
      <w:bookmarkStart w:id="2955"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2"/>
      <w:bookmarkEnd w:id="2953"/>
      <w:bookmarkEnd w:id="2954"/>
      <w:bookmarkEnd w:id="2955"/>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6" w:name="_Toc124060364"/>
      <w:bookmarkStart w:id="2957" w:name="_Toc124060365"/>
      <w:bookmarkStart w:id="2958" w:name="_Toc363228626"/>
      <w:bookmarkStart w:id="2959" w:name="_Toc363228627"/>
    </w:p>
    <w:p w14:paraId="5853A391" w14:textId="77777777" w:rsidR="00490D42" w:rsidRPr="00677940" w:rsidRDefault="00490D42" w:rsidP="00233F7B">
      <w:pPr>
        <w:pStyle w:val="3"/>
        <w:ind w:left="0" w:right="20"/>
        <w:rPr>
          <w:rFonts w:ascii="Calibri" w:hAnsi="Calibri"/>
        </w:rPr>
      </w:pPr>
      <w:bookmarkStart w:id="2960" w:name="_Toc445313395"/>
      <w:r w:rsidRPr="00677940">
        <w:rPr>
          <w:rFonts w:ascii="Calibri" w:hAnsi="Calibri"/>
        </w:rPr>
        <w:t>Configuring Self-loop Detection</w:t>
      </w:r>
      <w:bookmarkEnd w:id="2956"/>
      <w:bookmarkEnd w:id="2957"/>
      <w:bookmarkEnd w:id="2958"/>
      <w:bookmarkEnd w:id="2959"/>
      <w:bookmarkEnd w:id="2960"/>
    </w:p>
    <w:p w14:paraId="1BB6DEEC" w14:textId="77777777" w:rsidR="00490D42" w:rsidRPr="00677940" w:rsidRDefault="00490D42" w:rsidP="00233F7B">
      <w:pPr>
        <w:pStyle w:val="a3"/>
        <w:ind w:left="0" w:right="20"/>
        <w:rPr>
          <w:rFonts w:ascii="Calibri" w:hAnsi="Calibri"/>
        </w:rPr>
      </w:pPr>
      <w:r w:rsidRPr="00677940">
        <w:rPr>
          <w:rFonts w:ascii="Calibri" w:hAnsi="Calibri"/>
        </w:rPr>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1" w:name="_Toc363228628"/>
      <w:bookmarkStart w:id="2962" w:name="_Toc363228629"/>
      <w:r w:rsidRPr="00677940">
        <w:rPr>
          <w:rFonts w:ascii="Calibri" w:hAnsi="Calibri"/>
        </w:rPr>
        <w:t>Enabling Self-loop Detection on System</w:t>
      </w:r>
      <w:bookmarkEnd w:id="2961"/>
    </w:p>
    <w:p w14:paraId="29EAA262" w14:textId="77777777"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follow the steps below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3" w:name="_Toc363228630"/>
      <w:r w:rsidRPr="00677940">
        <w:rPr>
          <w:rFonts w:ascii="Calibri" w:hAnsi="Calibri"/>
        </w:rPr>
        <w:t>Enabling Self-loop Detection</w:t>
      </w:r>
      <w:bookmarkEnd w:id="2962"/>
      <w:r w:rsidRPr="00677940">
        <w:rPr>
          <w:rFonts w:ascii="Calibri" w:hAnsi="Calibri"/>
        </w:rPr>
        <w:t xml:space="preserve"> on Interface</w:t>
      </w:r>
      <w:bookmarkEnd w:id="2963"/>
    </w:p>
    <w:p w14:paraId="7D8518C5" w14:textId="77777777"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follow the steps below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4" w:name="_Toc334459752"/>
            <w:r w:rsidRPr="00677940">
              <w:rPr>
                <w:rFonts w:ascii="Calibri" w:hAnsi="Calibri"/>
              </w:rPr>
              <w:t>Configure terminal</w:t>
            </w:r>
            <w:bookmarkEnd w:id="2964"/>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5" w:name="_Toc124060367"/>
      <w:bookmarkStart w:id="2966" w:name="_Toc363228631"/>
      <w:r w:rsidRPr="00677940">
        <w:rPr>
          <w:rFonts w:ascii="Calibri" w:hAnsi="Calibri"/>
        </w:rPr>
        <w:t>Changing t</w:t>
      </w:r>
      <w:r w:rsidR="00086FC3" w:rsidRPr="00677940">
        <w:rPr>
          <w:rFonts w:ascii="Calibri" w:hAnsi="Calibri"/>
        </w:rPr>
        <w:t xml:space="preserve">he </w:t>
      </w:r>
      <w:r w:rsidR="00490D42" w:rsidRPr="00677940">
        <w:rPr>
          <w:rFonts w:ascii="Calibri" w:hAnsi="Calibri"/>
        </w:rPr>
        <w:t>Service Status of Port</w:t>
      </w:r>
      <w:bookmarkEnd w:id="2965"/>
      <w:bookmarkEnd w:id="2966"/>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77777777"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detection function,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7"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7"/>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77777777"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77777777"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8" w:name="_Toc295894131"/>
      <w:r w:rsidRPr="00677940">
        <w:rPr>
          <w:rFonts w:ascii="Calibri" w:hAnsi="Calibri"/>
        </w:rPr>
        <w:t>Changing SLD Action</w:t>
      </w:r>
      <w:bookmarkEnd w:id="2968"/>
    </w:p>
    <w:p w14:paraId="6F90E017" w14:textId="77777777"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 xml:space="preserve">self-loop is detected. For this,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9" w:name="_Toc295987291"/>
      <w:bookmarkStart w:id="2970" w:name="_Toc296000221"/>
      <w:bookmarkStart w:id="2971" w:name="_Toc296001315"/>
      <w:bookmarkStart w:id="2972" w:name="_Toc296020346"/>
      <w:bookmarkStart w:id="2973" w:name="_Toc445313396"/>
      <w:r w:rsidRPr="00677940">
        <w:rPr>
          <w:rFonts w:ascii="Calibri" w:hAnsi="Calibri"/>
        </w:rPr>
        <w:t>Displaying Self-loop Status</w:t>
      </w:r>
      <w:bookmarkEnd w:id="2969"/>
      <w:bookmarkEnd w:id="2970"/>
      <w:bookmarkEnd w:id="2971"/>
      <w:bookmarkEnd w:id="2972"/>
      <w:bookmarkEnd w:id="2973"/>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4" w:name="_Toc296083580"/>
      <w:bookmarkStart w:id="2975" w:name="_Toc296087051"/>
      <w:bookmarkStart w:id="2976" w:name="_Toc391378364"/>
      <w:bookmarkStart w:id="2977" w:name="_Toc445313397"/>
      <w:r w:rsidRPr="00677940">
        <w:rPr>
          <w:rFonts w:ascii="Calibri" w:hAnsi="Calibri"/>
        </w:rPr>
        <w:t>BFD (Bidirectional Forwarding Detection)</w:t>
      </w:r>
      <w:bookmarkEnd w:id="2974"/>
      <w:bookmarkEnd w:id="2975"/>
      <w:bookmarkEnd w:id="2976"/>
      <w:bookmarkEnd w:id="2977"/>
    </w:p>
    <w:p w14:paraId="093D790B" w14:textId="77777777" w:rsidR="00490D42" w:rsidRPr="00677940" w:rsidRDefault="00490D42" w:rsidP="0021019A">
      <w:pPr>
        <w:pStyle w:val="-1"/>
        <w:ind w:right="20"/>
        <w:rPr>
          <w:rFonts w:ascii="Calibri" w:hAnsi="Calibri"/>
        </w:rPr>
      </w:pPr>
      <w:bookmarkStart w:id="2978" w:name="_Toc296176561"/>
      <w:bookmarkStart w:id="2979" w:name="_Toc296177336"/>
      <w:bookmarkStart w:id="2980" w:name="_Toc296180943"/>
      <w:bookmarkStart w:id="2981" w:name="_Toc296182020"/>
      <w:bookmarkStart w:id="2982" w:name="_Toc296182794"/>
      <w:bookmarkStart w:id="2983" w:name="_Toc296184033"/>
      <w:bookmarkStart w:id="2984" w:name="_Toc296339863"/>
      <w:bookmarkStart w:id="2985" w:name="_Toc296340643"/>
      <w:bookmarkStart w:id="2986" w:name="_Toc296671357"/>
      <w:bookmarkStart w:id="2987" w:name="_Toc296671836"/>
      <w:bookmarkStart w:id="2988" w:name="_Toc296690656"/>
      <w:bookmarkStart w:id="2989" w:name="_Toc296959265"/>
      <w:bookmarkStart w:id="2990" w:name="_Toc297822537"/>
      <w:bookmarkStart w:id="2991" w:name="_Toc306024389"/>
      <w:bookmarkStart w:id="2992" w:name="_Toc306029284"/>
      <w:bookmarkStart w:id="2993" w:name="_Toc306092041"/>
      <w:bookmarkStart w:id="2994" w:name="_Toc306093378"/>
      <w:bookmarkStart w:id="2995" w:name="_Toc306283345"/>
      <w:bookmarkStart w:id="2996" w:name="_Toc306284150"/>
      <w:bookmarkStart w:id="2997" w:name="_Toc306284955"/>
      <w:bookmarkStart w:id="2998" w:name="_Toc325378223"/>
      <w:bookmarkStart w:id="2999" w:name="_Toc327782413"/>
      <w:bookmarkStart w:id="3000" w:name="_Toc329073632"/>
      <w:bookmarkStart w:id="3001" w:name="_Toc329076574"/>
      <w:bookmarkStart w:id="3002" w:name="_Toc335384414"/>
      <w:bookmarkStart w:id="3003" w:name="_Toc335385227"/>
      <w:bookmarkStart w:id="3004" w:name="_Toc335386040"/>
      <w:bookmarkStart w:id="3005" w:name="_Toc335640818"/>
      <w:bookmarkStart w:id="3006" w:name="_Toc336588078"/>
      <w:bookmarkStart w:id="3007" w:name="_Toc336589647"/>
      <w:bookmarkStart w:id="3008" w:name="_Toc336590517"/>
      <w:bookmarkStart w:id="3009" w:name="_Toc336591253"/>
      <w:bookmarkStart w:id="3010" w:name="_Toc336604870"/>
      <w:bookmarkStart w:id="3011" w:name="_Toc336605850"/>
      <w:bookmarkStart w:id="3012" w:name="_Toc337193667"/>
      <w:bookmarkStart w:id="3013" w:name="_Toc337194474"/>
      <w:bookmarkStart w:id="3014" w:name="_Toc337195550"/>
      <w:bookmarkStart w:id="3015" w:name="_Toc337196310"/>
      <w:bookmarkStart w:id="3016" w:name="_Toc337197070"/>
      <w:bookmarkStart w:id="3017" w:name="_Toc337199460"/>
      <w:bookmarkStart w:id="3018" w:name="_Toc337200258"/>
      <w:bookmarkStart w:id="3019" w:name="_Toc337201174"/>
      <w:bookmarkStart w:id="3020" w:name="_Toc337728701"/>
      <w:bookmarkStart w:id="3021" w:name="_Toc337819174"/>
      <w:bookmarkStart w:id="3022" w:name="_Toc338755998"/>
      <w:bookmarkStart w:id="3023" w:name="_Toc339539511"/>
      <w:bookmarkStart w:id="3024" w:name="_Toc340647723"/>
      <w:bookmarkStart w:id="3025" w:name="_Toc340663643"/>
      <w:bookmarkStart w:id="3026" w:name="_Toc341455533"/>
      <w:bookmarkStart w:id="3027" w:name="_Toc341693771"/>
      <w:bookmarkStart w:id="3028" w:name="_Toc341699505"/>
      <w:bookmarkStart w:id="3029" w:name="_Toc341886329"/>
      <w:bookmarkStart w:id="3030" w:name="_Toc341976126"/>
      <w:bookmarkStart w:id="3031" w:name="_Toc342046096"/>
      <w:bookmarkStart w:id="3032" w:name="_Toc343863881"/>
      <w:bookmarkStart w:id="3033" w:name="_Toc348529231"/>
      <w:bookmarkStart w:id="3034" w:name="_Toc348536305"/>
      <w:bookmarkStart w:id="3035" w:name="_Toc348537249"/>
      <w:bookmarkStart w:id="3036" w:name="_Toc348538194"/>
      <w:bookmarkStart w:id="3037" w:name="_Toc348539139"/>
      <w:bookmarkStart w:id="3038" w:name="_Toc348540084"/>
      <w:bookmarkStart w:id="3039" w:name="_Toc348541029"/>
      <w:bookmarkStart w:id="3040" w:name="_Toc348541974"/>
      <w:bookmarkStart w:id="3041" w:name="_Toc348542919"/>
      <w:bookmarkStart w:id="3042" w:name="_Toc348624844"/>
      <w:bookmarkStart w:id="3043" w:name="_Toc348625789"/>
      <w:bookmarkStart w:id="3044" w:name="_Toc354409710"/>
      <w:bookmarkStart w:id="3045" w:name="_Toc354416025"/>
      <w:bookmarkStart w:id="3046" w:name="_Toc259459576"/>
      <w:bookmarkStart w:id="3047" w:name="_Toc363228633"/>
      <w:bookmarkStart w:id="3048" w:name="_Toc259459577"/>
      <w:bookmarkStart w:id="3049" w:name="_Toc363228634"/>
      <w:bookmarkStart w:id="3050" w:name="_Toc259459597"/>
      <w:bookmarkStart w:id="3051"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6593E4A" w14:textId="77777777" w:rsidR="00490D42" w:rsidRPr="00677940" w:rsidRDefault="00490D42" w:rsidP="0021019A">
      <w:pPr>
        <w:pStyle w:val="a3"/>
        <w:ind w:right="20"/>
        <w:rPr>
          <w:rFonts w:ascii="Calibri" w:hAnsi="Calibri"/>
        </w:rPr>
      </w:pPr>
      <w:r w:rsidRPr="00677940">
        <w:rPr>
          <w:rFonts w:ascii="Calibri" w:hAnsi="Calibri"/>
        </w:rPr>
        <w:t>This chapter consists of the following 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2" w:name="_Toc361679453"/>
      <w:bookmarkStart w:id="3053" w:name="_Toc259459598"/>
      <w:bookmarkStart w:id="3054" w:name="_Toc445313398"/>
      <w:r w:rsidRPr="00677940">
        <w:rPr>
          <w:rFonts w:ascii="Calibri" w:hAnsi="Calibri"/>
        </w:rPr>
        <w:t>Understanding BFD</w:t>
      </w:r>
      <w:bookmarkEnd w:id="3052"/>
      <w:bookmarkEnd w:id="3053"/>
      <w:bookmarkEnd w:id="3054"/>
    </w:p>
    <w:p w14:paraId="02E4B73A" w14:textId="77777777" w:rsidR="00047160" w:rsidRPr="00677940" w:rsidRDefault="00047160" w:rsidP="005C7CFC">
      <w:pPr>
        <w:pStyle w:val="3"/>
        <w:ind w:left="0" w:right="20"/>
        <w:rPr>
          <w:rFonts w:ascii="Calibri" w:hAnsi="Calibri"/>
        </w:rPr>
      </w:pPr>
      <w:bookmarkStart w:id="3055" w:name="_Toc361679454"/>
      <w:bookmarkStart w:id="3056" w:name="_Ref340590658"/>
      <w:bookmarkStart w:id="3057" w:name="_Toc445313399"/>
      <w:r w:rsidRPr="00677940">
        <w:rPr>
          <w:rFonts w:ascii="Calibri" w:hAnsi="Calibri"/>
        </w:rPr>
        <w:t>BFD Operation</w:t>
      </w:r>
      <w:bookmarkEnd w:id="3055"/>
      <w:bookmarkEnd w:id="3056"/>
      <w:bookmarkEnd w:id="3057"/>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8" w:name="_Toc259459578"/>
      <w:bookmarkStart w:id="3059" w:name="_Toc363228635"/>
      <w:bookmarkStart w:id="3060"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8"/>
      <w:bookmarkEnd w:id="3059"/>
      <w:bookmarkEnd w:id="3060"/>
    </w:p>
    <w:p w14:paraId="64BDCFA8" w14:textId="77777777" w:rsidR="00047160" w:rsidRPr="00677940" w:rsidRDefault="00047160" w:rsidP="005C7CFC">
      <w:pPr>
        <w:pStyle w:val="a3"/>
        <w:ind w:left="0" w:right="20"/>
        <w:rPr>
          <w:rFonts w:ascii="Calibri" w:hAnsi="Calibri"/>
        </w:rPr>
      </w:pPr>
      <w:r w:rsidRPr="00677940">
        <w:rPr>
          <w:rFonts w:ascii="Calibri" w:hAnsi="Calibri"/>
        </w:rPr>
        <w:t xml:space="preserve">The following 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1" w:name="_Toc259459579"/>
      <w:bookmarkStart w:id="3062" w:name="_Toc363228636"/>
      <w:bookmarkStart w:id="3063" w:name="_Toc259459599"/>
      <w:bookmarkStart w:id="3064"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1"/>
      <w:bookmarkEnd w:id="3062"/>
      <w:bookmarkEnd w:id="3063"/>
      <w:bookmarkEnd w:id="3064"/>
    </w:p>
    <w:p w14:paraId="00FD3E1C" w14:textId="77777777" w:rsidR="00047160" w:rsidRPr="00677940" w:rsidRDefault="00047160" w:rsidP="005C7CFC">
      <w:pPr>
        <w:pStyle w:val="3"/>
        <w:ind w:left="0" w:right="20"/>
        <w:rPr>
          <w:rFonts w:ascii="Calibri" w:hAnsi="Calibri"/>
        </w:rPr>
      </w:pPr>
      <w:bookmarkStart w:id="3065" w:name="_Toc361679455"/>
      <w:bookmarkStart w:id="3066" w:name="_Toc259459600"/>
      <w:bookmarkStart w:id="3067" w:name="_Toc445313400"/>
      <w:r w:rsidRPr="00677940">
        <w:rPr>
          <w:rFonts w:ascii="Calibri" w:hAnsi="Calibri"/>
        </w:rPr>
        <w:t>Benefits of using BFD for Failure Detection</w:t>
      </w:r>
      <w:bookmarkEnd w:id="3065"/>
      <w:bookmarkEnd w:id="3066"/>
      <w:bookmarkEnd w:id="3067"/>
    </w:p>
    <w:p w14:paraId="0E44716C" w14:textId="77777777"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as follows: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8" w:name="_Toc361679456"/>
      <w:bookmarkStart w:id="3069" w:name="_Toc259459580"/>
      <w:bookmarkStart w:id="3070" w:name="_Toc445313401"/>
      <w:r w:rsidRPr="00677940">
        <w:rPr>
          <w:rFonts w:ascii="Calibri" w:hAnsi="Calibri"/>
        </w:rPr>
        <w:t>BFD Session Type</w:t>
      </w:r>
      <w:bookmarkEnd w:id="3068"/>
      <w:bookmarkEnd w:id="3069"/>
      <w:bookmarkEnd w:id="3070"/>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621DC627" w:rsidR="00047160" w:rsidRPr="00677940" w:rsidRDefault="00047160" w:rsidP="005C7CFC">
      <w:pPr>
        <w:pStyle w:val="a3"/>
        <w:ind w:left="0" w:right="20"/>
        <w:rPr>
          <w:rFonts w:ascii="Calibri" w:hAnsi="Calibri"/>
        </w:rPr>
      </w:pPr>
      <w:r w:rsidRPr="00677940">
        <w:rPr>
          <w:rFonts w:ascii="Calibri" w:hAnsi="Calibri"/>
        </w:rPr>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1" w:name="_Toc363228637"/>
      <w:bookmarkStart w:id="3072" w:name="_Toc250454101"/>
      <w:bookmarkStart w:id="3073"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1"/>
      <w:bookmarkEnd w:id="3072"/>
      <w:bookmarkEnd w:id="3073"/>
    </w:p>
    <w:p w14:paraId="6DB1FF6A" w14:textId="77777777" w:rsidR="00723426" w:rsidRPr="00677940" w:rsidRDefault="00723426" w:rsidP="005C7CFC">
      <w:pPr>
        <w:pStyle w:val="a3"/>
        <w:ind w:left="0" w:right="20"/>
        <w:rPr>
          <w:rFonts w:ascii="Calibri" w:hAnsi="Calibri"/>
        </w:rPr>
      </w:pPr>
      <w:r w:rsidRPr="00677940">
        <w:rPr>
          <w:rFonts w:ascii="Calibri" w:hAnsi="Calibri"/>
        </w:rPr>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4" w:name="_Toc259459581"/>
      <w:bookmarkStart w:id="3075" w:name="_Toc363228638"/>
      <w:bookmarkStart w:id="3076"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4"/>
      <w:bookmarkEnd w:id="3075"/>
      <w:bookmarkEnd w:id="3076"/>
    </w:p>
    <w:p w14:paraId="152E7785" w14:textId="77777777" w:rsidR="00047160" w:rsidRPr="00677940" w:rsidRDefault="00047160" w:rsidP="005C7CFC">
      <w:pPr>
        <w:pStyle w:val="3"/>
        <w:ind w:left="0" w:right="20"/>
        <w:rPr>
          <w:rFonts w:ascii="Calibri" w:hAnsi="Calibri"/>
        </w:rPr>
      </w:pPr>
      <w:bookmarkStart w:id="3077" w:name="_Toc250454102"/>
      <w:bookmarkStart w:id="3078" w:name="_Toc259459582"/>
      <w:bookmarkStart w:id="3079" w:name="_Toc363228639"/>
      <w:bookmarkStart w:id="3080" w:name="_Toc445313402"/>
      <w:r w:rsidRPr="00677940">
        <w:rPr>
          <w:rFonts w:ascii="Calibri" w:hAnsi="Calibri"/>
        </w:rPr>
        <w:t>BFD Version Interoperability</w:t>
      </w:r>
      <w:bookmarkEnd w:id="3077"/>
      <w:bookmarkEnd w:id="3078"/>
      <w:bookmarkEnd w:id="3079"/>
      <w:bookmarkEnd w:id="3080"/>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1" w:name="_Toc8448089"/>
      <w:bookmarkStart w:id="3082" w:name="_Toc259459583"/>
      <w:bookmarkStart w:id="3083" w:name="_Toc445313403"/>
      <w:r w:rsidRPr="00677940">
        <w:rPr>
          <w:rFonts w:ascii="Calibri" w:hAnsi="Calibri"/>
        </w:rPr>
        <w:t>BFD Restrictions</w:t>
      </w:r>
      <w:bookmarkEnd w:id="3081"/>
      <w:bookmarkEnd w:id="3082"/>
      <w:bookmarkEnd w:id="3083"/>
    </w:p>
    <w:p w14:paraId="32B7107C" w14:textId="0BC6B178"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as follows: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the following 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4" w:name="_Toc363228640"/>
      <w:bookmarkStart w:id="3085" w:name="_Toc259459584"/>
      <w:bookmarkStart w:id="3086" w:name="_Toc363228641"/>
      <w:bookmarkStart w:id="3087" w:name="_Toc445313404"/>
      <w:r w:rsidRPr="00677940">
        <w:rPr>
          <w:rFonts w:ascii="Calibri" w:hAnsi="Calibri"/>
        </w:rPr>
        <w:t>Default BFD Configuration</w:t>
      </w:r>
      <w:bookmarkEnd w:id="3084"/>
      <w:bookmarkEnd w:id="3085"/>
      <w:bookmarkEnd w:id="3086"/>
      <w:bookmarkEnd w:id="3087"/>
    </w:p>
    <w:p w14:paraId="247502A8" w14:textId="77777777" w:rsidR="00047160" w:rsidRPr="00677940" w:rsidRDefault="00047160" w:rsidP="00AD125B">
      <w:pPr>
        <w:pStyle w:val="a3"/>
        <w:ind w:left="0" w:right="20"/>
        <w:rPr>
          <w:rFonts w:ascii="Calibri" w:hAnsi="Calibri"/>
        </w:rPr>
      </w:pPr>
      <w:r w:rsidRPr="00677940">
        <w:rPr>
          <w:rFonts w:ascii="Calibri" w:hAnsi="Calibri"/>
        </w:rPr>
        <w:t>The following table shows the basic BFD configuration:</w:t>
      </w:r>
    </w:p>
    <w:p w14:paraId="37F3AFB6" w14:textId="77777777" w:rsidR="00086FC3" w:rsidRPr="00677940" w:rsidRDefault="00086FC3" w:rsidP="00AD125B">
      <w:pPr>
        <w:pStyle w:val="afffff3"/>
        <w:ind w:left="0" w:right="20"/>
        <w:rPr>
          <w:rFonts w:ascii="Calibri" w:hAnsi="Calibri"/>
        </w:rPr>
      </w:pPr>
      <w:bookmarkStart w:id="3088"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9" w:name="_Toc259459585"/>
      <w:bookmarkStart w:id="3090" w:name="_Toc363228642"/>
      <w:bookmarkStart w:id="3091" w:name="_Toc445313405"/>
      <w:r w:rsidRPr="00677940">
        <w:rPr>
          <w:rFonts w:ascii="Calibri" w:hAnsi="Calibri"/>
        </w:rPr>
        <w:t>Configuring BFD</w:t>
      </w:r>
      <w:bookmarkEnd w:id="3089"/>
      <w:bookmarkEnd w:id="3090"/>
      <w:bookmarkEnd w:id="3091"/>
    </w:p>
    <w:p w14:paraId="3682FCA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 as follows:</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2" w:name="_Toc243819328"/>
      <w:bookmarkStart w:id="3093" w:name="_Toc259459586"/>
      <w:bookmarkStart w:id="3094" w:name="_Toc445313406"/>
      <w:r w:rsidRPr="00677940">
        <w:rPr>
          <w:rFonts w:ascii="Calibri" w:hAnsi="Calibri"/>
        </w:rPr>
        <w:t>Configuring BFD session parameters on the interface</w:t>
      </w:r>
      <w:bookmarkEnd w:id="3092"/>
      <w:bookmarkEnd w:id="3093"/>
      <w:bookmarkEnd w:id="3094"/>
    </w:p>
    <w:p w14:paraId="742298C2"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parameters on the interface, do the following tasks:</w:t>
      </w:r>
    </w:p>
    <w:p w14:paraId="6E4B2FA1" w14:textId="77777777" w:rsidR="00086FC3" w:rsidRPr="00677940" w:rsidRDefault="00086FC3" w:rsidP="00AD125B">
      <w:pPr>
        <w:pStyle w:val="afffff3"/>
        <w:spacing w:line="240" w:lineRule="auto"/>
        <w:ind w:left="0" w:right="20"/>
        <w:rPr>
          <w:rFonts w:ascii="Calibri" w:hAnsi="Calibri"/>
        </w:rPr>
      </w:pPr>
      <w:bookmarkStart w:id="3095" w:name="_Toc363228643"/>
      <w:bookmarkStart w:id="3096"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5"/>
      <w:bookmarkEnd w:id="3096"/>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7" w:name="_Toc243819329"/>
      <w:bookmarkStart w:id="3098" w:name="_Toc445313407"/>
      <w:r w:rsidRPr="00677940">
        <w:rPr>
          <w:rFonts w:ascii="Calibri" w:hAnsi="Calibri"/>
        </w:rPr>
        <w:t>Configuring multi-hop BFD session parameters</w:t>
      </w:r>
      <w:bookmarkEnd w:id="3097"/>
      <w:bookmarkEnd w:id="3098"/>
    </w:p>
    <w:p w14:paraId="0F352CF6"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must configure multi-hop BFD session parameters per BFD peer. To configure multi-hop BFD session parameters, do the following tasks:</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9" w:name="_Toc259459587"/>
      <w:bookmarkStart w:id="3100"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9"/>
      <w:bookmarkEnd w:id="3100"/>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1" w:name="_Toc363228644"/>
      <w:bookmarkStart w:id="3102" w:name="_Toc445313408"/>
      <w:r w:rsidRPr="00677940">
        <w:rPr>
          <w:rFonts w:ascii="Calibri" w:hAnsi="Calibri"/>
        </w:rPr>
        <w:t>Configuring BFD support for BGP</w:t>
      </w:r>
      <w:bookmarkEnd w:id="3101"/>
      <w:bookmarkEnd w:id="3102"/>
    </w:p>
    <w:p w14:paraId="23E2FFD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on BGP, do the following tasks.</w:t>
      </w:r>
    </w:p>
    <w:p w14:paraId="567E7728" w14:textId="77777777" w:rsidR="00086FC3" w:rsidRPr="00677940" w:rsidRDefault="00086FC3" w:rsidP="00AD125B">
      <w:pPr>
        <w:pStyle w:val="afffff3"/>
        <w:spacing w:line="240" w:lineRule="auto"/>
        <w:ind w:left="0" w:right="20"/>
        <w:rPr>
          <w:rFonts w:ascii="Calibri" w:hAnsi="Calibri"/>
        </w:rPr>
      </w:pPr>
      <w:bookmarkStart w:id="3103" w:name="_Toc259459588"/>
      <w:bookmarkStart w:id="3104"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3"/>
      <w:bookmarkEnd w:id="3104"/>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5" w:name="_Toc363228645"/>
      <w:bookmarkStart w:id="3106" w:name="_Toc250454105"/>
      <w:bookmarkStart w:id="3107" w:name="_Toc445313409"/>
      <w:r w:rsidRPr="00677940">
        <w:rPr>
          <w:rFonts w:ascii="Calibri" w:hAnsi="Calibri"/>
        </w:rPr>
        <w:t>Configuring BFD support for OSPF</w:t>
      </w:r>
      <w:bookmarkEnd w:id="3105"/>
      <w:bookmarkEnd w:id="3106"/>
      <w:bookmarkEnd w:id="3107"/>
    </w:p>
    <w:p w14:paraId="3A44506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can configure BFD on OSPF with the following ways.</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all OSPF interface, do the following tasks:</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8" w:name="_Toc259459589"/>
      <w:bookmarkStart w:id="3109" w:name="_Toc3915753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8"/>
      <w:bookmarkEnd w:id="3109"/>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the specific OSPF interface, do the following tasks:</w:t>
      </w:r>
    </w:p>
    <w:p w14:paraId="4B0B27CD" w14:textId="77777777" w:rsidR="00086FC3" w:rsidRPr="00677940" w:rsidRDefault="00086FC3" w:rsidP="00AD125B">
      <w:pPr>
        <w:pStyle w:val="afffff3"/>
        <w:spacing w:line="240" w:lineRule="auto"/>
        <w:ind w:left="0" w:right="20"/>
        <w:rPr>
          <w:rFonts w:ascii="Calibri" w:hAnsi="Calibri"/>
        </w:rPr>
      </w:pPr>
      <w:bookmarkStart w:id="3110" w:name="_Toc363228646"/>
      <w:bookmarkStart w:id="3111"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0"/>
      <w:bookmarkEnd w:id="3111"/>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2" w:name="_Toc259459590"/>
      <w:bookmarkStart w:id="3113" w:name="_Toc445313410"/>
      <w:r w:rsidRPr="00677940">
        <w:rPr>
          <w:rFonts w:ascii="Calibri" w:hAnsi="Calibri"/>
        </w:rPr>
        <w:t>Configuring BFD support for Static routing</w:t>
      </w:r>
      <w:bookmarkEnd w:id="3112"/>
      <w:bookmarkEnd w:id="3113"/>
    </w:p>
    <w:p w14:paraId="1AECF192" w14:textId="77777777"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To configure BFD for Static routing, do the following tasks:</w:t>
      </w:r>
    </w:p>
    <w:p w14:paraId="0EFC268A" w14:textId="77777777" w:rsidR="00086FC3" w:rsidRPr="00677940" w:rsidRDefault="00086FC3" w:rsidP="00AD125B">
      <w:pPr>
        <w:pStyle w:val="afffff3"/>
        <w:spacing w:line="240" w:lineRule="auto"/>
        <w:ind w:left="0" w:right="20"/>
        <w:rPr>
          <w:rFonts w:ascii="Calibri" w:hAnsi="Calibri"/>
        </w:rPr>
      </w:pPr>
      <w:bookmarkStart w:id="3114" w:name="_Toc363228647"/>
      <w:bookmarkStart w:id="3115"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4"/>
      <w:bookmarkEnd w:id="3115"/>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6" w:name="_Toc259459591"/>
      <w:bookmarkStart w:id="3117" w:name="_Toc363228648"/>
      <w:bookmarkStart w:id="3118" w:name="_Toc445313411"/>
      <w:r w:rsidRPr="00677940">
        <w:rPr>
          <w:rFonts w:ascii="Calibri" w:hAnsi="Calibri"/>
        </w:rPr>
        <w:t>Configuring Passive Mode on the Interface</w:t>
      </w:r>
      <w:bookmarkEnd w:id="3116"/>
      <w:bookmarkEnd w:id="3117"/>
      <w:bookmarkEnd w:id="3118"/>
    </w:p>
    <w:p w14:paraId="0456B7EF"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with the following tasks.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9"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9"/>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0" w:name="OLE_LINK3"/>
      <w:bookmarkStart w:id="3121" w:name="OLE_LINK4"/>
      <w:bookmarkStart w:id="3122" w:name="_Toc445313412"/>
      <w:r w:rsidRPr="00677940">
        <w:rPr>
          <w:rFonts w:ascii="Calibri" w:hAnsi="Calibri"/>
        </w:rPr>
        <w:t>Configuring BFD Echo Mode</w:t>
      </w:r>
      <w:bookmarkEnd w:id="3120"/>
      <w:bookmarkEnd w:id="3121"/>
      <w:bookmarkEnd w:id="3122"/>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3" w:name="_Toc259459592"/>
      <w:bookmarkStart w:id="3124"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3"/>
      <w:bookmarkEnd w:id="3124"/>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5" w:name="_Toc363228649"/>
      <w:bookmarkStart w:id="3126" w:name="_Toc445313413"/>
      <w:r w:rsidRPr="00677940">
        <w:rPr>
          <w:rFonts w:ascii="Calibri" w:hAnsi="Calibri"/>
        </w:rPr>
        <w:t>Configuring BFD slow timer</w:t>
      </w:r>
      <w:bookmarkEnd w:id="3125"/>
      <w:bookmarkEnd w:id="3126"/>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7" w:name="_Toc250454109"/>
      <w:bookmarkStart w:id="3128"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7"/>
      <w:bookmarkEnd w:id="3128"/>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9" w:name="_Toc259459593"/>
            <w:bookmarkStart w:id="3130"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9"/>
            <w:bookmarkEnd w:id="3130"/>
          </w:p>
        </w:tc>
      </w:tr>
    </w:tbl>
    <w:p w14:paraId="5BB08B2B" w14:textId="77777777" w:rsidR="00047160" w:rsidRPr="00677940" w:rsidRDefault="00047160" w:rsidP="00AD125B">
      <w:pPr>
        <w:pStyle w:val="3"/>
        <w:ind w:left="0" w:right="20"/>
        <w:rPr>
          <w:rFonts w:ascii="Calibri" w:hAnsi="Calibri"/>
        </w:rPr>
      </w:pPr>
      <w:bookmarkStart w:id="3131" w:name="_Toc250454110"/>
      <w:bookmarkStart w:id="3132" w:name="_Toc259459594"/>
      <w:bookmarkStart w:id="3133" w:name="_Toc445313414"/>
      <w:r w:rsidRPr="00677940">
        <w:rPr>
          <w:rFonts w:ascii="Calibri" w:hAnsi="Calibri"/>
        </w:rPr>
        <w:t>Displaying BFD information</w:t>
      </w:r>
      <w:bookmarkEnd w:id="3131"/>
      <w:bookmarkEnd w:id="3132"/>
      <w:bookmarkEnd w:id="3133"/>
    </w:p>
    <w:p w14:paraId="1ED7E822" w14:textId="77777777" w:rsidR="00086FC3" w:rsidRPr="00677940" w:rsidRDefault="00086FC3" w:rsidP="00AD125B">
      <w:pPr>
        <w:pStyle w:val="afffff3"/>
        <w:spacing w:line="240" w:lineRule="auto"/>
        <w:ind w:left="0" w:right="20"/>
        <w:rPr>
          <w:rFonts w:ascii="Calibri" w:hAnsi="Calibri"/>
        </w:rPr>
      </w:pPr>
      <w:bookmarkStart w:id="3134" w:name="_Toc363228651"/>
      <w:bookmarkStart w:id="3135"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4"/>
      <w:bookmarkEnd w:id="3135"/>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6" w:name="_Toc445313415"/>
      <w:r w:rsidRPr="00677940">
        <w:rPr>
          <w:rFonts w:ascii="Calibri" w:hAnsi="Calibri"/>
        </w:rPr>
        <w:t>BFD Configuration Samples</w:t>
      </w:r>
      <w:bookmarkEnd w:id="3136"/>
    </w:p>
    <w:p w14:paraId="4C7DCDED" w14:textId="77777777" w:rsidR="00047160" w:rsidRPr="00677940" w:rsidRDefault="00047160" w:rsidP="00AC10B9">
      <w:pPr>
        <w:pStyle w:val="a3"/>
        <w:ind w:left="0" w:right="20"/>
        <w:rPr>
          <w:rFonts w:ascii="Calibri" w:hAnsi="Calibri"/>
        </w:rPr>
      </w:pPr>
      <w:r w:rsidRPr="00677940">
        <w:rPr>
          <w:rFonts w:ascii="Calibri" w:hAnsi="Calibri"/>
        </w:rPr>
        <w:t>The section includes the following 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7" w:name="_Toc250454111"/>
      <w:bookmarkStart w:id="3138" w:name="_Toc259459595"/>
      <w:bookmarkStart w:id="3139" w:name="_Toc363228652"/>
      <w:bookmarkStart w:id="3140" w:name="_Toc445313416"/>
      <w:r w:rsidRPr="00677940">
        <w:rPr>
          <w:rFonts w:ascii="Calibri" w:hAnsi="Calibri"/>
        </w:rPr>
        <w:t>Sample One: Configuring BFD in an OSPF Network</w:t>
      </w:r>
      <w:bookmarkEnd w:id="3137"/>
      <w:bookmarkEnd w:id="3138"/>
      <w:bookmarkEnd w:id="3139"/>
      <w:bookmarkEnd w:id="3140"/>
    </w:p>
    <w:p w14:paraId="0A60776B" w14:textId="77777777"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OSPF network. Let us assume the following 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1"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1"/>
    </w:p>
    <w:p w14:paraId="32250018" w14:textId="77777777" w:rsidR="00047160" w:rsidRPr="00677940" w:rsidRDefault="00047160" w:rsidP="00AC10B9">
      <w:pPr>
        <w:pStyle w:val="a3"/>
        <w:ind w:left="0" w:right="20"/>
        <w:rPr>
          <w:rFonts w:ascii="Calibri" w:hAnsi="Calibri"/>
        </w:rPr>
      </w:pPr>
      <w:r w:rsidRPr="00677940">
        <w:rPr>
          <w:rFonts w:ascii="Calibri" w:hAnsi="Calibri"/>
        </w:rPr>
        <w:t>You must set BFD on OSPF interface. To set BFD on OSPF interface, do the following tasks:</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77777777" w:rsidR="00047160" w:rsidRPr="00677940" w:rsidRDefault="00047160" w:rsidP="00AC10B9">
      <w:pPr>
        <w:pStyle w:val="a3"/>
        <w:ind w:left="0" w:right="20"/>
        <w:rPr>
          <w:rFonts w:ascii="Calibri" w:hAnsi="Calibri"/>
        </w:rPr>
      </w:pPr>
      <w:r w:rsidRPr="00677940">
        <w:rPr>
          <w:rFonts w:ascii="Calibri" w:hAnsi="Calibri"/>
        </w:rPr>
        <w:t>To use BFD on all OSPF interface, do the following tasks:</w:t>
      </w:r>
    </w:p>
    <w:p w14:paraId="1475E811" w14:textId="77777777" w:rsidR="00086FC3" w:rsidRPr="00677940" w:rsidRDefault="00086FC3" w:rsidP="00AC10B9">
      <w:pPr>
        <w:pStyle w:val="afffff3"/>
        <w:ind w:left="0" w:right="20"/>
        <w:rPr>
          <w:rFonts w:ascii="Calibri" w:hAnsi="Calibri"/>
        </w:rPr>
      </w:pPr>
      <w:bookmarkStart w:id="3142"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2"/>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77777777" w:rsidR="00047160" w:rsidRPr="00677940" w:rsidRDefault="00047160" w:rsidP="00AC10B9">
      <w:pPr>
        <w:pStyle w:val="a3"/>
        <w:ind w:left="0" w:right="20"/>
        <w:rPr>
          <w:rFonts w:ascii="Calibri" w:hAnsi="Calibri"/>
        </w:rPr>
      </w:pPr>
      <w:r w:rsidRPr="00677940">
        <w:rPr>
          <w:rFonts w:ascii="Calibri" w:hAnsi="Calibri"/>
        </w:rPr>
        <w:t xml:space="preserve">The configuration of </w:t>
      </w:r>
      <w:r w:rsidR="00AC10B9" w:rsidRPr="00677940">
        <w:rPr>
          <w:rFonts w:ascii="Calibri" w:hAnsi="Calibri"/>
        </w:rPr>
        <w:t xml:space="preserve">the </w:t>
      </w:r>
      <w:r w:rsidRPr="00677940">
        <w:rPr>
          <w:rFonts w:ascii="Calibri" w:hAnsi="Calibri"/>
        </w:rPr>
        <w:t>switch is as follows:</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77777777" w:rsidR="00047160" w:rsidRPr="00677940" w:rsidRDefault="00047160" w:rsidP="00AC10B9">
      <w:pPr>
        <w:pStyle w:val="a3"/>
        <w:ind w:left="0" w:right="20"/>
        <w:rPr>
          <w:rFonts w:ascii="Calibri" w:hAnsi="Calibri"/>
        </w:rPr>
      </w:pPr>
      <w:r w:rsidRPr="00677940">
        <w:rPr>
          <w:rFonts w:ascii="Calibri" w:hAnsi="Calibri"/>
        </w:rPr>
        <w:t>To use BFD on specific OSPF interface, do the following tasks:</w:t>
      </w:r>
    </w:p>
    <w:p w14:paraId="756E068A" w14:textId="77777777" w:rsidR="00086FC3" w:rsidRPr="00677940" w:rsidRDefault="00086FC3" w:rsidP="00AC10B9">
      <w:pPr>
        <w:pStyle w:val="afffff3"/>
        <w:ind w:left="0" w:right="20"/>
        <w:rPr>
          <w:rFonts w:ascii="Calibri" w:hAnsi="Calibri"/>
        </w:rPr>
      </w:pPr>
      <w:bookmarkStart w:id="3143"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3"/>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77777777" w:rsidR="00047160" w:rsidRPr="00677940" w:rsidRDefault="00047160" w:rsidP="00AC10B9">
      <w:pPr>
        <w:pStyle w:val="a3"/>
        <w:ind w:left="0" w:right="20"/>
        <w:rPr>
          <w:rFonts w:ascii="Calibri" w:eastAsia="굴림"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4" w:name="_Toc250454112"/>
      <w:bookmarkStart w:id="3145" w:name="_Toc259459596"/>
      <w:bookmarkStart w:id="3146" w:name="_Toc363228653"/>
      <w:bookmarkStart w:id="3147" w:name="_Toc445313417"/>
      <w:r w:rsidRPr="00677940">
        <w:rPr>
          <w:rFonts w:ascii="Calibri" w:hAnsi="Calibri"/>
        </w:rPr>
        <w:t>Sample Two: Configuring BFD in a BGP Network</w:t>
      </w:r>
      <w:bookmarkEnd w:id="3144"/>
      <w:bookmarkEnd w:id="3145"/>
      <w:bookmarkEnd w:id="3146"/>
      <w:bookmarkEnd w:id="3147"/>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8"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8"/>
    </w:p>
    <w:p w14:paraId="7BD87B0A" w14:textId="77777777"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 following two cases.</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77777777" w:rsidR="00047160" w:rsidRPr="00677940" w:rsidRDefault="00047160" w:rsidP="00AC10B9">
      <w:pPr>
        <w:pStyle w:val="a3"/>
        <w:ind w:left="0" w:right="20"/>
        <w:rPr>
          <w:rFonts w:ascii="Calibri" w:hAnsi="Calibri"/>
        </w:rPr>
      </w:pPr>
      <w:r w:rsidRPr="00677940">
        <w:rPr>
          <w:rFonts w:ascii="Calibri" w:hAnsi="Calibri"/>
        </w:rPr>
        <w:t>To use BFD about specific BGP peer on BGP, do the following tasks:</w:t>
      </w:r>
    </w:p>
    <w:p w14:paraId="1D45BF4A" w14:textId="22DB886E" w:rsidR="00047160" w:rsidRPr="00677940" w:rsidRDefault="00086FC3" w:rsidP="00AC10B9">
      <w:pPr>
        <w:pStyle w:val="afffff3"/>
        <w:ind w:left="0" w:right="20"/>
        <w:rPr>
          <w:rFonts w:ascii="Calibri" w:hAnsi="Calibri"/>
        </w:rPr>
      </w:pPr>
      <w:bookmarkStart w:id="3149"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9"/>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7777777" w:rsidR="00047160" w:rsidRPr="00677940" w:rsidRDefault="00047160" w:rsidP="00AC10B9">
      <w:pPr>
        <w:pStyle w:val="a3"/>
        <w:ind w:left="0" w:right="20"/>
        <w:rPr>
          <w:rFonts w:ascii="Calibri" w:hAnsi="Calibri"/>
        </w:rPr>
      </w:pPr>
      <w:r w:rsidRPr="00677940">
        <w:rPr>
          <w:rFonts w:ascii="Calibri" w:hAnsi="Calibri"/>
        </w:rPr>
        <w:t>To use BFD on internal BGP, do the following tasks:</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0"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0"/>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1" w:name="_Toc295832351"/>
      <w:bookmarkStart w:id="3152" w:name="_Toc295832394"/>
      <w:bookmarkStart w:id="3153" w:name="_Toc295833070"/>
      <w:bookmarkStart w:id="3154" w:name="_Toc445313418"/>
      <w:r w:rsidRPr="00677940">
        <w:rPr>
          <w:rFonts w:ascii="Calibri" w:hAnsi="Calibri"/>
        </w:rPr>
        <w:t>Sample Three: Configuring BFD for static routing</w:t>
      </w:r>
      <w:bookmarkEnd w:id="3151"/>
      <w:bookmarkEnd w:id="3152"/>
      <w:bookmarkEnd w:id="3153"/>
      <w:bookmarkEnd w:id="3154"/>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5" w:name="_Toc295833834"/>
      <w:bookmarkStart w:id="3156"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5"/>
      <w:bookmarkEnd w:id="3156"/>
    </w:p>
    <w:p w14:paraId="4A26D791" w14:textId="77777777"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do the following tasks: </w:t>
      </w:r>
    </w:p>
    <w:p w14:paraId="4F28A5EC" w14:textId="77777777" w:rsidR="00047160" w:rsidRPr="00677940" w:rsidRDefault="00086FC3" w:rsidP="00AC10B9">
      <w:pPr>
        <w:pStyle w:val="afffff3"/>
        <w:ind w:left="0" w:right="20"/>
        <w:rPr>
          <w:rFonts w:ascii="Calibri" w:hAnsi="Calibri"/>
        </w:rPr>
      </w:pPr>
      <w:bookmarkStart w:id="3157" w:name="_Toc295836584"/>
      <w:bookmarkStart w:id="3158"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7"/>
      <w:bookmarkEnd w:id="3158"/>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77777777" w:rsidR="00047160" w:rsidRPr="00677940" w:rsidRDefault="00047160" w:rsidP="00AC10B9">
      <w:pPr>
        <w:pStyle w:val="a3"/>
        <w:ind w:left="0" w:right="20"/>
        <w:rPr>
          <w:rFonts w:ascii="Calibri" w:hAnsi="Calibri"/>
        </w:rPr>
      </w:pPr>
      <w:r w:rsidRPr="00677940">
        <w:rPr>
          <w:rFonts w:ascii="Calibri" w:hAnsi="Calibri"/>
        </w:rPr>
        <w:t>The configuration of Switch_B is as follows:</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9" w:name="_Toc295894133"/>
      <w:bookmarkStart w:id="3160" w:name="_Toc295987293"/>
      <w:bookmarkStart w:id="3161" w:name="_Toc391378366"/>
      <w:bookmarkStart w:id="3162" w:name="_Toc445313419"/>
      <w:r w:rsidRPr="00677940">
        <w:rPr>
          <w:rFonts w:ascii="Calibri" w:hAnsi="Calibri"/>
        </w:rPr>
        <w:t>LACP (Link Aggregation Control Protocol)</w:t>
      </w:r>
      <w:bookmarkEnd w:id="3159"/>
      <w:bookmarkEnd w:id="3160"/>
      <w:bookmarkEnd w:id="3161"/>
      <w:bookmarkEnd w:id="3162"/>
    </w:p>
    <w:p w14:paraId="517448D3" w14:textId="77777777" w:rsidR="00D52D64" w:rsidRPr="00677940" w:rsidRDefault="00D52D64" w:rsidP="0021019A">
      <w:pPr>
        <w:pStyle w:val="-1"/>
        <w:ind w:right="20"/>
        <w:rPr>
          <w:rFonts w:ascii="Calibri" w:hAnsi="Calibri"/>
        </w:rPr>
      </w:pPr>
      <w:bookmarkStart w:id="3163" w:name="_Toc296000223"/>
      <w:bookmarkStart w:id="3164" w:name="_Toc296001317"/>
      <w:bookmarkStart w:id="3165" w:name="_Toc296020348"/>
      <w:bookmarkStart w:id="3166" w:name="_Toc296083582"/>
      <w:bookmarkStart w:id="3167" w:name="_Toc296087053"/>
      <w:bookmarkStart w:id="3168" w:name="_Toc296176563"/>
      <w:bookmarkStart w:id="3169" w:name="_Toc296177338"/>
      <w:bookmarkStart w:id="3170" w:name="_Toc296180945"/>
      <w:bookmarkStart w:id="3171" w:name="_Toc296182022"/>
      <w:bookmarkStart w:id="3172" w:name="_Toc296182796"/>
      <w:bookmarkStart w:id="3173" w:name="_Toc296184035"/>
      <w:bookmarkStart w:id="3174" w:name="_Toc296339865"/>
      <w:bookmarkStart w:id="3175" w:name="_Toc296340645"/>
      <w:bookmarkStart w:id="3176" w:name="_Toc296671316"/>
      <w:bookmarkStart w:id="3177" w:name="_Toc296671359"/>
      <w:bookmarkStart w:id="3178" w:name="_Toc296671838"/>
      <w:bookmarkStart w:id="3179" w:name="_Toc296690658"/>
      <w:bookmarkStart w:id="3180" w:name="_Toc296959267"/>
      <w:bookmarkStart w:id="3181" w:name="_Toc297822539"/>
      <w:bookmarkStart w:id="3182" w:name="_Toc306024391"/>
      <w:bookmarkStart w:id="3183" w:name="_Toc306029286"/>
      <w:bookmarkStart w:id="3184" w:name="_Toc306092043"/>
      <w:bookmarkStart w:id="3185" w:name="_Toc306093380"/>
      <w:bookmarkStart w:id="3186" w:name="_Toc306283347"/>
      <w:bookmarkStart w:id="3187" w:name="_Toc306284152"/>
      <w:bookmarkStart w:id="3188" w:name="_Toc306284957"/>
      <w:bookmarkStart w:id="3189" w:name="_Toc325378225"/>
      <w:bookmarkStart w:id="3190" w:name="_Toc327782415"/>
      <w:bookmarkStart w:id="3191" w:name="_Toc329073634"/>
      <w:bookmarkStart w:id="3192" w:name="_Toc329076576"/>
      <w:bookmarkStart w:id="3193" w:name="_Toc335384416"/>
      <w:bookmarkStart w:id="3194" w:name="_Toc335385229"/>
      <w:bookmarkStart w:id="3195" w:name="_Toc335386042"/>
      <w:bookmarkStart w:id="3196" w:name="_Toc335640820"/>
      <w:bookmarkStart w:id="3197" w:name="_Toc336588080"/>
      <w:bookmarkStart w:id="3198" w:name="_Toc336589649"/>
      <w:bookmarkStart w:id="3199" w:name="_Toc336590519"/>
      <w:bookmarkStart w:id="3200" w:name="_Toc336591255"/>
      <w:bookmarkStart w:id="3201" w:name="_Toc336604872"/>
      <w:bookmarkStart w:id="3202" w:name="_Toc336605852"/>
      <w:bookmarkStart w:id="3203" w:name="_Toc337193669"/>
      <w:bookmarkStart w:id="3204" w:name="_Toc337194476"/>
      <w:bookmarkStart w:id="3205" w:name="_Toc337195552"/>
      <w:bookmarkStart w:id="3206" w:name="_Toc337196312"/>
      <w:bookmarkStart w:id="3207" w:name="_Toc337197072"/>
      <w:bookmarkStart w:id="3208" w:name="_Toc337199462"/>
      <w:bookmarkStart w:id="3209" w:name="_Toc337200260"/>
      <w:bookmarkStart w:id="3210" w:name="_Toc337201176"/>
      <w:bookmarkStart w:id="3211" w:name="_Toc337728703"/>
      <w:bookmarkStart w:id="3212" w:name="_Toc337819176"/>
      <w:bookmarkStart w:id="3213" w:name="_Toc338756000"/>
      <w:bookmarkStart w:id="3214" w:name="_Toc339539513"/>
      <w:bookmarkStart w:id="3215" w:name="_Toc340647725"/>
      <w:bookmarkStart w:id="3216" w:name="_Toc340663645"/>
      <w:bookmarkStart w:id="3217" w:name="_Toc341455535"/>
      <w:bookmarkStart w:id="3218" w:name="_Toc341693773"/>
      <w:bookmarkStart w:id="3219" w:name="_Toc341699507"/>
      <w:bookmarkStart w:id="3220" w:name="_Toc341886331"/>
      <w:bookmarkStart w:id="3221" w:name="_Toc341976128"/>
      <w:bookmarkStart w:id="3222" w:name="_Toc342046098"/>
      <w:bookmarkStart w:id="3223" w:name="_Toc343863883"/>
      <w:bookmarkStart w:id="3224" w:name="_Toc348529233"/>
      <w:bookmarkStart w:id="3225" w:name="_Toc348536307"/>
      <w:bookmarkStart w:id="3226" w:name="_Toc348537251"/>
      <w:bookmarkStart w:id="3227" w:name="_Toc348538196"/>
      <w:bookmarkStart w:id="3228" w:name="_Toc348539141"/>
      <w:bookmarkStart w:id="3229" w:name="_Toc348540086"/>
      <w:bookmarkStart w:id="3230" w:name="_Toc348541031"/>
      <w:bookmarkStart w:id="3231" w:name="_Toc348541976"/>
      <w:bookmarkStart w:id="3232" w:name="_Toc348542921"/>
      <w:bookmarkStart w:id="3233" w:name="_Toc348624846"/>
      <w:bookmarkStart w:id="3234" w:name="_Toc348625791"/>
      <w:bookmarkStart w:id="3235" w:name="_Toc354409712"/>
      <w:bookmarkStart w:id="3236" w:name="_Toc354416027"/>
      <w:bookmarkStart w:id="3237" w:name="_Toc331067109"/>
      <w:bookmarkStart w:id="3238" w:name="_Toc363228655"/>
      <w:bookmarkStart w:id="3239" w:name="_Toc331067110"/>
      <w:bookmarkStart w:id="3240" w:name="_Toc363228656"/>
      <w:bookmarkStart w:id="3241" w:name="_Toc331067111"/>
      <w:bookmarkStart w:id="3242" w:name="_Toc391378367"/>
      <w:r w:rsidRPr="00677940">
        <w:rPr>
          <w:rFonts w:ascii="Calibri" w:hAnsi="Calibri"/>
        </w:rPr>
        <w:t>This chapter describes how to configure IEEE 802.3ad Link Aggregation Control Protocol (LACP) on the switch.</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751A9A58" w14:textId="77777777" w:rsidR="00D52D64" w:rsidRPr="00677940" w:rsidRDefault="00D52D64" w:rsidP="00E20826">
      <w:pPr>
        <w:pStyle w:val="ac"/>
        <w:rPr>
          <w:rFonts w:ascii="Calibri" w:hAnsi="Calibri"/>
        </w:rPr>
      </w:pPr>
    </w:p>
    <w:p w14:paraId="18A01E0D" w14:textId="77777777" w:rsidR="00D52D64" w:rsidRPr="00677940" w:rsidRDefault="00D52D64" w:rsidP="0021019A">
      <w:pPr>
        <w:pStyle w:val="a3"/>
        <w:ind w:right="20"/>
        <w:rPr>
          <w:rFonts w:ascii="Calibri" w:hAnsi="Calibri"/>
        </w:rPr>
      </w:pPr>
      <w:r w:rsidRPr="00677940">
        <w:rPr>
          <w:rFonts w:ascii="Calibri" w:hAnsi="Calibri"/>
        </w:rPr>
        <w:t>This chapter consists of the following 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3" w:name="_Toc445313420"/>
      <w:bookmarkStart w:id="3244" w:name="_Toc363228657"/>
      <w:r w:rsidRPr="00677940">
        <w:rPr>
          <w:rFonts w:ascii="Calibri" w:hAnsi="Calibri"/>
        </w:rPr>
        <w:t xml:space="preserve">Understanding </w:t>
      </w:r>
      <w:r w:rsidR="00D52D64" w:rsidRPr="00677940">
        <w:rPr>
          <w:rFonts w:ascii="Calibri" w:hAnsi="Calibri"/>
        </w:rPr>
        <w:t>Link Aggregation Control Protocol</w:t>
      </w:r>
      <w:bookmarkEnd w:id="3243"/>
      <w:r w:rsidR="00D52D64" w:rsidRPr="00677940">
        <w:rPr>
          <w:rFonts w:ascii="Calibri" w:hAnsi="Calibri"/>
        </w:rPr>
        <w:t xml:space="preserve"> </w:t>
      </w:r>
      <w:bookmarkEnd w:id="3244"/>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677940" w:rsidRDefault="00D52D64" w:rsidP="00540308">
      <w:pPr>
        <w:pStyle w:val="a3"/>
        <w:ind w:left="0" w:right="20"/>
        <w:rPr>
          <w:rFonts w:ascii="Calibri" w:hAnsi="Calibri"/>
        </w:rPr>
      </w:pPr>
      <w:r w:rsidRPr="00677940">
        <w:rPr>
          <w:rFonts w:ascii="Calibri" w:hAnsi="Calibri"/>
        </w:rPr>
        <w:t>This chapter includes the following 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5" w:name="_Toc331067112"/>
      <w:bookmarkStart w:id="3246" w:name="_Toc363228658"/>
      <w:bookmarkStart w:id="3247" w:name="_Toc445313421"/>
      <w:r w:rsidRPr="00677940">
        <w:rPr>
          <w:rFonts w:ascii="Calibri" w:hAnsi="Calibri"/>
        </w:rPr>
        <w:t xml:space="preserve">LACP </w:t>
      </w:r>
      <w:bookmarkEnd w:id="3245"/>
      <w:bookmarkEnd w:id="3246"/>
      <w:r w:rsidRPr="00677940">
        <w:rPr>
          <w:rFonts w:ascii="Calibri" w:hAnsi="Calibri"/>
        </w:rPr>
        <w:t>Operation Principle</w:t>
      </w:r>
      <w:bookmarkEnd w:id="3247"/>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8" w:name="_Toc331067113"/>
      <w:bookmarkStart w:id="3249" w:name="_Toc363228659"/>
      <w:bookmarkStart w:id="3250" w:name="_Toc445313422"/>
      <w:r w:rsidRPr="00677940">
        <w:rPr>
          <w:rFonts w:ascii="Calibri" w:hAnsi="Calibri"/>
        </w:rPr>
        <w:t xml:space="preserve">LACPDU </w:t>
      </w:r>
      <w:bookmarkEnd w:id="3248"/>
      <w:r w:rsidRPr="00677940">
        <w:rPr>
          <w:rFonts w:ascii="Calibri" w:hAnsi="Calibri"/>
        </w:rPr>
        <w:t>Composition</w:t>
      </w:r>
      <w:bookmarkEnd w:id="3249"/>
      <w:bookmarkEnd w:id="3250"/>
    </w:p>
    <w:p w14:paraId="3929D868" w14:textId="77777777"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677940" w:rsidRDefault="00086FC3" w:rsidP="00540308">
      <w:pPr>
        <w:pStyle w:val="afffff3"/>
        <w:ind w:left="0" w:right="20"/>
        <w:rPr>
          <w:rFonts w:ascii="Calibri" w:hAnsi="Calibri"/>
        </w:rPr>
      </w:pPr>
      <w:bookmarkStart w:id="3251"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1"/>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2" w:name="_Toc260059190"/>
      <w:bookmarkStart w:id="3253" w:name="_Toc294800265"/>
      <w:bookmarkStart w:id="3254" w:name="_Toc294800465"/>
      <w:bookmarkStart w:id="3255" w:name="_Toc445313423"/>
      <w:r w:rsidRPr="00677940">
        <w:rPr>
          <w:rFonts w:ascii="Calibri" w:hAnsi="Calibri"/>
        </w:rPr>
        <w:t>LACP Modes</w:t>
      </w:r>
      <w:bookmarkEnd w:id="3252"/>
      <w:bookmarkEnd w:id="3253"/>
      <w:bookmarkEnd w:id="3254"/>
      <w:bookmarkEnd w:id="3255"/>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77777777" w:rsidR="00D52D64" w:rsidRPr="00677940" w:rsidRDefault="00D52D64" w:rsidP="00540308">
      <w:pPr>
        <w:pStyle w:val="a3"/>
        <w:ind w:left="0" w:right="20"/>
        <w:rPr>
          <w:rFonts w:ascii="Calibri" w:hAnsi="Calibri"/>
          <w:kern w:val="0"/>
        </w:rPr>
      </w:pPr>
      <w:r w:rsidRPr="00677940">
        <w:rPr>
          <w:rFonts w:ascii="Calibri" w:hAnsi="Calibri"/>
          <w:kern w:val="0"/>
        </w:rPr>
        <w:t xml:space="preserve">The following shows </w:t>
      </w:r>
      <w:r w:rsidR="00540308" w:rsidRPr="00677940">
        <w:rPr>
          <w:rFonts w:ascii="Calibri" w:hAnsi="Calibri"/>
          <w:kern w:val="0"/>
        </w:rPr>
        <w:t>a</w:t>
      </w:r>
      <w:r w:rsidRPr="00677940">
        <w:rPr>
          <w:rFonts w:ascii="Calibri" w:hAnsi="Calibri"/>
          <w:kern w:val="0"/>
        </w:rPr>
        <w:t xml:space="preserve"> possible mode in LACP:</w:t>
      </w:r>
    </w:p>
    <w:p w14:paraId="789E55EC" w14:textId="77777777" w:rsidR="00D52D64" w:rsidRPr="00677940" w:rsidRDefault="00086FC3" w:rsidP="00540308">
      <w:pPr>
        <w:pStyle w:val="afffff3"/>
        <w:ind w:left="0" w:right="20"/>
        <w:rPr>
          <w:rFonts w:ascii="Calibri" w:hAnsi="Calibri"/>
          <w:color w:val="000000"/>
          <w:kern w:val="0"/>
        </w:rPr>
      </w:pPr>
      <w:bookmarkStart w:id="3256" w:name="_Toc294800789"/>
      <w:bookmarkStart w:id="3257"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6"/>
      <w:bookmarkEnd w:id="3257"/>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8" w:name="_Toc337198683"/>
      <w:bookmarkStart w:id="3259" w:name="_Toc354416346"/>
      <w:bookmarkStart w:id="3260" w:name="_Toc445313424"/>
      <w:r w:rsidRPr="00677940">
        <w:rPr>
          <w:rFonts w:ascii="Calibri" w:hAnsi="Calibri"/>
        </w:rPr>
        <w:t>LACP</w:t>
      </w:r>
      <w:bookmarkEnd w:id="3258"/>
      <w:bookmarkEnd w:id="3259"/>
      <w:r w:rsidRPr="00677940">
        <w:rPr>
          <w:rFonts w:ascii="Calibri" w:hAnsi="Calibri"/>
        </w:rPr>
        <w:t xml:space="preserve"> Parameters</w:t>
      </w:r>
      <w:bookmarkEnd w:id="3260"/>
    </w:p>
    <w:p w14:paraId="72D60914" w14:textId="77777777"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 are as follows</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1" w:name="_Toc260059191"/>
      <w:bookmarkStart w:id="3262" w:name="_Toc337198684"/>
      <w:bookmarkStart w:id="3263" w:name="_Toc354416347"/>
      <w:bookmarkStart w:id="3264" w:name="_Toc260059192"/>
      <w:bookmarkStart w:id="3265" w:name="_Toc337198685"/>
      <w:bookmarkStart w:id="3266" w:name="_Toc445313425"/>
      <w:r w:rsidRPr="00677940">
        <w:rPr>
          <w:rFonts w:ascii="Calibri" w:hAnsi="Calibri"/>
        </w:rPr>
        <w:t>Configuring LACP and SLA</w:t>
      </w:r>
      <w:bookmarkEnd w:id="3261"/>
      <w:bookmarkEnd w:id="3262"/>
      <w:bookmarkEnd w:id="3263"/>
      <w:bookmarkEnd w:id="3264"/>
      <w:bookmarkEnd w:id="3265"/>
      <w:bookmarkEnd w:id="3266"/>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7" w:name="_Toc354416348"/>
      <w:bookmarkStart w:id="3268" w:name="_Toc337198686"/>
      <w:bookmarkStart w:id="3269" w:name="_Toc445313426"/>
      <w:r w:rsidRPr="00677940">
        <w:rPr>
          <w:rFonts w:ascii="Calibri" w:hAnsi="Calibri"/>
        </w:rPr>
        <w:t>Specifying the System Priority</w:t>
      </w:r>
      <w:bookmarkEnd w:id="3267"/>
      <w:bookmarkEnd w:id="3268"/>
      <w:bookmarkEnd w:id="3269"/>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77777777"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follow the steps below from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0" w:name="_Toc260059193"/>
      <w:bookmarkStart w:id="3271"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0"/>
      <w:bookmarkEnd w:id="3271"/>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2" w:name="_Toc337198687"/>
      <w:bookmarkStart w:id="3273" w:name="_Toc354416349"/>
      <w:bookmarkStart w:id="3274" w:name="_Toc445313427"/>
      <w:r w:rsidRPr="00677940">
        <w:rPr>
          <w:rFonts w:ascii="Calibri" w:hAnsi="Calibri"/>
        </w:rPr>
        <w:t>Specifying the Port Priority</w:t>
      </w:r>
      <w:bookmarkEnd w:id="3272"/>
      <w:bookmarkEnd w:id="3273"/>
      <w:bookmarkEnd w:id="3274"/>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port priority, follow the step below from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5" w:name="_Toc337198688"/>
      <w:bookmarkStart w:id="3276"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5"/>
      <w:bookmarkEnd w:id="3276"/>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7" w:name="_Toc337198689"/>
            <w:r w:rsidRPr="00677940">
              <w:rPr>
                <w:rFonts w:ascii="Calibri" w:hAnsi="Calibri"/>
                <w:b/>
                <w:bCs/>
                <w:i w:val="0"/>
                <w:iCs w:val="0"/>
              </w:rPr>
              <w:t>interface</w:t>
            </w:r>
            <w:r w:rsidRPr="00677940">
              <w:rPr>
                <w:rFonts w:ascii="Calibri" w:hAnsi="Calibri"/>
              </w:rPr>
              <w:t xml:space="preserve"> interface-id</w:t>
            </w:r>
            <w:bookmarkEnd w:id="3277"/>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8" w:name="_Toc260059194"/>
      <w:bookmarkStart w:id="3279" w:name="_Toc337198690"/>
      <w:bookmarkStart w:id="3280" w:name="_Toc354416350"/>
      <w:bookmarkStart w:id="3281" w:name="_Toc445313428"/>
      <w:r w:rsidRPr="00677940">
        <w:rPr>
          <w:rFonts w:ascii="Calibri" w:hAnsi="Calibri"/>
        </w:rPr>
        <w:t>Specifying the Timeout Value</w:t>
      </w:r>
      <w:bookmarkEnd w:id="3278"/>
      <w:bookmarkEnd w:id="3279"/>
      <w:bookmarkEnd w:id="3280"/>
      <w:bookmarkEnd w:id="3281"/>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timeout value, follow the steps below from the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2"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2"/>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1"/>
            <w:r w:rsidRPr="00677940">
              <w:rPr>
                <w:rFonts w:ascii="Calibri" w:hAnsi="Calibri"/>
                <w:b/>
                <w:bCs/>
                <w:i w:val="0"/>
                <w:iCs w:val="0"/>
              </w:rPr>
              <w:t>configure terminal</w:t>
            </w:r>
            <w:bookmarkEnd w:id="3283"/>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4" w:name="_Toc337198692"/>
            <w:r w:rsidRPr="00677940">
              <w:rPr>
                <w:rFonts w:ascii="Calibri" w:hAnsi="Calibri"/>
                <w:b/>
                <w:bCs/>
                <w:i w:val="0"/>
                <w:iCs w:val="0"/>
              </w:rPr>
              <w:t xml:space="preserve">interface </w:t>
            </w:r>
            <w:r w:rsidRPr="00677940">
              <w:rPr>
                <w:rFonts w:ascii="Calibri" w:hAnsi="Calibri"/>
              </w:rPr>
              <w:t>interface-id</w:t>
            </w:r>
            <w:bookmarkEnd w:id="3284"/>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5" w:name="_Toc260059195"/>
      <w:bookmarkStart w:id="3286" w:name="_Toc337198693"/>
      <w:bookmarkStart w:id="3287" w:name="_Toc354416351"/>
    </w:p>
    <w:p w14:paraId="6A34D3F4" w14:textId="77777777" w:rsidR="00D52D64" w:rsidRPr="00677940" w:rsidRDefault="00D52D64" w:rsidP="00540308">
      <w:pPr>
        <w:pStyle w:val="3"/>
        <w:ind w:left="0" w:right="20"/>
        <w:rPr>
          <w:rFonts w:ascii="Calibri" w:hAnsi="Calibri"/>
        </w:rPr>
      </w:pPr>
      <w:bookmarkStart w:id="3288" w:name="_Toc445313429"/>
      <w:r w:rsidRPr="00677940">
        <w:rPr>
          <w:rFonts w:ascii="Calibri" w:hAnsi="Calibri"/>
        </w:rPr>
        <w:t>Configuring LACP and static port group</w:t>
      </w:r>
      <w:bookmarkEnd w:id="3285"/>
      <w:bookmarkEnd w:id="3286"/>
      <w:bookmarkEnd w:id="3287"/>
      <w:bookmarkEnd w:id="3288"/>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77777777" w:rsidR="00D52D64" w:rsidRPr="00677940" w:rsidRDefault="00D52D64" w:rsidP="00540308">
      <w:pPr>
        <w:pStyle w:val="a3"/>
        <w:ind w:left="0" w:right="20"/>
        <w:rPr>
          <w:rFonts w:ascii="Calibri" w:hAnsi="Calibri"/>
        </w:rPr>
      </w:pPr>
      <w:r w:rsidRPr="00677940">
        <w:rPr>
          <w:rFonts w:ascii="Calibri" w:hAnsi="Calibri"/>
        </w:rPr>
        <w:t xml:space="preserve">To change the LACP mode, follow the steps below from the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9" w:name="_Toc337198694"/>
      <w:bookmarkStart w:id="3290"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9"/>
      <w:bookmarkEnd w:id="3290"/>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5"/>
            <w:r w:rsidRPr="00677940">
              <w:rPr>
                <w:rFonts w:ascii="Calibri" w:hAnsi="Calibri"/>
                <w:b/>
                <w:bCs/>
                <w:i w:val="0"/>
                <w:iCs w:val="0"/>
              </w:rPr>
              <w:t>configure terminal</w:t>
            </w:r>
            <w:bookmarkEnd w:id="3291"/>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2"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2"/>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77777777" w:rsidR="00D52D64" w:rsidRPr="00677940" w:rsidRDefault="00D52D64" w:rsidP="00540308">
      <w:pPr>
        <w:pStyle w:val="a3"/>
        <w:ind w:left="0" w:right="20"/>
        <w:rPr>
          <w:rFonts w:ascii="Calibri" w:eastAsia="굴림" w:hAnsi="Calibri" w:cs="Times New Roman"/>
        </w:rPr>
      </w:pPr>
      <w:r w:rsidRPr="00677940">
        <w:rPr>
          <w:rFonts w:ascii="Calibri" w:hAnsi="Calibri"/>
        </w:rPr>
        <w:t>The following 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3" w:name="_Toc294800266"/>
      <w:bookmarkStart w:id="3294" w:name="_Toc294800466"/>
      <w:bookmarkStart w:id="3295" w:name="_Toc294800790"/>
      <w:bookmarkStart w:id="3296" w:name="_Toc337198696"/>
      <w:bookmarkStart w:id="3297" w:name="_Toc445313430"/>
      <w:r w:rsidRPr="00677940">
        <w:rPr>
          <w:rFonts w:ascii="Calibri" w:hAnsi="Calibri"/>
        </w:rPr>
        <w:t>Clearing LACP Statistics</w:t>
      </w:r>
      <w:bookmarkEnd w:id="3293"/>
      <w:bookmarkEnd w:id="3294"/>
      <w:bookmarkEnd w:id="3295"/>
      <w:bookmarkEnd w:id="3296"/>
      <w:bookmarkEnd w:id="3297"/>
    </w:p>
    <w:p w14:paraId="586613DA" w14:textId="77777777" w:rsidR="00D52D64" w:rsidRPr="00677940" w:rsidRDefault="00D52D64" w:rsidP="00540308">
      <w:pPr>
        <w:pStyle w:val="a3"/>
        <w:ind w:left="0" w:right="20"/>
        <w:rPr>
          <w:rFonts w:ascii="Calibri" w:hAnsi="Calibri"/>
        </w:rPr>
      </w:pPr>
      <w:r w:rsidRPr="00677940">
        <w:rPr>
          <w:rFonts w:ascii="Calibri" w:hAnsi="Calibri"/>
        </w:rPr>
        <w:t>To clear/delete LACP statistics, follow the steps below from the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8"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8"/>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7777777" w:rsidR="00D52D64" w:rsidRPr="00677940" w:rsidRDefault="00D52D64" w:rsidP="00540308">
      <w:pPr>
        <w:pStyle w:val="a3"/>
        <w:ind w:left="0" w:right="20"/>
        <w:rPr>
          <w:rFonts w:ascii="Calibri" w:hAnsi="Calibri"/>
        </w:rPr>
      </w:pPr>
      <w:r w:rsidRPr="00677940">
        <w:rPr>
          <w:rFonts w:ascii="Calibri" w:hAnsi="Calibri"/>
        </w:rPr>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9" w:name="_Toc294857231"/>
      <w:bookmarkStart w:id="3300" w:name="_Toc294857393"/>
      <w:bookmarkStart w:id="3301" w:name="_Toc294857459"/>
      <w:bookmarkStart w:id="3302" w:name="_Toc294877602"/>
      <w:bookmarkStart w:id="3303" w:name="_Toc445313431"/>
      <w:r w:rsidRPr="00677940">
        <w:rPr>
          <w:rFonts w:ascii="Calibri" w:hAnsi="Calibri"/>
        </w:rPr>
        <w:t>Displaying 802.3ad Statistics and Status</w:t>
      </w:r>
      <w:bookmarkEnd w:id="3299"/>
      <w:bookmarkEnd w:id="3300"/>
      <w:bookmarkEnd w:id="3301"/>
      <w:bookmarkEnd w:id="3302"/>
      <w:bookmarkEnd w:id="3303"/>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4" w:name="_Toc294878129"/>
      <w:bookmarkStart w:id="3305"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4"/>
      <w:bookmarkEnd w:id="3305"/>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77777777" w:rsidR="00D52D64" w:rsidRPr="00677940" w:rsidRDefault="00D52D64" w:rsidP="00D4479D">
      <w:pPr>
        <w:pStyle w:val="a3"/>
        <w:ind w:left="0" w:right="20"/>
        <w:rPr>
          <w:rFonts w:ascii="Calibri" w:hAnsi="Calibri"/>
        </w:rPr>
      </w:pPr>
      <w:r w:rsidRPr="00677940">
        <w:rPr>
          <w:rFonts w:ascii="Calibri" w:hAnsi="Calibri"/>
        </w:rPr>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6" w:name="_Toc294879754"/>
      <w:bookmarkStart w:id="3307" w:name="_Toc294880438"/>
      <w:bookmarkStart w:id="3308" w:name="_Toc391378368"/>
      <w:bookmarkStart w:id="3309" w:name="_Toc445313432"/>
      <w:r w:rsidRPr="00677940">
        <w:rPr>
          <w:rFonts w:ascii="Calibri" w:hAnsi="Calibri"/>
        </w:rPr>
        <w:t>IP-OPTION</w:t>
      </w:r>
      <w:bookmarkEnd w:id="3306"/>
      <w:bookmarkEnd w:id="3307"/>
      <w:bookmarkEnd w:id="3308"/>
      <w:bookmarkEnd w:id="3309"/>
    </w:p>
    <w:p w14:paraId="0D3149B1" w14:textId="77777777" w:rsidR="00D52D64" w:rsidRPr="00677940" w:rsidRDefault="00D52D64" w:rsidP="0021019A">
      <w:pPr>
        <w:pStyle w:val="a3"/>
        <w:ind w:right="20"/>
        <w:rPr>
          <w:rFonts w:ascii="Calibri" w:hAnsi="Calibri"/>
        </w:rPr>
      </w:pPr>
      <w:bookmarkStart w:id="3310" w:name="_Toc294880964"/>
      <w:bookmarkStart w:id="3311" w:name="_Toc294882268"/>
      <w:bookmarkStart w:id="3312" w:name="_Toc294882793"/>
      <w:bookmarkStart w:id="3313" w:name="_Toc295242055"/>
      <w:bookmarkStart w:id="3314" w:name="_Toc295242496"/>
      <w:bookmarkStart w:id="3315" w:name="_Toc295290816"/>
      <w:bookmarkStart w:id="3316" w:name="_Toc295390152"/>
      <w:bookmarkStart w:id="3317" w:name="_Toc295402234"/>
      <w:bookmarkStart w:id="3318" w:name="_Toc295402276"/>
      <w:bookmarkStart w:id="3319" w:name="_Toc295470754"/>
      <w:bookmarkStart w:id="3320" w:name="_Toc295741872"/>
      <w:bookmarkStart w:id="3321" w:name="_Toc295750561"/>
      <w:bookmarkStart w:id="3322" w:name="_Toc295808313"/>
      <w:bookmarkStart w:id="3323" w:name="_Toc295808985"/>
      <w:bookmarkStart w:id="3324" w:name="_Toc295819997"/>
      <w:bookmarkStart w:id="3325" w:name="_Toc295820032"/>
      <w:bookmarkStart w:id="3326" w:name="_Toc295820068"/>
      <w:bookmarkStart w:id="3327" w:name="_Toc295825911"/>
      <w:bookmarkStart w:id="3328" w:name="_Toc295832353"/>
      <w:bookmarkStart w:id="3329" w:name="_Toc295832396"/>
      <w:bookmarkStart w:id="3330" w:name="_Toc295833072"/>
      <w:bookmarkStart w:id="3331" w:name="_Toc295833836"/>
      <w:bookmarkStart w:id="3332" w:name="_Toc295836586"/>
      <w:bookmarkStart w:id="3333" w:name="_Toc295894135"/>
      <w:bookmarkStart w:id="3334" w:name="_Toc295987295"/>
      <w:bookmarkStart w:id="3335" w:name="_Toc296000225"/>
      <w:bookmarkStart w:id="3336" w:name="_Toc296001319"/>
      <w:bookmarkStart w:id="3337" w:name="_Toc296020350"/>
      <w:bookmarkStart w:id="3338" w:name="_Toc296083584"/>
      <w:bookmarkStart w:id="3339" w:name="_Toc296087055"/>
      <w:bookmarkStart w:id="3340" w:name="_Toc296176565"/>
      <w:bookmarkStart w:id="3341" w:name="_Toc296177340"/>
      <w:bookmarkStart w:id="3342" w:name="_Toc296180947"/>
      <w:bookmarkStart w:id="3343" w:name="_Toc296182024"/>
      <w:bookmarkStart w:id="3344" w:name="_Toc296182798"/>
      <w:bookmarkStart w:id="3345" w:name="_Toc296184037"/>
      <w:bookmarkStart w:id="3346" w:name="_Toc296339867"/>
      <w:bookmarkStart w:id="3347" w:name="_Toc296340647"/>
      <w:bookmarkStart w:id="3348" w:name="_Toc296671318"/>
      <w:bookmarkStart w:id="3349" w:name="_Toc296671361"/>
      <w:bookmarkStart w:id="3350" w:name="_Toc296671840"/>
      <w:bookmarkStart w:id="3351" w:name="_Toc296690660"/>
      <w:bookmarkStart w:id="3352" w:name="_Toc296959269"/>
      <w:bookmarkStart w:id="3353" w:name="_Toc297822541"/>
      <w:bookmarkStart w:id="3354" w:name="_Toc306024393"/>
      <w:bookmarkStart w:id="3355" w:name="_Toc306029288"/>
      <w:bookmarkStart w:id="3356" w:name="_Toc306092045"/>
      <w:bookmarkStart w:id="3357" w:name="_Toc306093382"/>
      <w:bookmarkStart w:id="3358" w:name="_Toc306283349"/>
      <w:bookmarkStart w:id="3359" w:name="_Toc306284154"/>
      <w:bookmarkStart w:id="3360" w:name="_Toc306284959"/>
      <w:bookmarkStart w:id="3361" w:name="_Toc325378227"/>
      <w:bookmarkStart w:id="3362" w:name="_Toc327782417"/>
      <w:bookmarkStart w:id="3363" w:name="_Toc329073636"/>
      <w:bookmarkStart w:id="3364" w:name="_Toc329076578"/>
      <w:bookmarkStart w:id="3365" w:name="_Toc335384418"/>
      <w:bookmarkStart w:id="3366" w:name="_Toc335385231"/>
      <w:bookmarkStart w:id="3367" w:name="_Toc335386044"/>
      <w:bookmarkStart w:id="3368" w:name="_Toc335640822"/>
      <w:bookmarkStart w:id="3369" w:name="_Toc336588082"/>
      <w:bookmarkStart w:id="3370" w:name="_Toc336589651"/>
      <w:bookmarkStart w:id="3371" w:name="_Toc336590521"/>
      <w:bookmarkStart w:id="3372" w:name="_Toc336591257"/>
      <w:bookmarkStart w:id="3373" w:name="_Toc336604874"/>
      <w:bookmarkStart w:id="3374" w:name="_Toc336605854"/>
      <w:bookmarkStart w:id="3375" w:name="_Toc337193671"/>
      <w:bookmarkStart w:id="3376" w:name="_Toc337194478"/>
      <w:bookmarkStart w:id="3377" w:name="_Toc337195554"/>
      <w:bookmarkStart w:id="3378" w:name="_Toc337196314"/>
      <w:bookmarkStart w:id="3379" w:name="_Toc337197074"/>
      <w:bookmarkStart w:id="3380" w:name="_Toc337199464"/>
      <w:bookmarkStart w:id="3381" w:name="_Toc337200262"/>
      <w:bookmarkStart w:id="3382" w:name="_Toc337201178"/>
      <w:bookmarkStart w:id="3383" w:name="_Toc337728705"/>
      <w:bookmarkStart w:id="3384" w:name="_Toc337819178"/>
      <w:bookmarkStart w:id="3385" w:name="_Toc338756002"/>
      <w:bookmarkStart w:id="3386" w:name="_Toc339539515"/>
      <w:bookmarkStart w:id="3387" w:name="_Toc340647727"/>
      <w:bookmarkStart w:id="3388" w:name="_Toc340663647"/>
      <w:bookmarkStart w:id="3389" w:name="_Toc341455537"/>
      <w:bookmarkStart w:id="3390" w:name="_Toc341693775"/>
      <w:bookmarkStart w:id="3391" w:name="_Toc341699509"/>
      <w:bookmarkStart w:id="3392" w:name="_Toc341886333"/>
      <w:bookmarkStart w:id="3393" w:name="_Toc341976130"/>
      <w:bookmarkStart w:id="3394" w:name="_Toc342046100"/>
      <w:bookmarkStart w:id="3395" w:name="_Toc343863885"/>
      <w:bookmarkStart w:id="3396" w:name="_Toc348529235"/>
      <w:bookmarkStart w:id="3397" w:name="_Toc348536309"/>
      <w:bookmarkStart w:id="3398" w:name="_Toc348537253"/>
      <w:bookmarkStart w:id="3399" w:name="_Toc348538198"/>
      <w:bookmarkStart w:id="3400" w:name="_Toc348539143"/>
      <w:bookmarkStart w:id="3401" w:name="_Toc348540088"/>
      <w:bookmarkStart w:id="3402" w:name="_Toc348541033"/>
      <w:bookmarkStart w:id="3403" w:name="_Toc348541978"/>
      <w:bookmarkStart w:id="3404" w:name="_Toc348542923"/>
      <w:bookmarkStart w:id="3405" w:name="_Toc348624848"/>
      <w:bookmarkStart w:id="3406" w:name="_Toc348625793"/>
      <w:bookmarkStart w:id="3407" w:name="_Toc354409714"/>
      <w:bookmarkStart w:id="3408" w:name="_Toc354416029"/>
      <w:bookmarkStart w:id="3409" w:name="_Toc123446221"/>
      <w:bookmarkStart w:id="3410" w:name="_Toc259522111"/>
      <w:bookmarkStart w:id="3411" w:name="_Toc363228669"/>
      <w:bookmarkStart w:id="3412" w:name="_Toc123446280"/>
      <w:bookmarkStart w:id="3413" w:name="_Toc92516816"/>
      <w:r w:rsidRPr="00677940">
        <w:rPr>
          <w:rFonts w:ascii="Calibri" w:hAnsi="Calibri"/>
        </w:rPr>
        <w:t>This chapter describes the IP-option of system.</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6E4CAEA" w14:textId="77777777" w:rsidR="00D52D64" w:rsidRPr="00677940" w:rsidRDefault="00D52D64" w:rsidP="0021019A">
      <w:pPr>
        <w:pStyle w:val="-1"/>
        <w:ind w:right="20"/>
        <w:rPr>
          <w:rFonts w:ascii="Calibri" w:hAnsi="Calibri"/>
        </w:rPr>
      </w:pPr>
      <w:bookmarkStart w:id="3414"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4"/>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t xml:space="preserve"> </w:t>
      </w:r>
      <w:bookmarkStart w:id="3415" w:name="_Toc294857233"/>
      <w:bookmarkStart w:id="3416" w:name="_Toc294857395"/>
      <w:bookmarkStart w:id="3417" w:name="_Toc445313433"/>
      <w:r w:rsidRPr="00677940">
        <w:rPr>
          <w:rFonts w:ascii="Calibri" w:hAnsi="Calibri"/>
        </w:rPr>
        <w:t xml:space="preserve">IP OPTION </w:t>
      </w:r>
      <w:bookmarkEnd w:id="3415"/>
      <w:r w:rsidRPr="00677940">
        <w:rPr>
          <w:rFonts w:ascii="Calibri" w:hAnsi="Calibri"/>
        </w:rPr>
        <w:t xml:space="preserve">Command </w:t>
      </w:r>
      <w:bookmarkEnd w:id="3416"/>
      <w:r w:rsidR="00DD5436" w:rsidRPr="00677940">
        <w:rPr>
          <w:rFonts w:ascii="Calibri" w:hAnsi="Calibri"/>
        </w:rPr>
        <w:t>Parameters</w:t>
      </w:r>
      <w:bookmarkEnd w:id="3417"/>
    </w:p>
    <w:p w14:paraId="0FFE80F2" w14:textId="77777777" w:rsidR="00D52D64" w:rsidRPr="00677940" w:rsidRDefault="00D52D64" w:rsidP="0021019A">
      <w:pPr>
        <w:pStyle w:val="a3"/>
        <w:ind w:right="20"/>
        <w:rPr>
          <w:rFonts w:ascii="Calibri" w:hAnsi="Calibri"/>
        </w:rPr>
      </w:pPr>
      <w:r w:rsidRPr="00677940">
        <w:rPr>
          <w:rFonts w:ascii="Calibri" w:hAnsi="Calibri"/>
        </w:rPr>
        <w:t xml:space="preserve">The parameters that can be set by </w:t>
      </w:r>
      <w:r w:rsidRPr="00677940">
        <w:rPr>
          <w:rFonts w:ascii="Calibri" w:hAnsi="Calibri"/>
          <w:b/>
        </w:rPr>
        <w:t xml:space="preserve">IP option </w:t>
      </w:r>
      <w:r w:rsidRPr="00677940">
        <w:rPr>
          <w:rFonts w:ascii="Calibri" w:hAnsi="Calibri"/>
        </w:rPr>
        <w:t xml:space="preserve">command are as follows.  </w:t>
      </w:r>
    </w:p>
    <w:p w14:paraId="31A58660" w14:textId="77777777" w:rsidR="00D52D64" w:rsidRPr="00677940" w:rsidRDefault="000B3137" w:rsidP="0021019A">
      <w:pPr>
        <w:pStyle w:val="afffff3"/>
        <w:ind w:right="20"/>
        <w:rPr>
          <w:rFonts w:ascii="Calibri" w:hAnsi="Calibri"/>
        </w:rPr>
      </w:pPr>
      <w:bookmarkStart w:id="3418" w:name="_Toc294857461"/>
      <w:bookmarkStart w:id="3419" w:name="_Toc294878131"/>
      <w:bookmarkStart w:id="3420" w:name="_Toc391575349"/>
      <w:bookmarkStart w:id="3421"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8"/>
      <w:r w:rsidR="00D52D64" w:rsidRPr="00677940">
        <w:rPr>
          <w:rFonts w:ascii="Calibri" w:hAnsi="Calibri"/>
        </w:rPr>
        <w:t>command</w:t>
      </w:r>
      <w:bookmarkEnd w:id="3419"/>
      <w:bookmarkEnd w:id="342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1"/>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2" w:name="_Toc294879756"/>
      <w:bookmarkStart w:id="3423" w:name="_Toc294880440"/>
      <w:bookmarkStart w:id="3424" w:name="_Toc391378370"/>
      <w:bookmarkStart w:id="3425" w:name="_Toc445313434"/>
      <w:r>
        <w:rPr>
          <w:rFonts w:hint="eastAsia"/>
        </w:rPr>
        <w:t>VRRP (</w:t>
      </w:r>
      <w:r w:rsidRPr="00D52D64">
        <w:rPr>
          <w:rFonts w:hint="eastAsia"/>
        </w:rPr>
        <w:t>Virtual Router Redundancy Protocol</w:t>
      </w:r>
      <w:r>
        <w:rPr>
          <w:rFonts w:hint="eastAsia"/>
        </w:rPr>
        <w:t>)</w:t>
      </w:r>
      <w:bookmarkEnd w:id="3422"/>
      <w:bookmarkEnd w:id="3423"/>
      <w:bookmarkEnd w:id="3424"/>
      <w:bookmarkEnd w:id="3425"/>
    </w:p>
    <w:p w14:paraId="3B055CED" w14:textId="77777777" w:rsidR="00D52D64" w:rsidRDefault="00D52D64" w:rsidP="0021019A">
      <w:pPr>
        <w:pStyle w:val="a3"/>
        <w:ind w:right="20"/>
      </w:pPr>
      <w:bookmarkStart w:id="3426" w:name="_Toc294880966"/>
      <w:bookmarkStart w:id="3427" w:name="_Toc294882270"/>
      <w:bookmarkStart w:id="3428" w:name="_Toc294882795"/>
      <w:bookmarkStart w:id="3429" w:name="_Toc295242057"/>
      <w:bookmarkStart w:id="3430" w:name="_Toc295242498"/>
      <w:bookmarkStart w:id="3431" w:name="_Toc295290818"/>
      <w:bookmarkStart w:id="3432" w:name="_Toc295390154"/>
      <w:bookmarkStart w:id="3433" w:name="_Toc295402236"/>
      <w:bookmarkStart w:id="3434" w:name="_Toc295402278"/>
      <w:bookmarkStart w:id="3435" w:name="_Toc295470756"/>
      <w:bookmarkStart w:id="3436" w:name="_Toc295741874"/>
      <w:bookmarkStart w:id="3437" w:name="_Toc295750563"/>
      <w:bookmarkStart w:id="3438" w:name="_Toc295832355"/>
      <w:bookmarkStart w:id="3439" w:name="_Toc295832398"/>
      <w:bookmarkStart w:id="3440" w:name="_Toc295833074"/>
      <w:bookmarkStart w:id="3441" w:name="_Toc295833838"/>
      <w:bookmarkStart w:id="3442" w:name="_Toc295836588"/>
      <w:bookmarkStart w:id="3443" w:name="_Toc295894137"/>
      <w:bookmarkStart w:id="3444" w:name="_Toc295987297"/>
      <w:bookmarkStart w:id="3445" w:name="_Toc296000227"/>
      <w:bookmarkStart w:id="3446" w:name="_Toc296001321"/>
      <w:bookmarkStart w:id="3447" w:name="_Toc296020352"/>
      <w:bookmarkStart w:id="3448" w:name="_Toc296083586"/>
      <w:bookmarkStart w:id="3449" w:name="_Toc296087057"/>
      <w:bookmarkStart w:id="3450" w:name="_Toc296176567"/>
      <w:bookmarkStart w:id="3451" w:name="_Toc296177342"/>
      <w:bookmarkStart w:id="3452" w:name="_Toc296180949"/>
      <w:bookmarkStart w:id="3453" w:name="_Toc296182026"/>
      <w:bookmarkStart w:id="3454" w:name="_Toc296182800"/>
      <w:bookmarkStart w:id="3455" w:name="_Toc296184039"/>
      <w:bookmarkStart w:id="3456" w:name="_Toc296339869"/>
      <w:bookmarkStart w:id="3457" w:name="_Toc296340649"/>
      <w:bookmarkStart w:id="3458" w:name="_Toc296671320"/>
      <w:bookmarkStart w:id="3459" w:name="_Toc296671363"/>
      <w:bookmarkStart w:id="3460" w:name="_Toc296671842"/>
      <w:bookmarkStart w:id="3461" w:name="_Toc296690662"/>
      <w:bookmarkStart w:id="3462" w:name="_Toc296959271"/>
      <w:bookmarkStart w:id="3463" w:name="_Toc297822543"/>
      <w:bookmarkStart w:id="3464" w:name="_Toc306024395"/>
      <w:bookmarkStart w:id="3465" w:name="_Toc306029290"/>
      <w:bookmarkStart w:id="3466" w:name="_Toc306092047"/>
      <w:bookmarkStart w:id="3467" w:name="_Toc306093384"/>
      <w:bookmarkStart w:id="3468" w:name="_Toc306283351"/>
      <w:bookmarkStart w:id="3469" w:name="_Toc306284156"/>
      <w:bookmarkStart w:id="3470" w:name="_Toc306284961"/>
      <w:bookmarkStart w:id="3471" w:name="_Toc325378229"/>
      <w:bookmarkStart w:id="3472" w:name="_Toc327782419"/>
      <w:bookmarkStart w:id="3473" w:name="_Toc329073638"/>
      <w:bookmarkStart w:id="3474" w:name="_Toc329076580"/>
      <w:bookmarkStart w:id="3475" w:name="_Toc335384432"/>
      <w:bookmarkStart w:id="3476" w:name="_Toc335385245"/>
      <w:bookmarkStart w:id="3477" w:name="_Toc335386058"/>
      <w:bookmarkStart w:id="3478" w:name="_Toc340663665"/>
      <w:bookmarkStart w:id="3479" w:name="_Toc341455555"/>
      <w:bookmarkStart w:id="3480" w:name="_Toc341693793"/>
      <w:bookmarkStart w:id="3481" w:name="_Toc341699527"/>
      <w:bookmarkStart w:id="3482" w:name="_Toc341886351"/>
      <w:bookmarkStart w:id="3483" w:name="_Toc341976148"/>
      <w:bookmarkStart w:id="3484" w:name="_Toc342046118"/>
      <w:bookmarkStart w:id="3485" w:name="_Toc343863903"/>
      <w:bookmarkStart w:id="3486" w:name="_Toc348529252"/>
      <w:bookmarkStart w:id="3487" w:name="_Toc348536326"/>
      <w:bookmarkStart w:id="3488" w:name="_Toc348537270"/>
      <w:bookmarkStart w:id="3489" w:name="_Toc348538215"/>
      <w:bookmarkStart w:id="3490" w:name="_Toc348539160"/>
      <w:bookmarkStart w:id="3491" w:name="_Toc348540105"/>
      <w:bookmarkStart w:id="3492" w:name="_Toc348541050"/>
      <w:bookmarkStart w:id="3493" w:name="_Toc348541995"/>
      <w:bookmarkStart w:id="3494" w:name="_Toc348542940"/>
      <w:bookmarkStart w:id="3495" w:name="_Toc348624865"/>
      <w:bookmarkStart w:id="3496" w:name="_Toc348625810"/>
      <w:bookmarkStart w:id="3497" w:name="_Toc354409731"/>
      <w:bookmarkStart w:id="3498" w:name="_Toc354416046"/>
      <w:bookmarkStart w:id="3499" w:name="_Toc198629384"/>
      <w:bookmarkStart w:id="3500" w:name="_Toc363228671"/>
      <w:bookmarkStart w:id="3501" w:name="_Toc198629385"/>
      <w:bookmarkStart w:id="3502" w:name="_Toc363228672"/>
      <w:r w:rsidRPr="002F5F3A">
        <w:t>This chapter describes the VRRP configuration of system.</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p>
    <w:p w14:paraId="57CAC285" w14:textId="77777777" w:rsidR="00D52D64" w:rsidRPr="002F5F3A" w:rsidRDefault="00D52D64" w:rsidP="0021019A">
      <w:pPr>
        <w:pStyle w:val="-1"/>
        <w:ind w:right="20"/>
      </w:pPr>
      <w:bookmarkStart w:id="3503" w:name="_Toc198629320"/>
      <w:bookmarkStart w:id="350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3"/>
      <w:bookmarkEnd w:id="3504"/>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5" w:name="_Toc361679457"/>
      <w:bookmarkStart w:id="3506" w:name="_Toc198629321"/>
      <w:bookmarkStart w:id="3507" w:name="_Toc445313435"/>
      <w:r w:rsidRPr="003F1039">
        <w:rPr>
          <w:rFonts w:hint="eastAsia"/>
        </w:rPr>
        <w:t>Information</w:t>
      </w:r>
      <w:r>
        <w:rPr>
          <w:rFonts w:hint="eastAsia"/>
        </w:rPr>
        <w:t xml:space="preserve"> </w:t>
      </w:r>
      <w:r w:rsidR="007D2F97">
        <w:t>about</w:t>
      </w:r>
      <w:r>
        <w:rPr>
          <w:rFonts w:hint="eastAsia"/>
        </w:rPr>
        <w:t xml:space="preserve"> VRRP</w:t>
      </w:r>
      <w:bookmarkEnd w:id="3505"/>
      <w:bookmarkEnd w:id="3506"/>
      <w:bookmarkEnd w:id="3507"/>
    </w:p>
    <w:p w14:paraId="41F94874" w14:textId="77777777" w:rsidR="00D52D64" w:rsidRDefault="00D52D64" w:rsidP="003A3CC6">
      <w:pPr>
        <w:pStyle w:val="3"/>
        <w:ind w:left="0" w:right="20"/>
      </w:pPr>
      <w:bookmarkStart w:id="3508" w:name="_Toc361679458"/>
      <w:bookmarkStart w:id="3509" w:name="_Toc198629386"/>
      <w:bookmarkStart w:id="3510" w:name="_Toc445313436"/>
      <w:r>
        <w:rPr>
          <w:rFonts w:hint="eastAsia"/>
        </w:rPr>
        <w:t>VRRP Operation</w:t>
      </w:r>
      <w:bookmarkEnd w:id="3508"/>
      <w:bookmarkEnd w:id="3509"/>
      <w:bookmarkEnd w:id="3510"/>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1" w:name="_Toc363228673"/>
      <w:bookmarkStart w:id="3512" w:name="_Toc198629387"/>
      <w:bookmarkStart w:id="3513" w:name="_Toc391575497"/>
      <w:r>
        <w:t xml:space="preserve">Figure </w:t>
      </w:r>
      <w:r w:rsidR="00FF3D30">
        <w:fldChar w:fldCharType="begin"/>
      </w:r>
      <w:r w:rsidR="00FF3D30">
        <w:instrText xml:space="preserve"> SEQ Figure \* ARABIC </w:instrText>
      </w:r>
      <w:r w:rsidR="00FF3D30">
        <w:fldChar w:fldCharType="separate"/>
      </w:r>
      <w:r w:rsidR="00D52C4A">
        <w:rPr>
          <w:noProof/>
        </w:rPr>
        <w:t>43</w:t>
      </w:r>
      <w:r w:rsidR="00FF3D30">
        <w:rPr>
          <w:noProof/>
        </w:rPr>
        <w:fldChar w:fldCharType="end"/>
      </w:r>
      <w:r w:rsidR="00D52C4A">
        <w:rPr>
          <w:rFonts w:hint="eastAsia"/>
        </w:rPr>
        <w:t xml:space="preserve"> </w:t>
      </w:r>
      <w:r w:rsidR="00D52D64">
        <w:rPr>
          <w:rFonts w:hint="eastAsia"/>
        </w:rPr>
        <w:t>Basic VRRP Topology</w:t>
      </w:r>
      <w:bookmarkEnd w:id="3511"/>
      <w:bookmarkEnd w:id="3512"/>
      <w:bookmarkEnd w:id="3513"/>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4" w:name="_Toc363228674"/>
      <w:bookmarkStart w:id="3515" w:name="_Toc198629388"/>
      <w:bookmarkStart w:id="3516"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4"/>
      <w:bookmarkEnd w:id="3515"/>
      <w:bookmarkEnd w:id="3516"/>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7" w:name="_Toc363228675"/>
      <w:bookmarkStart w:id="3518" w:name="_Toc198629389"/>
      <w:bookmarkStart w:id="3519" w:name="_Toc445313437"/>
      <w:r>
        <w:rPr>
          <w:rFonts w:hint="eastAsia"/>
        </w:rPr>
        <w:t xml:space="preserve">VRRP </w:t>
      </w:r>
      <w:r w:rsidRPr="00883D7E">
        <w:rPr>
          <w:rFonts w:hint="eastAsia"/>
        </w:rPr>
        <w:t>Benefits</w:t>
      </w:r>
      <w:bookmarkEnd w:id="3517"/>
      <w:bookmarkEnd w:id="3518"/>
      <w:bookmarkEnd w:id="3519"/>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0" w:name="_Toc363228676"/>
      <w:bookmarkStart w:id="3521" w:name="_Toc198629390"/>
      <w:bookmarkStart w:id="3522" w:name="_Toc445313438"/>
      <w:r>
        <w:rPr>
          <w:rFonts w:hint="eastAsia"/>
        </w:rPr>
        <w:t xml:space="preserve">Multiple Virtual </w:t>
      </w:r>
      <w:r w:rsidR="007D2F97" w:rsidRPr="003F1039">
        <w:t>Router</w:t>
      </w:r>
      <w:r>
        <w:rPr>
          <w:rFonts w:hint="eastAsia"/>
        </w:rPr>
        <w:t xml:space="preserve"> Support</w:t>
      </w:r>
      <w:bookmarkEnd w:id="3520"/>
      <w:bookmarkEnd w:id="3521"/>
      <w:bookmarkEnd w:id="3522"/>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3" w:name="_Toc363228677"/>
      <w:bookmarkStart w:id="3524" w:name="_Toc198629391"/>
      <w:bookmarkStart w:id="3525" w:name="_Toc445313439"/>
      <w:r>
        <w:rPr>
          <w:rFonts w:hint="eastAsia"/>
        </w:rPr>
        <w:t>VRRP Router Priority and Preemption</w:t>
      </w:r>
      <w:bookmarkEnd w:id="3523"/>
      <w:bookmarkEnd w:id="3524"/>
      <w:bookmarkEnd w:id="3525"/>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6" w:name="_Toc363228678"/>
      <w:bookmarkStart w:id="3527" w:name="_Toc198629392"/>
      <w:bookmarkStart w:id="3528" w:name="_Toc445313440"/>
      <w:r w:rsidRPr="003F1039">
        <w:rPr>
          <w:rFonts w:hint="eastAsia"/>
        </w:rPr>
        <w:t>VRRP</w:t>
      </w:r>
      <w:r>
        <w:rPr>
          <w:rFonts w:hint="eastAsia"/>
        </w:rPr>
        <w:t xml:space="preserve"> </w:t>
      </w:r>
      <w:bookmarkEnd w:id="3526"/>
      <w:bookmarkEnd w:id="3527"/>
      <w:r w:rsidR="007D2F97">
        <w:t>Advertisements</w:t>
      </w:r>
      <w:bookmarkEnd w:id="3528"/>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9" w:name="_Toc363228679"/>
      <w:bookmarkStart w:id="3530" w:name="_Toc198629393"/>
      <w:bookmarkStart w:id="3531" w:name="_Toc445313441"/>
      <w:r>
        <w:rPr>
          <w:rFonts w:hint="eastAsia"/>
        </w:rPr>
        <w:t xml:space="preserve">VRRP </w:t>
      </w:r>
      <w:r w:rsidRPr="003F1039">
        <w:rPr>
          <w:rFonts w:hint="eastAsia"/>
        </w:rPr>
        <w:t>Object</w:t>
      </w:r>
      <w:r>
        <w:rPr>
          <w:rFonts w:hint="eastAsia"/>
        </w:rPr>
        <w:t xml:space="preserve"> Tracking</w:t>
      </w:r>
      <w:bookmarkEnd w:id="3529"/>
      <w:bookmarkEnd w:id="3530"/>
      <w:bookmarkEnd w:id="3531"/>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2" w:name="_Toc363228680"/>
      <w:bookmarkStart w:id="3533" w:name="_Toc198629394"/>
      <w:bookmarkStart w:id="3534" w:name="_Toc445313442"/>
      <w:r>
        <w:rPr>
          <w:rFonts w:hint="eastAsia"/>
        </w:rPr>
        <w:t xml:space="preserve">How to </w:t>
      </w:r>
      <w:r w:rsidRPr="00883D7E">
        <w:rPr>
          <w:rFonts w:hint="eastAsia"/>
        </w:rPr>
        <w:t>Configure</w:t>
      </w:r>
      <w:r>
        <w:rPr>
          <w:rFonts w:hint="eastAsia"/>
        </w:rPr>
        <w:t xml:space="preserve"> VRRP</w:t>
      </w:r>
      <w:bookmarkEnd w:id="3532"/>
      <w:bookmarkEnd w:id="3533"/>
      <w:bookmarkEnd w:id="3534"/>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5" w:name="_Toc363228681"/>
      <w:bookmarkStart w:id="3536" w:name="_Toc198629395"/>
      <w:bookmarkStart w:id="3537" w:name="_Toc445313443"/>
      <w:r w:rsidRPr="0088421A">
        <w:rPr>
          <w:rFonts w:hint="eastAsia"/>
        </w:rPr>
        <w:t>Enabling</w:t>
      </w:r>
      <w:r>
        <w:rPr>
          <w:rFonts w:hint="eastAsia"/>
        </w:rPr>
        <w:t xml:space="preserve"> VRRP</w:t>
      </w:r>
      <w:bookmarkEnd w:id="3535"/>
      <w:bookmarkEnd w:id="3536"/>
      <w:bookmarkEnd w:id="3537"/>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38"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8"/>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9" w:name="_Toc363228682"/>
      <w:bookmarkStart w:id="3540" w:name="_Toc198629396"/>
      <w:bookmarkStart w:id="3541" w:name="_Toc445313444"/>
      <w:r>
        <w:rPr>
          <w:rFonts w:hint="eastAsia"/>
        </w:rPr>
        <w:t>Disabling VRRP on an Interface</w:t>
      </w:r>
      <w:bookmarkEnd w:id="3539"/>
      <w:bookmarkEnd w:id="3540"/>
      <w:bookmarkEnd w:id="3541"/>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2" w:name="_Toc391575351"/>
    </w:p>
    <w:p w14:paraId="79AEB1A8" w14:textId="77777777" w:rsidR="00D52D64" w:rsidRPr="00C644C1" w:rsidRDefault="00151B7D" w:rsidP="00CE3439">
      <w:pPr>
        <w:pStyle w:val="afffff3"/>
        <w:ind w:left="0" w:right="20"/>
      </w:pPr>
      <w:r>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2"/>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3" w:name="_Toc363228683"/>
      <w:bookmarkStart w:id="3544" w:name="_Toc198629397"/>
      <w:bookmarkStart w:id="3545" w:name="_Toc445313445"/>
      <w:r>
        <w:rPr>
          <w:rFonts w:hint="eastAsia"/>
        </w:rPr>
        <w:t>Configuring VRRP Object Tracking</w:t>
      </w:r>
      <w:bookmarkEnd w:id="3543"/>
      <w:bookmarkEnd w:id="3544"/>
      <w:bookmarkEnd w:id="3545"/>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6"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6"/>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7" w:name="_Toc363228684"/>
      <w:bookmarkStart w:id="3548" w:name="_Toc198629398"/>
      <w:bookmarkStart w:id="3549" w:name="_Toc445313446"/>
      <w:r w:rsidRPr="0088421A">
        <w:rPr>
          <w:rFonts w:hint="eastAsia"/>
        </w:rPr>
        <w:t>Configuration</w:t>
      </w:r>
      <w:r>
        <w:rPr>
          <w:rFonts w:hint="eastAsia"/>
        </w:rPr>
        <w:t xml:space="preserve"> Examples for VRRP</w:t>
      </w:r>
      <w:bookmarkEnd w:id="3547"/>
      <w:bookmarkEnd w:id="3548"/>
      <w:bookmarkEnd w:id="3549"/>
    </w:p>
    <w:p w14:paraId="3B59CCF6" w14:textId="77777777" w:rsidR="00D52D64" w:rsidRDefault="00D52D64" w:rsidP="00214E37">
      <w:pPr>
        <w:pStyle w:val="3"/>
        <w:ind w:left="0" w:right="20"/>
      </w:pPr>
      <w:bookmarkStart w:id="3550" w:name="_Toc363228685"/>
      <w:bookmarkStart w:id="3551" w:name="_Toc198629399"/>
      <w:bookmarkStart w:id="3552" w:name="_Toc445313447"/>
      <w:r w:rsidRPr="0088421A">
        <w:rPr>
          <w:rFonts w:hint="eastAsia"/>
        </w:rPr>
        <w:t>Configuring</w:t>
      </w:r>
      <w:r>
        <w:rPr>
          <w:rFonts w:hint="eastAsia"/>
        </w:rPr>
        <w:t xml:space="preserve"> VRRP: Example</w:t>
      </w:r>
      <w:bookmarkEnd w:id="3550"/>
      <w:bookmarkEnd w:id="3551"/>
      <w:bookmarkEnd w:id="3552"/>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3" w:name="_Toc363228686"/>
      <w:bookmarkStart w:id="3554" w:name="_Toc445313448"/>
      <w:r>
        <w:rPr>
          <w:rFonts w:hint="eastAsia"/>
        </w:rPr>
        <w:t xml:space="preserve">VRRP Object </w:t>
      </w:r>
      <w:r w:rsidRPr="00196AFC">
        <w:rPr>
          <w:rFonts w:hint="eastAsia"/>
        </w:rPr>
        <w:t>Tracking</w:t>
      </w:r>
      <w:r>
        <w:rPr>
          <w:rFonts w:hint="eastAsia"/>
        </w:rPr>
        <w:t>: Example</w:t>
      </w:r>
      <w:bookmarkEnd w:id="3553"/>
      <w:bookmarkEnd w:id="3554"/>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5" w:name="_Toc294857235"/>
      <w:bookmarkStart w:id="3556" w:name="_Toc294857397"/>
      <w:bookmarkStart w:id="3557" w:name="_Toc445313449"/>
      <w:r>
        <w:rPr>
          <w:rFonts w:hint="eastAsia"/>
        </w:rPr>
        <w:t>VRRP Object Tracking Verification: Example</w:t>
      </w:r>
      <w:bookmarkEnd w:id="3555"/>
      <w:bookmarkEnd w:id="3556"/>
      <w:bookmarkEnd w:id="3557"/>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8" w:name="_Toc294857463"/>
      <w:bookmarkStart w:id="3559" w:name="_Toc294877606"/>
      <w:bookmarkStart w:id="3560"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1" w:name="_Toc445313450"/>
      <w:r>
        <w:rPr>
          <w:rFonts w:hint="eastAsia"/>
        </w:rPr>
        <w:t>Disabling a VRRP Group on an Interface: Example</w:t>
      </w:r>
      <w:bookmarkEnd w:id="3558"/>
      <w:bookmarkEnd w:id="3559"/>
      <w:bookmarkEnd w:id="3560"/>
      <w:bookmarkEnd w:id="3561"/>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2" w:name="_Toc294879758"/>
      <w:bookmarkStart w:id="3563" w:name="_Toc294880442"/>
      <w:bookmarkStart w:id="3564" w:name="_Toc391378372"/>
      <w:bookmarkStart w:id="3565" w:name="_Toc445313451"/>
      <w:r>
        <w:rPr>
          <w:rFonts w:hint="eastAsia"/>
        </w:rPr>
        <w:t>NTP</w:t>
      </w:r>
      <w:bookmarkEnd w:id="3562"/>
      <w:bookmarkEnd w:id="3563"/>
      <w:bookmarkEnd w:id="3564"/>
      <w:bookmarkEnd w:id="3565"/>
    </w:p>
    <w:p w14:paraId="1F1BB976" w14:textId="77777777" w:rsidR="00D96612" w:rsidRPr="00D96612" w:rsidRDefault="00D96612" w:rsidP="0021019A">
      <w:pPr>
        <w:ind w:right="20"/>
      </w:pPr>
      <w:bookmarkStart w:id="3566" w:name="_Toc294880968"/>
      <w:bookmarkStart w:id="3567" w:name="_Toc294882272"/>
      <w:bookmarkStart w:id="3568" w:name="_Toc294882797"/>
      <w:bookmarkStart w:id="3569" w:name="_Toc295242059"/>
      <w:bookmarkStart w:id="3570" w:name="_Toc295242500"/>
      <w:bookmarkStart w:id="3571" w:name="_Toc295290820"/>
      <w:bookmarkStart w:id="3572" w:name="_Toc295390156"/>
      <w:bookmarkStart w:id="3573" w:name="_Toc295402238"/>
      <w:bookmarkStart w:id="3574" w:name="_Toc295402280"/>
      <w:bookmarkStart w:id="3575" w:name="_Toc295470758"/>
      <w:bookmarkStart w:id="3576" w:name="_Toc295741876"/>
      <w:bookmarkStart w:id="3577" w:name="_Toc295750565"/>
      <w:bookmarkStart w:id="3578" w:name="_Toc295808316"/>
      <w:bookmarkStart w:id="3579" w:name="_Toc295808988"/>
      <w:bookmarkStart w:id="3580" w:name="_Toc295820000"/>
      <w:bookmarkStart w:id="3581" w:name="_Toc295820035"/>
      <w:bookmarkStart w:id="3582" w:name="_Toc295820071"/>
      <w:bookmarkStart w:id="3583" w:name="_Toc295825914"/>
      <w:bookmarkStart w:id="3584" w:name="_Toc295832357"/>
      <w:bookmarkStart w:id="3585" w:name="_Toc295832400"/>
      <w:bookmarkStart w:id="3586" w:name="_Toc295833076"/>
      <w:bookmarkStart w:id="3587" w:name="_Toc295833840"/>
      <w:bookmarkStart w:id="3588" w:name="_Toc295836590"/>
      <w:bookmarkStart w:id="3589" w:name="_Toc295894139"/>
      <w:bookmarkStart w:id="3590" w:name="_Toc295987299"/>
      <w:bookmarkStart w:id="3591" w:name="_Toc296000229"/>
      <w:bookmarkStart w:id="3592" w:name="_Toc296001323"/>
      <w:bookmarkStart w:id="3593" w:name="_Toc296020354"/>
      <w:bookmarkStart w:id="3594" w:name="_Toc296083588"/>
      <w:bookmarkStart w:id="3595" w:name="_Toc296087059"/>
      <w:bookmarkStart w:id="3596" w:name="_Toc296176569"/>
      <w:bookmarkStart w:id="3597" w:name="_Toc296177344"/>
      <w:bookmarkStart w:id="3598" w:name="_Toc296180951"/>
      <w:bookmarkStart w:id="3599" w:name="_Toc296182028"/>
      <w:bookmarkStart w:id="3600" w:name="_Toc296182802"/>
      <w:bookmarkStart w:id="3601" w:name="_Toc296184041"/>
      <w:bookmarkStart w:id="3602" w:name="_Toc296339871"/>
      <w:bookmarkStart w:id="3603" w:name="_Toc296340651"/>
      <w:bookmarkStart w:id="3604" w:name="_Toc296671365"/>
      <w:bookmarkStart w:id="3605" w:name="_Toc296671844"/>
      <w:bookmarkStart w:id="3606" w:name="_Toc296690664"/>
      <w:bookmarkStart w:id="3607" w:name="_Toc296959273"/>
      <w:bookmarkStart w:id="3608" w:name="_Toc297822545"/>
      <w:bookmarkStart w:id="3609" w:name="_Toc306024397"/>
      <w:bookmarkStart w:id="3610" w:name="_Toc306029292"/>
      <w:bookmarkStart w:id="3611" w:name="_Toc306092049"/>
      <w:bookmarkStart w:id="3612" w:name="_Toc306093386"/>
      <w:bookmarkStart w:id="3613" w:name="_Toc306283353"/>
      <w:bookmarkStart w:id="3614" w:name="_Toc306284158"/>
      <w:bookmarkStart w:id="3615" w:name="_Toc306284963"/>
      <w:bookmarkStart w:id="3616" w:name="_Toc325378231"/>
      <w:bookmarkStart w:id="3617" w:name="_Toc327782421"/>
      <w:bookmarkStart w:id="3618" w:name="_Toc329073640"/>
      <w:bookmarkStart w:id="3619" w:name="_Toc329076582"/>
      <w:bookmarkStart w:id="3620" w:name="_Toc335384402"/>
      <w:bookmarkStart w:id="3621" w:name="_Toc335385215"/>
      <w:bookmarkStart w:id="3622" w:name="_Toc335386028"/>
      <w:bookmarkStart w:id="3623" w:name="_Toc335640806"/>
      <w:bookmarkStart w:id="3624" w:name="_Toc336588066"/>
      <w:bookmarkStart w:id="3625" w:name="_Toc336589635"/>
      <w:bookmarkStart w:id="3626" w:name="_Toc336590505"/>
      <w:bookmarkStart w:id="3627" w:name="_Toc336591241"/>
      <w:bookmarkStart w:id="3628" w:name="_Toc336604858"/>
      <w:bookmarkStart w:id="3629" w:name="_Toc336605838"/>
      <w:bookmarkStart w:id="3630" w:name="_Toc337193655"/>
      <w:bookmarkStart w:id="3631" w:name="_Toc337194462"/>
      <w:bookmarkStart w:id="3632" w:name="_Toc337195538"/>
      <w:bookmarkStart w:id="3633" w:name="_Toc337196298"/>
      <w:bookmarkStart w:id="3634" w:name="_Toc337197058"/>
      <w:bookmarkStart w:id="3635" w:name="_Toc337199448"/>
      <w:bookmarkStart w:id="3636" w:name="_Toc337200246"/>
      <w:bookmarkStart w:id="3637" w:name="_Toc337201162"/>
      <w:bookmarkStart w:id="3638" w:name="_Toc337728689"/>
      <w:bookmarkStart w:id="3639" w:name="_Toc337819162"/>
      <w:bookmarkStart w:id="3640" w:name="_Toc338755986"/>
      <w:bookmarkStart w:id="3641" w:name="_Toc339539499"/>
      <w:bookmarkStart w:id="3642" w:name="_Toc340647711"/>
      <w:bookmarkStart w:id="3643" w:name="_Toc340663631"/>
      <w:bookmarkStart w:id="3644" w:name="_Toc341455521"/>
      <w:bookmarkStart w:id="3645" w:name="_Toc341693759"/>
      <w:bookmarkStart w:id="3646" w:name="_Toc341699493"/>
      <w:bookmarkStart w:id="3647" w:name="_Toc341886317"/>
      <w:bookmarkStart w:id="3648" w:name="_Toc341976114"/>
      <w:bookmarkStart w:id="3649" w:name="_Toc342046084"/>
      <w:bookmarkStart w:id="3650" w:name="_Toc343863869"/>
      <w:bookmarkStart w:id="3651" w:name="_Toc348529219"/>
      <w:bookmarkStart w:id="3652" w:name="_Toc348536293"/>
      <w:bookmarkStart w:id="3653" w:name="_Toc348537237"/>
      <w:bookmarkStart w:id="3654" w:name="_Toc348538182"/>
      <w:bookmarkStart w:id="3655" w:name="_Toc348539127"/>
      <w:bookmarkStart w:id="3656" w:name="_Toc348540072"/>
      <w:bookmarkStart w:id="3657" w:name="_Toc348541017"/>
      <w:bookmarkStart w:id="3658" w:name="_Toc348541962"/>
      <w:bookmarkStart w:id="3659" w:name="_Toc348542907"/>
      <w:bookmarkStart w:id="3660" w:name="_Toc348624832"/>
      <w:bookmarkStart w:id="3661" w:name="_Toc348625777"/>
      <w:bookmarkStart w:id="3662" w:name="_Toc354409698"/>
      <w:bookmarkStart w:id="3663" w:name="_Toc354416013"/>
      <w:bookmarkStart w:id="3664" w:name="_Toc259460221"/>
      <w:bookmarkStart w:id="3665" w:name="_Toc292810064"/>
      <w:bookmarkStart w:id="3666" w:name="_Toc294800275"/>
      <w:bookmarkStart w:id="3667" w:name="_Toc294800475"/>
      <w:bookmarkStart w:id="3668" w:name="_Toc294800799"/>
      <w:bookmarkStart w:id="3669" w:name="_Toc337198422"/>
    </w:p>
    <w:p w14:paraId="05A6A7D5" w14:textId="77777777" w:rsidR="00D96612" w:rsidRDefault="00D96612" w:rsidP="0021019A">
      <w:pPr>
        <w:pStyle w:val="a3"/>
        <w:ind w:right="20"/>
      </w:pPr>
      <w:r w:rsidRPr="002F5F3A">
        <w:t>This chapter describes the NTP configuration of the system.</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65814030" w14:textId="3F961547" w:rsidR="00D96612" w:rsidRPr="002F5F3A" w:rsidRDefault="002D70ED" w:rsidP="0021019A">
      <w:pPr>
        <w:pStyle w:val="-1"/>
        <w:ind w:right="20"/>
      </w:pPr>
      <w:bookmarkStart w:id="3670" w:name="_Toc354416184"/>
      <w:bookmarkStart w:id="3671"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0"/>
      <w:bookmarkEnd w:id="3671"/>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2" w:name="_Toc259460222"/>
      <w:bookmarkStart w:id="3673" w:name="_Toc363228689"/>
      <w:bookmarkStart w:id="3674" w:name="_Toc259460223"/>
      <w:bookmarkStart w:id="3675" w:name="_Toc363228690"/>
      <w:bookmarkStart w:id="3676" w:name="_Toc259460224"/>
      <w:bookmarkStart w:id="3677" w:name="_Toc445313452"/>
      <w:r w:rsidRPr="003F1039">
        <w:t>Understanding</w:t>
      </w:r>
      <w:r w:rsidRPr="002F5F3A">
        <w:t xml:space="preserve"> Time Sources</w:t>
      </w:r>
      <w:bookmarkEnd w:id="3672"/>
      <w:bookmarkEnd w:id="3673"/>
      <w:bookmarkEnd w:id="3674"/>
      <w:bookmarkEnd w:id="3675"/>
      <w:bookmarkEnd w:id="3676"/>
      <w:bookmarkEnd w:id="3677"/>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8" w:name="_Toc363228691"/>
      <w:bookmarkStart w:id="3679" w:name="_Toc259460225"/>
      <w:bookmarkStart w:id="3680" w:name="_Toc445313453"/>
      <w:r w:rsidRPr="00D96612">
        <w:rPr>
          <w:rFonts w:hint="eastAsia"/>
        </w:rPr>
        <w:t>Network</w:t>
      </w:r>
      <w:r>
        <w:rPr>
          <w:rFonts w:hint="eastAsia"/>
        </w:rPr>
        <w:t xml:space="preserve"> Time Protocol</w:t>
      </w:r>
      <w:bookmarkEnd w:id="3678"/>
      <w:bookmarkEnd w:id="3679"/>
      <w:bookmarkEnd w:id="3680"/>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1" w:name="_Toc363228692"/>
      <w:bookmarkStart w:id="3682" w:name="_Toc445313454"/>
      <w:r w:rsidRPr="00D96612">
        <w:rPr>
          <w:rFonts w:hint="eastAsia"/>
        </w:rPr>
        <w:t>Hardware</w:t>
      </w:r>
      <w:r>
        <w:rPr>
          <w:rFonts w:hint="eastAsia"/>
        </w:rPr>
        <w:t xml:space="preserve"> Clock</w:t>
      </w:r>
      <w:bookmarkEnd w:id="3681"/>
      <w:bookmarkEnd w:id="3682"/>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3" w:name="_Toc259460226"/>
      <w:bookmarkStart w:id="3684" w:name="_Toc363228693"/>
      <w:bookmarkStart w:id="3685" w:name="_Toc445313455"/>
      <w:r w:rsidRPr="00D96612">
        <w:rPr>
          <w:rFonts w:hint="eastAsia"/>
        </w:rPr>
        <w:t>Configuring</w:t>
      </w:r>
      <w:r>
        <w:rPr>
          <w:rFonts w:hint="eastAsia"/>
        </w:rPr>
        <w:t xml:space="preserve"> NTP</w:t>
      </w:r>
      <w:bookmarkEnd w:id="3683"/>
      <w:bookmarkEnd w:id="3684"/>
      <w:bookmarkEnd w:id="3685"/>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6" w:name="_Toc259460227"/>
      <w:bookmarkStart w:id="3687" w:name="_Toc363228694"/>
      <w:bookmarkStart w:id="3688" w:name="_Toc445313456"/>
      <w:r>
        <w:rPr>
          <w:rFonts w:hint="eastAsia"/>
        </w:rPr>
        <w:t xml:space="preserve">Configuring Poll-Based </w:t>
      </w:r>
      <w:r w:rsidRPr="00D96612">
        <w:rPr>
          <w:rFonts w:hint="eastAsia"/>
        </w:rPr>
        <w:t>NTP</w:t>
      </w:r>
      <w:r>
        <w:rPr>
          <w:rFonts w:hint="eastAsia"/>
        </w:rPr>
        <w:t xml:space="preserve"> Associations</w:t>
      </w:r>
      <w:bookmarkEnd w:id="3686"/>
      <w:bookmarkEnd w:id="3687"/>
      <w:bookmarkEnd w:id="3688"/>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9"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9"/>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0" w:name="_Toc259460228"/>
      <w:bookmarkStart w:id="3691" w:name="_Toc363228695"/>
      <w:bookmarkStart w:id="3692" w:name="_Toc445313457"/>
      <w:r>
        <w:rPr>
          <w:rFonts w:hint="eastAsia"/>
        </w:rPr>
        <w:t>Configuring NTP Authentication</w:t>
      </w:r>
      <w:bookmarkEnd w:id="3690"/>
      <w:bookmarkEnd w:id="3691"/>
      <w:bookmarkEnd w:id="3692"/>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3"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3"/>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4" w:name="_Toc259460229"/>
      <w:bookmarkStart w:id="3695" w:name="_Toc363228696"/>
      <w:bookmarkStart w:id="3696" w:name="_Toc445313458"/>
      <w:r w:rsidRPr="00D96612">
        <w:rPr>
          <w:rFonts w:hint="eastAsia"/>
        </w:rPr>
        <w:t>Configuring</w:t>
      </w:r>
      <w:r>
        <w:rPr>
          <w:rFonts w:hint="eastAsia"/>
        </w:rPr>
        <w:t xml:space="preserve"> the Source IP Address for NTP Packets</w:t>
      </w:r>
      <w:bookmarkEnd w:id="3694"/>
      <w:bookmarkEnd w:id="3695"/>
      <w:bookmarkEnd w:id="3696"/>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697"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7"/>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8" w:name="_Toc259460230"/>
      <w:bookmarkStart w:id="3699" w:name="_Toc363228697"/>
      <w:bookmarkStart w:id="3700" w:name="_Toc445313459"/>
      <w:r w:rsidRPr="00D96612">
        <w:rPr>
          <w:rFonts w:hint="eastAsia"/>
        </w:rPr>
        <w:t>Configuring</w:t>
      </w:r>
      <w:r>
        <w:rPr>
          <w:rFonts w:hint="eastAsia"/>
        </w:rPr>
        <w:t xml:space="preserve"> the System as an Authoritative NTP Server</w:t>
      </w:r>
      <w:bookmarkEnd w:id="3698"/>
      <w:bookmarkEnd w:id="3699"/>
      <w:bookmarkEnd w:id="3700"/>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01"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1"/>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2" w:name="_Toc259460231"/>
      <w:bookmarkStart w:id="3703" w:name="_Toc363228698"/>
      <w:bookmarkStart w:id="3704" w:name="_Toc445313460"/>
      <w:r>
        <w:rPr>
          <w:rFonts w:hint="eastAsia"/>
        </w:rPr>
        <w:t xml:space="preserve">Updating the </w:t>
      </w:r>
      <w:r w:rsidRPr="00D96612">
        <w:rPr>
          <w:rFonts w:hint="eastAsia"/>
        </w:rPr>
        <w:t>Hardware</w:t>
      </w:r>
      <w:r>
        <w:rPr>
          <w:rFonts w:hint="eastAsia"/>
        </w:rPr>
        <w:t xml:space="preserve"> Clock</w:t>
      </w:r>
      <w:bookmarkEnd w:id="3702"/>
      <w:bookmarkEnd w:id="3703"/>
      <w:bookmarkEnd w:id="3704"/>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05"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5"/>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6" w:name="_Toc259460232"/>
      <w:bookmarkStart w:id="3707" w:name="_Toc363228699"/>
      <w:bookmarkStart w:id="3708" w:name="_Toc445313461"/>
      <w:r w:rsidRPr="00D96612">
        <w:rPr>
          <w:rFonts w:hint="eastAsia"/>
        </w:rPr>
        <w:t>Configuring</w:t>
      </w:r>
      <w:r>
        <w:rPr>
          <w:rFonts w:hint="eastAsia"/>
        </w:rPr>
        <w:t xml:space="preserve"> Time and Date Manually</w:t>
      </w:r>
      <w:bookmarkEnd w:id="3706"/>
      <w:bookmarkEnd w:id="3707"/>
      <w:bookmarkEnd w:id="3708"/>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9" w:name="_Toc259460233"/>
      <w:bookmarkStart w:id="3710" w:name="_Toc445313462"/>
      <w:r w:rsidRPr="00D96612">
        <w:rPr>
          <w:rFonts w:hint="eastAsia"/>
        </w:rPr>
        <w:t>Configuring</w:t>
      </w:r>
      <w:r>
        <w:rPr>
          <w:rFonts w:hint="eastAsia"/>
        </w:rPr>
        <w:t xml:space="preserve"> the Time Zone</w:t>
      </w:r>
      <w:bookmarkEnd w:id="3709"/>
      <w:bookmarkEnd w:id="3710"/>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11" w:name="_Toc363228700"/>
      <w:bookmarkStart w:id="3712"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1"/>
      <w:bookmarkEnd w:id="3712"/>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3" w:name="_Toc259460234"/>
      <w:bookmarkStart w:id="3714" w:name="_Toc445313463"/>
      <w:r w:rsidRPr="00D96612">
        <w:rPr>
          <w:rFonts w:hint="eastAsia"/>
        </w:rPr>
        <w:t>Configuring</w:t>
      </w:r>
      <w:r>
        <w:rPr>
          <w:rFonts w:hint="eastAsia"/>
        </w:rPr>
        <w:t xml:space="preserve"> Summer Time (Daylight Savings Time)</w:t>
      </w:r>
      <w:bookmarkEnd w:id="3713"/>
      <w:bookmarkEnd w:id="3714"/>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15" w:name="_Toc363228701"/>
      <w:bookmarkStart w:id="3716"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5"/>
      <w:bookmarkEnd w:id="3716"/>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17"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7"/>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8" w:name="_Toc259460235"/>
      <w:bookmarkStart w:id="3719" w:name="_Toc363228702"/>
      <w:bookmarkStart w:id="3720" w:name="_Toc445313464"/>
      <w:r>
        <w:rPr>
          <w:rFonts w:hint="eastAsia"/>
        </w:rPr>
        <w:t xml:space="preserve">Manually </w:t>
      </w:r>
      <w:r w:rsidRPr="00D96612">
        <w:rPr>
          <w:rFonts w:hint="eastAsia"/>
        </w:rPr>
        <w:t>Setting</w:t>
      </w:r>
      <w:r>
        <w:rPr>
          <w:rFonts w:hint="eastAsia"/>
        </w:rPr>
        <w:t xml:space="preserve"> the Software Clock</w:t>
      </w:r>
      <w:bookmarkEnd w:id="3718"/>
      <w:bookmarkEnd w:id="3719"/>
      <w:bookmarkEnd w:id="3720"/>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21"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1"/>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2" w:name="_Toc259460236"/>
      <w:bookmarkStart w:id="3723" w:name="_Toc363228703"/>
      <w:bookmarkStart w:id="3724" w:name="_Toc445313465"/>
      <w:r>
        <w:rPr>
          <w:rFonts w:hint="eastAsia"/>
        </w:rPr>
        <w:t xml:space="preserve">Using the </w:t>
      </w:r>
      <w:r w:rsidRPr="00196AFC">
        <w:rPr>
          <w:rFonts w:hint="eastAsia"/>
        </w:rPr>
        <w:t>Hardware</w:t>
      </w:r>
      <w:r>
        <w:rPr>
          <w:rFonts w:hint="eastAsia"/>
        </w:rPr>
        <w:t xml:space="preserve"> Clock</w:t>
      </w:r>
      <w:bookmarkEnd w:id="3722"/>
      <w:bookmarkEnd w:id="3723"/>
      <w:bookmarkEnd w:id="3724"/>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5" w:name="_Toc259460237"/>
      <w:bookmarkStart w:id="3726" w:name="_Toc363228704"/>
      <w:bookmarkStart w:id="3727" w:name="_Toc445313466"/>
      <w:r>
        <w:rPr>
          <w:rFonts w:hint="eastAsia"/>
        </w:rPr>
        <w:t xml:space="preserve">Setting the </w:t>
      </w:r>
      <w:r w:rsidRPr="00D96612">
        <w:rPr>
          <w:rFonts w:hint="eastAsia"/>
        </w:rPr>
        <w:t>Hardware</w:t>
      </w:r>
      <w:r>
        <w:rPr>
          <w:rFonts w:hint="eastAsia"/>
        </w:rPr>
        <w:t xml:space="preserve"> Clock</w:t>
      </w:r>
      <w:bookmarkEnd w:id="3725"/>
      <w:bookmarkEnd w:id="3726"/>
      <w:bookmarkEnd w:id="3727"/>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28"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8"/>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9" w:name="_Toc259460238"/>
      <w:bookmarkStart w:id="3730" w:name="_Toc363228705"/>
      <w:bookmarkStart w:id="3731" w:name="_Toc445313467"/>
      <w:r>
        <w:rPr>
          <w:rFonts w:hint="eastAsia"/>
        </w:rPr>
        <w:t>Setting the Software Clock from the Hardware Clock</w:t>
      </w:r>
      <w:bookmarkEnd w:id="3729"/>
      <w:bookmarkEnd w:id="3730"/>
      <w:bookmarkEnd w:id="3731"/>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32"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2"/>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3" w:name="_Toc259460240"/>
      <w:bookmarkStart w:id="3734" w:name="_Toc363228707"/>
    </w:p>
    <w:p w14:paraId="436AEB99" w14:textId="77777777" w:rsidR="00D96612" w:rsidRDefault="00D96612" w:rsidP="0021019A">
      <w:pPr>
        <w:pStyle w:val="3"/>
        <w:ind w:right="20"/>
      </w:pPr>
      <w:bookmarkStart w:id="3735" w:name="_Toc445313468"/>
      <w:r>
        <w:rPr>
          <w:rFonts w:hint="eastAsia"/>
        </w:rPr>
        <w:t>Setting the Hardware Clock from the Software Clock</w:t>
      </w:r>
      <w:bookmarkEnd w:id="3733"/>
      <w:bookmarkEnd w:id="3734"/>
      <w:bookmarkEnd w:id="3735"/>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36"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6"/>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7" w:name="_Toc294800482"/>
      <w:bookmarkStart w:id="3738" w:name="_Toc445313469"/>
      <w:r>
        <w:rPr>
          <w:rFonts w:hint="eastAsia"/>
        </w:rPr>
        <w:t xml:space="preserve">Monitoring </w:t>
      </w:r>
      <w:r w:rsidRPr="00D96612">
        <w:rPr>
          <w:rFonts w:hint="eastAsia"/>
        </w:rPr>
        <w:t>Time</w:t>
      </w:r>
      <w:r>
        <w:rPr>
          <w:rFonts w:hint="eastAsia"/>
        </w:rPr>
        <w:t xml:space="preserve"> and Calendar Services</w:t>
      </w:r>
      <w:bookmarkEnd w:id="3737"/>
      <w:bookmarkEnd w:id="3738"/>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39" w:name="_Toc294800806"/>
      <w:bookmarkStart w:id="3740"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9"/>
      <w:bookmarkEnd w:id="3740"/>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1" w:name="_Toc294800865"/>
      <w:bookmarkStart w:id="3742" w:name="_Toc294800901"/>
      <w:bookmarkStart w:id="3743" w:name="_Toc294856189"/>
      <w:bookmarkStart w:id="3744" w:name="_Toc445313470"/>
      <w:r>
        <w:rPr>
          <w:rFonts w:hint="eastAsia"/>
        </w:rPr>
        <w:t>Clock Calendar and NTP Configuration Examples</w:t>
      </w:r>
      <w:bookmarkEnd w:id="3741"/>
      <w:bookmarkEnd w:id="3742"/>
      <w:bookmarkEnd w:id="3743"/>
      <w:bookmarkEnd w:id="3744"/>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5" w:name="_Toc294856735"/>
      <w:bookmarkStart w:id="3746" w:name="_Toc294857399"/>
      <w:bookmarkStart w:id="3747" w:name="_Toc391378374"/>
      <w:bookmarkStart w:id="3748" w:name="_Toc445313471"/>
      <w:r w:rsidRPr="00677940">
        <w:rPr>
          <w:rFonts w:ascii="Calibri" w:hAnsi="Calibri"/>
        </w:rPr>
        <w:t>Dynamic ARP Inspection</w:t>
      </w:r>
      <w:bookmarkEnd w:id="3745"/>
      <w:bookmarkEnd w:id="3746"/>
      <w:bookmarkEnd w:id="3747"/>
      <w:bookmarkEnd w:id="3748"/>
    </w:p>
    <w:p w14:paraId="752228A2" w14:textId="77777777" w:rsidR="003F5DC1" w:rsidRPr="00677940" w:rsidRDefault="003F5DC1" w:rsidP="0021019A">
      <w:pPr>
        <w:ind w:right="20"/>
        <w:rPr>
          <w:rFonts w:ascii="Calibri" w:hAnsi="Calibri"/>
        </w:rPr>
      </w:pPr>
      <w:bookmarkStart w:id="3749" w:name="_Toc294857465"/>
      <w:bookmarkStart w:id="3750" w:name="_Toc294877608"/>
      <w:bookmarkStart w:id="3751" w:name="_Toc294878135"/>
      <w:bookmarkStart w:id="3752" w:name="_Toc294879760"/>
      <w:bookmarkStart w:id="3753" w:name="_Toc294880444"/>
      <w:bookmarkStart w:id="3754" w:name="_Toc294880970"/>
      <w:bookmarkStart w:id="3755" w:name="_Toc294882274"/>
      <w:bookmarkStart w:id="3756" w:name="_Toc294882799"/>
      <w:bookmarkStart w:id="3757" w:name="_Toc295242061"/>
      <w:bookmarkStart w:id="3758" w:name="_Toc295242502"/>
      <w:bookmarkStart w:id="3759" w:name="_Toc295290822"/>
      <w:bookmarkStart w:id="3760" w:name="_Toc295390158"/>
      <w:bookmarkStart w:id="3761" w:name="_Toc295402240"/>
      <w:bookmarkStart w:id="3762" w:name="_Toc295402282"/>
      <w:bookmarkStart w:id="3763" w:name="_Toc295470760"/>
      <w:bookmarkStart w:id="3764" w:name="_Toc295741878"/>
      <w:bookmarkStart w:id="3765" w:name="_Toc295750567"/>
      <w:bookmarkStart w:id="3766" w:name="_Toc295832359"/>
      <w:bookmarkStart w:id="3767" w:name="_Toc295832402"/>
      <w:bookmarkStart w:id="3768" w:name="_Toc295833078"/>
      <w:bookmarkStart w:id="3769" w:name="_Toc295833842"/>
      <w:bookmarkStart w:id="3770" w:name="_Toc295836592"/>
      <w:bookmarkStart w:id="3771" w:name="_Toc295894141"/>
      <w:bookmarkStart w:id="3772" w:name="_Toc295987301"/>
      <w:bookmarkStart w:id="3773" w:name="_Toc296000231"/>
      <w:bookmarkStart w:id="3774" w:name="_Toc296001325"/>
      <w:bookmarkStart w:id="3775" w:name="_Toc296020356"/>
      <w:bookmarkStart w:id="3776" w:name="_Toc296083590"/>
      <w:bookmarkStart w:id="3777" w:name="_Toc296087061"/>
      <w:bookmarkStart w:id="3778" w:name="_Toc296176571"/>
      <w:bookmarkStart w:id="3779" w:name="_Toc296177346"/>
      <w:bookmarkStart w:id="3780" w:name="_Toc296180953"/>
      <w:bookmarkStart w:id="3781" w:name="_Toc296182030"/>
      <w:bookmarkStart w:id="3782" w:name="_Toc296182804"/>
      <w:bookmarkStart w:id="3783" w:name="_Toc296184043"/>
      <w:bookmarkStart w:id="3784" w:name="_Toc296339873"/>
      <w:bookmarkStart w:id="3785" w:name="_Toc296340653"/>
      <w:bookmarkStart w:id="3786" w:name="_Toc296671323"/>
      <w:bookmarkStart w:id="3787" w:name="_Toc296671367"/>
      <w:bookmarkStart w:id="3788" w:name="_Toc296671846"/>
      <w:bookmarkStart w:id="3789" w:name="_Toc296690666"/>
      <w:bookmarkStart w:id="3790" w:name="_Toc296959275"/>
      <w:bookmarkStart w:id="3791" w:name="_Toc297822547"/>
      <w:bookmarkStart w:id="3792" w:name="_Toc306024399"/>
      <w:bookmarkStart w:id="3793" w:name="_Toc306029294"/>
      <w:bookmarkStart w:id="3794" w:name="_Toc306092051"/>
      <w:bookmarkStart w:id="3795" w:name="_Toc306093388"/>
      <w:bookmarkStart w:id="3796" w:name="_Toc306283355"/>
      <w:bookmarkStart w:id="3797" w:name="_Toc306284160"/>
      <w:bookmarkStart w:id="3798" w:name="_Toc306284965"/>
      <w:bookmarkStart w:id="3799" w:name="_Toc325378233"/>
      <w:bookmarkStart w:id="3800" w:name="_Toc327782423"/>
      <w:bookmarkStart w:id="3801" w:name="_Toc329073642"/>
      <w:bookmarkStart w:id="3802" w:name="_Toc329076584"/>
      <w:bookmarkStart w:id="3803" w:name="_Toc335384420"/>
      <w:bookmarkStart w:id="3804" w:name="_Toc335385233"/>
      <w:bookmarkStart w:id="3805" w:name="_Toc335386046"/>
      <w:bookmarkStart w:id="3806" w:name="_Toc335640824"/>
      <w:bookmarkStart w:id="3807" w:name="_Toc336588084"/>
      <w:bookmarkStart w:id="3808" w:name="_Toc336589653"/>
      <w:bookmarkStart w:id="3809" w:name="_Toc336590523"/>
      <w:bookmarkStart w:id="3810" w:name="_Toc336591259"/>
      <w:bookmarkStart w:id="3811" w:name="_Toc336604876"/>
      <w:bookmarkStart w:id="3812" w:name="_Toc336605856"/>
      <w:bookmarkStart w:id="3813" w:name="_Toc337193673"/>
      <w:bookmarkStart w:id="3814" w:name="_Toc337194480"/>
      <w:bookmarkStart w:id="3815" w:name="_Toc337195556"/>
      <w:bookmarkStart w:id="3816" w:name="_Toc337196316"/>
      <w:bookmarkStart w:id="3817" w:name="_Toc337197076"/>
      <w:bookmarkStart w:id="3818" w:name="_Toc337199466"/>
      <w:bookmarkStart w:id="3819" w:name="_Toc337200264"/>
      <w:bookmarkStart w:id="3820" w:name="_Toc337201180"/>
      <w:bookmarkStart w:id="3821" w:name="_Toc337728707"/>
      <w:bookmarkStart w:id="3822" w:name="_Toc337819180"/>
      <w:bookmarkStart w:id="3823" w:name="_Toc338756004"/>
      <w:bookmarkStart w:id="3824" w:name="_Toc339539517"/>
      <w:bookmarkStart w:id="3825" w:name="_Toc340647729"/>
      <w:bookmarkStart w:id="3826" w:name="_Toc340663649"/>
      <w:bookmarkStart w:id="3827" w:name="_Toc341455539"/>
      <w:bookmarkStart w:id="3828" w:name="_Toc341693777"/>
      <w:bookmarkStart w:id="3829" w:name="_Toc341699511"/>
      <w:bookmarkStart w:id="3830" w:name="_Toc341886335"/>
      <w:bookmarkStart w:id="3831" w:name="_Toc341976132"/>
      <w:bookmarkStart w:id="3832" w:name="_Toc342046102"/>
      <w:bookmarkStart w:id="3833" w:name="_Toc343863887"/>
      <w:bookmarkStart w:id="3834" w:name="_Toc348529237"/>
      <w:bookmarkStart w:id="3835" w:name="_Toc348536311"/>
      <w:bookmarkStart w:id="3836" w:name="_Toc348537255"/>
      <w:bookmarkStart w:id="3837" w:name="_Toc348538200"/>
      <w:bookmarkStart w:id="3838" w:name="_Toc348539145"/>
      <w:bookmarkStart w:id="3839" w:name="_Toc348540090"/>
      <w:bookmarkStart w:id="3840" w:name="_Toc348541035"/>
      <w:bookmarkStart w:id="3841" w:name="_Toc348541980"/>
      <w:bookmarkStart w:id="3842" w:name="_Toc348542925"/>
      <w:bookmarkStart w:id="3843" w:name="_Toc348624850"/>
      <w:bookmarkStart w:id="3844" w:name="_Toc348625795"/>
      <w:bookmarkStart w:id="3845" w:name="_Toc354409716"/>
      <w:bookmarkStart w:id="3846" w:name="_Toc354416031"/>
      <w:bookmarkStart w:id="3847" w:name="_Toc253407638"/>
      <w:bookmarkStart w:id="3848" w:name="_Toc363228709"/>
      <w:bookmarkStart w:id="3849" w:name="_Toc253407639"/>
      <w:bookmarkStart w:id="3850"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047DA04B" w14:textId="77777777" w:rsidR="00D96612" w:rsidRPr="00677940" w:rsidRDefault="00D96612" w:rsidP="0021019A">
      <w:pPr>
        <w:pStyle w:val="a3"/>
        <w:ind w:right="20"/>
        <w:rPr>
          <w:rFonts w:ascii="Calibri" w:hAnsi="Calibri"/>
        </w:rPr>
      </w:pPr>
      <w:r w:rsidRPr="00677940">
        <w:rPr>
          <w:rFonts w:ascii="Calibri" w:hAnsi="Calibri"/>
        </w:rPr>
        <w:t xml:space="preserve">This chapter consists of the following 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1" w:name="_Toc253407640"/>
      <w:bookmarkStart w:id="3852" w:name="_Toc363228711"/>
      <w:bookmarkStart w:id="3853" w:name="_Toc445313472"/>
      <w:r w:rsidRPr="00677940">
        <w:rPr>
          <w:rFonts w:ascii="Calibri" w:hAnsi="Calibri"/>
        </w:rPr>
        <w:t>Understanding DAI</w:t>
      </w:r>
      <w:bookmarkEnd w:id="3851"/>
      <w:bookmarkEnd w:id="3852"/>
      <w:bookmarkEnd w:id="3853"/>
    </w:p>
    <w:p w14:paraId="0F4F14C3" w14:textId="77777777"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 following 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4" w:name="_Toc253407641"/>
      <w:bookmarkStart w:id="3855" w:name="_Toc445313473"/>
      <w:r w:rsidRPr="00677940">
        <w:rPr>
          <w:rFonts w:ascii="Calibri" w:hAnsi="Calibri"/>
        </w:rPr>
        <w:t>Understanding ARP</w:t>
      </w:r>
      <w:bookmarkEnd w:id="3854"/>
      <w:bookmarkEnd w:id="3855"/>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6" w:name="_Toc363228712"/>
      <w:bookmarkStart w:id="3857"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6"/>
      <w:bookmarkEnd w:id="3857"/>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8" w:name="_Toc253407642"/>
      <w:bookmarkStart w:id="3859" w:name="_Toc363228713"/>
      <w:bookmarkStart w:id="3860" w:name="_Toc445313474"/>
      <w:r w:rsidRPr="00677940">
        <w:rPr>
          <w:rFonts w:ascii="Calibri" w:hAnsi="Calibri"/>
        </w:rPr>
        <w:t>Understanding ARP Spoofing Attacks</w:t>
      </w:r>
      <w:bookmarkEnd w:id="3858"/>
      <w:bookmarkEnd w:id="3859"/>
      <w:bookmarkEnd w:id="3860"/>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77777777"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1"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2"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2"/>
    </w:p>
    <w:p w14:paraId="2D2EE675" w14:textId="77777777" w:rsidR="00D96612" w:rsidRPr="00677940" w:rsidRDefault="00D96612" w:rsidP="00836722">
      <w:pPr>
        <w:pStyle w:val="3"/>
        <w:ind w:left="0" w:right="20"/>
        <w:rPr>
          <w:rFonts w:ascii="Calibri" w:hAnsi="Calibri"/>
        </w:rPr>
      </w:pPr>
      <w:bookmarkStart w:id="3863" w:name="_Toc253407643"/>
      <w:bookmarkStart w:id="3864" w:name="_Toc363228714"/>
      <w:bookmarkStart w:id="3865" w:name="_Toc445313475"/>
      <w:r w:rsidRPr="00677940">
        <w:rPr>
          <w:rFonts w:ascii="Calibri" w:hAnsi="Calibri"/>
        </w:rPr>
        <w:t>Understanding DAI and ARP Spoofing Attacks</w:t>
      </w:r>
      <w:bookmarkEnd w:id="3863"/>
      <w:bookmarkEnd w:id="3864"/>
      <w:bookmarkEnd w:id="3865"/>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 the following:</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677940" w:rsidRDefault="00D96612" w:rsidP="00836722">
      <w:pPr>
        <w:pStyle w:val="a3"/>
        <w:ind w:left="0" w:right="20"/>
        <w:rPr>
          <w:rFonts w:ascii="Calibri" w:hAnsi="Calibri"/>
        </w:rPr>
      </w:pPr>
      <w:r w:rsidRPr="00677940">
        <w:rPr>
          <w:rFonts w:ascii="Calibri" w:hAnsi="Calibri"/>
        </w:rPr>
        <w:t>In the case of the following condition,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6" w:name="_Toc253407644"/>
      <w:bookmarkStart w:id="3867" w:name="_Toc363228715"/>
      <w:bookmarkStart w:id="3868" w:name="_Toc445313476"/>
      <w:r w:rsidRPr="00677940">
        <w:rPr>
          <w:rFonts w:ascii="Calibri" w:hAnsi="Calibri"/>
        </w:rPr>
        <w:t>Interface Trust States and Network Security</w:t>
      </w:r>
      <w:bookmarkEnd w:id="3866"/>
      <w:bookmarkEnd w:id="3867"/>
      <w:bookmarkEnd w:id="3868"/>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9" w:name="_Toc253407645"/>
      <w:bookmarkStart w:id="3870"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9"/>
      <w:bookmarkEnd w:id="3870"/>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1" w:name="_Toc363228716"/>
      <w:bookmarkStart w:id="3872" w:name="wp1042348"/>
      <w:bookmarkStart w:id="3873" w:name="_Toc445313477"/>
      <w:r w:rsidRPr="00677940">
        <w:rPr>
          <w:rFonts w:ascii="Calibri" w:hAnsi="Calibri"/>
        </w:rPr>
        <w:t>Rate Limiting of ARP Packets</w:t>
      </w:r>
      <w:bookmarkEnd w:id="3871"/>
      <w:bookmarkEnd w:id="3872"/>
      <w:bookmarkEnd w:id="3873"/>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4" w:name="_Toc253407646"/>
      <w:bookmarkStart w:id="3875"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6" w:name="_Toc445313478"/>
      <w:r w:rsidRPr="00677940">
        <w:rPr>
          <w:rFonts w:ascii="Calibri" w:hAnsi="Calibri"/>
        </w:rPr>
        <w:t>Relative Priority of ARP ACLs and DHCP Snooping Entries</w:t>
      </w:r>
      <w:bookmarkEnd w:id="3874"/>
      <w:bookmarkEnd w:id="3875"/>
      <w:bookmarkEnd w:id="3876"/>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7" w:name="_Toc337198192"/>
      <w:bookmarkStart w:id="3878" w:name="_Toc354416746"/>
      <w:bookmarkStart w:id="3879" w:name="_Toc445313479"/>
      <w:r w:rsidRPr="00677940">
        <w:rPr>
          <w:rFonts w:ascii="Calibri" w:hAnsi="Calibri"/>
        </w:rPr>
        <w:t>Logging of Dropped Packets</w:t>
      </w:r>
      <w:bookmarkEnd w:id="3877"/>
      <w:bookmarkEnd w:id="3878"/>
      <w:bookmarkEnd w:id="3879"/>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0" w:name="_Toc253407647"/>
      <w:bookmarkEnd w:id="3880"/>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1" w:name="_Toc363228718"/>
      <w:bookmarkStart w:id="3882" w:name="_Toc253407648"/>
      <w:bookmarkStart w:id="3883" w:name="_Toc445313480"/>
      <w:r w:rsidRPr="00677940">
        <w:rPr>
          <w:rFonts w:ascii="Calibri" w:hAnsi="Calibri"/>
        </w:rPr>
        <w:t>Default DAI Configuration</w:t>
      </w:r>
      <w:bookmarkEnd w:id="3881"/>
      <w:bookmarkEnd w:id="3882"/>
      <w:bookmarkEnd w:id="3883"/>
    </w:p>
    <w:p w14:paraId="133ADEBE" w14:textId="77777777" w:rsidR="00D96612" w:rsidRPr="00677940" w:rsidRDefault="00D96612" w:rsidP="00836722">
      <w:pPr>
        <w:pStyle w:val="a3"/>
        <w:ind w:left="0" w:right="20"/>
        <w:rPr>
          <w:rFonts w:ascii="Calibri" w:hAnsi="Calibri"/>
        </w:rPr>
      </w:pPr>
      <w:r w:rsidRPr="00677940">
        <w:rPr>
          <w:rFonts w:ascii="Calibri" w:hAnsi="Calibri"/>
        </w:rPr>
        <w:t>The following table shows the default DAI configuration.</w:t>
      </w:r>
    </w:p>
    <w:p w14:paraId="547FD80B" w14:textId="77777777" w:rsidR="00D96612" w:rsidRPr="00677940" w:rsidRDefault="006A4BB0" w:rsidP="00836722">
      <w:pPr>
        <w:pStyle w:val="affff4"/>
        <w:wordWrap/>
        <w:ind w:left="0" w:right="20"/>
        <w:rPr>
          <w:rFonts w:ascii="Calibri" w:hAnsi="Calibri"/>
        </w:rPr>
      </w:pPr>
      <w:bookmarkStart w:id="3884" w:name="_Toc363228719"/>
      <w:bookmarkStart w:id="3885" w:name="OLE_LINK2"/>
      <w:bookmarkStart w:id="3886"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4"/>
      <w:bookmarkEnd w:id="3885"/>
      <w:bookmarkEnd w:id="3886"/>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7" w:name="_Toc253407649"/>
      <w:bookmarkStart w:id="3888" w:name="_Toc363228720"/>
      <w:bookmarkStart w:id="3889" w:name="_Toc445313481"/>
      <w:r w:rsidRPr="00677940">
        <w:rPr>
          <w:rFonts w:ascii="Calibri" w:hAnsi="Calibri"/>
        </w:rPr>
        <w:t>DAI</w:t>
      </w:r>
      <w:bookmarkEnd w:id="3887"/>
      <w:bookmarkEnd w:id="3888"/>
      <w:r w:rsidR="00A70820" w:rsidRPr="00677940">
        <w:rPr>
          <w:rFonts w:ascii="Calibri" w:hAnsi="Calibri"/>
        </w:rPr>
        <w:t xml:space="preserve"> Configuration Guidelines and Restriction</w:t>
      </w:r>
      <w:bookmarkEnd w:id="3889"/>
    </w:p>
    <w:p w14:paraId="07275899" w14:textId="77777777"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 following 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0" w:name="_Toc253407650"/>
      <w:bookmarkStart w:id="3891" w:name="_Toc363228721"/>
      <w:bookmarkStart w:id="3892" w:name="_Toc445313482"/>
      <w:r w:rsidRPr="00677940">
        <w:rPr>
          <w:rFonts w:ascii="Calibri" w:hAnsi="Calibri"/>
        </w:rPr>
        <w:t>Configuring DAI</w:t>
      </w:r>
      <w:bookmarkEnd w:id="3890"/>
      <w:bookmarkEnd w:id="3891"/>
      <w:bookmarkEnd w:id="3892"/>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3" w:name="_Toc253407651"/>
      <w:bookmarkStart w:id="3894" w:name="_Toc363228722"/>
      <w:bookmarkStart w:id="3895" w:name="_Ref365273148"/>
      <w:bookmarkStart w:id="3896" w:name="_Toc445313483"/>
      <w:r w:rsidRPr="00677940">
        <w:rPr>
          <w:rFonts w:ascii="Calibri" w:hAnsi="Calibri"/>
        </w:rPr>
        <w:t>Enabling DAI on VLANs</w:t>
      </w:r>
      <w:bookmarkEnd w:id="3893"/>
      <w:bookmarkEnd w:id="3894"/>
      <w:bookmarkEnd w:id="3895"/>
      <w:bookmarkEnd w:id="3896"/>
    </w:p>
    <w:p w14:paraId="3E8BE480" w14:textId="77777777" w:rsidR="00D96612" w:rsidRPr="00677940" w:rsidRDefault="00D96612" w:rsidP="00465C3F">
      <w:pPr>
        <w:pStyle w:val="a3"/>
        <w:ind w:left="0" w:right="20"/>
        <w:rPr>
          <w:rFonts w:ascii="Calibri" w:hAnsi="Calibri"/>
        </w:rPr>
      </w:pPr>
      <w:r w:rsidRPr="00677940">
        <w:rPr>
          <w:rFonts w:ascii="Calibri" w:hAnsi="Calibri"/>
        </w:rPr>
        <w:t>When DAI is enabled for a VLAN, the switch will inspect the ARP packets that come through the VLAN as following:</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77777777" w:rsidR="00D96612" w:rsidRPr="00677940" w:rsidRDefault="00D96612" w:rsidP="00465C3F">
      <w:pPr>
        <w:pStyle w:val="a3"/>
        <w:ind w:left="0" w:right="20"/>
        <w:rPr>
          <w:rFonts w:ascii="Calibri" w:hAnsi="Calibri"/>
        </w:rPr>
      </w:pPr>
      <w:r w:rsidRPr="00677940">
        <w:rPr>
          <w:rFonts w:ascii="Calibri" w:hAnsi="Calibri"/>
        </w:rPr>
        <w:t>To enable DAI on a VLAN, execute the following commands.</w:t>
      </w:r>
    </w:p>
    <w:p w14:paraId="059F9728" w14:textId="77777777" w:rsidR="003D58ED" w:rsidRPr="00677940" w:rsidRDefault="003D58ED" w:rsidP="00465C3F">
      <w:pPr>
        <w:pStyle w:val="afffff3"/>
        <w:ind w:left="0" w:right="20"/>
        <w:rPr>
          <w:rFonts w:ascii="Calibri" w:hAnsi="Calibri"/>
        </w:rPr>
      </w:pPr>
      <w:bookmarkStart w:id="3897"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7"/>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77777777" w:rsidR="00D96612" w:rsidRPr="00677940" w:rsidRDefault="00D96612" w:rsidP="00465C3F">
      <w:pPr>
        <w:pStyle w:val="a3"/>
        <w:ind w:left="0" w:right="20"/>
        <w:rPr>
          <w:rFonts w:ascii="Calibri" w:hAnsi="Calibri"/>
        </w:rPr>
      </w:pPr>
      <w:r w:rsidRPr="00677940">
        <w:rPr>
          <w:rFonts w:ascii="Calibri" w:hAnsi="Calibri"/>
        </w:rPr>
        <w:t>The following 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t>If the system uses DAI about unicast ARP packet, you must set a trap to send ARP packet to CPU with using class-map and policy-map.</w:t>
      </w:r>
    </w:p>
    <w:p w14:paraId="20E6B750"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8" w:name="_Toc253407652"/>
      <w:bookmarkStart w:id="3899" w:name="_Toc363228723"/>
    </w:p>
    <w:p w14:paraId="3177459F" w14:textId="77777777" w:rsidR="00D96612" w:rsidRPr="00677940" w:rsidRDefault="00D96612" w:rsidP="00465C3F">
      <w:pPr>
        <w:pStyle w:val="3"/>
        <w:ind w:left="0" w:right="20"/>
        <w:rPr>
          <w:rFonts w:ascii="Calibri" w:hAnsi="Calibri"/>
        </w:rPr>
      </w:pPr>
      <w:bookmarkStart w:id="3900" w:name="_Toc445313484"/>
      <w:r w:rsidRPr="00677940">
        <w:rPr>
          <w:rFonts w:ascii="Calibri" w:hAnsi="Calibri"/>
        </w:rPr>
        <w:t>Configuring the DAI Interface Trust State</w:t>
      </w:r>
      <w:bookmarkEnd w:id="3898"/>
      <w:bookmarkEnd w:id="3899"/>
      <w:bookmarkEnd w:id="3900"/>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77777777"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 following commands:</w:t>
      </w:r>
    </w:p>
    <w:p w14:paraId="269FFAD2" w14:textId="77777777" w:rsidR="003D58ED" w:rsidRPr="00677940" w:rsidRDefault="003D58ED" w:rsidP="00465C3F">
      <w:pPr>
        <w:pStyle w:val="afffff3"/>
        <w:ind w:left="0" w:right="20"/>
        <w:rPr>
          <w:rFonts w:ascii="Calibri" w:hAnsi="Calibri"/>
        </w:rPr>
      </w:pPr>
      <w:bookmarkStart w:id="3901"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1"/>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77777777" w:rsidR="00D96612" w:rsidRPr="00677940" w:rsidRDefault="00D96612" w:rsidP="00465C3F">
      <w:pPr>
        <w:pStyle w:val="a3"/>
        <w:ind w:left="0" w:right="20"/>
        <w:rPr>
          <w:rFonts w:ascii="Calibri" w:eastAsia="굴림" w:hAnsi="Calibri" w:cs="Times New Roman"/>
        </w:rPr>
      </w:pPr>
      <w:r w:rsidRPr="00677940">
        <w:rPr>
          <w:rFonts w:ascii="Calibri" w:hAnsi="Calibri"/>
        </w:rPr>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2" w:name="_Toc253407653"/>
      <w:bookmarkStart w:id="3903" w:name="_Toc363228724"/>
      <w:bookmarkStart w:id="3904" w:name="_Toc445313485"/>
      <w:r w:rsidRPr="00677940">
        <w:rPr>
          <w:rFonts w:ascii="Calibri" w:hAnsi="Calibri"/>
        </w:rPr>
        <w:t>Applying ARP ACLs for DAI Filtering</w:t>
      </w:r>
      <w:bookmarkEnd w:id="3902"/>
      <w:bookmarkEnd w:id="3903"/>
      <w:bookmarkEnd w:id="3904"/>
    </w:p>
    <w:p w14:paraId="4550E297" w14:textId="77777777" w:rsidR="00D96612" w:rsidRPr="00677940" w:rsidRDefault="00D96612" w:rsidP="00465C3F">
      <w:pPr>
        <w:pStyle w:val="a3"/>
        <w:ind w:left="0" w:right="20"/>
        <w:rPr>
          <w:rFonts w:ascii="Calibri" w:hAnsi="Calibri"/>
        </w:rPr>
      </w:pPr>
      <w:r w:rsidRPr="00677940">
        <w:rPr>
          <w:rFonts w:ascii="Calibri" w:hAnsi="Calibri"/>
        </w:rPr>
        <w:t>To utilize ARP ACL feature, use the following commands.</w:t>
      </w:r>
    </w:p>
    <w:p w14:paraId="4B118B7A" w14:textId="77777777" w:rsidR="003D58ED" w:rsidRPr="00677940" w:rsidRDefault="003D58ED" w:rsidP="00465C3F">
      <w:pPr>
        <w:pStyle w:val="afffff3"/>
        <w:ind w:left="0" w:right="20"/>
        <w:rPr>
          <w:rFonts w:ascii="Calibri" w:eastAsia="굴림" w:hAnsi="Calibri" w:cs="Times New Roman"/>
        </w:rPr>
      </w:pPr>
      <w:bookmarkStart w:id="3905"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5"/>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77777777" w:rsidR="003E6CFF" w:rsidRPr="00677940" w:rsidRDefault="003E6CFF" w:rsidP="00465C3F">
      <w:pPr>
        <w:pStyle w:val="a3"/>
        <w:ind w:left="0" w:right="20"/>
        <w:rPr>
          <w:rFonts w:ascii="Calibri" w:hAnsi="Calibri"/>
        </w:rPr>
      </w:pPr>
      <w:r w:rsidRPr="00677940">
        <w:rPr>
          <w:rFonts w:ascii="Calibri" w:hAnsi="Calibri"/>
        </w:rPr>
        <w:t xml:space="preserve">When applying ARP ACL, please note the following 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7777777" w:rsidR="00D96612" w:rsidRPr="00677940" w:rsidRDefault="00D96612" w:rsidP="00465C3F">
      <w:pPr>
        <w:pStyle w:val="a3"/>
        <w:ind w:left="0" w:right="20"/>
        <w:rPr>
          <w:rFonts w:ascii="Calibri" w:hAnsi="Calibri"/>
        </w:rPr>
      </w:pPr>
      <w:r w:rsidRPr="00677940">
        <w:rPr>
          <w:rFonts w:ascii="Calibri" w:hAnsi="Calibri"/>
        </w:rPr>
        <w:t>The following 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6" w:name="_Toc253407654"/>
      <w:bookmarkStart w:id="3907" w:name="_Toc363228725"/>
      <w:bookmarkStart w:id="3908" w:name="_Toc445313486"/>
      <w:r w:rsidRPr="00677940">
        <w:rPr>
          <w:rFonts w:ascii="Calibri" w:hAnsi="Calibri"/>
        </w:rPr>
        <w:t>Configuring ARP Packet Rate Limiting</w:t>
      </w:r>
      <w:bookmarkEnd w:id="3906"/>
      <w:bookmarkEnd w:id="3907"/>
      <w:bookmarkEnd w:id="3908"/>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Pr="00677940" w:rsidRDefault="00D96612" w:rsidP="00465C3F">
      <w:pPr>
        <w:pStyle w:val="a3"/>
        <w:ind w:left="0" w:right="20"/>
        <w:rPr>
          <w:rFonts w:ascii="Calibri" w:hAnsi="Calibri"/>
        </w:rPr>
      </w:pPr>
      <w:r w:rsidRPr="00677940">
        <w:rPr>
          <w:rFonts w:ascii="Calibri" w:hAnsi="Calibri"/>
        </w:rPr>
        <w:t>To set the rate limit upon ARP packets for a port, do the following steps:</w:t>
      </w:r>
    </w:p>
    <w:p w14:paraId="04B4F118" w14:textId="77777777" w:rsidR="003D58ED" w:rsidRPr="00677940" w:rsidRDefault="003D58ED" w:rsidP="00465C3F">
      <w:pPr>
        <w:pStyle w:val="afffff3"/>
        <w:ind w:left="0" w:right="20"/>
        <w:rPr>
          <w:rFonts w:ascii="Calibri" w:hAnsi="Calibri"/>
        </w:rPr>
      </w:pPr>
      <w:bookmarkStart w:id="3909"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9"/>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77777777" w:rsidR="00D96612" w:rsidRPr="00677940" w:rsidRDefault="00D96612" w:rsidP="00465C3F">
      <w:pPr>
        <w:pStyle w:val="a3"/>
        <w:ind w:left="0" w:right="20"/>
        <w:rPr>
          <w:rFonts w:ascii="Calibri" w:hAnsi="Calibri"/>
        </w:rPr>
      </w:pPr>
      <w:r w:rsidRPr="00677940">
        <w:rPr>
          <w:rFonts w:ascii="Calibri" w:hAnsi="Calibri"/>
        </w:rPr>
        <w:t xml:space="preserve">When you set the ARP packet rate limit, pay attention to the following 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0" w:name="OLE_LINK1"/>
      <w:bookmarkStart w:id="3911" w:name="_Toc253407655"/>
      <w:bookmarkStart w:id="3912" w:name="_Toc445313487"/>
      <w:r w:rsidRPr="00677940">
        <w:rPr>
          <w:rFonts w:ascii="Calibri" w:hAnsi="Calibri"/>
        </w:rPr>
        <w:t>Enabling DAI Error-Disabled Recovery</w:t>
      </w:r>
      <w:bookmarkEnd w:id="3910"/>
      <w:bookmarkEnd w:id="3911"/>
      <w:bookmarkEnd w:id="3912"/>
    </w:p>
    <w:p w14:paraId="4160E1C3" w14:textId="77777777" w:rsidR="00D96612" w:rsidRPr="00677940" w:rsidRDefault="00D96612" w:rsidP="00465C3F">
      <w:pPr>
        <w:pStyle w:val="a3"/>
        <w:ind w:left="0" w:right="20"/>
        <w:rPr>
          <w:rFonts w:ascii="Calibri" w:hAnsi="Calibri"/>
        </w:rPr>
      </w:pPr>
      <w:r w:rsidRPr="00677940">
        <w:rPr>
          <w:rFonts w:ascii="Calibri" w:hAnsi="Calibri"/>
        </w:rPr>
        <w:t>Use the following steps in order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3" w:name="_Toc363228726"/>
      <w:bookmarkStart w:id="3914"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3"/>
      <w:bookmarkEnd w:id="3914"/>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5" w:name="_Toc253407656"/>
      <w:bookmarkStart w:id="3916" w:name="_Toc363228727"/>
      <w:bookmarkStart w:id="3917" w:name="_Toc445313488"/>
      <w:r w:rsidRPr="00677940">
        <w:rPr>
          <w:rFonts w:ascii="Calibri" w:hAnsi="Calibri"/>
        </w:rPr>
        <w:t>Enabling Additional Validation</w:t>
      </w:r>
      <w:bookmarkEnd w:id="3915"/>
      <w:bookmarkEnd w:id="3916"/>
      <w:bookmarkEnd w:id="3917"/>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77777777" w:rsidR="00D96612" w:rsidRPr="00677940" w:rsidRDefault="00D96612" w:rsidP="00465C3F">
      <w:pPr>
        <w:pStyle w:val="a3"/>
        <w:ind w:left="0" w:right="20"/>
        <w:rPr>
          <w:rFonts w:ascii="Calibri" w:hAnsi="Calibri"/>
        </w:rPr>
      </w:pPr>
      <w:r w:rsidRPr="00677940">
        <w:rPr>
          <w:rFonts w:ascii="Calibri" w:hAnsi="Calibri"/>
        </w:rPr>
        <w:t>Use the following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8"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8"/>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77777777" w:rsidR="00D96612" w:rsidRPr="00677940" w:rsidRDefault="00D96612" w:rsidP="00465C3F">
      <w:pPr>
        <w:pStyle w:val="a3"/>
        <w:ind w:left="0" w:right="20"/>
        <w:rPr>
          <w:rFonts w:ascii="Calibri" w:hAnsi="Calibri"/>
        </w:rPr>
      </w:pPr>
      <w:r w:rsidRPr="00677940">
        <w:rPr>
          <w:rFonts w:ascii="Calibri" w:hAnsi="Calibri"/>
        </w:rPr>
        <w:t xml:space="preserve">To enable the validation test, pay attention to the following 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9" w:name="_Toc253407657"/>
      <w:r w:rsidRPr="00677940">
        <w:rPr>
          <w:rFonts w:ascii="Calibri" w:hAnsi="Calibri"/>
        </w:rPr>
        <w:t>command has enabled src-mac and dst-mac inspection</w:t>
      </w:r>
      <w:bookmarkEnd w:id="3919"/>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431373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src-mac</w:t>
      </w:r>
      <w:r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0" w:name="_Toc363228728"/>
      <w:bookmarkStart w:id="3921" w:name="_Toc445313489"/>
      <w:r w:rsidRPr="00677940">
        <w:rPr>
          <w:rFonts w:ascii="Calibri" w:hAnsi="Calibri"/>
        </w:rPr>
        <w:t>Configuring DAI Logging</w:t>
      </w:r>
      <w:bookmarkEnd w:id="3920"/>
      <w:bookmarkEnd w:id="3921"/>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2" w:name="_Toc253407658"/>
      <w:bookmarkStart w:id="3923" w:name="_Toc363228729"/>
      <w:bookmarkStart w:id="3924" w:name="_Toc445313490"/>
      <w:r w:rsidRPr="00677940">
        <w:rPr>
          <w:rFonts w:ascii="Calibri" w:hAnsi="Calibri"/>
        </w:rPr>
        <w:t>DAI Logging Overview</w:t>
      </w:r>
      <w:bookmarkEnd w:id="3922"/>
      <w:bookmarkEnd w:id="3923"/>
      <w:bookmarkEnd w:id="3924"/>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5" w:name="_Toc253407659"/>
      <w:bookmarkStart w:id="3926" w:name="_Toc363228730"/>
      <w:bookmarkStart w:id="3927" w:name="_Toc445313491"/>
      <w:r w:rsidRPr="00677940">
        <w:rPr>
          <w:rFonts w:ascii="Calibri" w:hAnsi="Calibri"/>
        </w:rPr>
        <w:t>Configuring the DAI Logging Buffer Size</w:t>
      </w:r>
      <w:bookmarkEnd w:id="3925"/>
      <w:bookmarkEnd w:id="3926"/>
      <w:bookmarkEnd w:id="3927"/>
    </w:p>
    <w:p w14:paraId="529E7F0A" w14:textId="77777777" w:rsidR="003D58ED" w:rsidRPr="00677940" w:rsidRDefault="00D96612" w:rsidP="006C580C">
      <w:pPr>
        <w:pStyle w:val="a3"/>
        <w:ind w:left="0" w:right="20"/>
        <w:rPr>
          <w:rFonts w:ascii="Calibri" w:hAnsi="Calibri"/>
        </w:rPr>
      </w:pPr>
      <w:r w:rsidRPr="00677940">
        <w:rPr>
          <w:rFonts w:ascii="Calibri" w:hAnsi="Calibri"/>
        </w:rPr>
        <w:t>Use the following commands in order to adjust the size of DAI log buffer:</w:t>
      </w:r>
    </w:p>
    <w:p w14:paraId="257C84A4" w14:textId="77777777" w:rsidR="003D58ED" w:rsidRPr="00677940" w:rsidRDefault="003D58ED" w:rsidP="006C580C">
      <w:pPr>
        <w:pStyle w:val="afffff3"/>
        <w:ind w:left="0" w:right="20"/>
        <w:rPr>
          <w:rFonts w:ascii="Calibri" w:hAnsi="Calibri"/>
        </w:rPr>
      </w:pPr>
      <w:bookmarkStart w:id="3928"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8"/>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9" w:name="wp1076223"/>
      <w:bookmarkStart w:id="3930" w:name="wp1076224"/>
      <w:bookmarkStart w:id="3931" w:name="_Toc445313492"/>
      <w:r w:rsidRPr="00677940">
        <w:rPr>
          <w:rFonts w:ascii="Calibri" w:hAnsi="Calibri"/>
        </w:rPr>
        <w:t>Configuring the DAI Logging System Messages</w:t>
      </w:r>
      <w:bookmarkEnd w:id="3929"/>
      <w:bookmarkEnd w:id="3930"/>
      <w:bookmarkEnd w:id="3931"/>
    </w:p>
    <w:p w14:paraId="54640579" w14:textId="77777777"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 following commands:</w:t>
      </w:r>
    </w:p>
    <w:p w14:paraId="1C32C96D" w14:textId="77777777" w:rsidR="003D58ED" w:rsidRPr="00677940" w:rsidRDefault="006A5FA0" w:rsidP="006C580C">
      <w:pPr>
        <w:pStyle w:val="afffff3"/>
        <w:ind w:left="0" w:right="20"/>
        <w:rPr>
          <w:rFonts w:ascii="Calibri" w:hAnsi="Calibri"/>
        </w:rPr>
      </w:pPr>
      <w:bookmarkStart w:id="3932" w:name="wp1076225"/>
      <w:bookmarkStart w:id="3933"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2"/>
      <w:bookmarkEnd w:id="3933"/>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4" w:name="wp1076226"/>
      <w:bookmarkStart w:id="3935" w:name="_Toc253407660"/>
      <w:bookmarkStart w:id="3936" w:name="_Toc363228731"/>
      <w:bookmarkStart w:id="3937" w:name="_Toc445313493"/>
      <w:r w:rsidRPr="00677940">
        <w:rPr>
          <w:rFonts w:ascii="Calibri" w:hAnsi="Calibri"/>
        </w:rPr>
        <w:t>Configuring the DAI Log Filtering</w:t>
      </w:r>
      <w:bookmarkEnd w:id="3934"/>
      <w:bookmarkEnd w:id="3935"/>
      <w:bookmarkEnd w:id="3936"/>
      <w:bookmarkEnd w:id="3937"/>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77777777" w:rsidR="00D96612" w:rsidRPr="00677940" w:rsidRDefault="00D96612" w:rsidP="006C580C">
      <w:pPr>
        <w:pStyle w:val="a3"/>
        <w:ind w:left="0" w:right="20"/>
        <w:rPr>
          <w:rFonts w:ascii="Calibri" w:hAnsi="Calibri"/>
        </w:rPr>
      </w:pPr>
      <w:r w:rsidRPr="00677940">
        <w:rPr>
          <w:rFonts w:ascii="Calibri" w:hAnsi="Calibri"/>
        </w:rPr>
        <w:t>Use the following commands in order to configure the log filtering of DAI:</w:t>
      </w:r>
    </w:p>
    <w:p w14:paraId="05594BB9" w14:textId="77777777" w:rsidR="006A5FA0" w:rsidRPr="00677940" w:rsidRDefault="006A5FA0" w:rsidP="006C580C">
      <w:pPr>
        <w:pStyle w:val="afffff3"/>
        <w:ind w:left="0" w:right="20"/>
        <w:rPr>
          <w:rFonts w:ascii="Calibri" w:hAnsi="Calibri"/>
        </w:rPr>
      </w:pPr>
      <w:bookmarkStart w:id="3938"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8"/>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253407661"/>
      <w:bookmarkEnd w:id="3939"/>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363228732"/>
      <w:bookmarkEnd w:id="3940"/>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1" w:name="_Toc253407662"/>
      <w:bookmarkEnd w:id="3941"/>
      <w:r w:rsidRPr="00677940">
        <w:rPr>
          <w:rFonts w:ascii="Calibri" w:hAnsi="Calibri"/>
        </w:rPr>
        <w:t>dhcp-bindings permit - it will do log for the packets that are allowed by DHCP binding</w:t>
      </w:r>
    </w:p>
    <w:p w14:paraId="3E78FA2A"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2" w:name="_Toc363228733"/>
      <w:bookmarkStart w:id="3943" w:name="_MON_1241868418"/>
      <w:bookmarkStart w:id="3944" w:name="_Toc445313494"/>
      <w:r w:rsidRPr="00677940">
        <w:rPr>
          <w:rFonts w:ascii="Calibri" w:hAnsi="Calibri"/>
        </w:rPr>
        <w:t>Displaying DAI Information</w:t>
      </w:r>
      <w:bookmarkEnd w:id="3942"/>
      <w:bookmarkEnd w:id="3943"/>
      <w:bookmarkEnd w:id="3944"/>
    </w:p>
    <w:p w14:paraId="1FA45BDC" w14:textId="77777777" w:rsidR="00D96612" w:rsidRPr="00677940" w:rsidRDefault="00D96612" w:rsidP="006C580C">
      <w:pPr>
        <w:pStyle w:val="a3"/>
        <w:ind w:left="0" w:right="20"/>
        <w:rPr>
          <w:rFonts w:ascii="Calibri" w:hAnsi="Calibri"/>
        </w:rPr>
      </w:pPr>
      <w:r w:rsidRPr="00677940">
        <w:rPr>
          <w:rFonts w:ascii="Calibri" w:hAnsi="Calibri"/>
        </w:rPr>
        <w:t>To retrieve information, use the following commands:</w:t>
      </w:r>
    </w:p>
    <w:p w14:paraId="7F64CFC0" w14:textId="77777777" w:rsidR="00C6755A" w:rsidRPr="00677940" w:rsidRDefault="00C6755A" w:rsidP="006C580C">
      <w:pPr>
        <w:pStyle w:val="afffff3"/>
        <w:ind w:left="0" w:right="20"/>
        <w:rPr>
          <w:rFonts w:ascii="Calibri" w:hAnsi="Calibri"/>
        </w:rPr>
      </w:pPr>
      <w:bookmarkStart w:id="3945"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5"/>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77777777" w:rsidR="00D96612" w:rsidRPr="00677940" w:rsidRDefault="00D96612" w:rsidP="006C580C">
      <w:pPr>
        <w:pStyle w:val="a3"/>
        <w:ind w:left="0" w:right="20"/>
        <w:rPr>
          <w:rFonts w:ascii="Calibri" w:hAnsi="Calibri"/>
        </w:rPr>
      </w:pPr>
      <w:r w:rsidRPr="00677940">
        <w:rPr>
          <w:rFonts w:ascii="Calibri" w:hAnsi="Calibri"/>
        </w:rPr>
        <w:t>To retrieve or initialize DAI statistics, use the following commands.</w:t>
      </w:r>
    </w:p>
    <w:p w14:paraId="3D5E9B9C" w14:textId="77777777" w:rsidR="00C6755A" w:rsidRPr="00677940" w:rsidRDefault="00C6755A" w:rsidP="006C580C">
      <w:pPr>
        <w:pStyle w:val="afffff3"/>
        <w:ind w:left="0" w:right="20"/>
        <w:rPr>
          <w:rFonts w:ascii="Calibri" w:eastAsia="굴림" w:hAnsi="Calibri" w:cs="Times New Roman"/>
        </w:rPr>
      </w:pPr>
      <w:bookmarkStart w:id="3946"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6"/>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77777777"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 following commands:</w:t>
      </w:r>
    </w:p>
    <w:p w14:paraId="08239E16" w14:textId="77777777" w:rsidR="00C6755A" w:rsidRPr="00677940" w:rsidRDefault="00C6755A" w:rsidP="006C580C">
      <w:pPr>
        <w:pStyle w:val="afffff3"/>
        <w:ind w:left="0" w:right="20"/>
        <w:rPr>
          <w:rFonts w:ascii="Calibri" w:hAnsi="Calibri"/>
        </w:rPr>
      </w:pPr>
      <w:bookmarkStart w:id="3947"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7"/>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8" w:name="_MON_1241869637"/>
      <w:bookmarkStart w:id="3949" w:name="_MON_1271661836"/>
      <w:bookmarkStart w:id="3950" w:name="_MON_1271661896"/>
      <w:bookmarkStart w:id="3951" w:name="_Toc445313495"/>
      <w:r w:rsidRPr="00677940">
        <w:rPr>
          <w:rFonts w:ascii="Calibri" w:hAnsi="Calibri"/>
        </w:rPr>
        <w:t>DAI Configuration Samples</w:t>
      </w:r>
      <w:bookmarkEnd w:id="3948"/>
      <w:bookmarkEnd w:id="3949"/>
      <w:bookmarkEnd w:id="3950"/>
      <w:bookmarkEnd w:id="3951"/>
    </w:p>
    <w:p w14:paraId="57A656AD" w14:textId="77777777" w:rsidR="00D96612" w:rsidRPr="00677940" w:rsidRDefault="00D96612" w:rsidP="006C580C">
      <w:pPr>
        <w:pStyle w:val="a3"/>
        <w:ind w:left="0" w:right="20"/>
        <w:rPr>
          <w:rFonts w:ascii="Calibri" w:hAnsi="Calibri"/>
        </w:rPr>
      </w:pPr>
      <w:r w:rsidRPr="00677940">
        <w:rPr>
          <w:rFonts w:ascii="Calibri" w:hAnsi="Calibri"/>
        </w:rPr>
        <w:t>This section includes the following 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2" w:name="_MON_1271662827"/>
      <w:bookmarkStart w:id="3953" w:name="_Toc445313496"/>
      <w:r w:rsidRPr="00677940">
        <w:rPr>
          <w:rFonts w:ascii="Calibri" w:hAnsi="Calibri"/>
        </w:rPr>
        <w:t>Sample: Interoperate with DHCP Relay</w:t>
      </w:r>
      <w:bookmarkEnd w:id="3952"/>
      <w:bookmarkEnd w:id="3953"/>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4" w:name="_Toc294857238"/>
      <w:bookmarkStart w:id="3955" w:name="_Toc294857401"/>
      <w:bookmarkStart w:id="3956" w:name="_Toc294857467"/>
      <w:bookmarkStart w:id="3957" w:name="_Toc294877610"/>
      <w:bookmarkEnd w:id="3954"/>
      <w:bookmarkEnd w:id="3955"/>
      <w:bookmarkEnd w:id="3956"/>
      <w:bookmarkEnd w:id="3957"/>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77777777"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do the following steps. </w:t>
      </w:r>
    </w:p>
    <w:p w14:paraId="50EA044B" w14:textId="77777777" w:rsidR="006A5FA0" w:rsidRPr="00677940" w:rsidRDefault="006A5FA0" w:rsidP="006C580C">
      <w:pPr>
        <w:pStyle w:val="afffff3"/>
        <w:ind w:left="0" w:right="20"/>
        <w:rPr>
          <w:rFonts w:ascii="Calibri" w:hAnsi="Calibri"/>
        </w:rPr>
      </w:pPr>
      <w:bookmarkStart w:id="3958" w:name="_Toc294878137"/>
      <w:bookmarkStart w:id="3959"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8"/>
      <w:bookmarkEnd w:id="3959"/>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77777777" w:rsidR="00D96612" w:rsidRPr="00677940" w:rsidRDefault="00D96612" w:rsidP="006C580C">
      <w:pPr>
        <w:pStyle w:val="a3"/>
        <w:ind w:left="0" w:right="20"/>
        <w:rPr>
          <w:rFonts w:ascii="Calibri" w:hAnsi="Calibri"/>
        </w:rPr>
      </w:pPr>
      <w:r w:rsidRPr="00677940">
        <w:rPr>
          <w:rFonts w:ascii="Calibri" w:hAnsi="Calibri"/>
        </w:rPr>
        <w:t xml:space="preserve">The setting of L3 switch is as follows: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0" w:name="_Toc294879762"/>
      <w:bookmarkStart w:id="3961" w:name="_Toc294880446"/>
      <w:bookmarkStart w:id="3962" w:name="_Toc391378375"/>
      <w:bookmarkStart w:id="3963" w:name="_Toc445313497"/>
      <w:r w:rsidRPr="00677940">
        <w:rPr>
          <w:rFonts w:ascii="Calibri" w:hAnsi="Calibri"/>
        </w:rPr>
        <w:t>QoS</w:t>
      </w:r>
      <w:r w:rsidR="00F5522C" w:rsidRPr="00677940">
        <w:rPr>
          <w:rFonts w:ascii="Calibri" w:hAnsi="Calibri"/>
        </w:rPr>
        <w:t xml:space="preserve"> and ACL</w:t>
      </w:r>
      <w:bookmarkEnd w:id="3960"/>
      <w:bookmarkEnd w:id="3961"/>
      <w:bookmarkEnd w:id="3962"/>
      <w:bookmarkEnd w:id="3963"/>
    </w:p>
    <w:p w14:paraId="10E3A502" w14:textId="77777777" w:rsidR="00F5522C" w:rsidRPr="00677940" w:rsidRDefault="00F5522C" w:rsidP="0021019A">
      <w:pPr>
        <w:ind w:right="20"/>
        <w:rPr>
          <w:rFonts w:ascii="Calibri" w:hAnsi="Calibri"/>
        </w:rPr>
      </w:pPr>
      <w:bookmarkStart w:id="3964" w:name="_Toc294880972"/>
      <w:bookmarkStart w:id="3965" w:name="_Toc294882276"/>
      <w:bookmarkStart w:id="3966" w:name="_Toc294882801"/>
      <w:bookmarkStart w:id="3967" w:name="_Toc295242063"/>
      <w:bookmarkStart w:id="3968" w:name="_Toc295242504"/>
      <w:bookmarkStart w:id="3969" w:name="_Toc295290824"/>
      <w:bookmarkStart w:id="3970" w:name="_Toc295390160"/>
      <w:bookmarkStart w:id="3971" w:name="_Toc295402242"/>
      <w:bookmarkStart w:id="3972" w:name="_Toc295402284"/>
      <w:bookmarkStart w:id="3973" w:name="_Toc295470762"/>
      <w:bookmarkStart w:id="3974" w:name="_Toc295741880"/>
      <w:bookmarkStart w:id="3975" w:name="_Toc295750569"/>
      <w:bookmarkStart w:id="3976" w:name="_Toc295808319"/>
      <w:bookmarkStart w:id="3977" w:name="_Toc295808991"/>
      <w:bookmarkStart w:id="3978" w:name="_Toc295820003"/>
      <w:bookmarkStart w:id="3979" w:name="_Toc295820038"/>
      <w:bookmarkStart w:id="3980" w:name="_Toc295820074"/>
      <w:bookmarkStart w:id="3981" w:name="_Toc295825917"/>
      <w:bookmarkStart w:id="3982" w:name="_Toc295832361"/>
      <w:bookmarkStart w:id="3983" w:name="_Toc295832404"/>
      <w:bookmarkStart w:id="3984" w:name="_Toc295833080"/>
      <w:bookmarkStart w:id="3985" w:name="_Toc295833844"/>
      <w:bookmarkStart w:id="3986" w:name="_Toc295836594"/>
      <w:bookmarkStart w:id="3987" w:name="_Toc295894143"/>
      <w:bookmarkStart w:id="3988" w:name="_Toc295987303"/>
      <w:bookmarkStart w:id="3989" w:name="_Toc296000233"/>
      <w:bookmarkStart w:id="3990" w:name="_Toc296001327"/>
      <w:bookmarkStart w:id="3991" w:name="_Toc296020358"/>
      <w:bookmarkStart w:id="3992" w:name="_Toc296083592"/>
      <w:bookmarkStart w:id="3993" w:name="_Toc296087063"/>
      <w:bookmarkStart w:id="3994" w:name="_Toc296176573"/>
      <w:bookmarkStart w:id="3995" w:name="_Toc296177348"/>
      <w:bookmarkStart w:id="3996" w:name="_Toc296180955"/>
      <w:bookmarkStart w:id="3997" w:name="_Toc296182032"/>
      <w:bookmarkStart w:id="3998" w:name="_Toc296182806"/>
      <w:bookmarkStart w:id="3999" w:name="_Toc296184045"/>
      <w:bookmarkStart w:id="4000" w:name="_Toc296339875"/>
      <w:bookmarkStart w:id="4001" w:name="_Toc296340655"/>
      <w:bookmarkStart w:id="4002" w:name="_Toc296671325"/>
      <w:bookmarkStart w:id="4003" w:name="_Toc296671369"/>
      <w:bookmarkStart w:id="4004" w:name="_Toc296671848"/>
      <w:bookmarkStart w:id="4005" w:name="_Toc296690668"/>
      <w:bookmarkStart w:id="4006" w:name="_Toc296959277"/>
      <w:bookmarkStart w:id="4007" w:name="_Toc297822549"/>
      <w:bookmarkStart w:id="4008" w:name="_Toc306024401"/>
      <w:bookmarkStart w:id="4009" w:name="_Toc306029296"/>
      <w:bookmarkStart w:id="4010" w:name="_Toc306092053"/>
      <w:bookmarkStart w:id="4011" w:name="_Toc306093390"/>
      <w:bookmarkStart w:id="4012" w:name="_Toc306283357"/>
      <w:bookmarkStart w:id="4013" w:name="_Toc306284162"/>
      <w:bookmarkStart w:id="4014" w:name="_Toc306284967"/>
      <w:bookmarkStart w:id="4015" w:name="_Toc325378235"/>
      <w:bookmarkStart w:id="4016" w:name="_Toc327782425"/>
      <w:bookmarkStart w:id="4017" w:name="_Toc329073644"/>
      <w:bookmarkStart w:id="4018" w:name="_Toc329076586"/>
      <w:bookmarkStart w:id="4019" w:name="_Toc335384422"/>
      <w:bookmarkStart w:id="4020" w:name="_Toc335385235"/>
      <w:bookmarkStart w:id="4021" w:name="_Toc335386048"/>
      <w:bookmarkStart w:id="4022" w:name="_Toc335640826"/>
      <w:bookmarkStart w:id="4023" w:name="_Toc336588086"/>
      <w:bookmarkStart w:id="4024" w:name="_Toc336589655"/>
      <w:bookmarkStart w:id="4025" w:name="_Toc336590525"/>
      <w:bookmarkStart w:id="4026" w:name="_Toc336591261"/>
      <w:bookmarkStart w:id="4027" w:name="_Toc336604878"/>
      <w:bookmarkStart w:id="4028" w:name="_Toc336605858"/>
      <w:bookmarkStart w:id="4029" w:name="_Toc337193675"/>
      <w:bookmarkStart w:id="4030" w:name="_Toc337194482"/>
      <w:bookmarkStart w:id="4031" w:name="_Toc337195558"/>
      <w:bookmarkStart w:id="4032" w:name="_Toc337196318"/>
      <w:bookmarkStart w:id="4033" w:name="_Toc337197078"/>
      <w:bookmarkStart w:id="4034" w:name="_Toc337199468"/>
      <w:bookmarkStart w:id="4035" w:name="_Toc337200266"/>
      <w:bookmarkStart w:id="4036" w:name="_Toc337201182"/>
      <w:bookmarkStart w:id="4037" w:name="_Toc337728709"/>
      <w:bookmarkStart w:id="4038" w:name="_Toc337819182"/>
      <w:bookmarkStart w:id="4039" w:name="_Toc338756006"/>
      <w:bookmarkStart w:id="4040" w:name="_Toc339539519"/>
      <w:bookmarkStart w:id="4041" w:name="_Toc340647731"/>
      <w:bookmarkStart w:id="4042" w:name="_Toc340663651"/>
      <w:bookmarkStart w:id="4043" w:name="_Toc341455541"/>
      <w:bookmarkStart w:id="4044" w:name="_Toc341693779"/>
      <w:bookmarkStart w:id="4045" w:name="_Toc341699513"/>
      <w:bookmarkStart w:id="4046" w:name="_Toc341886337"/>
      <w:bookmarkStart w:id="4047" w:name="_Toc341976134"/>
      <w:bookmarkStart w:id="4048" w:name="_Toc342046104"/>
      <w:bookmarkStart w:id="4049" w:name="_Toc343863889"/>
      <w:bookmarkStart w:id="4050" w:name="_Toc348529239"/>
      <w:bookmarkStart w:id="4051" w:name="_Toc348536313"/>
      <w:bookmarkStart w:id="4052" w:name="_Toc348537257"/>
      <w:bookmarkStart w:id="4053" w:name="_Toc348538202"/>
      <w:bookmarkStart w:id="4054" w:name="_Toc348539147"/>
      <w:bookmarkStart w:id="4055" w:name="_Toc348540092"/>
      <w:bookmarkStart w:id="4056" w:name="_Toc348541037"/>
      <w:bookmarkStart w:id="4057" w:name="_Toc348541982"/>
      <w:bookmarkStart w:id="4058" w:name="_Toc348542927"/>
      <w:bookmarkStart w:id="4059" w:name="_Toc348624852"/>
      <w:bookmarkStart w:id="4060" w:name="_Toc348625797"/>
      <w:bookmarkStart w:id="4061" w:name="_Toc354409718"/>
      <w:bookmarkStart w:id="4062" w:name="_Toc354416033"/>
      <w:bookmarkStart w:id="4063" w:name="_Toc277777835"/>
      <w:bookmarkStart w:id="4064" w:name="_Toc363228735"/>
      <w:bookmarkStart w:id="4065" w:name="_Toc337198727"/>
      <w:bookmarkStart w:id="4066" w:name="_Toc354416386"/>
      <w:bookmarkStart w:id="4067"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8" w:name="_Toc277777853"/>
      <w:bookmarkStart w:id="4069" w:name="_Toc361679402"/>
      <w:bookmarkStart w:id="4070" w:name="_Toc445313498"/>
      <w:r w:rsidRPr="00677940">
        <w:rPr>
          <w:rFonts w:ascii="Calibri" w:hAnsi="Calibri"/>
        </w:rPr>
        <w:t>QOS</w:t>
      </w:r>
      <w:bookmarkEnd w:id="4068"/>
      <w:bookmarkEnd w:id="4069"/>
      <w:bookmarkEnd w:id="4070"/>
    </w:p>
    <w:p w14:paraId="5DDFB3FD" w14:textId="77777777" w:rsidR="00F5522C" w:rsidRPr="00677940" w:rsidRDefault="00F5522C" w:rsidP="00466742">
      <w:pPr>
        <w:pStyle w:val="3"/>
        <w:ind w:left="0" w:right="20"/>
        <w:rPr>
          <w:rFonts w:ascii="Calibri" w:hAnsi="Calibri"/>
        </w:rPr>
      </w:pPr>
      <w:bookmarkStart w:id="4071" w:name="_Toc277777837"/>
      <w:bookmarkStart w:id="4072" w:name="_Toc363228737"/>
      <w:bookmarkStart w:id="4073" w:name="_Toc445313499"/>
      <w:r w:rsidRPr="00677940">
        <w:rPr>
          <w:rFonts w:ascii="Calibri" w:hAnsi="Calibri"/>
        </w:rPr>
        <w:t>Global Configuration</w:t>
      </w:r>
      <w:bookmarkEnd w:id="4071"/>
      <w:bookmarkEnd w:id="4072"/>
      <w:bookmarkEnd w:id="4073"/>
    </w:p>
    <w:p w14:paraId="6A08D550" w14:textId="77777777" w:rsidR="00F5522C" w:rsidRPr="00677940" w:rsidRDefault="00F5522C" w:rsidP="00466742">
      <w:pPr>
        <w:pStyle w:val="a3"/>
        <w:ind w:left="0" w:right="20"/>
        <w:rPr>
          <w:rFonts w:ascii="Calibri" w:hAnsi="Calibri"/>
        </w:rPr>
      </w:pPr>
      <w:r w:rsidRPr="00677940">
        <w:rPr>
          <w:rFonts w:ascii="Calibri" w:hAnsi="Calibri"/>
        </w:rPr>
        <w:t>Use the following commands to enable QOS global.</w:t>
      </w:r>
    </w:p>
    <w:p w14:paraId="6FEC472F" w14:textId="77777777" w:rsidR="00F5522C" w:rsidRPr="00677940" w:rsidRDefault="006A4BB0" w:rsidP="00466742">
      <w:pPr>
        <w:pStyle w:val="afffff3"/>
        <w:ind w:left="0" w:right="20"/>
        <w:rPr>
          <w:rFonts w:ascii="Calibri" w:hAnsi="Calibri"/>
        </w:rPr>
      </w:pPr>
      <w:bookmarkStart w:id="4074" w:name="_Toc254870968"/>
      <w:bookmarkStart w:id="4075" w:name="_Toc277777854"/>
      <w:bookmarkStart w:id="4076" w:name="_Toc361679403"/>
      <w:bookmarkStart w:id="4077"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4"/>
      <w:bookmarkEnd w:id="4075"/>
      <w:bookmarkEnd w:id="4076"/>
      <w:r w:rsidR="00F5522C" w:rsidRPr="00677940">
        <w:rPr>
          <w:rFonts w:ascii="Calibri" w:hAnsi="Calibri"/>
        </w:rPr>
        <w:t>QOS Global Configuration Command</w:t>
      </w:r>
      <w:bookmarkEnd w:id="4077"/>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8" w:name="_Toc254870969"/>
      <w:bookmarkStart w:id="4079" w:name="_Toc277777855"/>
      <w:bookmarkStart w:id="4080" w:name="_Toc361679404"/>
      <w:bookmarkStart w:id="4081" w:name="_Toc445313500"/>
      <w:r w:rsidRPr="00677940">
        <w:rPr>
          <w:rFonts w:ascii="Calibri" w:hAnsi="Calibri"/>
        </w:rPr>
        <w:t xml:space="preserve">TX Scheduling </w:t>
      </w:r>
      <w:bookmarkEnd w:id="4078"/>
      <w:bookmarkEnd w:id="4079"/>
      <w:r w:rsidRPr="00677940">
        <w:rPr>
          <w:rFonts w:ascii="Calibri" w:hAnsi="Calibri"/>
        </w:rPr>
        <w:t>Configuration</w:t>
      </w:r>
      <w:bookmarkEnd w:id="4080"/>
      <w:bookmarkEnd w:id="4081"/>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77777777" w:rsidR="00F5522C" w:rsidRPr="00677940" w:rsidRDefault="00F5522C" w:rsidP="00466742">
      <w:pPr>
        <w:pStyle w:val="a3"/>
        <w:ind w:left="0" w:right="20"/>
        <w:rPr>
          <w:rFonts w:ascii="Calibri" w:hAnsi="Calibri"/>
        </w:rPr>
      </w:pPr>
      <w:r w:rsidRPr="00677940">
        <w:rPr>
          <w:rFonts w:ascii="Calibri" w:hAnsi="Calibri"/>
        </w:rPr>
        <w:t>The following 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2"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3" w:name="_Toc277777838"/>
      <w:bookmarkStart w:id="4084" w:name="_Toc363228738"/>
      <w:bookmarkStart w:id="4085"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3"/>
      <w:bookmarkEnd w:id="4084"/>
      <w:r w:rsidR="00F5522C" w:rsidRPr="00677940">
        <w:rPr>
          <w:rFonts w:ascii="Calibri" w:hAnsi="Calibri"/>
        </w:rPr>
        <w:t>Configuration Command</w:t>
      </w:r>
      <w:bookmarkEnd w:id="4085"/>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77777777"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 following settings:</w:t>
      </w:r>
    </w:p>
    <w:p w14:paraId="33A4B277" w14:textId="77777777" w:rsidR="00F5522C" w:rsidRPr="00677940" w:rsidRDefault="006A4BB0" w:rsidP="00466742">
      <w:pPr>
        <w:pStyle w:val="afffff3"/>
        <w:ind w:left="0" w:right="20"/>
        <w:rPr>
          <w:rFonts w:ascii="Calibri" w:hAnsi="Calibri"/>
        </w:rPr>
      </w:pPr>
      <w:bookmarkStart w:id="4086" w:name="_Toc254870970"/>
      <w:bookmarkStart w:id="4087" w:name="_Toc277777856"/>
      <w:bookmarkStart w:id="4088" w:name="_Toc361679405"/>
      <w:bookmarkStart w:id="4089"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6"/>
      <w:bookmarkEnd w:id="4087"/>
      <w:bookmarkEnd w:id="4088"/>
      <w:r w:rsidR="00F5522C" w:rsidRPr="00677940">
        <w:rPr>
          <w:rFonts w:ascii="Calibri" w:hAnsi="Calibri"/>
        </w:rPr>
        <w:t>Configuration Command</w:t>
      </w:r>
      <w:bookmarkEnd w:id="4089"/>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0" w:name="_Toc277777839"/>
      <w:bookmarkStart w:id="4091" w:name="_Toc337198730"/>
      <w:bookmarkStart w:id="4092" w:name="_Toc354416389"/>
      <w:bookmarkStart w:id="4093" w:name="_Toc445313501"/>
      <w:r w:rsidRPr="00677940">
        <w:rPr>
          <w:rFonts w:ascii="Calibri" w:hAnsi="Calibri"/>
        </w:rPr>
        <w:t xml:space="preserve">Port trust </w:t>
      </w:r>
      <w:bookmarkEnd w:id="4090"/>
      <w:bookmarkEnd w:id="4091"/>
      <w:r w:rsidRPr="00677940">
        <w:rPr>
          <w:rFonts w:ascii="Calibri" w:hAnsi="Calibri"/>
        </w:rPr>
        <w:t>mode</w:t>
      </w:r>
      <w:bookmarkEnd w:id="4092"/>
      <w:bookmarkEnd w:id="4093"/>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4" w:name="_Toc363228740"/>
      <w:bookmarkStart w:id="4095" w:name="_Toc254870972"/>
      <w:bookmarkStart w:id="4096" w:name="_Toc277777858"/>
      <w:bookmarkStart w:id="4097" w:name="_Toc39157538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4"/>
      <w:bookmarkEnd w:id="4095"/>
      <w:r w:rsidR="00F5522C" w:rsidRPr="00677940">
        <w:rPr>
          <w:rFonts w:ascii="Calibri" w:hAnsi="Calibri"/>
        </w:rPr>
        <w:t>Configuration Command</w:t>
      </w:r>
      <w:bookmarkEnd w:id="4096"/>
      <w:bookmarkEnd w:id="4097"/>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8" w:name="_Toc361679406"/>
      <w:bookmarkStart w:id="4099" w:name="_Toc363228741"/>
      <w:bookmarkStart w:id="4100" w:name="_Toc254870973"/>
      <w:bookmarkStart w:id="4101" w:name="_Toc445313502"/>
      <w:r w:rsidRPr="00677940">
        <w:rPr>
          <w:rFonts w:ascii="Calibri" w:hAnsi="Calibri"/>
        </w:rPr>
        <w:t>DSCP Conversion Map</w:t>
      </w:r>
      <w:bookmarkEnd w:id="4098"/>
      <w:r w:rsidRPr="00677940">
        <w:rPr>
          <w:rFonts w:ascii="Calibri" w:hAnsi="Calibri"/>
        </w:rPr>
        <w:t xml:space="preserve"> Configuration</w:t>
      </w:r>
      <w:bookmarkEnd w:id="4099"/>
      <w:bookmarkEnd w:id="4100"/>
      <w:bookmarkEnd w:id="4101"/>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2" w:name="_Toc277777859"/>
      <w:r w:rsidRPr="00677940">
        <w:rPr>
          <w:rFonts w:ascii="Calibri" w:hAnsi="Calibri"/>
        </w:rPr>
        <w:t>DSCP to COS</w:t>
      </w:r>
      <w:bookmarkEnd w:id="4102"/>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3" w:name="_Toc361679407"/>
      <w:bookmarkStart w:id="4104" w:name="_Toc277777840"/>
      <w:bookmarkStart w:id="4105" w:name="_Toc337198734"/>
      <w:bookmarkStart w:id="4106"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3"/>
      <w:bookmarkEnd w:id="4104"/>
      <w:r w:rsidR="00F5522C" w:rsidRPr="00677940">
        <w:rPr>
          <w:rFonts w:ascii="Calibri" w:hAnsi="Calibri"/>
          <w:lang w:val="fr-FR"/>
        </w:rPr>
        <w:t>Configuration Command</w:t>
      </w:r>
      <w:bookmarkEnd w:id="4105"/>
      <w:bookmarkEnd w:id="4106"/>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7" w:name="_Toc354416391"/>
      <w:r w:rsidRPr="00677940">
        <w:rPr>
          <w:rFonts w:ascii="Calibri" w:hAnsi="Calibri"/>
        </w:rPr>
        <w:t xml:space="preserve">DSCP to DSCP </w:t>
      </w:r>
      <w:bookmarkEnd w:id="4107"/>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8" w:name="_Toc337198736"/>
      <w:bookmarkStart w:id="4109" w:name="_Toc254870975"/>
      <w:bookmarkStart w:id="4110" w:name="_Toc277777861"/>
      <w:bookmarkStart w:id="4111" w:name="_Toc39157538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8"/>
      <w:bookmarkEnd w:id="4109"/>
      <w:r w:rsidR="006A5FA0" w:rsidRPr="00677940">
        <w:rPr>
          <w:rFonts w:ascii="Calibri" w:hAnsi="Calibri"/>
        </w:rPr>
        <w:t>Setting</w:t>
      </w:r>
      <w:bookmarkEnd w:id="4110"/>
      <w:bookmarkEnd w:id="4111"/>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2" w:name="_Toc361679408"/>
      <w:bookmarkStart w:id="4113" w:name="_Toc363228744"/>
      <w:bookmarkStart w:id="4114" w:name="_Toc254870976"/>
      <w:bookmarkStart w:id="4115" w:name="_Toc445313503"/>
      <w:r w:rsidRPr="00677940">
        <w:rPr>
          <w:rFonts w:ascii="Calibri" w:hAnsi="Calibri"/>
        </w:rPr>
        <w:t xml:space="preserve">COS Conversion Map </w:t>
      </w:r>
      <w:bookmarkEnd w:id="4112"/>
      <w:r w:rsidRPr="00677940">
        <w:rPr>
          <w:rFonts w:ascii="Calibri" w:hAnsi="Calibri"/>
        </w:rPr>
        <w:t>Configuration</w:t>
      </w:r>
      <w:bookmarkEnd w:id="4113"/>
      <w:bookmarkEnd w:id="4114"/>
      <w:bookmarkEnd w:id="4115"/>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6" w:name="_Toc277777842"/>
      <w:bookmarkStart w:id="4117" w:name="_Toc363228746"/>
      <w:bookmarkStart w:id="4118" w:name="_Toc254870977"/>
      <w:bookmarkStart w:id="4119"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6"/>
      <w:bookmarkEnd w:id="4117"/>
      <w:r w:rsidR="00F5522C" w:rsidRPr="00677940">
        <w:rPr>
          <w:rFonts w:ascii="Calibri" w:hAnsi="Calibri"/>
        </w:rPr>
        <w:t>cos-mutation Map Configuration Command</w:t>
      </w:r>
      <w:bookmarkEnd w:id="4118"/>
      <w:bookmarkEnd w:id="4119"/>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0" w:name="_Toc277777863"/>
      <w:bookmarkStart w:id="4121" w:name="_Toc361679410"/>
      <w:bookmarkStart w:id="4122" w:name="_Toc445313504"/>
      <w:r w:rsidRPr="00677940">
        <w:rPr>
          <w:rFonts w:ascii="Calibri" w:hAnsi="Calibri"/>
        </w:rPr>
        <w:t xml:space="preserve">ACL </w:t>
      </w:r>
      <w:bookmarkEnd w:id="4120"/>
      <w:bookmarkEnd w:id="4121"/>
      <w:r w:rsidRPr="00677940">
        <w:rPr>
          <w:rFonts w:ascii="Calibri" w:hAnsi="Calibri"/>
        </w:rPr>
        <w:t>Configuration</w:t>
      </w:r>
      <w:bookmarkEnd w:id="4122"/>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3" w:name="_Toc277777843"/>
      <w:bookmarkStart w:id="4124" w:name="_Toc363228747"/>
      <w:bookmarkStart w:id="4125" w:name="_Toc445313505"/>
      <w:r w:rsidRPr="00677940">
        <w:rPr>
          <w:rFonts w:ascii="Calibri" w:hAnsi="Calibri"/>
        </w:rPr>
        <w:t>Standard IP ACL</w:t>
      </w:r>
      <w:bookmarkEnd w:id="4123"/>
      <w:bookmarkEnd w:id="4124"/>
      <w:bookmarkEnd w:id="4125"/>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6" w:name="_Toc254870978"/>
      <w:bookmarkStart w:id="4127" w:name="_Toc277777864"/>
      <w:bookmarkStart w:id="4128" w:name="_Toc361679411"/>
      <w:bookmarkStart w:id="4129"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6"/>
      <w:bookmarkEnd w:id="4127"/>
      <w:bookmarkEnd w:id="4128"/>
      <w:r w:rsidR="00F5522C" w:rsidRPr="00677940">
        <w:rPr>
          <w:rFonts w:ascii="Calibri" w:hAnsi="Calibri"/>
        </w:rPr>
        <w:t xml:space="preserve"> Configuration Command</w:t>
      </w:r>
      <w:bookmarkEnd w:id="4129"/>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0" w:name="_Toc277777844"/>
      <w:bookmarkStart w:id="4131" w:name="_Toc363228748"/>
      <w:bookmarkStart w:id="4132" w:name="_Toc445313506"/>
      <w:r w:rsidRPr="00677940">
        <w:rPr>
          <w:rFonts w:ascii="Calibri" w:hAnsi="Calibri"/>
        </w:rPr>
        <w:t>Extended IP ACL</w:t>
      </w:r>
      <w:bookmarkEnd w:id="4130"/>
      <w:bookmarkEnd w:id="4131"/>
      <w:bookmarkEnd w:id="4132"/>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3" w:name="_Toc254870979"/>
      <w:bookmarkStart w:id="4134" w:name="_Toc277777865"/>
      <w:bookmarkStart w:id="4135" w:name="_Toc361679412"/>
      <w:bookmarkStart w:id="4136"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3"/>
      <w:bookmarkEnd w:id="4134"/>
      <w:r w:rsidR="00F5522C" w:rsidRPr="00677940">
        <w:rPr>
          <w:rFonts w:ascii="Calibri" w:hAnsi="Calibri"/>
        </w:rPr>
        <w:t>Extended IP ACL Configuration Command</w:t>
      </w:r>
      <w:bookmarkEnd w:id="4135"/>
      <w:bookmarkEnd w:id="41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7"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7"/>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8" w:name="_Toc337198744"/>
      <w:bookmarkStart w:id="4139" w:name="_Toc354416398"/>
      <w:bookmarkStart w:id="4140" w:name="_Toc277777845"/>
      <w:bookmarkStart w:id="4141" w:name="_Toc445313507"/>
      <w:r w:rsidRPr="00677940">
        <w:rPr>
          <w:rFonts w:ascii="Calibri" w:hAnsi="Calibri"/>
        </w:rPr>
        <w:t>MAC ACL</w:t>
      </w:r>
      <w:bookmarkEnd w:id="4138"/>
      <w:bookmarkEnd w:id="4139"/>
      <w:bookmarkEnd w:id="4140"/>
      <w:bookmarkEnd w:id="4141"/>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2" w:name="_Toc254870980"/>
      <w:bookmarkStart w:id="4143" w:name="_Toc277777866"/>
      <w:bookmarkStart w:id="4144" w:name="_Toc361679413"/>
      <w:bookmarkStart w:id="4145"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2"/>
      <w:bookmarkEnd w:id="4143"/>
      <w:r w:rsidR="00F5522C" w:rsidRPr="00677940">
        <w:rPr>
          <w:rFonts w:ascii="Calibri" w:hAnsi="Calibri"/>
        </w:rPr>
        <w:t xml:space="preserve"> Configuration Command</w:t>
      </w:r>
      <w:bookmarkEnd w:id="4144"/>
      <w:bookmarkEnd w:id="4145"/>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6" w:name="_Toc277777846"/>
      <w:bookmarkStart w:id="4147" w:name="_Toc445313508"/>
      <w:bookmarkStart w:id="4148" w:name="_Toc363228750"/>
      <w:r w:rsidRPr="00677940">
        <w:rPr>
          <w:rFonts w:ascii="Calibri" w:hAnsi="Calibri"/>
        </w:rPr>
        <w:t>Application of ACL to Interface</w:t>
      </w:r>
      <w:bookmarkEnd w:id="4146"/>
      <w:bookmarkEnd w:id="4147"/>
      <w:r w:rsidRPr="00677940">
        <w:rPr>
          <w:rFonts w:ascii="Calibri" w:hAnsi="Calibri"/>
        </w:rPr>
        <w:t xml:space="preserve"> </w:t>
      </w:r>
      <w:bookmarkEnd w:id="4148"/>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9" w:name="_Toc277777847"/>
      <w:bookmarkStart w:id="4150" w:name="_Toc363228751"/>
      <w:bookmarkStart w:id="4151" w:name="_Toc254870981"/>
      <w:bookmarkStart w:id="4152"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9"/>
      <w:bookmarkEnd w:id="4150"/>
      <w:r w:rsidR="00F5522C" w:rsidRPr="00677940">
        <w:rPr>
          <w:rFonts w:ascii="Calibri" w:hAnsi="Calibri"/>
        </w:rPr>
        <w:t>Commands for the Applying ACL to Interface</w:t>
      </w:r>
      <w:bookmarkEnd w:id="4151"/>
      <w:bookmarkEnd w:id="4152"/>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ip access-group { &lt;1-199&gt; | &lt;1300&gt;2699&gt; | WORD} } {in|out}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Disables acl of the relevant 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3" w:name="_Toc277777867"/>
      <w:bookmarkStart w:id="4154" w:name="_Toc361679414"/>
      <w:bookmarkStart w:id="4155" w:name="_Toc445313509"/>
      <w:r w:rsidRPr="00677940">
        <w:rPr>
          <w:rFonts w:ascii="Calibri" w:hAnsi="Calibri"/>
        </w:rPr>
        <w:t xml:space="preserve">Service-policy </w:t>
      </w:r>
      <w:bookmarkEnd w:id="4153"/>
      <w:bookmarkEnd w:id="4154"/>
      <w:r w:rsidRPr="00677940">
        <w:rPr>
          <w:rFonts w:ascii="Calibri" w:hAnsi="Calibri"/>
        </w:rPr>
        <w:t>Configuration</w:t>
      </w:r>
      <w:bookmarkEnd w:id="4155"/>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6" w:name="_Toc277777848"/>
      <w:bookmarkStart w:id="4157" w:name="_Toc363228752"/>
      <w:bookmarkStart w:id="4158" w:name="_Toc445313510"/>
      <w:r w:rsidRPr="00677940">
        <w:rPr>
          <w:rFonts w:ascii="Calibri" w:hAnsi="Calibri"/>
        </w:rPr>
        <w:t>Class-map</w:t>
      </w:r>
      <w:bookmarkEnd w:id="4156"/>
      <w:bookmarkEnd w:id="4157"/>
      <w:bookmarkEnd w:id="4158"/>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9" w:name="_Toc277777868"/>
      <w:bookmarkStart w:id="4160" w:name="_Toc361679415"/>
      <w:bookmarkStart w:id="4161"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9"/>
      <w:bookmarkEnd w:id="4160"/>
      <w:r w:rsidR="00F5522C" w:rsidRPr="00677940">
        <w:rPr>
          <w:rFonts w:ascii="Calibri" w:hAnsi="Calibri"/>
        </w:rPr>
        <w:t>Configuration Command</w:t>
      </w:r>
      <w:bookmarkEnd w:id="416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2" w:name="_Toc277777849"/>
      <w:bookmarkStart w:id="4163" w:name="_Toc363228753"/>
      <w:bookmarkStart w:id="4164" w:name="_Toc445313511"/>
      <w:r w:rsidRPr="00677940">
        <w:rPr>
          <w:rFonts w:ascii="Calibri" w:hAnsi="Calibri"/>
        </w:rPr>
        <w:t>Policy-map</w:t>
      </w:r>
      <w:bookmarkEnd w:id="4162"/>
      <w:bookmarkEnd w:id="4163"/>
      <w:bookmarkEnd w:id="4164"/>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5" w:name="_Toc277777869"/>
      <w:bookmarkStart w:id="4166"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5"/>
      <w:bookmarkEnd w:id="4166"/>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7" w:name="_Toc361679416"/>
      <w:bookmarkStart w:id="4168" w:name="_Toc275801041"/>
      <w:bookmarkStart w:id="4169"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7"/>
      <w:r w:rsidR="00F5522C" w:rsidRPr="00677940">
        <w:rPr>
          <w:rFonts w:ascii="Calibri" w:hAnsi="Calibri"/>
        </w:rPr>
        <w:t>Configuration Command</w:t>
      </w:r>
      <w:bookmarkEnd w:id="4168"/>
      <w:bookmarkEnd w:id="4169"/>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0" w:name="_Toc277777850"/>
      <w:bookmarkStart w:id="4171" w:name="_Toc363228754"/>
      <w:bookmarkStart w:id="4172" w:name="_Toc445313512"/>
      <w:r w:rsidRPr="00677940">
        <w:rPr>
          <w:rFonts w:ascii="Calibri" w:hAnsi="Calibri"/>
        </w:rPr>
        <w:t>Service-policy</w:t>
      </w:r>
      <w:bookmarkEnd w:id="4170"/>
      <w:bookmarkEnd w:id="4171"/>
      <w:bookmarkEnd w:id="4172"/>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3" w:name="_Toc275801042"/>
      <w:bookmarkStart w:id="4174" w:name="_Toc277777851"/>
      <w:bookmarkStart w:id="4175" w:name="_Toc363228755"/>
      <w:bookmarkStart w:id="4176"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3"/>
      <w:bookmarkEnd w:id="4174"/>
      <w:r w:rsidR="00F5522C" w:rsidRPr="00677940">
        <w:rPr>
          <w:rFonts w:ascii="Calibri" w:hAnsi="Calibri"/>
        </w:rPr>
        <w:t xml:space="preserve"> Configuration Command</w:t>
      </w:r>
      <w:bookmarkEnd w:id="4175"/>
      <w:bookmarkEnd w:id="4176"/>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7" w:name="_Toc275801133"/>
      <w:bookmarkStart w:id="4178" w:name="_Toc277777870"/>
      <w:bookmarkStart w:id="4179" w:name="_Toc361679417"/>
      <w:bookmarkStart w:id="4180" w:name="_Toc445313513"/>
      <w:r w:rsidRPr="00677940">
        <w:rPr>
          <w:rFonts w:ascii="Calibri" w:hAnsi="Calibri"/>
        </w:rPr>
        <w:t>COPP</w:t>
      </w:r>
      <w:bookmarkEnd w:id="4177"/>
      <w:bookmarkEnd w:id="4178"/>
      <w:bookmarkEnd w:id="4179"/>
      <w:bookmarkEnd w:id="4180"/>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1" w:name="_Toc275801043"/>
      <w:bookmarkStart w:id="4182" w:name="_Toc277777852"/>
      <w:bookmarkStart w:id="4183" w:name="_Toc363228756"/>
      <w:bookmarkStart w:id="4184" w:name="_Toc445313514"/>
      <w:r w:rsidRPr="00677940">
        <w:rPr>
          <w:rFonts w:ascii="Calibri" w:hAnsi="Calibri"/>
        </w:rPr>
        <w:t>Service-policy on COPP</w:t>
      </w:r>
      <w:bookmarkEnd w:id="4181"/>
      <w:bookmarkEnd w:id="4182"/>
      <w:bookmarkEnd w:id="4183"/>
      <w:bookmarkEnd w:id="4184"/>
    </w:p>
    <w:p w14:paraId="1640533A" w14:textId="77777777" w:rsidR="00F5522C" w:rsidRPr="00677940" w:rsidRDefault="00F5522C" w:rsidP="004E6EBF">
      <w:pPr>
        <w:pStyle w:val="a3"/>
        <w:ind w:left="0" w:right="20"/>
        <w:rPr>
          <w:rFonts w:ascii="Calibri" w:hAnsi="Calibri"/>
        </w:rPr>
      </w:pPr>
      <w:bookmarkStart w:id="4185" w:name="_Toc275801134"/>
      <w:bookmarkStart w:id="4186"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7" w:name="_Toc361679418"/>
      <w:bookmarkStart w:id="4188"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5"/>
      <w:bookmarkEnd w:id="4186"/>
      <w:bookmarkEnd w:id="4187"/>
      <w:bookmarkEnd w:id="4188"/>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9" w:name="_Toc361325530"/>
      <w:bookmarkStart w:id="4190" w:name="_Toc363228757"/>
      <w:bookmarkStart w:id="4191" w:name="_Toc445313515"/>
      <w:r w:rsidRPr="00677940">
        <w:rPr>
          <w:rFonts w:ascii="Calibri" w:hAnsi="Calibri"/>
        </w:rPr>
        <w:t>Rate-limit on COPP</w:t>
      </w:r>
      <w:bookmarkEnd w:id="4189"/>
      <w:bookmarkEnd w:id="4190"/>
      <w:bookmarkEnd w:id="4191"/>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2" w:name="_Toc363228758"/>
      <w:bookmarkStart w:id="4193" w:name="_Toc294800495"/>
      <w:bookmarkStart w:id="4194"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2"/>
      <w:r w:rsidR="00F5522C" w:rsidRPr="00677940">
        <w:rPr>
          <w:rFonts w:ascii="Calibri" w:hAnsi="Calibri"/>
        </w:rPr>
        <w:t>Commands for Control-plane of Rate-limit Configuration</w:t>
      </w:r>
      <w:bookmarkEnd w:id="4193"/>
      <w:bookmarkEnd w:id="4194"/>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5" w:name="_Toc294800819"/>
      <w:bookmarkStart w:id="4196" w:name="_Toc294800868"/>
      <w:bookmarkStart w:id="4197" w:name="_Toc294800904"/>
      <w:bookmarkStart w:id="4198" w:name="_Toc445313516"/>
      <w:r w:rsidRPr="00677940">
        <w:rPr>
          <w:rFonts w:ascii="Calibri" w:hAnsi="Calibri"/>
        </w:rPr>
        <w:t>Equipment</w:t>
      </w:r>
      <w:bookmarkEnd w:id="4195"/>
      <w:bookmarkEnd w:id="4196"/>
      <w:bookmarkEnd w:id="4197"/>
      <w:r w:rsidRPr="00677940">
        <w:rPr>
          <w:rFonts w:ascii="Calibri" w:hAnsi="Calibri"/>
        </w:rPr>
        <w:t xml:space="preserve"> Protection feature</w:t>
      </w:r>
      <w:bookmarkEnd w:id="4198"/>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9"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9"/>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0" w:name="_Toc294856192"/>
      <w:bookmarkStart w:id="4201" w:name="_Toc294856738"/>
      <w:bookmarkStart w:id="4202" w:name="_Toc294857240"/>
      <w:bookmarkStart w:id="4203" w:name="_Toc391378376"/>
      <w:bookmarkStart w:id="4204" w:name="_Toc445313517"/>
      <w:bookmarkEnd w:id="4200"/>
      <w:r w:rsidRPr="00677940">
        <w:rPr>
          <w:rFonts w:ascii="Calibri" w:hAnsi="Calibri"/>
        </w:rPr>
        <w:t>Utilit</w:t>
      </w:r>
      <w:r w:rsidR="00776B8E" w:rsidRPr="00677940">
        <w:rPr>
          <w:rFonts w:ascii="Calibri" w:hAnsi="Calibri"/>
        </w:rPr>
        <w:t>i</w:t>
      </w:r>
      <w:r w:rsidRPr="00677940">
        <w:rPr>
          <w:rFonts w:ascii="Calibri" w:hAnsi="Calibri"/>
        </w:rPr>
        <w:t>es</w:t>
      </w:r>
      <w:bookmarkEnd w:id="4201"/>
      <w:bookmarkEnd w:id="4202"/>
      <w:bookmarkEnd w:id="4203"/>
      <w:bookmarkEnd w:id="4204"/>
    </w:p>
    <w:p w14:paraId="5BC43CA0" w14:textId="77777777" w:rsidR="00444D75" w:rsidRPr="00677940" w:rsidRDefault="00444D75" w:rsidP="0021019A">
      <w:pPr>
        <w:pStyle w:val="bonmun"/>
        <w:tabs>
          <w:tab w:val="left" w:pos="7155"/>
        </w:tabs>
        <w:ind w:right="20"/>
        <w:rPr>
          <w:rFonts w:ascii="Calibri" w:hAnsi="Calibri"/>
        </w:rPr>
      </w:pPr>
      <w:bookmarkStart w:id="4205" w:name="_Toc294857403"/>
      <w:bookmarkStart w:id="4206" w:name="_Toc294857469"/>
      <w:bookmarkStart w:id="4207" w:name="_Toc294877612"/>
      <w:bookmarkStart w:id="4208" w:name="_Toc294878139"/>
      <w:bookmarkStart w:id="4209" w:name="_Toc294879764"/>
      <w:bookmarkStart w:id="4210" w:name="_Toc294880448"/>
      <w:bookmarkStart w:id="4211" w:name="_Toc294880974"/>
      <w:bookmarkStart w:id="4212" w:name="_Toc294882278"/>
      <w:bookmarkStart w:id="4213" w:name="_Toc294882803"/>
      <w:bookmarkStart w:id="4214" w:name="_Toc295242065"/>
      <w:bookmarkStart w:id="4215" w:name="_Toc295242506"/>
      <w:bookmarkStart w:id="4216" w:name="_Toc295290826"/>
      <w:bookmarkStart w:id="4217" w:name="_Toc295390162"/>
      <w:bookmarkStart w:id="4218" w:name="_Toc295402244"/>
      <w:bookmarkStart w:id="4219" w:name="_Toc295402286"/>
      <w:bookmarkStart w:id="4220" w:name="_Toc295470764"/>
      <w:bookmarkStart w:id="4221" w:name="_Toc295741882"/>
      <w:bookmarkStart w:id="4222" w:name="_Toc295750571"/>
      <w:bookmarkStart w:id="4223" w:name="_Toc295832363"/>
      <w:bookmarkStart w:id="4224" w:name="_Toc295832406"/>
      <w:bookmarkStart w:id="4225" w:name="_Toc295833082"/>
      <w:bookmarkStart w:id="4226" w:name="_Toc295833846"/>
      <w:bookmarkStart w:id="4227" w:name="_Toc295836596"/>
      <w:bookmarkStart w:id="4228" w:name="_Toc295894145"/>
      <w:bookmarkStart w:id="4229" w:name="_Toc295987305"/>
      <w:bookmarkStart w:id="4230" w:name="_Toc296000235"/>
      <w:bookmarkStart w:id="4231" w:name="_Toc296001329"/>
      <w:bookmarkStart w:id="4232" w:name="_Toc296020360"/>
      <w:bookmarkStart w:id="4233" w:name="_Toc296083594"/>
      <w:bookmarkStart w:id="4234" w:name="_Toc296087065"/>
      <w:bookmarkStart w:id="4235" w:name="_Toc296176575"/>
      <w:bookmarkStart w:id="4236" w:name="_Toc296177350"/>
      <w:bookmarkStart w:id="4237" w:name="_Toc296180957"/>
      <w:bookmarkStart w:id="4238" w:name="_Toc296182034"/>
      <w:bookmarkStart w:id="4239" w:name="_Toc296182808"/>
      <w:bookmarkStart w:id="4240" w:name="_Toc296184047"/>
      <w:bookmarkStart w:id="4241" w:name="_Toc296339877"/>
      <w:bookmarkStart w:id="4242" w:name="_Toc296340657"/>
      <w:bookmarkStart w:id="4243" w:name="_Toc296671327"/>
      <w:bookmarkStart w:id="4244" w:name="_Toc296671371"/>
      <w:bookmarkStart w:id="4245" w:name="_Toc296671850"/>
      <w:bookmarkStart w:id="4246" w:name="_Toc296690670"/>
      <w:bookmarkStart w:id="4247" w:name="_Toc296959279"/>
      <w:bookmarkStart w:id="4248" w:name="_Toc297822551"/>
      <w:bookmarkStart w:id="4249" w:name="_Toc306024403"/>
      <w:bookmarkStart w:id="4250" w:name="_Toc306029298"/>
      <w:bookmarkStart w:id="4251" w:name="_Toc306092055"/>
      <w:bookmarkStart w:id="4252" w:name="_Toc306093392"/>
      <w:bookmarkStart w:id="4253" w:name="_Toc306283359"/>
      <w:bookmarkStart w:id="4254" w:name="_Toc306284164"/>
      <w:bookmarkStart w:id="4255" w:name="_Toc306284969"/>
      <w:bookmarkStart w:id="4256" w:name="_Toc325378237"/>
      <w:bookmarkStart w:id="4257" w:name="_Toc327782427"/>
      <w:bookmarkStart w:id="4258" w:name="_Toc329073646"/>
      <w:bookmarkStart w:id="4259" w:name="_Toc329076588"/>
      <w:bookmarkStart w:id="4260" w:name="_Toc335384398"/>
      <w:bookmarkStart w:id="4261" w:name="_Toc335385211"/>
      <w:bookmarkStart w:id="4262" w:name="_Toc335386024"/>
      <w:bookmarkStart w:id="4263" w:name="_Toc335640802"/>
      <w:bookmarkStart w:id="4264" w:name="_Toc336588062"/>
      <w:bookmarkStart w:id="4265" w:name="_Toc336589631"/>
      <w:bookmarkStart w:id="4266" w:name="_Toc336590501"/>
      <w:bookmarkStart w:id="4267" w:name="_Toc336591237"/>
      <w:bookmarkStart w:id="4268" w:name="_Toc336604854"/>
      <w:bookmarkStart w:id="4269" w:name="_Toc336605834"/>
      <w:bookmarkStart w:id="4270" w:name="_Toc337193651"/>
      <w:bookmarkStart w:id="4271" w:name="_Toc337194458"/>
      <w:bookmarkStart w:id="4272" w:name="_Toc337195534"/>
      <w:bookmarkStart w:id="4273" w:name="_Toc337196294"/>
      <w:bookmarkStart w:id="4274" w:name="_Toc337197054"/>
      <w:bookmarkStart w:id="4275" w:name="_Toc337199444"/>
      <w:bookmarkStart w:id="4276" w:name="_Toc337200242"/>
      <w:bookmarkStart w:id="4277" w:name="_Toc337201158"/>
      <w:bookmarkStart w:id="4278" w:name="_Toc337728685"/>
      <w:bookmarkStart w:id="4279" w:name="_Toc337819158"/>
      <w:bookmarkStart w:id="4280" w:name="_Toc338755982"/>
      <w:bookmarkStart w:id="4281" w:name="_Toc339539495"/>
      <w:bookmarkStart w:id="4282" w:name="_Toc340647707"/>
      <w:bookmarkStart w:id="4283" w:name="_Toc340663627"/>
      <w:bookmarkStart w:id="4284" w:name="_Toc341455517"/>
      <w:bookmarkStart w:id="4285" w:name="_Toc341693755"/>
      <w:bookmarkStart w:id="4286" w:name="_Toc341699489"/>
      <w:bookmarkStart w:id="4287" w:name="_Toc341886313"/>
      <w:bookmarkStart w:id="4288" w:name="_Toc341976110"/>
      <w:bookmarkStart w:id="4289" w:name="_Toc342046080"/>
      <w:bookmarkStart w:id="4290" w:name="_Toc343863865"/>
      <w:bookmarkStart w:id="4291" w:name="_Toc348529215"/>
      <w:bookmarkStart w:id="4292" w:name="_Toc348536289"/>
      <w:bookmarkStart w:id="4293" w:name="_Toc348537233"/>
      <w:bookmarkStart w:id="4294" w:name="_Toc348538178"/>
      <w:bookmarkStart w:id="4295" w:name="_Toc348539123"/>
      <w:bookmarkStart w:id="4296" w:name="_Toc348540068"/>
      <w:bookmarkStart w:id="4297" w:name="_Toc348541013"/>
      <w:bookmarkStart w:id="4298" w:name="_Toc348541958"/>
      <w:bookmarkStart w:id="4299" w:name="_Toc348542903"/>
      <w:bookmarkStart w:id="4300" w:name="_Toc348624828"/>
      <w:bookmarkStart w:id="4301" w:name="_Toc348625773"/>
      <w:bookmarkStart w:id="4302" w:name="_Toc354409694"/>
      <w:bookmarkStart w:id="4303" w:name="_Toc354416009"/>
      <w:bookmarkStart w:id="4304" w:name="_Toc280723132"/>
      <w:bookmarkStart w:id="4305" w:name="_Toc292810131"/>
      <w:bookmarkStart w:id="4306" w:name="_Toc294800294"/>
      <w:bookmarkStart w:id="4307" w:name="_Toc294800496"/>
      <w:bookmarkStart w:id="4308" w:name="_Toc294800820"/>
      <w:bookmarkStart w:id="4309" w:name="_Toc337198401"/>
      <w:bookmarkStart w:id="4310"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1" w:name="_Toc8448090"/>
      <w:bookmarkStart w:id="4312" w:name="_Toc280723133"/>
      <w:bookmarkStart w:id="4313" w:name="_Toc292810132"/>
      <w:bookmarkStart w:id="4314" w:name="_Toc337198402"/>
      <w:bookmarkStart w:id="4315" w:name="_Toc354416163"/>
      <w:bookmarkStart w:id="4316" w:name="_Toc277778264"/>
      <w:bookmarkStart w:id="4317" w:name="_Toc445313518"/>
      <w:r w:rsidRPr="00677940">
        <w:rPr>
          <w:rFonts w:ascii="Calibri" w:hAnsi="Calibri"/>
        </w:rPr>
        <w:t>Status dump command</w:t>
      </w:r>
      <w:bookmarkEnd w:id="4311"/>
      <w:bookmarkEnd w:id="4312"/>
      <w:bookmarkEnd w:id="4313"/>
      <w:bookmarkEnd w:id="4314"/>
      <w:bookmarkEnd w:id="4315"/>
      <w:bookmarkEnd w:id="4316"/>
      <w:bookmarkEnd w:id="4317"/>
    </w:p>
    <w:p w14:paraId="5C55AF09" w14:textId="77777777" w:rsidR="00444D75" w:rsidRPr="00677940" w:rsidRDefault="00444D75" w:rsidP="00316B26">
      <w:pPr>
        <w:pStyle w:val="3"/>
        <w:ind w:left="0" w:right="20"/>
        <w:rPr>
          <w:rFonts w:ascii="Calibri" w:hAnsi="Calibri"/>
        </w:rPr>
      </w:pPr>
      <w:bookmarkStart w:id="4318" w:name="_Toc363228763"/>
      <w:bookmarkStart w:id="4319" w:name="_Toc158636319"/>
      <w:bookmarkStart w:id="4320" w:name="_Toc277778265"/>
      <w:bookmarkStart w:id="4321" w:name="_Toc363228764"/>
      <w:bookmarkStart w:id="4322" w:name="_Toc445313519"/>
      <w:r w:rsidRPr="00677940">
        <w:rPr>
          <w:rFonts w:ascii="Calibri" w:hAnsi="Calibri"/>
        </w:rPr>
        <w:t>Commands</w:t>
      </w:r>
      <w:bookmarkEnd w:id="4318"/>
      <w:bookmarkEnd w:id="4319"/>
      <w:bookmarkEnd w:id="4320"/>
      <w:r w:rsidRPr="00677940">
        <w:rPr>
          <w:rFonts w:ascii="Calibri" w:hAnsi="Calibri"/>
        </w:rPr>
        <w:t xml:space="preserve"> used</w:t>
      </w:r>
      <w:bookmarkEnd w:id="4321"/>
      <w:bookmarkEnd w:id="4322"/>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3" w:name="_Toc158636320"/>
      <w:bookmarkStart w:id="4324" w:name="_Toc280723136"/>
      <w:bookmarkStart w:id="4325" w:name="_Toc445313520"/>
      <w:r w:rsidRPr="00677940">
        <w:rPr>
          <w:rFonts w:ascii="Calibri" w:hAnsi="Calibri"/>
        </w:rPr>
        <w:t xml:space="preserve">Command history </w:t>
      </w:r>
      <w:bookmarkEnd w:id="4323"/>
      <w:r w:rsidRPr="00677940">
        <w:rPr>
          <w:rFonts w:ascii="Calibri" w:hAnsi="Calibri"/>
        </w:rPr>
        <w:t>Function</w:t>
      </w:r>
      <w:bookmarkEnd w:id="4324"/>
      <w:bookmarkEnd w:id="4325"/>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6" w:name="_Toc292810135"/>
      <w:bookmarkStart w:id="4327"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6"/>
      <w:bookmarkEnd w:id="432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8" w:name="_Toc337198405"/>
      <w:bookmarkStart w:id="4329" w:name="_Toc354416166"/>
      <w:bookmarkStart w:id="4330" w:name="_Toc445313521"/>
      <w:r w:rsidRPr="00677940">
        <w:rPr>
          <w:rFonts w:ascii="Calibri" w:hAnsi="Calibri"/>
        </w:rPr>
        <w:t>Output Post Processing</w:t>
      </w:r>
      <w:bookmarkEnd w:id="4328"/>
      <w:bookmarkEnd w:id="4329"/>
      <w:bookmarkEnd w:id="4330"/>
    </w:p>
    <w:p w14:paraId="0B959138" w14:textId="77777777" w:rsidR="00444D75" w:rsidRPr="00677940" w:rsidRDefault="00444D75" w:rsidP="00316B26">
      <w:pPr>
        <w:pStyle w:val="3"/>
        <w:ind w:left="0" w:right="20"/>
        <w:rPr>
          <w:rFonts w:ascii="Calibri" w:hAnsi="Calibri"/>
        </w:rPr>
      </w:pPr>
      <w:bookmarkStart w:id="4331" w:name="_Toc158636321"/>
      <w:bookmarkStart w:id="4332" w:name="_Toc277778267"/>
      <w:bookmarkStart w:id="4333" w:name="_Toc363228766"/>
      <w:bookmarkStart w:id="4334" w:name="_Toc157941275"/>
      <w:bookmarkStart w:id="4335" w:name="_Toc277778268"/>
      <w:bookmarkStart w:id="4336" w:name="_Toc445313522"/>
      <w:r w:rsidRPr="00677940">
        <w:rPr>
          <w:rFonts w:ascii="Calibri" w:hAnsi="Calibri"/>
        </w:rPr>
        <w:t>Overview of output post processing</w:t>
      </w:r>
      <w:bookmarkEnd w:id="4331"/>
      <w:bookmarkEnd w:id="4332"/>
      <w:bookmarkEnd w:id="4333"/>
      <w:bookmarkEnd w:id="4334"/>
      <w:bookmarkEnd w:id="4335"/>
      <w:bookmarkEnd w:id="4336"/>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7777777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 following commands:</w:t>
      </w:r>
    </w:p>
    <w:p w14:paraId="0DF2375F" w14:textId="77777777" w:rsidR="00434B55" w:rsidRPr="00677940" w:rsidRDefault="00434B55" w:rsidP="00316B26">
      <w:pPr>
        <w:pStyle w:val="afffff3"/>
        <w:ind w:left="0" w:right="20"/>
        <w:rPr>
          <w:rFonts w:ascii="Calibri" w:hAnsi="Calibri"/>
        </w:rPr>
      </w:pPr>
      <w:bookmarkStart w:id="4337" w:name="_Toc363228767"/>
      <w:bookmarkStart w:id="4338"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7"/>
      <w:bookmarkEnd w:id="4338"/>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9" w:name="_Toc363228768"/>
      <w:bookmarkStart w:id="4340" w:name="_Toc445313523"/>
      <w:bookmarkStart w:id="4341" w:name="_Toc277778269"/>
      <w:r w:rsidRPr="00677940">
        <w:rPr>
          <w:rFonts w:ascii="Calibri" w:hAnsi="Calibri"/>
        </w:rPr>
        <w:t>Examples of output post processing</w:t>
      </w:r>
      <w:bookmarkEnd w:id="4339"/>
      <w:bookmarkEnd w:id="4340"/>
      <w:r w:rsidRPr="00677940">
        <w:rPr>
          <w:rFonts w:ascii="Calibri" w:hAnsi="Calibri"/>
        </w:rPr>
        <w:t xml:space="preserve"> </w:t>
      </w:r>
      <w:bookmarkEnd w:id="4341"/>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2" w:name="_Toc295390163"/>
      <w:bookmarkStart w:id="4343" w:name="_Toc295402245"/>
      <w:bookmarkStart w:id="4344" w:name="_Ref364867323"/>
      <w:bookmarkStart w:id="4345" w:name="_Toc445313524"/>
      <w:r w:rsidRPr="00677940">
        <w:rPr>
          <w:rFonts w:ascii="Calibri" w:hAnsi="Calibri"/>
        </w:rPr>
        <w:t>DDM (Digital Diagnostic Monitoring)</w:t>
      </w:r>
      <w:bookmarkEnd w:id="4342"/>
      <w:bookmarkEnd w:id="4343"/>
      <w:bookmarkEnd w:id="4344"/>
      <w:bookmarkEnd w:id="4345"/>
    </w:p>
    <w:p w14:paraId="19CBFAEF" w14:textId="6547908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 as follows:</w:t>
      </w:r>
    </w:p>
    <w:p w14:paraId="4166735F" w14:textId="77777777" w:rsidR="00434B55" w:rsidRPr="00677940" w:rsidRDefault="00434B55" w:rsidP="00A57B69">
      <w:pPr>
        <w:pStyle w:val="afffff3"/>
        <w:ind w:left="0" w:right="20"/>
        <w:rPr>
          <w:rFonts w:ascii="Calibri" w:hAnsi="Calibri"/>
        </w:rPr>
      </w:pPr>
      <w:bookmarkStart w:id="4346" w:name="_Toc295402287"/>
      <w:bookmarkStart w:id="4347"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6"/>
      <w:bookmarkEnd w:id="4347"/>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8" w:name="_Toc295470765"/>
      <w:bookmarkStart w:id="4349" w:name="_Toc295741883"/>
      <w:bookmarkStart w:id="4350" w:name="_Toc295750572"/>
      <w:bookmarkStart w:id="4351" w:name="_Toc445313525"/>
      <w:r w:rsidRPr="00677940">
        <w:rPr>
          <w:rFonts w:ascii="Calibri" w:hAnsi="Calibri"/>
        </w:rPr>
        <w:t>SFP DDM Monitoring</w:t>
      </w:r>
      <w:bookmarkEnd w:id="4348"/>
      <w:bookmarkEnd w:id="4349"/>
      <w:bookmarkEnd w:id="4350"/>
      <w:bookmarkEnd w:id="4351"/>
    </w:p>
    <w:p w14:paraId="79D7A69F" w14:textId="77777777" w:rsidR="00444D75" w:rsidRPr="00677940" w:rsidRDefault="00444D75" w:rsidP="00A57B69">
      <w:pPr>
        <w:pStyle w:val="a3"/>
        <w:ind w:left="0" w:right="20"/>
        <w:rPr>
          <w:rFonts w:ascii="Calibri" w:hAnsi="Calibri"/>
        </w:rPr>
      </w:pPr>
      <w:r w:rsidRPr="00677940">
        <w:rPr>
          <w:rFonts w:ascii="Calibri" w:hAnsi="Calibri"/>
        </w:rPr>
        <w:t>The following 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2" w:name="_Toc295808321"/>
      <w:bookmarkStart w:id="4353"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2"/>
      <w:bookmarkEnd w:id="4353"/>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4" w:name="_Toc295808993"/>
      <w:bookmarkStart w:id="4355" w:name="_Toc295820005"/>
      <w:bookmarkStart w:id="4356" w:name="_Toc295820040"/>
      <w:bookmarkStart w:id="4357" w:name="_Toc295820076"/>
      <w:bookmarkStart w:id="4358" w:name="_Toc295825919"/>
      <w:bookmarkStart w:id="4359" w:name="_Toc295832364"/>
      <w:bookmarkStart w:id="4360" w:name="_Toc295832407"/>
      <w:bookmarkStart w:id="4361" w:name="_Toc295833083"/>
      <w:bookmarkStart w:id="4362" w:name="_Toc295833847"/>
      <w:bookmarkStart w:id="4363" w:name="_Toc295836597"/>
      <w:bookmarkStart w:id="4364" w:name="_Toc295894146"/>
      <w:bookmarkStart w:id="4365" w:name="_Toc295987306"/>
      <w:bookmarkStart w:id="4366" w:name="_Toc296000236"/>
      <w:bookmarkStart w:id="4367" w:name="_Toc296001330"/>
      <w:bookmarkStart w:id="4368" w:name="_Toc296020361"/>
      <w:bookmarkStart w:id="4369" w:name="_Toc296083595"/>
      <w:bookmarkStart w:id="4370" w:name="_Toc296087066"/>
      <w:bookmarkStart w:id="4371" w:name="_Toc296176576"/>
      <w:bookmarkStart w:id="4372" w:name="_Toc296177351"/>
      <w:bookmarkStart w:id="4373" w:name="_Toc296180958"/>
      <w:bookmarkStart w:id="4374" w:name="_Toc296182035"/>
      <w:bookmarkStart w:id="4375" w:name="_Toc296182809"/>
      <w:bookmarkStart w:id="4376" w:name="_Toc296184048"/>
      <w:bookmarkStart w:id="4377" w:name="_Toc296339878"/>
      <w:bookmarkStart w:id="4378" w:name="_Toc296340658"/>
      <w:bookmarkStart w:id="4379" w:name="_Toc296671328"/>
      <w:bookmarkStart w:id="4380" w:name="_Toc296671372"/>
      <w:bookmarkStart w:id="4381" w:name="_Toc296671851"/>
      <w:bookmarkStart w:id="4382" w:name="_Toc296690671"/>
      <w:bookmarkStart w:id="4383" w:name="_Toc296959280"/>
      <w:bookmarkStart w:id="4384" w:name="_Toc297822552"/>
      <w:bookmarkStart w:id="4385" w:name="_Toc298773454"/>
      <w:bookmarkStart w:id="4386" w:name="_Toc298774267"/>
      <w:bookmarkStart w:id="4387" w:name="_Toc298782842"/>
      <w:bookmarkStart w:id="4388" w:name="_Toc298783656"/>
      <w:bookmarkStart w:id="4389" w:name="_Toc307486119"/>
      <w:bookmarkStart w:id="4390" w:name="_Toc327781596"/>
      <w:bookmarkStart w:id="4391" w:name="_Toc327797550"/>
      <w:bookmarkStart w:id="4392" w:name="_Toc329087644"/>
      <w:bookmarkStart w:id="4393" w:name="_Toc329088469"/>
      <w:bookmarkStart w:id="4394" w:name="_Toc329090609"/>
      <w:bookmarkStart w:id="4395" w:name="_Toc354415233"/>
      <w:bookmarkStart w:id="4396" w:name="_Toc363826530"/>
      <w:bookmarkStart w:id="4397" w:name="_Toc363832515"/>
      <w:bookmarkStart w:id="4398" w:name="_Toc363832924"/>
      <w:bookmarkStart w:id="4399" w:name="_Toc295832365"/>
      <w:bookmarkStart w:id="4400" w:name="_Toc295832408"/>
      <w:bookmarkStart w:id="4401" w:name="_Toc295833084"/>
      <w:bookmarkStart w:id="4402" w:name="_Toc295833848"/>
      <w:bookmarkStart w:id="4403" w:name="_Toc295836598"/>
      <w:bookmarkStart w:id="4404" w:name="_Toc295894147"/>
      <w:bookmarkStart w:id="4405" w:name="_Toc295987307"/>
      <w:bookmarkStart w:id="4406" w:name="_Toc391378377"/>
      <w:bookmarkStart w:id="4407" w:name="_Toc445313526"/>
      <w:r w:rsidRPr="00677940">
        <w:rPr>
          <w:rFonts w:ascii="Calibri" w:hAnsi="Calibri"/>
        </w:rPr>
        <w:t>Saving Config File and Software Upgrade</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14:paraId="30E0284B" w14:textId="77777777" w:rsidR="002F0887" w:rsidRPr="00677940" w:rsidRDefault="002F0887" w:rsidP="0021019A">
      <w:pPr>
        <w:pStyle w:val="-1"/>
        <w:ind w:right="20"/>
        <w:rPr>
          <w:rStyle w:val="-Char"/>
          <w:rFonts w:ascii="Calibri" w:hAnsi="Calibri"/>
        </w:rPr>
      </w:pPr>
      <w:bookmarkStart w:id="4408" w:name="_Toc296000237"/>
      <w:bookmarkStart w:id="4409" w:name="_Toc296001331"/>
      <w:bookmarkStart w:id="4410" w:name="_Toc296020362"/>
      <w:bookmarkStart w:id="4411" w:name="_Toc296083596"/>
      <w:bookmarkStart w:id="4412" w:name="_Toc296087067"/>
      <w:bookmarkStart w:id="4413" w:name="_Toc296176577"/>
      <w:bookmarkStart w:id="4414" w:name="_Toc296177352"/>
      <w:bookmarkStart w:id="4415" w:name="_Toc296180959"/>
      <w:bookmarkStart w:id="4416" w:name="_Toc296182036"/>
      <w:bookmarkStart w:id="4417" w:name="_Toc296182810"/>
      <w:bookmarkStart w:id="4418" w:name="_Toc296184049"/>
      <w:bookmarkStart w:id="4419" w:name="_Toc296339879"/>
      <w:bookmarkStart w:id="4420" w:name="_Toc296340659"/>
      <w:bookmarkStart w:id="4421" w:name="_Toc296671329"/>
      <w:bookmarkStart w:id="4422" w:name="_Toc296671373"/>
      <w:bookmarkStart w:id="4423" w:name="_Toc296671852"/>
      <w:bookmarkStart w:id="4424" w:name="_Toc296690672"/>
      <w:bookmarkStart w:id="4425" w:name="_Toc296959281"/>
      <w:bookmarkStart w:id="4426" w:name="_Toc297822553"/>
      <w:bookmarkStart w:id="4427" w:name="_Toc298773455"/>
      <w:bookmarkStart w:id="4428" w:name="_Toc298774268"/>
      <w:bookmarkStart w:id="4429" w:name="_Toc298782843"/>
      <w:bookmarkStart w:id="4430" w:name="_Toc298783657"/>
      <w:bookmarkStart w:id="4431" w:name="_Toc307486120"/>
      <w:bookmarkStart w:id="4432" w:name="_Toc327781597"/>
      <w:bookmarkStart w:id="4433" w:name="_Toc327797551"/>
      <w:bookmarkStart w:id="4434" w:name="_Toc329087645"/>
      <w:bookmarkStart w:id="4435" w:name="_Toc329088470"/>
      <w:bookmarkStart w:id="4436" w:name="_Toc329090610"/>
      <w:bookmarkStart w:id="4437" w:name="_Toc354415234"/>
      <w:bookmarkStart w:id="4438" w:name="_Toc363826531"/>
      <w:bookmarkStart w:id="4439" w:name="_Toc363832516"/>
      <w:bookmarkStart w:id="4440" w:name="_Toc18981240"/>
      <w:bookmarkStart w:id="4441" w:name="_Toc254353578"/>
      <w:bookmarkStart w:id="4442" w:name="_Toc277778305"/>
      <w:bookmarkStart w:id="4443" w:name="_Toc292810140"/>
      <w:bookmarkStart w:id="4444" w:name="_Toc294800299"/>
      <w:bookmarkStart w:id="4445" w:name="_Toc294800501"/>
      <w:bookmarkStart w:id="4446" w:name="_Toc294800825"/>
    </w:p>
    <w:p w14:paraId="2276A468" w14:textId="431C9EB9" w:rsidR="00444D75" w:rsidRPr="00677940" w:rsidRDefault="00444D75" w:rsidP="0021019A">
      <w:pPr>
        <w:pStyle w:val="-1"/>
        <w:ind w:right="20"/>
        <w:rPr>
          <w:rFonts w:ascii="Calibri" w:hAnsi="Calibri"/>
        </w:rPr>
      </w:pPr>
      <w:bookmarkStart w:id="4447"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 following commands:</w:t>
      </w:r>
      <w:bookmarkEnd w:id="4446"/>
      <w:bookmarkEnd w:id="4447"/>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8" w:name="_Toc363832925"/>
      <w:bookmarkStart w:id="4449" w:name="_Toc363833947"/>
      <w:bookmarkStart w:id="4450" w:name="_Toc254353579"/>
      <w:bookmarkStart w:id="4451" w:name="_Toc277778306"/>
      <w:bookmarkStart w:id="4452" w:name="_Toc292810141"/>
      <w:bookmarkStart w:id="4453" w:name="_Toc294800300"/>
      <w:bookmarkStart w:id="4454" w:name="_Toc294800502"/>
      <w:bookmarkStart w:id="4455" w:name="_Toc445313527"/>
      <w:r w:rsidRPr="00677940">
        <w:rPr>
          <w:rFonts w:ascii="Calibri" w:hAnsi="Calibri"/>
        </w:rPr>
        <w:t xml:space="preserve">File </w:t>
      </w:r>
      <w:bookmarkEnd w:id="4448"/>
      <w:bookmarkEnd w:id="4449"/>
      <w:r w:rsidRPr="00677940">
        <w:rPr>
          <w:rFonts w:ascii="Calibri" w:hAnsi="Calibri"/>
        </w:rPr>
        <w:t>System</w:t>
      </w:r>
      <w:bookmarkEnd w:id="4450"/>
      <w:bookmarkEnd w:id="4451"/>
      <w:bookmarkEnd w:id="4452"/>
      <w:bookmarkEnd w:id="4453"/>
      <w:bookmarkEnd w:id="4454"/>
      <w:bookmarkEnd w:id="4455"/>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77777777"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 as follows:</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6" w:name="_Toc294800826"/>
      <w:bookmarkStart w:id="4457" w:name="_Toc363832926"/>
      <w:bookmarkStart w:id="4458"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6"/>
      <w:bookmarkEnd w:id="4457"/>
      <w:bookmarkEnd w:id="44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7777777" w:rsidR="00444D75" w:rsidRPr="00677940" w:rsidRDefault="00444D75" w:rsidP="007623E2">
      <w:pPr>
        <w:pStyle w:val="a3"/>
        <w:ind w:left="0" w:right="20"/>
        <w:rPr>
          <w:rFonts w:ascii="Calibri" w:hAnsi="Calibri" w:cs="Arial"/>
        </w:rPr>
      </w:pPr>
      <w:r w:rsidRPr="00677940">
        <w:rPr>
          <w:rFonts w:ascii="Calibri" w:hAnsi="Calibri"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9" w:name="_Toc18981241"/>
      <w:bookmarkStart w:id="4460" w:name="_Toc254353580"/>
      <w:bookmarkStart w:id="4461" w:name="_Toc277778307"/>
      <w:bookmarkStart w:id="4462" w:name="_Toc292810142"/>
      <w:bookmarkStart w:id="4463" w:name="_Toc363832927"/>
      <w:bookmarkStart w:id="4464" w:name="_Toc292810280"/>
      <w:bookmarkStart w:id="4465" w:name="_Toc445313528"/>
      <w:bookmarkStart w:id="4466" w:name="_Toc272248440"/>
      <w:r w:rsidRPr="00677940">
        <w:rPr>
          <w:rFonts w:ascii="Calibri" w:hAnsi="Calibri"/>
        </w:rPr>
        <w:t>Image/Configuration/BSP Down/Up Load</w:t>
      </w:r>
      <w:bookmarkEnd w:id="4459"/>
      <w:bookmarkEnd w:id="4460"/>
      <w:bookmarkEnd w:id="4461"/>
      <w:bookmarkEnd w:id="4462"/>
      <w:bookmarkEnd w:id="4463"/>
      <w:bookmarkEnd w:id="4464"/>
      <w:bookmarkEnd w:id="4465"/>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7" w:name="_Toc363833948"/>
      <w:bookmarkStart w:id="4468" w:name="_Toc254353581"/>
      <w:bookmarkStart w:id="4469" w:name="_Toc277778308"/>
      <w:bookmarkStart w:id="4470" w:name="_Toc292810143"/>
      <w:bookmarkStart w:id="4471" w:name="_Toc445313529"/>
      <w:r w:rsidRPr="00677940">
        <w:rPr>
          <w:rFonts w:ascii="Calibri" w:hAnsi="Calibri"/>
        </w:rPr>
        <w:t>Download/Upload</w:t>
      </w:r>
      <w:bookmarkEnd w:id="4467"/>
      <w:bookmarkEnd w:id="4468"/>
      <w:r w:rsidRPr="00677940">
        <w:rPr>
          <w:rFonts w:ascii="Calibri" w:hAnsi="Calibri"/>
        </w:rPr>
        <w:t xml:space="preserve"> with the FTP</w:t>
      </w:r>
      <w:bookmarkEnd w:id="4469"/>
      <w:bookmarkEnd w:id="4470"/>
      <w:bookmarkEnd w:id="4471"/>
    </w:p>
    <w:p w14:paraId="42176253"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The following table shows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2" w:name="_Toc363832928"/>
      <w:bookmarkStart w:id="4473" w:name="_Toc272248441"/>
      <w:bookmarkStart w:id="4474" w:name="_Toc292810281"/>
      <w:bookmarkStart w:id="4475"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2"/>
      <w:r w:rsidR="00444D75" w:rsidRPr="00677940">
        <w:rPr>
          <w:rFonts w:ascii="Calibri" w:hAnsi="Calibri" w:cs="Arial"/>
        </w:rPr>
        <w:t>Download/Upload with the FTP</w:t>
      </w:r>
      <w:bookmarkEnd w:id="4473"/>
      <w:bookmarkEnd w:id="4474"/>
      <w:bookmarkEnd w:id="4475"/>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6" w:name="_Toc363833949"/>
      <w:bookmarkStart w:id="4477" w:name="_Configuration_파일_관리"/>
      <w:bookmarkStart w:id="4478" w:name="_Toc254353582"/>
      <w:bookmarkStart w:id="4479" w:name="_Toc277778309"/>
      <w:bookmarkStart w:id="4480" w:name="_Toc445313530"/>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6"/>
      <w:bookmarkEnd w:id="4477"/>
      <w:r w:rsidRPr="00677940">
        <w:rPr>
          <w:rFonts w:ascii="Calibri" w:hAnsi="Calibri"/>
        </w:rPr>
        <w:t>ing File with the TFTP</w:t>
      </w:r>
      <w:bookmarkEnd w:id="4478"/>
      <w:bookmarkEnd w:id="4479"/>
      <w:r w:rsidR="002B66D8" w:rsidRPr="00677940">
        <w:rPr>
          <w:rFonts w:ascii="Calibri" w:hAnsi="Calibri"/>
        </w:rPr>
        <w:t xml:space="preserve"> server</w:t>
      </w:r>
      <w:bookmarkEnd w:id="4480"/>
    </w:p>
    <w:p w14:paraId="64A8DB0F" w14:textId="77777777"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 following command.</w:t>
      </w:r>
    </w:p>
    <w:p w14:paraId="3CE8BD0B" w14:textId="77777777" w:rsidR="00444D75" w:rsidRPr="00677940" w:rsidRDefault="006A4BB0" w:rsidP="002B66D8">
      <w:pPr>
        <w:pStyle w:val="afffff9"/>
        <w:ind w:left="0" w:right="20"/>
        <w:rPr>
          <w:rFonts w:ascii="Calibri" w:hAnsi="Calibri" w:cs="Arial"/>
        </w:rPr>
      </w:pPr>
      <w:bookmarkStart w:id="4481" w:name="_Toc292810144"/>
      <w:bookmarkStart w:id="4482" w:name="_Toc294800301"/>
      <w:bookmarkStart w:id="4483" w:name="_Toc294800503"/>
      <w:bookmarkStart w:id="4484" w:name="_Toc294800827"/>
      <w:bookmarkStart w:id="4485"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1"/>
      <w:bookmarkEnd w:id="4482"/>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3"/>
      <w:bookmarkEnd w:id="4484"/>
      <w:bookmarkEnd w:id="4485"/>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6" w:name="_Toc363832929"/>
      <w:bookmarkStart w:id="4487" w:name="_Toc272248442"/>
      <w:bookmarkStart w:id="4488" w:name="_Toc292810282"/>
      <w:bookmarkStart w:id="4489" w:name="_Toc363832930"/>
      <w:bookmarkStart w:id="4490" w:name="_Toc363832931"/>
      <w:bookmarkStart w:id="4491" w:name="_Toc363833950"/>
      <w:bookmarkStart w:id="4492" w:name="_Toc445313531"/>
      <w:bookmarkEnd w:id="4486"/>
      <w:r w:rsidRPr="00677940">
        <w:rPr>
          <w:rFonts w:ascii="Calibri" w:hAnsi="Calibri"/>
        </w:rPr>
        <w:t xml:space="preserve">Configuration </w:t>
      </w:r>
      <w:bookmarkEnd w:id="4466"/>
      <w:r w:rsidRPr="00677940">
        <w:rPr>
          <w:rFonts w:ascii="Calibri" w:hAnsi="Calibri"/>
        </w:rPr>
        <w:t xml:space="preserve">File </w:t>
      </w:r>
      <w:bookmarkEnd w:id="4487"/>
      <w:bookmarkEnd w:id="4488"/>
      <w:r w:rsidRPr="00677940">
        <w:rPr>
          <w:rFonts w:ascii="Calibri" w:hAnsi="Calibri"/>
        </w:rPr>
        <w:t>Management</w:t>
      </w:r>
      <w:bookmarkEnd w:id="4489"/>
      <w:bookmarkEnd w:id="4490"/>
      <w:bookmarkEnd w:id="4491"/>
      <w:bookmarkEnd w:id="4492"/>
    </w:p>
    <w:p w14:paraId="4A4BE882" w14:textId="77777777" w:rsidR="00444D75" w:rsidRPr="00677940" w:rsidRDefault="00444D75" w:rsidP="002B66D8">
      <w:pPr>
        <w:pStyle w:val="a3"/>
        <w:spacing w:line="240" w:lineRule="auto"/>
        <w:ind w:left="0" w:right="20"/>
        <w:rPr>
          <w:rFonts w:ascii="Calibri" w:hAnsi="Calibri" w:cs="Arial"/>
        </w:rPr>
      </w:pPr>
      <w:bookmarkStart w:id="4493"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4" w:name="_Toc277778310"/>
      <w:bookmarkStart w:id="4495" w:name="_Toc292810145"/>
      <w:bookmarkStart w:id="4496" w:name="_Toc445313532"/>
      <w:r w:rsidRPr="00677940">
        <w:rPr>
          <w:rFonts w:ascii="Calibri" w:hAnsi="Calibri"/>
        </w:rPr>
        <w:t>Running configuration</w:t>
      </w:r>
      <w:bookmarkEnd w:id="4494"/>
      <w:bookmarkEnd w:id="4495"/>
      <w:bookmarkEnd w:id="4496"/>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7" w:name="_Toc363832932"/>
      <w:bookmarkStart w:id="4498" w:name="_Toc445313533"/>
      <w:r w:rsidRPr="00677940">
        <w:rPr>
          <w:rFonts w:ascii="Calibri" w:hAnsi="Calibri"/>
        </w:rPr>
        <w:t>Startup configuration</w:t>
      </w:r>
      <w:bookmarkEnd w:id="4497"/>
      <w:bookmarkEnd w:id="4498"/>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9" w:name="_Toc18981242"/>
      <w:bookmarkStart w:id="4500" w:name="_Toc254353584"/>
      <w:bookmarkStart w:id="4501"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3"/>
      <w:r w:rsidR="00444D75" w:rsidRPr="00677940">
        <w:rPr>
          <w:rFonts w:ascii="Calibri" w:hAnsi="Calibri" w:cs="Arial"/>
        </w:rPr>
        <w:t>Command</w:t>
      </w:r>
      <w:bookmarkEnd w:id="4499"/>
      <w:bookmarkEnd w:id="4500"/>
      <w:bookmarkEnd w:id="450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2" w:name="_Toc277778311"/>
      <w:bookmarkStart w:id="4503" w:name="_Toc292810146"/>
      <w:bookmarkStart w:id="4504" w:name="_Toc363832933"/>
      <w:bookmarkStart w:id="4505" w:name="_Toc18981247"/>
      <w:bookmarkStart w:id="4506" w:name="_Toc445313534"/>
      <w:r w:rsidRPr="00677940">
        <w:rPr>
          <w:rFonts w:ascii="Calibri" w:hAnsi="Calibri"/>
        </w:rPr>
        <w:t xml:space="preserve">Saving Configuration </w:t>
      </w:r>
      <w:bookmarkEnd w:id="4502"/>
      <w:bookmarkEnd w:id="4503"/>
      <w:bookmarkEnd w:id="4504"/>
      <w:r w:rsidRPr="00677940">
        <w:rPr>
          <w:rFonts w:ascii="Calibri" w:hAnsi="Calibri"/>
        </w:rPr>
        <w:t>File</w:t>
      </w:r>
      <w:bookmarkEnd w:id="4505"/>
      <w:bookmarkEnd w:id="4506"/>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7" w:name="_Toc254353585"/>
      <w:bookmarkStart w:id="4508" w:name="_Toc277778312"/>
      <w:bookmarkStart w:id="4509" w:name="_Toc292810147"/>
      <w:bookmarkStart w:id="4510" w:name="_Toc294800302"/>
      <w:bookmarkStart w:id="4511" w:name="_Toc294800504"/>
      <w:bookmarkStart w:id="4512" w:name="_Toc294800828"/>
      <w:bookmarkStart w:id="4513" w:name="_Toc445313535"/>
      <w:r w:rsidRPr="00677940">
        <w:rPr>
          <w:rFonts w:ascii="Calibri" w:hAnsi="Calibri"/>
        </w:rPr>
        <w:t xml:space="preserve">Configuration </w:t>
      </w:r>
      <w:bookmarkEnd w:id="4507"/>
      <w:bookmarkEnd w:id="4508"/>
      <w:bookmarkEnd w:id="4509"/>
      <w:bookmarkEnd w:id="4510"/>
      <w:r w:rsidRPr="00677940">
        <w:rPr>
          <w:rFonts w:ascii="Calibri" w:hAnsi="Calibri"/>
        </w:rPr>
        <w:t>File Erase</w:t>
      </w:r>
      <w:bookmarkEnd w:id="4511"/>
      <w:bookmarkEnd w:id="4512"/>
      <w:bookmarkEnd w:id="4513"/>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4" w:name="_Toc363832934"/>
      <w:bookmarkStart w:id="4515" w:name="_Toc272248443"/>
      <w:bookmarkStart w:id="4516" w:name="_Toc292810283"/>
      <w:bookmarkStart w:id="4517" w:name="_Toc363833951"/>
      <w:bookmarkStart w:id="4518" w:name="_Toc254353586"/>
      <w:bookmarkStart w:id="4519" w:name="_Toc277778313"/>
      <w:bookmarkStart w:id="4520" w:name="_Toc292810148"/>
      <w:bookmarkStart w:id="4521" w:name="_Toc445313536"/>
      <w:r w:rsidRPr="00677940">
        <w:rPr>
          <w:rFonts w:ascii="Calibri" w:hAnsi="Calibri"/>
        </w:rPr>
        <w:t xml:space="preserve">Boot Mode Setting and System </w:t>
      </w:r>
      <w:bookmarkEnd w:id="4514"/>
      <w:bookmarkEnd w:id="4515"/>
      <w:bookmarkEnd w:id="4516"/>
      <w:r w:rsidRPr="00677940">
        <w:rPr>
          <w:rFonts w:ascii="Calibri" w:hAnsi="Calibri"/>
        </w:rPr>
        <w:t>Restart</w:t>
      </w:r>
      <w:bookmarkEnd w:id="4517"/>
      <w:bookmarkEnd w:id="4518"/>
      <w:bookmarkEnd w:id="4519"/>
      <w:bookmarkEnd w:id="4520"/>
      <w:bookmarkEnd w:id="4521"/>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2" w:name="_Toc363832935"/>
      <w:bookmarkStart w:id="4523" w:name="_Toc363832936"/>
      <w:bookmarkStart w:id="4524"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2"/>
      <w:r w:rsidR="00444D75" w:rsidRPr="00677940">
        <w:rPr>
          <w:rFonts w:ascii="Calibri" w:hAnsi="Calibri" w:cs="Arial"/>
        </w:rPr>
        <w:t>Boot Mode Setting and System Restart</w:t>
      </w:r>
      <w:bookmarkEnd w:id="4523"/>
      <w:bookmarkEnd w:id="4524"/>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5" w:name="_Toc272248444"/>
      <w:bookmarkStart w:id="4526" w:name="_Toc292810284"/>
      <w:bookmarkStart w:id="4527" w:name="_Toc294778143"/>
      <w:bookmarkStart w:id="4528" w:name="_Toc363833952"/>
      <w:bookmarkStart w:id="4529" w:name="_Toc445313537"/>
      <w:r w:rsidRPr="00677940">
        <w:rPr>
          <w:rFonts w:ascii="Calibri" w:hAnsi="Calibri"/>
        </w:rPr>
        <w:t xml:space="preserve">Boot Mode </w:t>
      </w:r>
      <w:bookmarkEnd w:id="4525"/>
      <w:bookmarkEnd w:id="4526"/>
      <w:bookmarkEnd w:id="4527"/>
      <w:r w:rsidRPr="00677940">
        <w:rPr>
          <w:rFonts w:ascii="Calibri" w:hAnsi="Calibri"/>
        </w:rPr>
        <w:t>Setting</w:t>
      </w:r>
      <w:bookmarkEnd w:id="4528"/>
      <w:bookmarkEnd w:id="4529"/>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0" w:name="_Toc445313538"/>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0"/>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1" w:name="_Toc327434419"/>
      <w:bookmarkStart w:id="4532" w:name="_Toc327434904"/>
      <w:bookmarkStart w:id="4533" w:name="_Toc327434948"/>
      <w:bookmarkStart w:id="4534" w:name="_Toc327445268"/>
      <w:bookmarkStart w:id="4535" w:name="_Toc298774270"/>
      <w:bookmarkStart w:id="4536" w:name="_Toc391575408"/>
      <w:r w:rsidRPr="00677940">
        <w:rPr>
          <w:rFonts w:ascii="Calibri" w:hAnsi="Calibri" w:cs="Arial"/>
        </w:rPr>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1"/>
      <w:bookmarkEnd w:id="4532"/>
      <w:bookmarkEnd w:id="4533"/>
      <w:r w:rsidR="00444D75" w:rsidRPr="00677940">
        <w:rPr>
          <w:rFonts w:ascii="Calibri" w:hAnsi="Calibri" w:cs="Arial"/>
        </w:rPr>
        <w:t>Setting and System Reload</w:t>
      </w:r>
      <w:bookmarkEnd w:id="4534"/>
      <w:bookmarkEnd w:id="4535"/>
      <w:bookmarkEnd w:id="45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7" w:name="_Toc445313539"/>
      <w:bookmarkStart w:id="4538" w:name="_Toc391632333"/>
      <w:r w:rsidR="00524C2A" w:rsidRPr="00677940">
        <w:rPr>
          <w:rFonts w:ascii="Calibri" w:hAnsi="Calibri"/>
        </w:rPr>
        <w:t>Restarting entire system</w:t>
      </w:r>
      <w:bookmarkEnd w:id="4537"/>
      <w:r w:rsidR="00524C2A" w:rsidRPr="00677940">
        <w:rPr>
          <w:rFonts w:ascii="Calibri" w:hAnsi="Calibri"/>
        </w:rPr>
        <w:t xml:space="preserve"> </w:t>
      </w:r>
      <w:bookmarkEnd w:id="4538"/>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9" w:name="_Toc391378379"/>
      <w:bookmarkStart w:id="4540" w:name="_Toc445313540"/>
      <w:r w:rsidRPr="00677940">
        <w:rPr>
          <w:rFonts w:ascii="Calibri" w:hAnsi="Calibri"/>
        </w:rPr>
        <w:t>DPoE Provisioning</w:t>
      </w:r>
      <w:bookmarkEnd w:id="4539"/>
      <w:bookmarkEnd w:id="4540"/>
    </w:p>
    <w:p w14:paraId="1816BD45" w14:textId="77777777" w:rsidR="000A6544" w:rsidRPr="00677940" w:rsidRDefault="000A6544" w:rsidP="0021019A">
      <w:pPr>
        <w:pStyle w:val="-1"/>
        <w:ind w:right="20"/>
        <w:rPr>
          <w:rFonts w:ascii="Calibri" w:hAnsi="Calibri" w:cs="Arial"/>
          <w:szCs w:val="18"/>
        </w:rPr>
      </w:pPr>
      <w:bookmarkStart w:id="4541" w:name="_Toc391378380"/>
      <w:r w:rsidRPr="00677940">
        <w:rPr>
          <w:rFonts w:ascii="Calibri" w:hAnsi="Calibri" w:cs="Arial"/>
          <w:szCs w:val="18"/>
        </w:rPr>
        <w:t>This chapter describes how to make the setting in relation with DPoE Provisioning.</w:t>
      </w:r>
      <w:bookmarkEnd w:id="4541"/>
      <w:r w:rsidRPr="00677940">
        <w:rPr>
          <w:rFonts w:ascii="Calibri" w:hAnsi="Calibri" w:cs="Arial"/>
          <w:szCs w:val="18"/>
        </w:rPr>
        <w:t xml:space="preserve"> </w:t>
      </w:r>
    </w:p>
    <w:p w14:paraId="3B67BEDB" w14:textId="77777777" w:rsidR="000A6544" w:rsidRPr="00677940" w:rsidRDefault="000A6544" w:rsidP="0021019A">
      <w:pPr>
        <w:pStyle w:val="a3"/>
        <w:ind w:right="20"/>
        <w:rPr>
          <w:rFonts w:ascii="Calibri" w:hAnsi="Calibri"/>
        </w:rPr>
      </w:pPr>
      <w:r w:rsidRPr="00677940">
        <w:rPr>
          <w:rFonts w:ascii="Calibri" w:hAnsi="Calibri"/>
        </w:rPr>
        <w:t>This chapter consists of the following 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2" w:name="_Toc445313541"/>
      <w:r w:rsidRPr="00677940">
        <w:rPr>
          <w:rFonts w:ascii="Calibri" w:hAnsi="Calibri"/>
        </w:rPr>
        <w:t>Background and Theory of Operations</w:t>
      </w:r>
      <w:bookmarkEnd w:id="4542"/>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3"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3"/>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4"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4"/>
    </w:p>
    <w:p w14:paraId="0833FDB8" w14:textId="77777777" w:rsidR="003F4B16" w:rsidRPr="00677940" w:rsidRDefault="001C40D5" w:rsidP="00785787">
      <w:pPr>
        <w:pStyle w:val="2"/>
        <w:ind w:right="20"/>
        <w:rPr>
          <w:rFonts w:ascii="Calibri" w:hAnsi="Calibri"/>
        </w:rPr>
      </w:pPr>
      <w:bookmarkStart w:id="4545" w:name="_Toc445313542"/>
      <w:r w:rsidRPr="00677940">
        <w:rPr>
          <w:rFonts w:ascii="Calibri" w:hAnsi="Calibri"/>
        </w:rPr>
        <w:t>Cable and Bundle Interface</w:t>
      </w:r>
      <w:r w:rsidR="00670039" w:rsidRPr="00677940">
        <w:rPr>
          <w:rFonts w:ascii="Calibri" w:hAnsi="Calibri"/>
        </w:rPr>
        <w:t xml:space="preserve"> management</w:t>
      </w:r>
      <w:bookmarkEnd w:id="4545"/>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Pr="00677940" w:rsidRDefault="001C40D5" w:rsidP="00785787">
      <w:pPr>
        <w:pStyle w:val="a3"/>
        <w:ind w:left="0" w:right="20"/>
        <w:rPr>
          <w:rFonts w:ascii="Calibri" w:hAnsi="Calibri"/>
        </w:rPr>
      </w:pPr>
      <w:r w:rsidRPr="00677940">
        <w:rPr>
          <w:rFonts w:ascii="Calibri" w:hAnsi="Calibri"/>
        </w:rPr>
        <w:t xml:space="preserve">The DPoE 1.0 IP Serviing Group (IP-SG) feature standardizes the concept of interface “bundling”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6"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6"/>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7" w:name="_Toc445313543"/>
      <w:r w:rsidRPr="00677940">
        <w:rPr>
          <w:rFonts w:ascii="Calibri" w:hAnsi="Calibri"/>
        </w:rPr>
        <w:t>Bundle Create and View</w:t>
      </w:r>
      <w:bookmarkEnd w:id="4547"/>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8"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8"/>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9" w:name="_Toc445313544"/>
      <w:r w:rsidRPr="00677940">
        <w:rPr>
          <w:rFonts w:ascii="Calibri" w:hAnsi="Calibri"/>
        </w:rPr>
        <w:t>Bundle VLAN</w:t>
      </w:r>
      <w:bookmarkEnd w:id="4549"/>
    </w:p>
    <w:p w14:paraId="5EFBD4C0" w14:textId="7B5FD52A" w:rsidR="00F421BC" w:rsidRPr="00677940" w:rsidRDefault="00DC32F2" w:rsidP="001F4044">
      <w:pPr>
        <w:rPr>
          <w:rFonts w:ascii="Calibri" w:hAnsi="Calibri"/>
        </w:rPr>
      </w:pPr>
      <w:r w:rsidRPr="00677940">
        <w:rPr>
          <w:rFonts w:ascii="Calibri" w:hAnsi="Calibri"/>
        </w:rPr>
        <w:t xml:space="preserve">VLAN IDs starting from 4001 are reserved for the bundle interface and can be easily changed using the following command.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0" w:name="_Toc445313545"/>
      <w:r w:rsidRPr="00677940">
        <w:rPr>
          <w:rFonts w:ascii="Calibri" w:hAnsi="Calibri"/>
        </w:rPr>
        <w:t>IP(HSD) and L2HSD Services</w:t>
      </w:r>
      <w:bookmarkEnd w:id="4550"/>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1" w:name="_Toc445313546"/>
      <w:r w:rsidRPr="00677940">
        <w:rPr>
          <w:rFonts w:ascii="Calibri" w:hAnsi="Calibri"/>
        </w:rPr>
        <w:t>Bundle Sub-Interface</w:t>
      </w:r>
      <w:bookmarkEnd w:id="4551"/>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4DFCC3BC" w:rsidR="005600EE" w:rsidRPr="00677940" w:rsidRDefault="001E61B6" w:rsidP="005600EE">
      <w:pPr>
        <w:rPr>
          <w:rFonts w:ascii="Calibri" w:hAnsi="Calibri"/>
        </w:rPr>
      </w:pPr>
      <w:r w:rsidRPr="00677940">
        <w:rPr>
          <w:rFonts w:ascii="Calibri" w:hAnsi="Calibri"/>
        </w:rPr>
        <w:t>The following 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2" w:name="_Toc445313547"/>
      <w:r w:rsidRPr="00677940">
        <w:rPr>
          <w:rFonts w:ascii="Calibri" w:hAnsi="Calibri"/>
        </w:rPr>
        <w:t>Cable Bundle Setting and View</w:t>
      </w:r>
      <w:bookmarkEnd w:id="4552"/>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3"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3"/>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4" w:name="_Toc445313548"/>
      <w:r w:rsidRPr="00677940">
        <w:rPr>
          <w:rFonts w:ascii="Calibri" w:hAnsi="Calibri"/>
        </w:rPr>
        <w:t>vCM and CPE’s DHCP Relay management</w:t>
      </w:r>
      <w:bookmarkEnd w:id="4554"/>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5" w:name="_Toc445313549"/>
      <w:r w:rsidRPr="00677940">
        <w:rPr>
          <w:rFonts w:ascii="Calibri" w:hAnsi="Calibri"/>
        </w:rPr>
        <w:t>vCM’s DHCP helper-address Setting and View</w:t>
      </w:r>
      <w:bookmarkEnd w:id="4555"/>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6"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6"/>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7" w:name="_Toc445313550"/>
      <w:r w:rsidRPr="00677940">
        <w:rPr>
          <w:rFonts w:ascii="Calibri" w:hAnsi="Calibri"/>
        </w:rPr>
        <w:t>CPE’s DHCP helper-address Setting and View</w:t>
      </w:r>
      <w:bookmarkEnd w:id="4557"/>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8"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8"/>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9" w:name="_Toc445313551"/>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9"/>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0"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0"/>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1" w:name="_Toc445313552"/>
      <w:r w:rsidRPr="00677940">
        <w:rPr>
          <w:rFonts w:ascii="Calibri" w:hAnsi="Calibri"/>
        </w:rPr>
        <w:t>Cable GIADDR</w:t>
      </w:r>
      <w:bookmarkEnd w:id="4561"/>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2" w:name="_Toc39157541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2"/>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3" w:name="_Toc445313553"/>
      <w:r w:rsidRPr="00677940">
        <w:rPr>
          <w:rFonts w:ascii="Calibri" w:hAnsi="Calibri"/>
        </w:rPr>
        <w:t>DHCP Option 43/17 for Vendor Specific Information</w:t>
      </w:r>
      <w:bookmarkEnd w:id="4563"/>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630AD383"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618556B0" w:rsidR="005600EE" w:rsidRPr="00677940" w:rsidRDefault="001E61B6" w:rsidP="005600EE">
      <w:pPr>
        <w:pStyle w:val="a3"/>
        <w:ind w:left="0" w:right="20"/>
        <w:rPr>
          <w:rFonts w:ascii="Calibri" w:hAnsi="Calibri"/>
        </w:rPr>
      </w:pPr>
      <w:r w:rsidRPr="00677940">
        <w:rPr>
          <w:rFonts w:ascii="Calibri" w:hAnsi="Calibri"/>
        </w:rPr>
        <w:t>The following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4" w:name="_Toc445313554"/>
      <w:r w:rsidRPr="00677940">
        <w:rPr>
          <w:rFonts w:ascii="Calibri" w:hAnsi="Calibri"/>
        </w:rPr>
        <w:t>DHCP Option 6 for MSO defined text</w:t>
      </w:r>
      <w:bookmarkEnd w:id="4564"/>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5" w:name="_Toc445313555"/>
      <w:r w:rsidRPr="00677940">
        <w:rPr>
          <w:rFonts w:ascii="Calibri" w:hAnsi="Calibri"/>
        </w:rPr>
        <w:t>DHCP Option 82 Sub-option for DPoE Version</w:t>
      </w:r>
      <w:bookmarkEnd w:id="4565"/>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6" w:name="_Toc445313556"/>
      <w:r w:rsidRPr="00677940">
        <w:rPr>
          <w:rFonts w:ascii="Calibri" w:hAnsi="Calibri"/>
        </w:rPr>
        <w:t>Source Address Verification</w:t>
      </w:r>
      <w:r w:rsidR="005B0974" w:rsidRPr="00677940">
        <w:rPr>
          <w:rFonts w:ascii="Calibri" w:hAnsi="Calibri"/>
        </w:rPr>
        <w:t xml:space="preserve"> (SAV) management</w:t>
      </w:r>
      <w:bookmarkEnd w:id="4566"/>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7" w:name="_Toc445313557"/>
      <w:r w:rsidRPr="00677940">
        <w:rPr>
          <w:rFonts w:ascii="Calibri" w:hAnsi="Calibri"/>
        </w:rPr>
        <w:t>CPE’s SAV Setting</w:t>
      </w:r>
      <w:bookmarkEnd w:id="4567"/>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8"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9" w:name="_Toc445313558"/>
      <w:r w:rsidRPr="00677940">
        <w:rPr>
          <w:rFonts w:ascii="Calibri" w:hAnsi="Calibri"/>
        </w:rPr>
        <w:t>Static SAV Setting</w:t>
      </w:r>
      <w:bookmarkEnd w:id="4569"/>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0"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0"/>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77777777"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Pr="00677940" w:rsidRDefault="00E2054D" w:rsidP="00785787">
      <w:pPr>
        <w:pStyle w:val="afffff3"/>
        <w:ind w:left="0" w:right="20"/>
        <w:rPr>
          <w:rFonts w:ascii="Calibri" w:hAnsi="Calibri"/>
        </w:rPr>
      </w:pPr>
      <w:bookmarkStart w:id="4571"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1"/>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2" w:name="_Toc445313559"/>
      <w:r w:rsidRPr="00677940">
        <w:rPr>
          <w:rFonts w:ascii="Calibri" w:hAnsi="Calibri"/>
        </w:rPr>
        <w:t>Subscriber Management</w:t>
      </w:r>
      <w:bookmarkEnd w:id="4572"/>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3" w:name="_Toc445313560"/>
      <w:r w:rsidRPr="00677940">
        <w:rPr>
          <w:rFonts w:ascii="Calibri" w:hAnsi="Calibri"/>
        </w:rPr>
        <w:t>CPE Learning Control</w:t>
      </w:r>
      <w:r w:rsidR="00771537" w:rsidRPr="00677940">
        <w:rPr>
          <w:rFonts w:ascii="Calibri" w:hAnsi="Calibri"/>
        </w:rPr>
        <w:t xml:space="preserve"> at the DPoE System</w:t>
      </w:r>
      <w:bookmarkEnd w:id="4573"/>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4"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4"/>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5"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5"/>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6"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6"/>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7" w:name="_Toc445313561"/>
      <w:r w:rsidRPr="00677940">
        <w:rPr>
          <w:rFonts w:ascii="Calibri" w:hAnsi="Calibri"/>
        </w:rPr>
        <w:t>CPE Learning Control at the ONU</w:t>
      </w:r>
      <w:bookmarkEnd w:id="4577"/>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8"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8"/>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9" w:name="_Toc445313562"/>
      <w:r w:rsidRPr="00677940">
        <w:rPr>
          <w:rFonts w:ascii="Calibri" w:hAnsi="Calibri"/>
        </w:rPr>
        <w:t>Filtering at the DPoE System</w:t>
      </w:r>
      <w:bookmarkEnd w:id="4579"/>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 following commands.</w:t>
      </w:r>
    </w:p>
    <w:p w14:paraId="22DB101F" w14:textId="77777777" w:rsidR="0052369F" w:rsidRPr="00677940" w:rsidRDefault="0052369F" w:rsidP="00785787">
      <w:pPr>
        <w:pStyle w:val="afffff3"/>
        <w:ind w:left="0" w:right="20"/>
        <w:rPr>
          <w:rFonts w:ascii="Calibri" w:hAnsi="Calibri"/>
        </w:rPr>
      </w:pPr>
      <w:bookmarkStart w:id="4580"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0"/>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77777777" w:rsidR="00613E44" w:rsidRPr="00677940" w:rsidRDefault="00613E44" w:rsidP="00785787">
      <w:pPr>
        <w:pStyle w:val="a3"/>
        <w:ind w:left="0" w:right="20"/>
        <w:rPr>
          <w:rFonts w:ascii="Calibri" w:hAnsi="Calibri"/>
        </w:rPr>
      </w:pPr>
      <w:r w:rsidRPr="00677940">
        <w:rPr>
          <w:rFonts w:ascii="Calibri" w:hAnsi="Calibri"/>
        </w:rPr>
        <w:t>To modify the parameters of filter group, use the following command</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1"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1"/>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2" w:name="_Toc445313563"/>
      <w:r w:rsidRPr="00677940">
        <w:rPr>
          <w:rFonts w:ascii="Calibri" w:hAnsi="Calibri"/>
        </w:rPr>
        <w:t>ONU Encryption and Authentication</w:t>
      </w:r>
      <w:bookmarkEnd w:id="4582"/>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77777777"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 following command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3"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3"/>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4" w:name="_Toc445313564"/>
      <w:r w:rsidRPr="00677940">
        <w:rPr>
          <w:rFonts w:ascii="Calibri" w:hAnsi="Calibri"/>
        </w:rPr>
        <w:t>Security and Certificate Settings</w:t>
      </w:r>
      <w:bookmarkEnd w:id="4584"/>
      <w:r w:rsidRPr="00677940">
        <w:rPr>
          <w:rFonts w:ascii="Calibri" w:hAnsi="Calibri"/>
        </w:rPr>
        <w:t xml:space="preserve"> </w:t>
      </w:r>
    </w:p>
    <w:p w14:paraId="34CAB9D8" w14:textId="77777777"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 following command.</w:t>
      </w:r>
    </w:p>
    <w:p w14:paraId="60487639" w14:textId="1CEE3BE2" w:rsidR="003E17AC" w:rsidRPr="00677940" w:rsidRDefault="003E17AC" w:rsidP="00785787">
      <w:pPr>
        <w:pStyle w:val="afffff3"/>
        <w:ind w:left="0" w:right="20"/>
        <w:rPr>
          <w:rFonts w:ascii="Calibri" w:hAnsi="Calibri"/>
        </w:rPr>
      </w:pPr>
      <w:bookmarkStart w:id="4585"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5"/>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6" w:name="_Toc445313565"/>
      <w:r w:rsidRPr="00677940">
        <w:rPr>
          <w:rFonts w:ascii="Calibri" w:hAnsi="Calibri"/>
        </w:rPr>
        <w:t>CA Certificate</w:t>
      </w:r>
      <w:bookmarkEnd w:id="4586"/>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77777777" w:rsidR="00807F80" w:rsidRPr="00677940" w:rsidRDefault="00C748F5" w:rsidP="00785787">
      <w:pPr>
        <w:pStyle w:val="a3"/>
        <w:ind w:left="0" w:right="20"/>
        <w:rPr>
          <w:rFonts w:ascii="Calibri" w:hAnsi="Calibri"/>
        </w:rPr>
      </w:pPr>
      <w:r w:rsidRPr="00677940">
        <w:rPr>
          <w:rFonts w:ascii="Calibri" w:hAnsi="Calibri"/>
        </w:rPr>
        <w:t>To create a CA Certificate entry, use the following command.</w:t>
      </w:r>
    </w:p>
    <w:p w14:paraId="56A27BF2" w14:textId="34312B5E" w:rsidR="00812033" w:rsidRPr="00677940" w:rsidRDefault="00812033" w:rsidP="00785787">
      <w:pPr>
        <w:pStyle w:val="afffff3"/>
        <w:ind w:left="0" w:right="20"/>
        <w:rPr>
          <w:rFonts w:ascii="Calibri" w:hAnsi="Calibri"/>
        </w:rPr>
      </w:pPr>
      <w:bookmarkStart w:id="4587"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77777777"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 following command in the crypto-ca-trustpoint command node.</w:t>
      </w:r>
    </w:p>
    <w:p w14:paraId="355B69C5" w14:textId="403F2B35" w:rsidR="00F9226F" w:rsidRPr="00677940" w:rsidRDefault="00F9226F" w:rsidP="00785787">
      <w:pPr>
        <w:pStyle w:val="afffff3"/>
        <w:ind w:left="0" w:right="20"/>
        <w:rPr>
          <w:rFonts w:ascii="Calibri" w:hAnsi="Calibri"/>
        </w:rPr>
      </w:pPr>
      <w:bookmarkStart w:id="4588"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8"/>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9" w:name="_Toc445313566"/>
      <w:r w:rsidRPr="00677940">
        <w:rPr>
          <w:rFonts w:ascii="Calibri" w:hAnsi="Calibri"/>
        </w:rPr>
        <w:t>CM Certificate</w:t>
      </w:r>
      <w:bookmarkEnd w:id="4589"/>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77777777" w:rsidR="00C748F5" w:rsidRPr="00677940" w:rsidRDefault="00C748F5" w:rsidP="00785787">
      <w:pPr>
        <w:pStyle w:val="a3"/>
        <w:ind w:left="0" w:right="20"/>
        <w:rPr>
          <w:rFonts w:ascii="Calibri" w:hAnsi="Calibri"/>
        </w:rPr>
      </w:pPr>
      <w:r w:rsidRPr="00677940">
        <w:rPr>
          <w:rFonts w:ascii="Calibri" w:hAnsi="Calibri"/>
        </w:rPr>
        <w:t>To create a CM Certificate entry, use the following command.</w:t>
      </w:r>
    </w:p>
    <w:p w14:paraId="2A6ED579" w14:textId="4D39C6EF" w:rsidR="00C748F5" w:rsidRPr="00677940" w:rsidRDefault="00C748F5" w:rsidP="00785787">
      <w:pPr>
        <w:pStyle w:val="afffff3"/>
        <w:ind w:left="0" w:right="20"/>
        <w:rPr>
          <w:rFonts w:ascii="Calibri" w:hAnsi="Calibri"/>
        </w:rPr>
      </w:pPr>
      <w:bookmarkStart w:id="4590"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0"/>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77777777"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 following command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1"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1"/>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2" w:name="_Toc445313567"/>
      <w:r w:rsidRPr="00677940">
        <w:rPr>
          <w:rFonts w:ascii="Calibri" w:hAnsi="Calibri"/>
        </w:rPr>
        <w:t>Certificate Revocation List</w:t>
      </w:r>
      <w:bookmarkEnd w:id="4592"/>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 following command.</w:t>
      </w:r>
    </w:p>
    <w:p w14:paraId="41788E48" w14:textId="4D20D17F" w:rsidR="00DE2372" w:rsidRPr="00677940" w:rsidRDefault="00DE2372" w:rsidP="00785787">
      <w:pPr>
        <w:pStyle w:val="afffff3"/>
        <w:ind w:left="0" w:right="20"/>
        <w:rPr>
          <w:rFonts w:ascii="Calibri" w:hAnsi="Calibri"/>
        </w:rPr>
      </w:pPr>
      <w:bookmarkStart w:id="4593"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3"/>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7777777" w:rsidR="00DE2372" w:rsidRPr="00677940" w:rsidRDefault="00F6264A" w:rsidP="00785787">
      <w:pPr>
        <w:pStyle w:val="a3"/>
        <w:ind w:left="0" w:right="20"/>
        <w:rPr>
          <w:rFonts w:ascii="Calibri" w:hAnsi="Calibri"/>
        </w:rPr>
      </w:pPr>
      <w:r w:rsidRPr="00677940">
        <w:rPr>
          <w:rFonts w:ascii="Calibri" w:hAnsi="Calibri"/>
        </w:rPr>
        <w:t>To specify the URL of CRL, use the following command.</w:t>
      </w:r>
    </w:p>
    <w:p w14:paraId="1D6240EE" w14:textId="53999DA5" w:rsidR="00F6264A" w:rsidRPr="00677940" w:rsidRDefault="00F6264A" w:rsidP="00785787">
      <w:pPr>
        <w:pStyle w:val="afffff3"/>
        <w:ind w:left="0" w:right="20"/>
        <w:rPr>
          <w:rFonts w:ascii="Calibri" w:hAnsi="Calibri"/>
        </w:rPr>
      </w:pPr>
      <w:bookmarkStart w:id="4594"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4"/>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5" w:name="_Toc445313568"/>
      <w:r w:rsidRPr="00677940">
        <w:rPr>
          <w:rFonts w:ascii="Calibri" w:hAnsi="Calibri"/>
        </w:rPr>
        <w:t>Online Certificate Status Protocol</w:t>
      </w:r>
      <w:bookmarkEnd w:id="4595"/>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 following command.</w:t>
      </w:r>
    </w:p>
    <w:p w14:paraId="218F7C02" w14:textId="663C3C48" w:rsidR="00C022C8" w:rsidRPr="00677940" w:rsidRDefault="00C022C8" w:rsidP="00785787">
      <w:pPr>
        <w:pStyle w:val="afffff3"/>
        <w:ind w:left="0" w:right="20"/>
        <w:rPr>
          <w:rFonts w:ascii="Calibri" w:hAnsi="Calibri"/>
        </w:rPr>
      </w:pPr>
      <w:bookmarkStart w:id="4596"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6"/>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7" w:name="_Toc445313569"/>
      <w:r w:rsidRPr="00677940">
        <w:rPr>
          <w:rFonts w:ascii="Calibri" w:hAnsi="Calibri"/>
        </w:rPr>
        <w:t>EAE Exclusion List</w:t>
      </w:r>
      <w:bookmarkEnd w:id="4597"/>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 following command.</w:t>
      </w:r>
    </w:p>
    <w:p w14:paraId="49745FC9" w14:textId="3F5C550E" w:rsidR="009B46E5" w:rsidRPr="00677940" w:rsidRDefault="009B46E5" w:rsidP="00785787">
      <w:pPr>
        <w:pStyle w:val="afffff3"/>
        <w:ind w:left="0" w:right="20"/>
        <w:rPr>
          <w:rFonts w:ascii="Calibri" w:hAnsi="Calibri"/>
        </w:rPr>
      </w:pPr>
      <w:bookmarkStart w:id="4598"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8"/>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9" w:name="_Toc445313570"/>
      <w:r w:rsidRPr="00677940">
        <w:rPr>
          <w:rFonts w:ascii="Calibri" w:hAnsi="Calibri"/>
        </w:rPr>
        <w:t>ONU White List</w:t>
      </w:r>
      <w:bookmarkEnd w:id="4599"/>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Pr="00677940" w:rsidRDefault="00843FAD" w:rsidP="00785787">
      <w:pPr>
        <w:pStyle w:val="a3"/>
        <w:ind w:left="0" w:right="20"/>
        <w:rPr>
          <w:rFonts w:ascii="Calibri" w:hAnsi="Calibri"/>
        </w:rPr>
      </w:pPr>
      <w:r w:rsidRPr="00677940">
        <w:rPr>
          <w:rFonts w:ascii="Calibri" w:hAnsi="Calibri"/>
        </w:rPr>
        <w:t>To add ONU Maccesses for each PON port, use the following command.</w:t>
      </w:r>
    </w:p>
    <w:p w14:paraId="79319AAC" w14:textId="447766BB" w:rsidR="00843FAD" w:rsidRPr="00677940" w:rsidRDefault="00843FAD" w:rsidP="00785787">
      <w:pPr>
        <w:pStyle w:val="afffff3"/>
        <w:ind w:left="0" w:right="20"/>
        <w:rPr>
          <w:rFonts w:ascii="Calibri" w:hAnsi="Calibri"/>
        </w:rPr>
      </w:pPr>
      <w:bookmarkStart w:id="4600"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0"/>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1" w:name="_Toc445313571"/>
      <w:r w:rsidRPr="00677940">
        <w:rPr>
          <w:rFonts w:ascii="Calibri" w:hAnsi="Calibri"/>
        </w:rPr>
        <w:t>CM Offline List</w:t>
      </w:r>
      <w:bookmarkEnd w:id="4601"/>
    </w:p>
    <w:p w14:paraId="4666618A" w14:textId="77777777" w:rsidR="00B672A9" w:rsidRPr="00677940" w:rsidRDefault="00B672A9" w:rsidP="00785787">
      <w:pPr>
        <w:pStyle w:val="3"/>
        <w:ind w:left="0" w:right="20"/>
        <w:rPr>
          <w:rFonts w:ascii="Calibri" w:hAnsi="Calibri"/>
        </w:rPr>
      </w:pPr>
      <w:bookmarkStart w:id="4602" w:name="_Toc445313572"/>
      <w:r w:rsidRPr="00677940">
        <w:rPr>
          <w:rFonts w:ascii="Calibri" w:hAnsi="Calibri"/>
        </w:rPr>
        <w:t>CM Offline List</w:t>
      </w:r>
      <w:bookmarkEnd w:id="4602"/>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77777777"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 following command.</w:t>
      </w:r>
    </w:p>
    <w:p w14:paraId="0064C292" w14:textId="12507630" w:rsidR="00BE605E" w:rsidRPr="00677940" w:rsidRDefault="00BE605E" w:rsidP="00785787">
      <w:pPr>
        <w:pStyle w:val="afffff3"/>
        <w:ind w:left="0" w:right="20"/>
        <w:rPr>
          <w:rFonts w:ascii="Calibri" w:hAnsi="Calibri"/>
        </w:rPr>
      </w:pPr>
      <w:bookmarkStart w:id="4603"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3"/>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4" w:name="_Toc445313573"/>
      <w:r w:rsidRPr="00677940">
        <w:rPr>
          <w:rFonts w:ascii="Calibri" w:hAnsi="Calibri"/>
        </w:rPr>
        <w:t>CM Flap List</w:t>
      </w:r>
      <w:bookmarkEnd w:id="4604"/>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Pr="00677940" w:rsidRDefault="00996CEE" w:rsidP="00785787">
      <w:pPr>
        <w:pStyle w:val="a3"/>
        <w:ind w:left="0" w:right="20"/>
        <w:rPr>
          <w:rFonts w:ascii="Calibri" w:hAnsi="Calibri"/>
        </w:rPr>
      </w:pPr>
      <w:r w:rsidRPr="00677940">
        <w:rPr>
          <w:rFonts w:ascii="Calibri" w:hAnsi="Calibri"/>
        </w:rPr>
        <w:t>To provision the CM Flap List, use the following command.</w:t>
      </w:r>
    </w:p>
    <w:p w14:paraId="309BC41C" w14:textId="774715EC" w:rsidR="00996CEE" w:rsidRPr="00677940" w:rsidRDefault="00996CEE" w:rsidP="00785787">
      <w:pPr>
        <w:pStyle w:val="afffff3"/>
        <w:ind w:left="0" w:right="20"/>
        <w:rPr>
          <w:rFonts w:ascii="Calibri" w:hAnsi="Calibri"/>
        </w:rPr>
      </w:pPr>
      <w:bookmarkStart w:id="4605"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5"/>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6" w:name="_Toc445313574"/>
      <w:r w:rsidRPr="00677940">
        <w:rPr>
          <w:rFonts w:ascii="Calibri" w:hAnsi="Calibri"/>
        </w:rPr>
        <w:t>Optical Monitoring</w:t>
      </w:r>
      <w:bookmarkEnd w:id="4606"/>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7777777" w:rsidR="002947A1" w:rsidRPr="00677940" w:rsidRDefault="002947A1" w:rsidP="00785787">
      <w:pPr>
        <w:pStyle w:val="a3"/>
        <w:ind w:left="0" w:right="20"/>
        <w:rPr>
          <w:rFonts w:ascii="Calibri" w:hAnsi="Calibri"/>
        </w:rPr>
      </w:pPr>
      <w:r w:rsidRPr="00677940">
        <w:rPr>
          <w:rFonts w:ascii="Calibri" w:hAnsi="Calibri"/>
        </w:rPr>
        <w:t xml:space="preserve">The following example 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7" w:name="_Toc445313575"/>
      <w:r w:rsidRPr="00677940">
        <w:rPr>
          <w:rFonts w:ascii="Calibri" w:hAnsi="Calibri"/>
        </w:rPr>
        <w:t>CM Power Levels</w:t>
      </w:r>
      <w:bookmarkEnd w:id="4607"/>
    </w:p>
    <w:p w14:paraId="02E89C48" w14:textId="77777777"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 following 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77777777" w:rsidR="00653EAA" w:rsidRPr="00677940" w:rsidRDefault="00653EAA" w:rsidP="00785787">
      <w:pPr>
        <w:pStyle w:val="a3"/>
        <w:ind w:left="0" w:right="20"/>
        <w:rPr>
          <w:rFonts w:ascii="Calibri" w:hAnsi="Calibri"/>
        </w:rPr>
      </w:pPr>
      <w:r w:rsidRPr="00677940">
        <w:rPr>
          <w:rFonts w:ascii="Calibri" w:hAnsi="Calibri"/>
        </w:rPr>
        <w:t xml:space="preserve">The following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8" w:name="_Toc445313576"/>
      <w:r w:rsidRPr="00677940">
        <w:rPr>
          <w:rFonts w:ascii="Calibri" w:hAnsi="Calibri"/>
        </w:rPr>
        <w:t>CM TFTP Client Settings</w:t>
      </w:r>
      <w:bookmarkEnd w:id="4608"/>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677940" w:rsidRDefault="00EB011E" w:rsidP="00785787">
      <w:pPr>
        <w:pStyle w:val="a3"/>
        <w:ind w:left="0" w:right="20"/>
        <w:rPr>
          <w:rFonts w:ascii="Calibri" w:hAnsi="Calibri"/>
        </w:rPr>
      </w:pPr>
      <w:r w:rsidRPr="00677940">
        <w:rPr>
          <w:rFonts w:ascii="Calibri" w:hAnsi="Calibri"/>
        </w:rPr>
        <w:t>To modify the vCM TFTP Client settings, use the following command.</w:t>
      </w:r>
    </w:p>
    <w:p w14:paraId="24635DE3" w14:textId="3423EB5F" w:rsidR="00EB011E" w:rsidRPr="00677940" w:rsidRDefault="00EB011E" w:rsidP="00785787">
      <w:pPr>
        <w:pStyle w:val="afffff3"/>
        <w:ind w:left="0" w:right="20"/>
        <w:rPr>
          <w:rFonts w:ascii="Calibri" w:hAnsi="Calibri"/>
        </w:rPr>
      </w:pPr>
      <w:bookmarkStart w:id="4609"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9"/>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0" w:name="_Toc445313577"/>
      <w:r w:rsidRPr="00677940">
        <w:rPr>
          <w:rFonts w:ascii="Calibri" w:hAnsi="Calibri"/>
        </w:rPr>
        <w:t>CM Event Management</w:t>
      </w:r>
      <w:bookmarkEnd w:id="4610"/>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7777777"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 following command</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1"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1"/>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2" w:name="_Toc445313578"/>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2"/>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77777777"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Pr="00677940">
        <w:rPr>
          <w:rFonts w:ascii="Calibri" w:hAnsi="Calibri" w:cs="Arial"/>
          <w:color w:val="222222"/>
        </w:rPr>
        <w:t xml:space="preserve"> </w:t>
      </w:r>
      <w:r w:rsidRPr="00677940">
        <w:rPr>
          <w:rStyle w:val="hps"/>
          <w:rFonts w:ascii="Calibri" w:hAnsi="Calibri" w:cs="Arial"/>
          <w:color w:val="222222"/>
        </w:rPr>
        <w:t>following</w:t>
      </w:r>
      <w:r w:rsidRPr="00677940">
        <w:rPr>
          <w:rFonts w:ascii="Calibri" w:hAnsi="Calibri" w:cs="Arial"/>
          <w:color w:val="222222"/>
        </w:rPr>
        <w:t xml:space="preserv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3"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3"/>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4"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4"/>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5" w:name="_Toc445313579"/>
      <w:r w:rsidRPr="00677940">
        <w:rPr>
          <w:rFonts w:ascii="Calibri" w:hAnsi="Calibri"/>
        </w:rPr>
        <w:t>Event Log Size</w:t>
      </w:r>
      <w:bookmarkEnd w:id="4615"/>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77777777" w:rsidR="009661F0" w:rsidRPr="00677940" w:rsidRDefault="009661F0" w:rsidP="00785787">
      <w:pPr>
        <w:pStyle w:val="a3"/>
        <w:ind w:left="0" w:right="20"/>
        <w:rPr>
          <w:rFonts w:ascii="Calibri" w:hAnsi="Calibri"/>
        </w:rPr>
      </w:pPr>
      <w:r w:rsidRPr="00677940">
        <w:rPr>
          <w:rFonts w:ascii="Calibri" w:hAnsi="Calibri"/>
        </w:rPr>
        <w:t xml:space="preserve">To change the size limit of Cable Event Table, use the following command. </w:t>
      </w:r>
    </w:p>
    <w:p w14:paraId="24EDB1CC" w14:textId="3E22B642" w:rsidR="00F5320C" w:rsidRPr="00677940" w:rsidRDefault="00F5320C" w:rsidP="00785787">
      <w:pPr>
        <w:pStyle w:val="afffff3"/>
        <w:ind w:left="0" w:right="20"/>
        <w:rPr>
          <w:rFonts w:ascii="Calibri" w:hAnsi="Calibri"/>
        </w:rPr>
      </w:pPr>
      <w:bookmarkStart w:id="4616"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6"/>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7" w:name="_Toc445313580"/>
      <w:r w:rsidRPr="00677940">
        <w:rPr>
          <w:rFonts w:ascii="Calibri" w:hAnsi="Calibri"/>
        </w:rPr>
        <w:t>Event Throttling</w:t>
      </w:r>
      <w:bookmarkEnd w:id="4617"/>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7777777"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 following command.</w:t>
      </w:r>
    </w:p>
    <w:p w14:paraId="518C38B0" w14:textId="0EC68BE1" w:rsidR="00D43F09" w:rsidRPr="00677940" w:rsidRDefault="00D43F09" w:rsidP="00785787">
      <w:pPr>
        <w:pStyle w:val="afffff3"/>
        <w:ind w:left="0" w:right="20"/>
        <w:rPr>
          <w:rFonts w:ascii="Calibri" w:hAnsi="Calibri"/>
        </w:rPr>
      </w:pPr>
      <w:bookmarkStart w:id="4618"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8"/>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77777777"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 following command.</w:t>
      </w:r>
    </w:p>
    <w:p w14:paraId="0323C12A" w14:textId="138AC6A6" w:rsidR="00740549" w:rsidRPr="00677940" w:rsidRDefault="00740549" w:rsidP="00785787">
      <w:pPr>
        <w:pStyle w:val="afffff3"/>
        <w:ind w:left="0" w:right="20"/>
        <w:rPr>
          <w:rFonts w:ascii="Calibri" w:hAnsi="Calibri"/>
        </w:rPr>
      </w:pPr>
      <w:bookmarkStart w:id="4619"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777777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 following command.</w:t>
      </w:r>
    </w:p>
    <w:p w14:paraId="508C36BE" w14:textId="26202DE4" w:rsidR="00740549" w:rsidRPr="00677940" w:rsidRDefault="00740549" w:rsidP="00785787">
      <w:pPr>
        <w:pStyle w:val="afffff3"/>
        <w:ind w:left="0" w:right="20"/>
        <w:rPr>
          <w:rFonts w:ascii="Calibri" w:hAnsi="Calibri"/>
        </w:rPr>
      </w:pPr>
      <w:bookmarkStart w:id="4620"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0"/>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1" w:name="_Toc445313581"/>
      <w:r w:rsidRPr="00677940">
        <w:rPr>
          <w:rFonts w:ascii="Calibri" w:hAnsi="Calibri"/>
        </w:rPr>
        <w:t>CM Secure Software Download</w:t>
      </w:r>
      <w:bookmarkEnd w:id="4621"/>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77777777"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the following command.</w:t>
      </w:r>
    </w:p>
    <w:p w14:paraId="31E80529" w14:textId="3C9C5EF7" w:rsidR="008B3339" w:rsidRPr="00677940" w:rsidRDefault="008B3339" w:rsidP="00785787">
      <w:pPr>
        <w:pStyle w:val="afffff3"/>
        <w:ind w:left="0" w:right="20"/>
        <w:rPr>
          <w:rFonts w:ascii="Calibri" w:hAnsi="Calibri"/>
        </w:rPr>
      </w:pPr>
      <w:bookmarkStart w:id="4622"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2"/>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3" w:name="_Toc445313582"/>
      <w:r w:rsidRPr="00677940">
        <w:rPr>
          <w:rFonts w:ascii="Calibri" w:hAnsi="Calibri"/>
        </w:rPr>
        <w:t>MEF-MN Interface</w:t>
      </w:r>
      <w:bookmarkEnd w:id="4623"/>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77777777" w:rsidR="001E057F" w:rsidRPr="00677940" w:rsidRDefault="001E057F" w:rsidP="00785787">
      <w:pPr>
        <w:pStyle w:val="a3"/>
        <w:ind w:left="0" w:right="20"/>
        <w:rPr>
          <w:rFonts w:ascii="Calibri" w:hAnsi="Calibri"/>
        </w:rPr>
      </w:pPr>
      <w:r w:rsidRPr="00677940">
        <w:rPr>
          <w:rFonts w:ascii="Calibri" w:hAnsi="Calibri"/>
        </w:rPr>
        <w:t xml:space="preserve">In order to include the MEF-MN Interface into Service VLAN in automatic manner, use the following command. </w:t>
      </w:r>
    </w:p>
    <w:p w14:paraId="738A3782" w14:textId="22937627" w:rsidR="00292632" w:rsidRPr="00677940" w:rsidRDefault="00292632" w:rsidP="00785787">
      <w:pPr>
        <w:pStyle w:val="afffff3"/>
        <w:ind w:left="0" w:right="20"/>
        <w:rPr>
          <w:rFonts w:ascii="Calibri" w:hAnsi="Calibri"/>
        </w:rPr>
      </w:pPr>
      <w:bookmarkStart w:id="4624"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4"/>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5" w:name="_Toc445313583"/>
      <w:r w:rsidRPr="00677940">
        <w:rPr>
          <w:rFonts w:ascii="Calibri" w:hAnsi="Calibri"/>
        </w:rPr>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5"/>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6" w:name="_Toc445313584"/>
      <w:r w:rsidRPr="00677940">
        <w:rPr>
          <w:rFonts w:ascii="Calibri" w:hAnsi="Calibri"/>
        </w:rPr>
        <w:t>Provider Bridging Services</w:t>
      </w:r>
      <w:bookmarkEnd w:id="4626"/>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7" w:name="_Toc445313585"/>
      <w:r w:rsidRPr="00677940">
        <w:rPr>
          <w:rFonts w:ascii="Calibri" w:hAnsi="Calibri"/>
        </w:rPr>
        <w:t>802.1ad PB Encapsulation Mode</w:t>
      </w:r>
      <w:bookmarkEnd w:id="4627"/>
    </w:p>
    <w:p w14:paraId="200608CB" w14:textId="77777777"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The following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8"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8"/>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77777777" w:rsidR="0074044A" w:rsidRPr="00677940" w:rsidRDefault="0074044A" w:rsidP="00785787">
      <w:pPr>
        <w:pStyle w:val="a3"/>
        <w:ind w:left="0" w:right="20"/>
        <w:rPr>
          <w:rFonts w:ascii="Calibri" w:hAnsi="Calibri"/>
        </w:rPr>
      </w:pPr>
      <w:r w:rsidRPr="00677940">
        <w:rPr>
          <w:rFonts w:ascii="Calibri" w:hAnsi="Calibri"/>
        </w:rPr>
        <w:t>The following 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9"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9"/>
    </w:p>
    <w:p w14:paraId="5FA665AC" w14:textId="77777777" w:rsidR="00B969E8" w:rsidRPr="00677940" w:rsidRDefault="0074044A" w:rsidP="00785787">
      <w:pPr>
        <w:pStyle w:val="a3"/>
        <w:ind w:left="0" w:right="20"/>
        <w:rPr>
          <w:rFonts w:ascii="Calibri" w:hAnsi="Calibri"/>
        </w:rPr>
      </w:pPr>
      <w:r w:rsidRPr="00677940">
        <w:rPr>
          <w:rFonts w:ascii="Calibri" w:hAnsi="Calibri"/>
        </w:rPr>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Pr="00677940" w:rsidRDefault="00391047" w:rsidP="00785787">
      <w:pPr>
        <w:pStyle w:val="a3"/>
        <w:ind w:left="0" w:right="20"/>
        <w:rPr>
          <w:rFonts w:ascii="Calibri" w:hAnsi="Calibri"/>
        </w:rPr>
      </w:pPr>
      <w:r w:rsidRPr="00677940">
        <w:rPr>
          <w:rFonts w:ascii="Calibri" w:hAnsi="Calibri"/>
        </w:rPr>
        <w:t>The following 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0" w:name="_Toc445313586"/>
      <w:r w:rsidRPr="00677940">
        <w:rPr>
          <w:rFonts w:ascii="Calibri" w:hAnsi="Calibri"/>
        </w:rPr>
        <w:t>802.1Q PB Encapsulation Mode</w:t>
      </w:r>
      <w:bookmarkEnd w:id="4630"/>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1"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1"/>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Pr="00677940" w:rsidRDefault="000D7B72"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2" w:name="_Toc445313587"/>
      <w:r w:rsidRPr="00677940">
        <w:rPr>
          <w:rFonts w:ascii="Calibri" w:hAnsi="Calibri"/>
        </w:rPr>
        <w:t>PB Transport Mode</w:t>
      </w:r>
      <w:bookmarkEnd w:id="4632"/>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3"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3"/>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77777777"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4"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4"/>
    </w:p>
    <w:p w14:paraId="520E4C3E" w14:textId="77777777" w:rsidR="00784C0B" w:rsidRPr="00677940" w:rsidRDefault="00784C0B" w:rsidP="00785787">
      <w:pPr>
        <w:pStyle w:val="a3"/>
        <w:ind w:left="0" w:right="20"/>
        <w:rPr>
          <w:rFonts w:ascii="Calibri" w:hAnsi="Calibri"/>
        </w:rPr>
      </w:pPr>
    </w:p>
    <w:p w14:paraId="098FD0DA" w14:textId="77777777" w:rsidR="007D6ED3" w:rsidRPr="00677940" w:rsidRDefault="007D6ED3"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5" w:name="_Toc445313588"/>
      <w:r w:rsidRPr="00677940">
        <w:rPr>
          <w:rFonts w:ascii="Calibri" w:hAnsi="Calibri"/>
        </w:rPr>
        <w:t xml:space="preserve">Subscriber’s Provider Backbone Bridging (PBB) </w:t>
      </w:r>
      <w:r w:rsidR="002B5518" w:rsidRPr="00677940">
        <w:rPr>
          <w:rFonts w:ascii="Calibri" w:hAnsi="Calibri"/>
        </w:rPr>
        <w:t>Services</w:t>
      </w:r>
      <w:bookmarkEnd w:id="4635"/>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6" w:name="_Toc445313589"/>
      <w:r w:rsidRPr="00677940">
        <w:rPr>
          <w:rFonts w:ascii="Calibri" w:hAnsi="Calibri"/>
        </w:rPr>
        <w:t>PBB Encapsulation Mode</w:t>
      </w:r>
      <w:bookmarkEnd w:id="4636"/>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Pr="00677940" w:rsidRDefault="005758E0" w:rsidP="00C71597">
      <w:pPr>
        <w:pStyle w:val="a3"/>
        <w:ind w:left="0" w:right="20"/>
        <w:rPr>
          <w:rFonts w:ascii="Calibri" w:hAnsi="Calibri"/>
        </w:rPr>
      </w:pPr>
      <w:r w:rsidRPr="00677940">
        <w:rPr>
          <w:rFonts w:ascii="Calibri" w:hAnsi="Calibri"/>
        </w:rPr>
        <w:t>The following 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7"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7"/>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8" w:name="_Toc445313590"/>
      <w:r w:rsidRPr="00677940">
        <w:rPr>
          <w:rFonts w:ascii="Calibri" w:hAnsi="Calibri"/>
        </w:rPr>
        <w:t>PBB Transport Mode</w:t>
      </w:r>
      <w:bookmarkEnd w:id="4638"/>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Pr="00677940" w:rsidRDefault="00B13A04" w:rsidP="00C71597">
      <w:pPr>
        <w:pStyle w:val="a3"/>
        <w:ind w:left="0" w:right="20"/>
        <w:rPr>
          <w:rFonts w:ascii="Calibri" w:hAnsi="Calibri"/>
        </w:rPr>
      </w:pPr>
      <w:r w:rsidRPr="00677940">
        <w:rPr>
          <w:rFonts w:ascii="Calibri" w:hAnsi="Calibri"/>
        </w:rPr>
        <w:t>The following 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9"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9"/>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0"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0"/>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77777777" w:rsidR="00974B14" w:rsidRPr="00677940" w:rsidRDefault="00974B14" w:rsidP="00C71597">
      <w:pPr>
        <w:pStyle w:val="a3"/>
        <w:ind w:left="0" w:right="20"/>
        <w:rPr>
          <w:rFonts w:ascii="Calibri" w:hAnsi="Calibri"/>
        </w:rPr>
      </w:pPr>
      <w:r w:rsidRPr="00677940">
        <w:rPr>
          <w:rFonts w:ascii="Calibri" w:hAnsi="Calibri"/>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1" w:name="_Toc445313591"/>
      <w:r w:rsidRPr="00677940">
        <w:rPr>
          <w:rFonts w:ascii="Calibri" w:hAnsi="Calibri"/>
        </w:rPr>
        <w:t>IP(HSD) Services</w:t>
      </w:r>
      <w:bookmarkEnd w:id="4641"/>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2" w:name="_Toc445313592"/>
      <w:r w:rsidRPr="00677940">
        <w:rPr>
          <w:rFonts w:ascii="Calibri" w:hAnsi="Calibri"/>
        </w:rPr>
        <w:t>DPoE IP(HSD)</w:t>
      </w:r>
      <w:bookmarkEnd w:id="4642"/>
    </w:p>
    <w:p w14:paraId="6001507E" w14:textId="77777777"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The following 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3"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3"/>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7777777" w:rsidR="00A21107" w:rsidRPr="00677940" w:rsidRDefault="00A21107" w:rsidP="00C71597">
      <w:pPr>
        <w:pStyle w:val="a3"/>
        <w:ind w:left="0" w:right="20"/>
        <w:rPr>
          <w:rFonts w:ascii="Calibri" w:hAnsi="Calibri"/>
        </w:rPr>
      </w:pPr>
      <w:r w:rsidRPr="00677940">
        <w:rPr>
          <w:rFonts w:ascii="Calibri" w:hAnsi="Calibri"/>
        </w:rPr>
        <w:t>To enable or disable IP(HSD), use the following command.</w:t>
      </w:r>
    </w:p>
    <w:p w14:paraId="0529C157" w14:textId="4EEAB616" w:rsidR="00A21107" w:rsidRPr="00677940" w:rsidRDefault="00A21107" w:rsidP="00C71597">
      <w:pPr>
        <w:pStyle w:val="afffff3"/>
        <w:ind w:left="0" w:right="20"/>
        <w:rPr>
          <w:rFonts w:ascii="Calibri" w:hAnsi="Calibri"/>
        </w:rPr>
      </w:pPr>
      <w:bookmarkStart w:id="4644"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4"/>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5" w:name="_Toc445313593"/>
      <w:r w:rsidRPr="00677940">
        <w:rPr>
          <w:rFonts w:ascii="Calibri" w:hAnsi="Calibri"/>
        </w:rPr>
        <w:t>Serving Groups</w:t>
      </w:r>
      <w:bookmarkEnd w:id="4645"/>
    </w:p>
    <w:p w14:paraId="7F8D8B91" w14:textId="77777777" w:rsidR="00A21107" w:rsidRPr="00677940" w:rsidRDefault="004A671C" w:rsidP="00C71597">
      <w:pPr>
        <w:pStyle w:val="a3"/>
        <w:ind w:left="0" w:right="20"/>
        <w:rPr>
          <w:rFonts w:ascii="Calibri" w:hAnsi="Calibri"/>
        </w:rPr>
      </w:pPr>
      <w:r w:rsidRPr="00677940">
        <w:rPr>
          <w:rFonts w:ascii="Calibri" w:hAnsi="Calibri"/>
        </w:rPr>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6" w:name="_Toc445313594"/>
      <w:r w:rsidRPr="00677940">
        <w:rPr>
          <w:rFonts w:ascii="Calibri" w:hAnsi="Calibri"/>
        </w:rPr>
        <w:t>Legacy IP(HSD)</w:t>
      </w:r>
      <w:bookmarkEnd w:id="4646"/>
    </w:p>
    <w:p w14:paraId="022692A8" w14:textId="77777777"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The following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7"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7"/>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8" w:name="_Toc445313595"/>
      <w:r w:rsidRPr="00677940">
        <w:rPr>
          <w:rFonts w:ascii="Calibri" w:hAnsi="Calibri"/>
        </w:rPr>
        <w:t>Quality of Service (QoS)</w:t>
      </w:r>
      <w:bookmarkEnd w:id="4648"/>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9" w:name="_Toc445313596"/>
      <w:r w:rsidRPr="00677940">
        <w:rPr>
          <w:rFonts w:ascii="Calibri" w:hAnsi="Calibri"/>
        </w:rPr>
        <w:t>Service Flows</w:t>
      </w:r>
      <w:bookmarkEnd w:id="4649"/>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0"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0"/>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 following command.</w:t>
      </w:r>
    </w:p>
    <w:p w14:paraId="7A95BF7A" w14:textId="77777777" w:rsidR="0014647D" w:rsidRPr="00677940" w:rsidRDefault="0014647D" w:rsidP="00E207E7">
      <w:pPr>
        <w:pStyle w:val="afffff3"/>
        <w:ind w:left="0" w:right="20"/>
        <w:rPr>
          <w:rFonts w:ascii="Calibri" w:hAnsi="Calibri"/>
        </w:rPr>
      </w:pPr>
      <w:bookmarkStart w:id="4651"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1"/>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77777777" w:rsidR="0014647D" w:rsidRPr="00677940" w:rsidRDefault="0014647D" w:rsidP="00E207E7">
      <w:pPr>
        <w:pStyle w:val="a3"/>
        <w:ind w:left="0" w:right="20"/>
        <w:rPr>
          <w:rFonts w:ascii="Calibri" w:hAnsi="Calibri"/>
        </w:rPr>
      </w:pPr>
      <w:r w:rsidRPr="00677940">
        <w:rPr>
          <w:rFonts w:ascii="Calibri" w:hAnsi="Calibri"/>
        </w:rPr>
        <w:t>To configure parameters of Service Class, use the following command in the config-cable-service command node.</w:t>
      </w:r>
    </w:p>
    <w:p w14:paraId="3F99DAC0" w14:textId="77777777" w:rsidR="0014647D" w:rsidRPr="00677940" w:rsidRDefault="0014647D" w:rsidP="00E207E7">
      <w:pPr>
        <w:pStyle w:val="afffff3"/>
        <w:ind w:left="0" w:right="20"/>
        <w:rPr>
          <w:rFonts w:ascii="Calibri" w:hAnsi="Calibri"/>
        </w:rPr>
      </w:pPr>
      <w:bookmarkStart w:id="4652"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2"/>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Specifies the value for the “And Mask” or “Or Mask” portion of the IP TOS Overwrite 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3" w:name="_Toc445313597"/>
      <w:r w:rsidRPr="00677940">
        <w:rPr>
          <w:rFonts w:ascii="Calibri" w:hAnsi="Calibri"/>
        </w:rPr>
        <w:t xml:space="preserve">Statistics per </w:t>
      </w:r>
      <w:r w:rsidR="00ED2774" w:rsidRPr="00677940">
        <w:rPr>
          <w:rFonts w:ascii="Calibri" w:hAnsi="Calibri"/>
        </w:rPr>
        <w:t>Service Flow</w:t>
      </w:r>
      <w:bookmarkEnd w:id="4653"/>
    </w:p>
    <w:p w14:paraId="78A19C60" w14:textId="38BEA54D" w:rsidR="00ED2774" w:rsidRPr="00677940" w:rsidRDefault="001E61B6" w:rsidP="001E61B6">
      <w:pPr>
        <w:pStyle w:val="a3"/>
        <w:ind w:left="0" w:right="20"/>
        <w:rPr>
          <w:rFonts w:ascii="Calibri" w:hAnsi="Calibri"/>
        </w:rPr>
      </w:pPr>
      <w:r w:rsidRPr="00677940">
        <w:rPr>
          <w:rFonts w:ascii="Calibri" w:hAnsi="Calibri"/>
        </w:rPr>
        <w:t>The following 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br w:type="page"/>
      </w:r>
    </w:p>
    <w:p w14:paraId="57306D2A" w14:textId="77777777" w:rsidR="00FD6E3D" w:rsidRPr="00677940" w:rsidRDefault="00FD6E3D" w:rsidP="0021019A">
      <w:pPr>
        <w:pStyle w:val="2"/>
        <w:ind w:right="20"/>
        <w:rPr>
          <w:rFonts w:ascii="Calibri" w:hAnsi="Calibri"/>
        </w:rPr>
      </w:pPr>
      <w:bookmarkStart w:id="4654" w:name="_Toc445313598"/>
      <w:r w:rsidRPr="00677940">
        <w:rPr>
          <w:rFonts w:ascii="Calibri" w:hAnsi="Calibri"/>
        </w:rPr>
        <w:t>Classifiers</w:t>
      </w:r>
      <w:bookmarkEnd w:id="4654"/>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5" w:name="_Toc445313599"/>
      <w:r w:rsidRPr="00677940">
        <w:rPr>
          <w:rFonts w:ascii="Calibri" w:hAnsi="Calibri"/>
        </w:rPr>
        <w:t>Downstream</w:t>
      </w:r>
      <w:bookmarkEnd w:id="4655"/>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6" w:name="_Toc445313600"/>
      <w:r w:rsidRPr="00677940">
        <w:rPr>
          <w:rFonts w:ascii="Calibri" w:hAnsi="Calibri"/>
        </w:rPr>
        <w:t>Upstream</w:t>
      </w:r>
      <w:bookmarkEnd w:id="4656"/>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7" w:name="_Toc445313601"/>
      <w:r w:rsidRPr="00677940">
        <w:rPr>
          <w:rFonts w:ascii="Calibri" w:hAnsi="Calibri"/>
        </w:rPr>
        <w:t>Upstream Drop Classifiers</w:t>
      </w:r>
      <w:bookmarkEnd w:id="4657"/>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Pr="00677940" w:rsidRDefault="00FD6E3D" w:rsidP="00E207E7">
      <w:pPr>
        <w:pStyle w:val="a3"/>
        <w:ind w:left="0" w:right="20"/>
        <w:rPr>
          <w:rFonts w:ascii="Calibri" w:hAnsi="Calibri"/>
        </w:rPr>
      </w:pPr>
      <w:r w:rsidRPr="00677940">
        <w:rPr>
          <w:rFonts w:ascii="Calibri" w:hAnsi="Calibri"/>
        </w:rPr>
        <w:t>To enable the Upstream Drop Classifier, use the following command.</w:t>
      </w:r>
    </w:p>
    <w:p w14:paraId="5F013C6A" w14:textId="77777777" w:rsidR="00FD6E3D" w:rsidRPr="00677940" w:rsidRDefault="00FD6E3D" w:rsidP="00E207E7">
      <w:pPr>
        <w:pStyle w:val="afffff3"/>
        <w:ind w:left="0" w:right="20"/>
        <w:rPr>
          <w:rFonts w:ascii="Calibri" w:hAnsi="Calibri"/>
        </w:rPr>
      </w:pPr>
      <w:bookmarkStart w:id="4658"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8"/>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9" w:name="_Toc445313602"/>
      <w:r w:rsidRPr="00677940">
        <w:rPr>
          <w:rFonts w:ascii="Calibri" w:hAnsi="Calibri"/>
        </w:rPr>
        <w:t>DPoEv2.0 Multicast</w:t>
      </w:r>
      <w:bookmarkEnd w:id="4659"/>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0" w:name="_Toc445313603"/>
      <w:r w:rsidRPr="00677940">
        <w:rPr>
          <w:rFonts w:ascii="Calibri" w:hAnsi="Calibri"/>
        </w:rPr>
        <w:t>Multicast Operation</w:t>
      </w:r>
      <w:bookmarkEnd w:id="4660"/>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77777777" w:rsidR="001C7E95" w:rsidRPr="00677940" w:rsidRDefault="001C7E95" w:rsidP="001C7E95">
      <w:pPr>
        <w:pStyle w:val="a3"/>
        <w:ind w:left="0" w:right="20"/>
        <w:rPr>
          <w:rFonts w:ascii="Calibri" w:hAnsi="Calibri"/>
        </w:rPr>
      </w:pPr>
      <w:r w:rsidRPr="00677940">
        <w:rPr>
          <w:rFonts w:ascii="Calibri" w:hAnsi="Calibri"/>
        </w:rPr>
        <w:t>The following 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1" w:name="_Toc445313604"/>
      <w:r w:rsidRPr="00677940">
        <w:rPr>
          <w:rFonts w:ascii="Calibri" w:hAnsi="Calibri"/>
        </w:rPr>
        <w:t>Single Session vs Aggregate Session</w:t>
      </w:r>
      <w:bookmarkEnd w:id="4661"/>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2" w:name="_Toc445313605"/>
      <w:r w:rsidRPr="00677940">
        <w:rPr>
          <w:rFonts w:ascii="Calibri" w:hAnsi="Calibri"/>
        </w:rPr>
        <w:t>Multicast QoS</w:t>
      </w:r>
      <w:bookmarkEnd w:id="4662"/>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3" w:name="_Toc445313606"/>
      <w:r w:rsidRPr="00677940">
        <w:rPr>
          <w:rFonts w:ascii="Calibri" w:hAnsi="Calibri"/>
        </w:rPr>
        <w:t>Rate setting for PON interface port</w:t>
      </w:r>
      <w:bookmarkEnd w:id="4663"/>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4" w:name="_Toc445313607"/>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4"/>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5"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5"/>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6" w:name="_Toc445313608"/>
      <w:r w:rsidRPr="00677940">
        <w:rPr>
          <w:rFonts w:ascii="Calibri" w:hAnsi="Calibri"/>
        </w:rPr>
        <w:t>Setting for Turbo PON mode</w:t>
      </w:r>
      <w:bookmarkEnd w:id="4666"/>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7" w:name="_Toc427605513"/>
      <w:bookmarkStart w:id="4668" w:name="_Toc445313609"/>
      <w:r w:rsidRPr="00677940">
        <w:rPr>
          <w:rFonts w:ascii="Calibri" w:hAnsi="Calibri"/>
        </w:rPr>
        <w:t>Netflow</w:t>
      </w:r>
      <w:bookmarkEnd w:id="4667"/>
      <w:bookmarkEnd w:id="4668"/>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9" w:name="_Toc427605514"/>
      <w:bookmarkStart w:id="4670" w:name="_Toc445313610"/>
      <w:r w:rsidRPr="00677940">
        <w:rPr>
          <w:rFonts w:ascii="Calibri" w:hAnsi="Calibri"/>
        </w:rPr>
        <w:t>Netflow Overview</w:t>
      </w:r>
      <w:bookmarkEnd w:id="4669"/>
      <w:bookmarkEnd w:id="4670"/>
    </w:p>
    <w:p w14:paraId="74571A3B" w14:textId="77777777" w:rsidR="005344B4" w:rsidRPr="00677940" w:rsidRDefault="005344B4" w:rsidP="005344B4">
      <w:pPr>
        <w:pStyle w:val="3"/>
        <w:rPr>
          <w:rFonts w:ascii="Calibri" w:hAnsi="Calibri"/>
        </w:rPr>
      </w:pPr>
      <w:bookmarkStart w:id="4671" w:name="_Toc427605515"/>
      <w:bookmarkStart w:id="4672" w:name="_Toc445313611"/>
      <w:r w:rsidRPr="00677940">
        <w:rPr>
          <w:rFonts w:ascii="Calibri" w:hAnsi="Calibri"/>
        </w:rPr>
        <w:t>Introduction to Netflow</w:t>
      </w:r>
      <w:bookmarkEnd w:id="4671"/>
      <w:bookmarkEnd w:id="4672"/>
    </w:p>
    <w:p w14:paraId="4C9642BE" w14:textId="77777777"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(e.g., ftp, http, IPTV).</w:t>
      </w:r>
    </w:p>
    <w:p w14:paraId="3B8B4FDC" w14:textId="77777777" w:rsidR="005344B4" w:rsidRPr="00677940" w:rsidRDefault="005344B4" w:rsidP="005344B4">
      <w:pPr>
        <w:ind w:leftChars="926" w:left="1667"/>
        <w:jc w:val="left"/>
        <w:rPr>
          <w:rFonts w:ascii="Calibri" w:hAnsi="Calibri" w:cs="Arial"/>
        </w:rPr>
      </w:pPr>
      <w:r w:rsidRPr="00677940">
        <w:rPr>
          <w:rFonts w:ascii="Calibri" w:hAnsi="Calibri" w:cs="Arial"/>
        </w:rPr>
        <w:t>Netflow can serve the following 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45313612"/>
      <w:bookmarkStart w:id="4675" w:name="_Toc425410460"/>
      <w:bookmarkStart w:id="4676" w:name="_Toc405290318"/>
      <w:r w:rsidRPr="00677940">
        <w:rPr>
          <w:rFonts w:ascii="Calibri" w:hAnsi="Calibri"/>
        </w:rPr>
        <w:t>Netflow Deployment</w:t>
      </w:r>
      <w:bookmarkEnd w:id="4673"/>
      <w:bookmarkEnd w:id="4674"/>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FF5482" w:rsidRDefault="00FF5482"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FF5482" w:rsidRDefault="00FF5482"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FF5482" w:rsidRDefault="00FF5482"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FF5482" w:rsidRDefault="00FF5482"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FF5482" w:rsidRDefault="00FF5482"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FF5482" w:rsidRDefault="00FF5482"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FF5482" w:rsidRDefault="00FF5482"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FF5482" w:rsidRDefault="00FF5482"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FF5482" w:rsidRDefault="00FF5482"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FF5482" w:rsidRDefault="00FF5482"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FF5482" w:rsidRDefault="00FF5482"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FF5482" w:rsidRDefault="00FF5482"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FF5482" w:rsidRDefault="00FF5482"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FF5482" w:rsidRDefault="00FF5482"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FF5482" w:rsidRDefault="00FF5482"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FF5482" w:rsidRDefault="00FF5482"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FF5482" w:rsidRDefault="00FF5482"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FF5482" w:rsidRDefault="00FF5482"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FF5482" w:rsidRDefault="00FF5482"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FF5482" w:rsidRDefault="00FF5482"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FF5482" w:rsidRDefault="00FF5482"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FF5482" w:rsidRDefault="00FF5482"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FF5482" w:rsidRDefault="00FF5482"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FF5482" w:rsidRDefault="00FF5482"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FF5482" w:rsidRDefault="00FF5482"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FF5482" w:rsidRDefault="00FF5482"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FF5482" w:rsidRDefault="00FF5482"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FF5482" w:rsidRDefault="00FF5482"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FF5482" w:rsidRDefault="00FF5482"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FF5482" w:rsidRDefault="00FF5482"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FF5482" w:rsidRDefault="00FF5482"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FF5482" w:rsidRDefault="00FF5482"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FF5482" w:rsidRDefault="00FF5482"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FF5482" w:rsidRDefault="00FF5482"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FF5482" w:rsidRDefault="00FF5482"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FF5482" w:rsidRDefault="00FF5482"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FF5482" w:rsidRDefault="00FF5482"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FF5482" w:rsidRDefault="00FF5482"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FF5482" w:rsidRDefault="00FF5482"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FF5482" w:rsidRDefault="00FF5482"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FF5482" w:rsidRDefault="00FF5482"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FF5482" w:rsidRDefault="00FF5482"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FF5482" w:rsidRDefault="00FF5482"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FF5482" w:rsidRDefault="00FF5482"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FF5482" w:rsidRDefault="00FF5482"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FF5482" w:rsidRDefault="00FF5482"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FF5482" w:rsidRDefault="00FF5482"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FF5482" w:rsidRDefault="00FF5482"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FF5482" w:rsidRDefault="00FF5482"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FF5482" w:rsidRDefault="00FF5482"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FF5482" w:rsidRDefault="00FF5482"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FF5482" w:rsidRDefault="00FF5482"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FF5482" w:rsidRDefault="00FF5482"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FF5482" w:rsidRDefault="00FF5482"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FF5482" w:rsidRDefault="00FF5482"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FF5482" w:rsidRDefault="00FF5482"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FF5482" w:rsidRDefault="00FF5482"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FF5482" w:rsidRDefault="00FF5482"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FF5482" w:rsidRDefault="00FF5482"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FF5482" w:rsidRDefault="00FF5482"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FF5482" w:rsidRDefault="00FF5482"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FF5482" w:rsidRDefault="00FF5482"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FF5482" w:rsidRDefault="00FF5482"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FF5482" w:rsidRDefault="00FF5482"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FF5482" w:rsidRDefault="00FF5482"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FF5482" w:rsidRDefault="00FF5482"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FF5482" w:rsidRDefault="00FF5482"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FF5482" w:rsidRDefault="00FF5482"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FF5482" w:rsidRDefault="00FF5482"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FF5482" w:rsidRDefault="00FF5482"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FF5482" w:rsidRDefault="00FF5482"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FF5482" w:rsidRDefault="00FF5482"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FF5482" w:rsidRDefault="00FF5482"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FF5482" w:rsidRDefault="00FF5482"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FF5482" w:rsidRDefault="00FF5482"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FF5482" w:rsidRDefault="00FF5482"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FF5482" w:rsidRDefault="00FF5482"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FF5482" w:rsidRDefault="00FF5482"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FF5482" w:rsidRDefault="00FF5482"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FF5482" w:rsidRDefault="00FF5482"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FF5482" w:rsidRDefault="00FF5482"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FF5482" w:rsidRDefault="00FF5482"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FF5482" w:rsidRDefault="00FF5482"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FF5482" w:rsidRDefault="00FF5482"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FF5482" w:rsidRDefault="00FF5482"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FF5482" w:rsidRDefault="00FF5482"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FF5482" w:rsidRDefault="00FF5482"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FF5482" w:rsidRDefault="00FF5482"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FF5482" w:rsidRDefault="00FF5482"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FF5482" w:rsidRDefault="00FF5482"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FF5482" w:rsidRDefault="00FF5482"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FF5482" w:rsidRDefault="00FF5482"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FF5482" w:rsidRDefault="00FF5482"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FF5482" w:rsidRDefault="00FF5482"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FF5482" w:rsidRDefault="00FF5482"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FF5482" w:rsidRDefault="00FF5482"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FF5482" w:rsidRDefault="00FF5482"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FF5482" w:rsidRDefault="00FF5482"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FF5482" w:rsidRDefault="00FF5482"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FF5482" w:rsidRDefault="00FF5482"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FF5482" w:rsidRDefault="00FF5482"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FF5482" w:rsidRDefault="00FF5482"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FF5482" w:rsidRDefault="00FF5482"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FF5482" w:rsidRDefault="00FF5482"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FF5482" w:rsidRDefault="00FF5482"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FF5482" w:rsidRDefault="00FF5482"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FF5482" w:rsidRDefault="00FF5482"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FF5482" w:rsidRDefault="00FF5482"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FF5482" w:rsidRDefault="00FF5482"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FF5482" w:rsidRDefault="00FF5482"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FF5482" w:rsidRDefault="00FF5482"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FF5482" w:rsidRDefault="00FF5482"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FF5482" w:rsidRDefault="00FF5482"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FF5482" w:rsidRDefault="00FF5482"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FF5482" w:rsidRDefault="00FF5482"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FF5482" w:rsidRDefault="00FF5482"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FF5482" w:rsidRDefault="00FF5482"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FF5482" w:rsidRDefault="00FF5482"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FF5482" w:rsidRDefault="00FF5482"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FF5482" w:rsidRDefault="00FF5482"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FF5482" w:rsidRDefault="00FF5482"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FF5482" w:rsidRDefault="00FF5482"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FF5482" w:rsidRDefault="00FF5482"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FF5482" w:rsidRDefault="00FF5482"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FF5482" w:rsidRDefault="00FF5482"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FF5482" w:rsidRDefault="00FF5482"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FF5482" w:rsidRDefault="00FF5482"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FF5482" w:rsidRDefault="00FF5482"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FF5482" w:rsidRDefault="00FF5482"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FF5482" w:rsidRDefault="00FF5482"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FF5482" w:rsidRDefault="00FF5482"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FF5482" w:rsidRDefault="00FF5482"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FF5482" w:rsidRDefault="00FF5482"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FF5482" w:rsidRDefault="00FF5482"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FF5482" w:rsidRDefault="00FF5482"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FF5482" w:rsidRDefault="00FF5482"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FF5482" w:rsidRDefault="00FF5482"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FF5482" w:rsidRDefault="00FF5482"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FF5482" w:rsidRDefault="00FF5482"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FF5482" w:rsidRDefault="00FF5482"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FF5482" w:rsidRDefault="00FF5482"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FF5482" w:rsidRDefault="00FF5482"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FF5482" w:rsidRDefault="00FF5482"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FF5482" w:rsidRDefault="00FF5482"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FF5482" w:rsidRDefault="00FF5482"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FF5482" w:rsidRDefault="00FF5482"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FF5482" w:rsidRDefault="00FF5482"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FF5482" w:rsidRDefault="00FF5482"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FF5482" w:rsidRDefault="00FF5482"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FF5482" w:rsidRDefault="00FF5482"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FF5482" w:rsidRDefault="00FF5482"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FF5482" w:rsidRDefault="00FF5482"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FF5482" w:rsidRDefault="00FF5482"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FF5482" w:rsidRDefault="00FF5482"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FF5482" w:rsidRDefault="00FF5482"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FF5482" w:rsidRDefault="00FF5482"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FF5482" w:rsidRDefault="00FF5482"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FF5482" w:rsidRDefault="00FF5482"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FF5482" w:rsidRDefault="00FF5482"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FF5482" w:rsidRDefault="00FF5482"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FF5482" w:rsidRDefault="00FF5482"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FF5482" w:rsidRDefault="00FF5482"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FF5482" w:rsidRDefault="00FF5482"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FF5482" w:rsidRDefault="00FF5482"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FF5482" w:rsidRDefault="00FF5482"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FF5482" w:rsidRDefault="00FF5482"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FF5482" w:rsidRDefault="00FF5482"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FF5482" w:rsidRDefault="00FF5482"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FF5482" w:rsidRDefault="00FF5482"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FF5482" w:rsidRDefault="00FF5482"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FF5482" w:rsidRDefault="00FF5482"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FF5482" w:rsidRDefault="00FF5482"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FF5482" w:rsidRDefault="00FF5482"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FF5482" w:rsidRDefault="00FF5482"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FF5482" w:rsidRDefault="00FF5482"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FF5482" w:rsidRDefault="00FF5482"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FF5482" w:rsidRDefault="00FF5482"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FF5482" w:rsidRDefault="00FF5482"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FF5482" w:rsidRDefault="00FF5482"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FF5482" w:rsidRDefault="00FF5482"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FF5482" w:rsidRDefault="00FF5482"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FF5482" w:rsidRDefault="00FF5482"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FF5482" w:rsidRDefault="00FF5482"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FF5482" w:rsidRDefault="00FF5482"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FF5482" w:rsidRDefault="00FF5482"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FF5482" w:rsidRDefault="00FF5482"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FF5482" w:rsidRDefault="00FF5482"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FF5482" w:rsidRDefault="00FF5482"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FF5482" w:rsidRDefault="00FF5482"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FF5482" w:rsidRDefault="00FF5482"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FF5482" w:rsidRDefault="00FF5482"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FF5482" w:rsidRDefault="00FF5482"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FF5482" w:rsidRDefault="00FF5482" w:rsidP="005344B4"/>
                              <w:p w14:paraId="049B3CD9" w14:textId="77777777" w:rsidR="00FF5482" w:rsidRDefault="00FF5482"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FF5482" w:rsidRDefault="00FF5482"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FF5482" w:rsidRDefault="00FF5482"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FF5482" w:rsidRDefault="00FF5482"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FF5482" w:rsidRDefault="00FF5482"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FF5482" w:rsidRDefault="00FF5482"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FF5482" w:rsidRDefault="00FF5482"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FF5482" w:rsidRDefault="00FF5482"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FF5482" w:rsidRDefault="00FF5482"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FF5482" w:rsidRDefault="00FF5482"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FF5482" w:rsidRDefault="00FF5482"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FF5482" w:rsidRDefault="00FF5482"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FF5482" w:rsidRDefault="00FF5482"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FF5482" w:rsidRDefault="00FF5482"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FF5482" w:rsidRDefault="00FF5482"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FF5482" w:rsidRDefault="00FF5482"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FF5482" w:rsidRDefault="00FF5482"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FF5482" w:rsidRDefault="00FF5482"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FF5482" w:rsidRDefault="00FF5482"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FF5482" w:rsidRDefault="00FF5482"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FF5482" w:rsidRDefault="00FF5482" w:rsidP="005344B4"/>
                                <w:p w14:paraId="0C0DCE6E" w14:textId="77777777" w:rsidR="00FF5482" w:rsidRDefault="00FF5482"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FF5482" w:rsidRDefault="00FF5482"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FF5482" w:rsidRDefault="00FF5482"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FF5482" w:rsidRDefault="00FF5482"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FF5482" w:rsidRDefault="00FF5482"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FF5482" w:rsidRDefault="00FF5482"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FF5482" w:rsidRDefault="00FF5482"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FF5482" w:rsidRDefault="00FF5482"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FF5482" w:rsidRDefault="00FF5482"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FF5482" w:rsidRDefault="00FF5482"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FF5482" w:rsidRDefault="00FF5482"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FF5482" w:rsidRDefault="00FF5482"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FF5482" w:rsidRDefault="00FF5482"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FF5482" w:rsidRDefault="00FF5482"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FF5482" w:rsidRDefault="00FF5482"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FF5482" w:rsidRDefault="00FF5482"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FF5482" w:rsidRDefault="00FF5482"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FF5482" w:rsidRDefault="00FF5482"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FF5482" w:rsidRDefault="00FF5482"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FF5482" w:rsidRDefault="00FF5482"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FF5482" w:rsidRDefault="00FF5482"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FF5482" w:rsidRDefault="00FF5482"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FF5482" w:rsidRDefault="00FF5482"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FF5482" w:rsidRDefault="00FF5482"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FF5482" w:rsidRDefault="00FF5482"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FF5482" w:rsidRDefault="00FF5482"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FF5482" w:rsidRDefault="00FF5482"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FF5482" w:rsidRDefault="00FF5482"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FF5482" w:rsidRDefault="00FF5482"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FF5482" w:rsidRDefault="00FF5482"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FF5482" w:rsidRDefault="00FF5482"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FF5482" w:rsidRDefault="00FF5482"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FF5482" w:rsidRDefault="00FF5482"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FF5482" w:rsidRDefault="00FF5482"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FF5482" w:rsidRDefault="00FF5482"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FF5482" w:rsidRDefault="00FF5482"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FF5482" w:rsidRDefault="00FF5482"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FF5482" w:rsidRDefault="00FF5482"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FF5482" w:rsidRDefault="00FF5482"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FF5482" w:rsidRDefault="00FF5482"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FF5482" w:rsidRDefault="00FF5482"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FF5482" w:rsidRDefault="00FF5482"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FF5482" w:rsidRDefault="00FF5482"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FF5482" w:rsidRDefault="00FF5482"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FF5482" w:rsidRDefault="00FF5482"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FF5482" w:rsidRDefault="00FF5482"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FF5482" w:rsidRDefault="00FF5482"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FF5482" w:rsidRDefault="00FF5482"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FF5482" w:rsidRDefault="00FF5482"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FF5482" w:rsidRDefault="00FF5482"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FF5482" w:rsidRDefault="00FF5482"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FF5482" w:rsidRDefault="00FF5482"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FF5482" w:rsidRDefault="00FF5482"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FF5482" w:rsidRDefault="00FF5482"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FF5482" w:rsidRDefault="00FF5482"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FF5482" w:rsidRDefault="00FF5482"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FF5482" w:rsidRDefault="00FF5482"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FF5482" w:rsidRDefault="00FF5482"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FF5482" w:rsidRDefault="00FF5482"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FF5482" w:rsidRDefault="00FF5482"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FF5482" w:rsidRDefault="00FF5482"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FF5482" w:rsidRDefault="00FF5482"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FF5482" w:rsidRDefault="00FF5482"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FF5482" w:rsidRDefault="00FF5482"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FF5482" w:rsidRDefault="00FF5482"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FF5482" w:rsidRDefault="00FF5482" w:rsidP="005344B4"/>
                        <w:p w14:paraId="049B3CD9" w14:textId="77777777" w:rsidR="00FF5482" w:rsidRDefault="00FF5482"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FF5482" w:rsidRDefault="00FF5482"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FF5482" w:rsidRDefault="00FF5482"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FF5482" w:rsidRDefault="00FF5482"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FF5482" w:rsidRDefault="00FF5482"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FF5482" w:rsidRDefault="00FF5482"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FF5482" w:rsidRDefault="00FF5482"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FF5482" w:rsidRDefault="00FF5482"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FF5482" w:rsidRDefault="00FF5482"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FF5482" w:rsidRDefault="00FF5482"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FF5482" w:rsidRDefault="00FF5482"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FF5482" w:rsidRDefault="00FF5482"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FF5482" w:rsidRDefault="00FF5482"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FF5482" w:rsidRDefault="00FF5482"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FF5482" w:rsidRDefault="00FF5482"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FF5482" w:rsidRDefault="00FF5482"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FF5482" w:rsidRDefault="00FF5482"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FF5482" w:rsidRDefault="00FF5482"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FF5482" w:rsidRDefault="00FF5482"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FF5482" w:rsidRDefault="00FF5482"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FF5482" w:rsidRDefault="00FF5482" w:rsidP="005344B4"/>
                          <w:p w14:paraId="0C0DCE6E" w14:textId="77777777" w:rsidR="00FF5482" w:rsidRDefault="00FF5482"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FF5482" w:rsidRDefault="00FF5482"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FF5482" w:rsidRDefault="00FF5482"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FF5482" w:rsidRDefault="00FF5482"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FF5482" w:rsidRDefault="00FF5482"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FF5482" w:rsidRDefault="00FF5482"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FF5482" w:rsidRDefault="00FF5482"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FF5482" w:rsidRDefault="00FF5482"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FF5482" w:rsidRDefault="00FF5482"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FF5482" w:rsidRDefault="00FF5482"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FF5482" w:rsidRDefault="00FF5482"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FF5482" w:rsidRDefault="00FF5482"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FF5482" w:rsidRDefault="00FF5482"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FF5482" w:rsidRDefault="00FF5482"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FF5482" w:rsidRDefault="00FF5482"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FF5482" w:rsidRDefault="00FF5482"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FF5482" w:rsidRDefault="00FF5482"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FF5482" w:rsidRDefault="00FF5482"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FF5482" w:rsidRDefault="00FF5482"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FF5482" w:rsidRDefault="00FF5482"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FF5482" w:rsidRDefault="00FF5482"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FF5482" w:rsidRDefault="00FF5482"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FF5482" w:rsidRDefault="00FF5482"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FF5482" w:rsidRDefault="00FF5482"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FF5482" w:rsidRDefault="00FF5482"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FF5482" w:rsidRDefault="00FF5482"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FF5482" w:rsidRDefault="00FF5482"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FF5482" w:rsidRDefault="00FF5482"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FF5482" w:rsidRDefault="00FF5482"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FF5482" w:rsidRDefault="00FF5482"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FF5482" w:rsidRDefault="00FF5482"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FF5482" w:rsidRDefault="00FF5482"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FF5482" w:rsidRDefault="00FF5482"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FF5482" w:rsidRDefault="00FF5482"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FF5482" w:rsidRDefault="00FF5482"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FF5482" w:rsidRDefault="00FF5482"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FF5482" w:rsidRDefault="00FF5482"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FF5482" w:rsidRDefault="00FF5482"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FF5482" w:rsidRDefault="00FF5482"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FF5482" w:rsidRDefault="00FF5482"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FF5482" w:rsidRDefault="00FF5482"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77777777"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t>A netflow setup consists of the following:</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313613"/>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 following 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313614"/>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77777777"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77777777" w:rsidR="005344B4" w:rsidRPr="00677940" w:rsidRDefault="005344B4" w:rsidP="005344B4">
      <w:pPr>
        <w:pStyle w:val="2"/>
        <w:rPr>
          <w:rFonts w:ascii="Calibri" w:hAnsi="Calibri"/>
        </w:rPr>
      </w:pPr>
      <w:bookmarkStart w:id="4683" w:name="_Toc427605519"/>
      <w:bookmarkStart w:id="4684" w:name="_Toc445313615"/>
      <w:r w:rsidRPr="00677940">
        <w:rPr>
          <w:rFonts w:ascii="Calibri" w:hAnsi="Calibri"/>
        </w:rPr>
        <w:t>U9500 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313616"/>
      <w:r w:rsidRPr="00677940">
        <w:rPr>
          <w:rFonts w:ascii="Calibri" w:hAnsi="Calibri"/>
        </w:rPr>
        <w:t>Requirements and Characteristics</w:t>
      </w:r>
      <w:bookmarkEnd w:id="4685"/>
      <w:bookmarkEnd w:id="4686"/>
    </w:p>
    <w:p w14:paraId="5BC5FE50" w14:textId="77777777" w:rsidR="005344B4" w:rsidRPr="00677940" w:rsidRDefault="005344B4" w:rsidP="005344B4">
      <w:pPr>
        <w:pStyle w:val="a3"/>
        <w:rPr>
          <w:rFonts w:ascii="Calibri" w:hAnsi="Calibri"/>
        </w:rPr>
      </w:pPr>
      <w:r w:rsidRPr="00677940">
        <w:rPr>
          <w:rFonts w:ascii="Calibri" w:hAnsi="Calibri"/>
        </w:rPr>
        <w:t>The netflow feature of U9500 becomes available once you have installed the netflow processing engine (NP). The NP does not affect router performance and is separated from U9500’s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313617"/>
      <w:r w:rsidRPr="00677940">
        <w:rPr>
          <w:rFonts w:ascii="Calibri" w:hAnsi="Calibri"/>
        </w:rPr>
        <w:t>Creating Flows</w:t>
      </w:r>
      <w:bookmarkEnd w:id="4687"/>
      <w:bookmarkEnd w:id="4688"/>
    </w:p>
    <w:p w14:paraId="60583710" w14:textId="77777777"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 following 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77777777" w:rsidR="005344B4" w:rsidRPr="00677940" w:rsidRDefault="005344B4" w:rsidP="005344B4">
      <w:pPr>
        <w:pStyle w:val="a3"/>
        <w:spacing w:before="0" w:after="0" w:line="300" w:lineRule="auto"/>
        <w:rPr>
          <w:rFonts w:ascii="Calibri" w:hAnsi="Calibri"/>
        </w:rPr>
      </w:pPr>
      <w:r w:rsidRPr="00677940">
        <w:rPr>
          <w:rFonts w:ascii="Calibri" w:hAnsi="Calibri"/>
        </w:rPr>
        <w:t>These are called the key fields; packets with the same key fields are categorized into the same flow. U9500’s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313618"/>
      <w:r w:rsidRPr="00677940">
        <w:rPr>
          <w:rFonts w:ascii="Calibri" w:hAnsi="Calibri"/>
        </w:rPr>
        <w:t>Removing Flows</w:t>
      </w:r>
      <w:bookmarkEnd w:id="4689"/>
      <w:bookmarkEnd w:id="4690"/>
    </w:p>
    <w:p w14:paraId="4877DC14" w14:textId="77777777"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313619"/>
      <w:r w:rsidRPr="00677940">
        <w:rPr>
          <w:rFonts w:ascii="Calibri" w:hAnsi="Calibri"/>
        </w:rPr>
        <w:t>Restrictions</w:t>
      </w:r>
      <w:bookmarkEnd w:id="4691"/>
      <w:bookmarkEnd w:id="4692"/>
    </w:p>
    <w:p w14:paraId="7A454FCD" w14:textId="77777777" w:rsidR="005344B4" w:rsidRPr="00677940" w:rsidRDefault="005344B4" w:rsidP="005344B4">
      <w:pPr>
        <w:pStyle w:val="a3"/>
        <w:rPr>
          <w:rFonts w:ascii="Calibri" w:hAnsi="Calibri"/>
        </w:rPr>
      </w:pPr>
      <w:r w:rsidRPr="00677940">
        <w:rPr>
          <w:rFonts w:ascii="Calibri" w:hAnsi="Calibri"/>
        </w:rPr>
        <w:t>U9500’s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77777777" w:rsidR="005344B4" w:rsidRPr="00677940" w:rsidRDefault="005344B4" w:rsidP="005344B4">
      <w:pPr>
        <w:pStyle w:val="3"/>
        <w:rPr>
          <w:rFonts w:ascii="Calibri" w:hAnsi="Calibri"/>
        </w:rPr>
      </w:pPr>
      <w:bookmarkStart w:id="4693" w:name="_Toc427605524"/>
      <w:bookmarkStart w:id="4694" w:name="_Toc445313620"/>
      <w:r w:rsidRPr="00677940">
        <w:rPr>
          <w:rFonts w:ascii="Calibri" w:hAnsi="Calibri"/>
        </w:rPr>
        <w:t>U9500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313621"/>
      <w:r w:rsidRPr="00677940">
        <w:rPr>
          <w:rFonts w:ascii="Calibri" w:hAnsi="Calibri"/>
        </w:rPr>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313622"/>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313623"/>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77777777"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To collect statistical data about IP traffic on U9500:</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313624"/>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A flow is purged if the NP fails to collect a packet from a flow 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77777777" w:rsidR="005344B4" w:rsidRPr="00677940" w:rsidRDefault="005344B4" w:rsidP="005344B4">
      <w:pPr>
        <w:pStyle w:val="a3"/>
        <w:rPr>
          <w:rFonts w:ascii="Calibri" w:hAnsi="Calibri"/>
        </w:rPr>
      </w:pPr>
      <w:r w:rsidRPr="00677940">
        <w:rPr>
          <w:rFonts w:ascii="Calibri" w:hAnsi="Calibri"/>
        </w:rPr>
        <w:t>The following 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Pr="00677940" w:rsidRDefault="005344B4" w:rsidP="005344B4">
      <w:pPr>
        <w:pStyle w:val="a3"/>
        <w:rPr>
          <w:rFonts w:ascii="Calibri" w:hAnsi="Calibri"/>
        </w:rPr>
      </w:pPr>
      <w:r w:rsidRPr="00677940">
        <w:rPr>
          <w:rFonts w:ascii="Calibri" w:hAnsi="Calibri"/>
        </w:rPr>
        <w:t>The following 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313625"/>
      <w:r w:rsidRPr="00677940">
        <w:rPr>
          <w:rFonts w:ascii="Calibri" w:hAnsi="Calibri"/>
        </w:rPr>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313626"/>
      <w:r w:rsidRPr="00677940">
        <w:rPr>
          <w:rFonts w:ascii="Calibri" w:hAnsi="Calibri"/>
        </w:rPr>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313627"/>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313628"/>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77777777" w:rsidR="005344B4" w:rsidRPr="00677940" w:rsidRDefault="005344B4">
            <w:pPr>
              <w:rPr>
                <w:rFonts w:ascii="Calibri" w:hAnsi="Calibri"/>
              </w:rPr>
            </w:pPr>
            <w:r w:rsidRPr="00677940">
              <w:rPr>
                <w:rFonts w:ascii="Calibri" w:hAnsi="Calibri"/>
              </w:rPr>
              <w:t>The following 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77777777" w:rsidR="005344B4" w:rsidRPr="00677940" w:rsidRDefault="005344B4" w:rsidP="005344B4">
      <w:pPr>
        <w:pStyle w:val="a3"/>
        <w:ind w:left="799" w:firstLine="799"/>
        <w:rPr>
          <w:rFonts w:ascii="Calibri" w:hAnsi="Calibri"/>
        </w:rPr>
      </w:pPr>
      <w:r w:rsidRPr="00677940">
        <w:rPr>
          <w:rFonts w:ascii="Calibri" w:hAnsi="Calibri"/>
        </w:rP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313629"/>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313630"/>
      <w:r w:rsidRPr="00677940">
        <w:rPr>
          <w:rFonts w:ascii="Calibri" w:hAnsi="Calibri"/>
        </w:rPr>
        <w:t>Commands for the Settings for Sending Statistical Data</w:t>
      </w:r>
      <w:bookmarkEnd w:id="4725"/>
      <w:bookmarkEnd w:id="4726"/>
      <w:r w:rsidRPr="00677940">
        <w:rPr>
          <w:rFonts w:ascii="Calibri" w:hAnsi="Calibri"/>
        </w:rPr>
        <w:t xml:space="preserve"> </w:t>
      </w:r>
    </w:p>
    <w:p w14:paraId="7B498D8C" w14:textId="77777777" w:rsidR="005344B4" w:rsidRPr="00677940" w:rsidRDefault="005344B4" w:rsidP="005344B4">
      <w:pPr>
        <w:pStyle w:val="a3"/>
        <w:rPr>
          <w:rFonts w:ascii="Calibri" w:hAnsi="Calibri"/>
        </w:rPr>
      </w:pPr>
      <w:r w:rsidRPr="00677940">
        <w:rPr>
          <w:rFonts w:ascii="Calibri" w:hAnsi="Calibri"/>
        </w:rPr>
        <w:t>If a flow has been purged, and a netflow collector to send statistical data exists, the purged flow will be sent to the netflow collector. U9500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313631"/>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313632"/>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313633"/>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313634"/>
      <w:r w:rsidRPr="00677940">
        <w:rPr>
          <w:rFonts w:ascii="Calibri" w:hAnsi="Calibri"/>
        </w:rPr>
        <w:t>Setting the Source Interface to Send Statistical Data</w:t>
      </w:r>
      <w:bookmarkEnd w:id="4736"/>
      <w:bookmarkEnd w:id="4737"/>
    </w:p>
    <w:p w14:paraId="22D7A412" w14:textId="77777777" w:rsidR="005344B4" w:rsidRPr="00677940" w:rsidRDefault="005344B4" w:rsidP="005344B4">
      <w:pPr>
        <w:pStyle w:val="a3"/>
        <w:rPr>
          <w:rFonts w:ascii="Calibri" w:hAnsi="Calibri"/>
        </w:rPr>
      </w:pPr>
      <w:r w:rsidRPr="00677940">
        <w:rPr>
          <w:rFonts w:ascii="Calibri" w:hAnsi="Calibri"/>
        </w:rPr>
        <w:t>The following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313635"/>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5"/>
      <w:bookmarkEnd w:id="4676"/>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785787">
      <w:footerReference w:type="even" r:id="rId102"/>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3C8C38" w14:textId="77777777" w:rsidR="00FF3D30" w:rsidRDefault="00FF3D30">
      <w:pPr>
        <w:rPr>
          <w:rFonts w:cs="Times New Roman"/>
        </w:rPr>
      </w:pPr>
      <w:r>
        <w:rPr>
          <w:rFonts w:cs="Times New Roman"/>
        </w:rPr>
        <w:separator/>
      </w:r>
    </w:p>
    <w:p w14:paraId="52DC3FDF" w14:textId="77777777" w:rsidR="00FF3D30" w:rsidRDefault="00FF3D30"/>
    <w:p w14:paraId="668B2DB1" w14:textId="77777777" w:rsidR="00FF3D30" w:rsidRDefault="00FF3D30"/>
    <w:p w14:paraId="0464DDC9" w14:textId="77777777" w:rsidR="00FF3D30" w:rsidRDefault="00FF3D30"/>
  </w:endnote>
  <w:endnote w:type="continuationSeparator" w:id="0">
    <w:p w14:paraId="1FF5C2AD" w14:textId="77777777" w:rsidR="00FF3D30" w:rsidRDefault="00FF3D30">
      <w:pPr>
        <w:rPr>
          <w:rFonts w:cs="Times New Roman"/>
        </w:rPr>
      </w:pPr>
      <w:r>
        <w:rPr>
          <w:rFonts w:cs="Times New Roman"/>
        </w:rPr>
        <w:continuationSeparator/>
      </w:r>
    </w:p>
    <w:p w14:paraId="323A2C75" w14:textId="77777777" w:rsidR="00FF3D30" w:rsidRDefault="00FF3D30"/>
    <w:p w14:paraId="7CC85486" w14:textId="77777777" w:rsidR="00FF3D30" w:rsidRDefault="00FF3D30"/>
    <w:p w14:paraId="2C5F9895" w14:textId="77777777" w:rsidR="00FF3D30" w:rsidRDefault="00FF3D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FF5482" w:rsidRDefault="00FF5482"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FF5482" w:rsidRPr="00C770E5" w:rsidRDefault="00FF5482"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FF5482" w:rsidRDefault="00FF5482"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FF5482" w:rsidRPr="001D4722" w:rsidRDefault="00FF5482"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FF5482" w:rsidRPr="0059127F" w:rsidRDefault="00FF5482"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947D7F">
      <w:rPr>
        <w:rStyle w:val="ae"/>
        <w:noProof/>
      </w:rPr>
      <w:t>37</w:t>
    </w:r>
    <w:r w:rsidRPr="0059127F">
      <w:rPr>
        <w:rStyle w:val="ae"/>
      </w:rPr>
      <w:fldChar w:fldCharType="end"/>
    </w:r>
  </w:p>
  <w:p w14:paraId="0AE04CBD" w14:textId="2FC176A6" w:rsidR="00FF5482" w:rsidRDefault="007804BF"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sidR="00FF5482">
        <w:rPr>
          <w:rFonts w:cs="Times New Roman"/>
        </w:rPr>
        <w:t>C9500 Series 10G EPON</w:t>
      </w:r>
    </w:fldSimple>
    <w:r w:rsidR="00FF5482">
      <w:rPr>
        <w:rFonts w:cs="Times New Roman"/>
      </w:rPr>
      <w:t xml:space="preserve"> (DPoE)</w:t>
    </w:r>
    <w:r w:rsidR="00FF5482">
      <w:rPr>
        <w:rFonts w:cs="Times New Roman" w:hint="eastAsia"/>
      </w:rPr>
      <w:t xml:space="preserve"> </w:t>
    </w:r>
    <w:fldSimple w:instr=" SUBJECT   \* MERGEFORMAT ">
      <w:r w:rsidR="00FF5482">
        <w:rPr>
          <w:rFonts w:cs="Times New Roman"/>
        </w:rPr>
        <w:t>User Guide</w:t>
      </w:r>
    </w:fldSimple>
    <w:r w:rsidR="00FF5482">
      <w:tab/>
    </w:r>
    <w:r w:rsidR="00FF5482">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FF5482" w:rsidRPr="00D445AF" w:rsidRDefault="00FF5482"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FF5482" w:rsidRDefault="00FF5482"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C1D382" w14:textId="77777777" w:rsidR="00FF3D30" w:rsidRDefault="00FF3D30">
      <w:pPr>
        <w:rPr>
          <w:rFonts w:cs="Times New Roman"/>
        </w:rPr>
      </w:pPr>
      <w:r>
        <w:rPr>
          <w:rFonts w:cs="Times New Roman"/>
        </w:rPr>
        <w:separator/>
      </w:r>
    </w:p>
    <w:p w14:paraId="5EDBE6B6" w14:textId="77777777" w:rsidR="00FF3D30" w:rsidRDefault="00FF3D30"/>
    <w:p w14:paraId="352EAEB5" w14:textId="77777777" w:rsidR="00FF3D30" w:rsidRDefault="00FF3D30"/>
    <w:p w14:paraId="5AF12062" w14:textId="77777777" w:rsidR="00FF3D30" w:rsidRDefault="00FF3D30"/>
  </w:footnote>
  <w:footnote w:type="continuationSeparator" w:id="0">
    <w:p w14:paraId="55E82B69" w14:textId="77777777" w:rsidR="00FF3D30" w:rsidRDefault="00FF3D30">
      <w:pPr>
        <w:rPr>
          <w:rFonts w:cs="Times New Roman"/>
        </w:rPr>
      </w:pPr>
      <w:r>
        <w:rPr>
          <w:rFonts w:cs="Times New Roman"/>
        </w:rPr>
        <w:continuationSeparator/>
      </w:r>
    </w:p>
    <w:p w14:paraId="46D6508F" w14:textId="77777777" w:rsidR="00FF3D30" w:rsidRDefault="00FF3D30"/>
    <w:p w14:paraId="26DD49A1" w14:textId="77777777" w:rsidR="00FF3D30" w:rsidRDefault="00FF3D30"/>
    <w:p w14:paraId="125E6A80" w14:textId="77777777" w:rsidR="00FF3D30" w:rsidRDefault="00FF3D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FF5482" w:rsidRDefault="00FF5482"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FF5482" w:rsidRDefault="00FF5482"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FF5482" w:rsidRPr="00F125B6" w:rsidRDefault="00FF5482"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FF5482" w:rsidRDefault="00FF5482">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FF5482" w:rsidRPr="0032235B" w:rsidRDefault="00FF5482"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797"/>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47D7F"/>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3D30"/>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FF5482"/>
    <w:pPr>
      <w:tabs>
        <w:tab w:val="left" w:pos="1440"/>
        <w:tab w:val="right" w:leader="dot" w:pos="8948"/>
      </w:tabs>
      <w:spacing w:line="240" w:lineRule="auto"/>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64EFA6-EA28-4150-A6D4-4E073D0BA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0</TotalTime>
  <Pages>41</Pages>
  <Words>116106</Words>
  <Characters>661810</Characters>
  <Application>Microsoft Office Word</Application>
  <DocSecurity>0</DocSecurity>
  <Lines>5515</Lines>
  <Paragraphs>1552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776364</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2</cp:revision>
  <cp:lastPrinted>2013-08-09T08:31:00Z</cp:lastPrinted>
  <dcterms:created xsi:type="dcterms:W3CDTF">2016-03-14T23:44:00Z</dcterms:created>
  <dcterms:modified xsi:type="dcterms:W3CDTF">2016-03-14T23:44:00Z</dcterms:modified>
</cp:coreProperties>
</file>